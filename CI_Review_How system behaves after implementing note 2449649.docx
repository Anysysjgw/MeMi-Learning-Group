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Y="590"/>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AB00"/>
        <w:tblLayout w:type="fixed"/>
        <w:tblCellMar>
          <w:left w:w="0" w:type="dxa"/>
          <w:right w:w="0" w:type="dxa"/>
        </w:tblCellMar>
        <w:tblLook w:val="0600" w:firstRow="0" w:lastRow="0" w:firstColumn="0" w:lastColumn="0" w:noHBand="1" w:noVBand="1"/>
      </w:tblPr>
      <w:tblGrid>
        <w:gridCol w:w="7002"/>
        <w:gridCol w:w="3771"/>
      </w:tblGrid>
      <w:tr w:rsidR="00150985" w:rsidTr="00150985">
        <w:trPr>
          <w:trHeight w:hRule="exact" w:val="227"/>
        </w:trPr>
        <w:tc>
          <w:tcPr>
            <w:tcW w:w="7002" w:type="dxa"/>
            <w:shd w:val="clear" w:color="auto" w:fill="000000" w:themeFill="text1"/>
          </w:tcPr>
          <w:p w:rsidR="00150985" w:rsidRDefault="00150985" w:rsidP="00150985">
            <w:pPr>
              <w:pStyle w:val="SAPCollateralType"/>
              <w:rPr>
                <w:szCs w:val="28"/>
              </w:rPr>
            </w:pPr>
          </w:p>
        </w:tc>
        <w:tc>
          <w:tcPr>
            <w:tcW w:w="3771" w:type="dxa"/>
            <w:shd w:val="clear" w:color="auto" w:fill="000000" w:themeFill="text1"/>
          </w:tcPr>
          <w:p w:rsidR="00150985" w:rsidRDefault="00150985" w:rsidP="00150985">
            <w:pPr>
              <w:pStyle w:val="SAPSecurityLevel"/>
            </w:pPr>
          </w:p>
        </w:tc>
      </w:tr>
      <w:tr w:rsidR="00150985" w:rsidTr="007D400F">
        <w:trPr>
          <w:trHeight w:hRule="exact" w:val="1701"/>
        </w:trPr>
        <w:tc>
          <w:tcPr>
            <w:tcW w:w="7002" w:type="dxa"/>
            <w:shd w:val="clear" w:color="auto" w:fill="F0AB00"/>
            <w:tcMar>
              <w:top w:w="113" w:type="dxa"/>
            </w:tcMar>
          </w:tcPr>
          <w:sdt>
            <w:sdtPr>
              <w:rPr>
                <w:szCs w:val="28"/>
              </w:rPr>
              <w:alias w:val="Document Type"/>
              <w:tag w:val="Document Type"/>
              <w:id w:val="3258255"/>
              <w:placeholder>
                <w:docPart w:val="261CBEAB3BEC4D8D9254E13C6DDFB310"/>
              </w:placeholder>
              <w:text/>
            </w:sdtPr>
            <w:sdtEndPr/>
            <w:sdtContent>
              <w:p w:rsidR="00150985" w:rsidRPr="00F7610A" w:rsidRDefault="00C467A9" w:rsidP="00150985">
                <w:pPr>
                  <w:pStyle w:val="SAPCollateralType"/>
                </w:pPr>
                <w:r>
                  <w:t>Configuration Information</w:t>
                </w:r>
              </w:p>
            </w:sdtContent>
          </w:sdt>
          <w:p w:rsidR="00575B62" w:rsidRDefault="00201BD8" w:rsidP="00575B62">
            <w:pPr>
              <w:pStyle w:val="SAPDocumentVersion"/>
            </w:pPr>
            <w:sdt>
              <w:sdtPr>
                <w:alias w:val="Product or Solution Name"/>
                <w:tag w:val="Product or Solution Name"/>
                <w:id w:val="9482818"/>
                <w:placeholder>
                  <w:docPart w:val="4AAD85A2F873434B81B146DA1040325A"/>
                </w:placeholder>
                <w:text/>
              </w:sdtPr>
              <w:sdtEndPr/>
              <w:sdtContent>
                <w:r w:rsidR="00C467A9">
                  <w:t xml:space="preserve">SAP Intelligent Metering for German Energy Utilities </w:t>
                </w:r>
              </w:sdtContent>
            </w:sdt>
          </w:p>
          <w:p w:rsidR="00150985" w:rsidRDefault="00150985" w:rsidP="005A5CB4">
            <w:pPr>
              <w:pStyle w:val="SAPDocumentVersion"/>
            </w:pPr>
            <w:r w:rsidRPr="00F7610A">
              <w:t xml:space="preserve">Document Version: </w:t>
            </w:r>
            <w:sdt>
              <w:sdtPr>
                <w:alias w:val="Version Number"/>
                <w:tag w:val="Version Number"/>
                <w:id w:val="3258256"/>
                <w:placeholder>
                  <w:docPart w:val="FAB0BCABDDE54D69BD62C4E93D2EDDE8"/>
                </w:placeholder>
                <w:text/>
              </w:sdtPr>
              <w:sdtEndPr/>
              <w:sdtContent>
                <w:r w:rsidRPr="00F7610A">
                  <w:t>1.0</w:t>
                </w:r>
              </w:sdtContent>
            </w:sdt>
            <w:r w:rsidRPr="00F7610A">
              <w:t xml:space="preserve"> – </w:t>
            </w:r>
            <w:sdt>
              <w:sdtPr>
                <w:alias w:val="Publication Date"/>
                <w:tag w:val="Publication Date"/>
                <w:id w:val="3258257"/>
                <w:placeholder>
                  <w:docPart w:val="2AC6EA39550447DABAFF525A92FF5328"/>
                </w:placeholder>
                <w:date w:fullDate="2017-04-19T00:00:00Z">
                  <w:dateFormat w:val="yyyy-MM-dd"/>
                  <w:lid w:val="en-US"/>
                  <w:storeMappedDataAs w:val="dateTime"/>
                  <w:calendar w:val="gregorian"/>
                </w:date>
              </w:sdtPr>
              <w:sdtEndPr/>
              <w:sdtContent>
                <w:r w:rsidR="00C467A9">
                  <w:t>2017-04-19</w:t>
                </w:r>
              </w:sdtContent>
            </w:sdt>
          </w:p>
        </w:tc>
        <w:tc>
          <w:tcPr>
            <w:tcW w:w="3771" w:type="dxa"/>
            <w:shd w:val="clear" w:color="auto" w:fill="F0AB00"/>
            <w:tcMar>
              <w:top w:w="113" w:type="dxa"/>
            </w:tcMar>
          </w:tcPr>
          <w:bookmarkStart w:id="0" w:name="securitylevel" w:displacedByCustomXml="next"/>
          <w:sdt>
            <w:sdtPr>
              <w:alias w:val="Security Level"/>
              <w:tag w:val="Security Level"/>
              <w:id w:val="3258259"/>
              <w:placeholder>
                <w:docPart w:val="1768C602DFA548338A93951C1EB6E800"/>
              </w:placeholder>
              <w:dropDownList>
                <w:listItem w:value="Choose an item."/>
                <w:listItem w:displayText="Public" w:value="Public"/>
                <w:listItem w:displayText="Customer" w:value="Customer"/>
                <w:listItem w:displayText="Internal" w:value="Internal"/>
                <w:listItem w:displayText="Confidential" w:value="Confidential"/>
                <w:listItem w:displayText="Strictly Confidential" w:value="Strictly Confidential"/>
              </w:dropDownList>
            </w:sdtPr>
            <w:sdtEndPr/>
            <w:sdtContent>
              <w:p w:rsidR="00A24161" w:rsidRDefault="00C43E69" w:rsidP="00150985">
                <w:pPr>
                  <w:pStyle w:val="SAPSecurityLevel"/>
                </w:pPr>
                <w:r>
                  <w:t>Customer</w:t>
                </w:r>
              </w:p>
            </w:sdtContent>
          </w:sdt>
          <w:bookmarkEnd w:id="0" w:displacedByCustomXml="prev"/>
        </w:tc>
      </w:tr>
      <w:tr w:rsidR="00150985" w:rsidTr="00150985">
        <w:trPr>
          <w:trHeight w:hRule="exact" w:val="2438"/>
        </w:trPr>
        <w:tc>
          <w:tcPr>
            <w:tcW w:w="10773" w:type="dxa"/>
            <w:gridSpan w:val="2"/>
            <w:shd w:val="clear" w:color="auto" w:fill="F0AB00"/>
            <w:tcMar>
              <w:bottom w:w="170" w:type="dxa"/>
            </w:tcMar>
            <w:vAlign w:val="bottom"/>
          </w:tcPr>
          <w:bookmarkStart w:id="1" w:name="maintitle" w:displacedByCustomXml="next"/>
          <w:sdt>
            <w:sdtPr>
              <w:alias w:val="Main Title"/>
              <w:tag w:val="Main Title"/>
              <w:id w:val="3258253"/>
              <w:placeholder>
                <w:docPart w:val="D70E84AE64CD47528055D868BDBA3D1B"/>
              </w:placeholder>
              <w:text/>
            </w:sdtPr>
            <w:sdtContent>
              <w:p w:rsidR="00150985" w:rsidRDefault="00C467A9" w:rsidP="00C467A9">
                <w:pPr>
                  <w:pStyle w:val="SAPMainTitle"/>
                </w:pPr>
                <w:r w:rsidRPr="00C467A9">
                  <w:t xml:space="preserve"> </w:t>
                </w:r>
                <w:r>
                  <w:t>N</w:t>
                </w:r>
                <w:r w:rsidRPr="00C467A9">
                  <w:t xml:space="preserve">ew </w:t>
                </w:r>
                <w:r>
                  <w:t>F</w:t>
                </w:r>
                <w:r w:rsidRPr="00C467A9">
                  <w:t xml:space="preserve">eatures </w:t>
                </w:r>
                <w:r>
                  <w:t>D</w:t>
                </w:r>
                <w:r w:rsidRPr="00C467A9">
                  <w:t xml:space="preserve">elivered by </w:t>
                </w:r>
                <w:r>
                  <w:t>SAP N</w:t>
                </w:r>
                <w:r w:rsidRPr="00C467A9">
                  <w:t>ote 2449646</w:t>
                </w:r>
              </w:p>
            </w:sdtContent>
          </w:sdt>
          <w:bookmarkEnd w:id="1" w:displacedByCustomXml="prev"/>
          <w:p w:rsidR="00150985" w:rsidRDefault="00150985" w:rsidP="009854DD">
            <w:pPr>
              <w:pStyle w:val="SAPSubTitle"/>
              <w:ind w:left="0"/>
            </w:pPr>
          </w:p>
        </w:tc>
      </w:tr>
    </w:tbl>
    <w:p w:rsidR="00CB60BE" w:rsidRDefault="00022461" w:rsidP="00022461">
      <w:pPr>
        <w:pStyle w:val="SAPGreenTextNotPrinted"/>
      </w:pPr>
      <w:r>
        <w:t xml:space="preserve">See </w:t>
      </w:r>
      <w:hyperlink r:id="rId9" w:history="1">
        <w:r w:rsidRPr="00AB6875">
          <w:rPr>
            <w:rStyle w:val="Hyperlink"/>
          </w:rPr>
          <w:t>\\dwdf212\Info_Dev\KM_Layouts\LayoutSpecs\PDF_Documents\Final\DocuTemplateDOCX_instructions.pptx</w:t>
        </w:r>
      </w:hyperlink>
      <w:r>
        <w:t xml:space="preserve"> on how to use the template.</w:t>
      </w:r>
    </w:p>
    <w:p w:rsidR="00380D66" w:rsidRPr="00380D66" w:rsidRDefault="00380D66" w:rsidP="00380D66">
      <w:pPr>
        <w:pStyle w:val="SAPGreenTextNotPrinted"/>
      </w:pPr>
      <w:r>
        <w:t>NOT INTENDED TO BE TRANSLATED.</w:t>
      </w:r>
    </w:p>
    <w:p w:rsidR="00CB60BE" w:rsidRDefault="00CB60BE" w:rsidP="00320A20">
      <w:pPr>
        <w:sectPr w:rsidR="00CB60BE" w:rsidSect="00E8395C">
          <w:headerReference w:type="even" r:id="rId10"/>
          <w:headerReference w:type="default" r:id="rId11"/>
          <w:footerReference w:type="even" r:id="rId12"/>
          <w:footerReference w:type="default" r:id="rId13"/>
          <w:headerReference w:type="first" r:id="rId14"/>
          <w:footerReference w:type="first" r:id="rId15"/>
          <w:pgSz w:w="11907" w:h="16840" w:code="9"/>
          <w:pgMar w:top="454" w:right="567" w:bottom="454" w:left="567" w:header="170" w:footer="57" w:gutter="0"/>
          <w:cols w:space="708"/>
          <w:titlePg/>
          <w:docGrid w:linePitch="360"/>
        </w:sectPr>
      </w:pPr>
    </w:p>
    <w:p w:rsidR="001B5034" w:rsidRDefault="001B5034" w:rsidP="00601DC2">
      <w:pPr>
        <w:pStyle w:val="SAPHeading1NoNumber"/>
      </w:pPr>
      <w:r>
        <w:lastRenderedPageBreak/>
        <w:t>Typographic Conventions</w:t>
      </w:r>
    </w:p>
    <w:tbl>
      <w:tblPr>
        <w:tblStyle w:val="SAPStandardTable"/>
        <w:tblW w:w="0" w:type="auto"/>
        <w:tblLook w:val="0420" w:firstRow="1" w:lastRow="0" w:firstColumn="0" w:lastColumn="0" w:noHBand="0" w:noVBand="1"/>
      </w:tblPr>
      <w:tblGrid>
        <w:gridCol w:w="1548"/>
        <w:gridCol w:w="7674"/>
      </w:tblGrid>
      <w:tr w:rsidR="006F3BFA" w:rsidTr="000456B0">
        <w:trPr>
          <w:cnfStyle w:val="100000000000" w:firstRow="1" w:lastRow="0" w:firstColumn="0" w:lastColumn="0" w:oddVBand="0" w:evenVBand="0" w:oddHBand="0" w:evenHBand="0" w:firstRowFirstColumn="0" w:firstRowLastColumn="0" w:lastRowFirstColumn="0" w:lastRowLastColumn="0"/>
        </w:trPr>
        <w:tc>
          <w:tcPr>
            <w:tcW w:w="1555" w:type="dxa"/>
          </w:tcPr>
          <w:p w:rsidR="006F3BFA" w:rsidRDefault="006F3BFA" w:rsidP="00601DC2">
            <w:r>
              <w:t>Type Style</w:t>
            </w:r>
          </w:p>
        </w:tc>
        <w:tc>
          <w:tcPr>
            <w:tcW w:w="7796" w:type="dxa"/>
          </w:tcPr>
          <w:p w:rsidR="006F3BFA" w:rsidRDefault="006F3BFA" w:rsidP="00601DC2">
            <w:r>
              <w:t>Description</w:t>
            </w:r>
          </w:p>
        </w:tc>
      </w:tr>
      <w:tr w:rsidR="006F3BFA" w:rsidRPr="001B5034" w:rsidTr="000456B0">
        <w:tc>
          <w:tcPr>
            <w:tcW w:w="1555" w:type="dxa"/>
          </w:tcPr>
          <w:p w:rsidR="006F3BFA" w:rsidRPr="001B5034" w:rsidRDefault="006F3BFA" w:rsidP="005466B2">
            <w:r w:rsidRPr="00601DC2">
              <w:rPr>
                <w:rStyle w:val="SAPScreenElement"/>
              </w:rPr>
              <w:t>Example</w:t>
            </w:r>
          </w:p>
        </w:tc>
        <w:tc>
          <w:tcPr>
            <w:tcW w:w="7796" w:type="dxa"/>
          </w:tcPr>
          <w:p w:rsidR="006F3BFA" w:rsidRDefault="006F3BFA" w:rsidP="005466B2">
            <w:r w:rsidRPr="001B5034">
              <w:t>Words or characters quoted from the screen. These include field names, screen titles, pushbuttons labels, menu names, menu paths, and menu options.</w:t>
            </w:r>
          </w:p>
          <w:p w:rsidR="006F3BFA" w:rsidRPr="001B5034" w:rsidRDefault="00E42F43" w:rsidP="00E42F43">
            <w:r>
              <w:t>Textual c</w:t>
            </w:r>
            <w:r w:rsidR="006F3BFA" w:rsidRPr="001B5034">
              <w:t xml:space="preserve">ross-references to other </w:t>
            </w:r>
            <w:r>
              <w:t>documents</w:t>
            </w:r>
            <w:r w:rsidR="006F3BFA" w:rsidRPr="001B5034">
              <w:t>.</w:t>
            </w:r>
          </w:p>
        </w:tc>
      </w:tr>
      <w:tr w:rsidR="006F3BFA" w:rsidRPr="001B5034" w:rsidTr="000456B0">
        <w:trPr>
          <w:cnfStyle w:val="000000010000" w:firstRow="0" w:lastRow="0" w:firstColumn="0" w:lastColumn="0" w:oddVBand="0" w:evenVBand="0" w:oddHBand="0" w:evenHBand="1" w:firstRowFirstColumn="0" w:firstRowLastColumn="0" w:lastRowFirstColumn="0" w:lastRowLastColumn="0"/>
        </w:trPr>
        <w:tc>
          <w:tcPr>
            <w:tcW w:w="1555" w:type="dxa"/>
          </w:tcPr>
          <w:p w:rsidR="006F3BFA" w:rsidRPr="005A5AB7" w:rsidRDefault="006F3BFA" w:rsidP="005466B2">
            <w:pPr>
              <w:rPr>
                <w:rStyle w:val="SAPEmphasis"/>
              </w:rPr>
            </w:pPr>
            <w:r w:rsidRPr="00D61EBC">
              <w:rPr>
                <w:rStyle w:val="SAPEmphasis"/>
              </w:rPr>
              <w:t>Example</w:t>
            </w:r>
          </w:p>
        </w:tc>
        <w:tc>
          <w:tcPr>
            <w:tcW w:w="7796" w:type="dxa"/>
          </w:tcPr>
          <w:p w:rsidR="006F3BFA" w:rsidRPr="001B5034" w:rsidRDefault="006F3BFA" w:rsidP="003E59E8">
            <w:r w:rsidRPr="001B5034">
              <w:t xml:space="preserve">Emphasized words or </w:t>
            </w:r>
            <w:r>
              <w:t>expressions</w:t>
            </w:r>
            <w:r w:rsidR="003E59E8">
              <w:t>.</w:t>
            </w:r>
          </w:p>
        </w:tc>
      </w:tr>
      <w:tr w:rsidR="006F3BFA" w:rsidRPr="001B5034" w:rsidTr="000456B0">
        <w:tc>
          <w:tcPr>
            <w:tcW w:w="1555" w:type="dxa"/>
          </w:tcPr>
          <w:p w:rsidR="006F3BFA" w:rsidRPr="001B5034" w:rsidRDefault="006F3BFA" w:rsidP="005466B2">
            <w:r w:rsidRPr="009A20CD">
              <w:rPr>
                <w:rStyle w:val="SAPMonospace"/>
              </w:rPr>
              <w:t>EXAMPLE</w:t>
            </w:r>
          </w:p>
        </w:tc>
        <w:tc>
          <w:tcPr>
            <w:tcW w:w="7796" w:type="dxa"/>
          </w:tcPr>
          <w:p w:rsidR="006F3BFA" w:rsidRPr="001B5034" w:rsidRDefault="006F3BFA" w:rsidP="005466B2">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6F3BFA" w:rsidRPr="001B5034" w:rsidTr="000456B0">
        <w:trPr>
          <w:cnfStyle w:val="000000010000" w:firstRow="0" w:lastRow="0" w:firstColumn="0" w:lastColumn="0" w:oddVBand="0" w:evenVBand="0" w:oddHBand="0" w:evenHBand="1" w:firstRowFirstColumn="0" w:firstRowLastColumn="0" w:lastRowFirstColumn="0" w:lastRowLastColumn="0"/>
        </w:trPr>
        <w:tc>
          <w:tcPr>
            <w:tcW w:w="1555" w:type="dxa"/>
          </w:tcPr>
          <w:p w:rsidR="006F3BFA" w:rsidRPr="005411A0" w:rsidRDefault="006F3BFA" w:rsidP="005466B2">
            <w:pPr>
              <w:rPr>
                <w:rStyle w:val="SAPMonospace"/>
              </w:rPr>
            </w:pPr>
            <w:r w:rsidRPr="005411A0">
              <w:rPr>
                <w:rStyle w:val="SAPMonospace"/>
              </w:rPr>
              <w:t>Example</w:t>
            </w:r>
          </w:p>
        </w:tc>
        <w:tc>
          <w:tcPr>
            <w:tcW w:w="7796" w:type="dxa"/>
          </w:tcPr>
          <w:p w:rsidR="006F3BFA" w:rsidRPr="001B5034" w:rsidRDefault="006F3BFA" w:rsidP="005466B2">
            <w:r w:rsidRPr="001B5034">
              <w:t>Output on the screen. This includes file and directory names and their paths, messages, names of variables and parameters, source text, and names of installation, upgrade and database tools.</w:t>
            </w:r>
          </w:p>
        </w:tc>
      </w:tr>
      <w:tr w:rsidR="006F3BFA" w:rsidRPr="001B5034" w:rsidTr="000456B0">
        <w:tc>
          <w:tcPr>
            <w:tcW w:w="1555" w:type="dxa"/>
          </w:tcPr>
          <w:p w:rsidR="006F3BFA" w:rsidRPr="005A5AB7" w:rsidRDefault="006F3BFA" w:rsidP="005466B2">
            <w:pPr>
              <w:rPr>
                <w:rStyle w:val="SAPEmphasis"/>
              </w:rPr>
            </w:pPr>
            <w:r w:rsidRPr="006F3BFA">
              <w:rPr>
                <w:rStyle w:val="SAPUserEntry"/>
              </w:rPr>
              <w:t>Example</w:t>
            </w:r>
          </w:p>
        </w:tc>
        <w:tc>
          <w:tcPr>
            <w:tcW w:w="7796" w:type="dxa"/>
          </w:tcPr>
          <w:p w:rsidR="006F3BFA" w:rsidRPr="001B5034" w:rsidRDefault="006F3BFA" w:rsidP="005466B2">
            <w:r w:rsidRPr="001B5034">
              <w:t>Exact user entry. These are words or characters that you enter in the system exactly as they appear in the documentation.</w:t>
            </w:r>
          </w:p>
        </w:tc>
      </w:tr>
      <w:tr w:rsidR="006F3BFA" w:rsidRPr="001B5034" w:rsidTr="000456B0">
        <w:trPr>
          <w:cnfStyle w:val="000000010000" w:firstRow="0" w:lastRow="0" w:firstColumn="0" w:lastColumn="0" w:oddVBand="0" w:evenVBand="0" w:oddHBand="0" w:evenHBand="1" w:firstRowFirstColumn="0" w:firstRowLastColumn="0" w:lastRowFirstColumn="0" w:lastRowLastColumn="0"/>
        </w:trPr>
        <w:tc>
          <w:tcPr>
            <w:tcW w:w="1555" w:type="dxa"/>
          </w:tcPr>
          <w:p w:rsidR="006F3BFA" w:rsidRPr="006F3BFA" w:rsidRDefault="006F3BFA" w:rsidP="005466B2">
            <w:pPr>
              <w:rPr>
                <w:rStyle w:val="SAPUserEntry"/>
              </w:rPr>
            </w:pPr>
            <w:r w:rsidRPr="006F3BFA">
              <w:rPr>
                <w:rStyle w:val="SAPUserEntry"/>
              </w:rPr>
              <w:t>&lt;Example&gt;</w:t>
            </w:r>
          </w:p>
        </w:tc>
        <w:tc>
          <w:tcPr>
            <w:tcW w:w="7796" w:type="dxa"/>
          </w:tcPr>
          <w:p w:rsidR="006F3BFA" w:rsidRPr="001B5034" w:rsidRDefault="006F3BFA" w:rsidP="005466B2">
            <w:r w:rsidRPr="001B5034">
              <w:t>Variable user entry. Angle brackets indicate that you replace these words and characters with appropriate entries to make entries in the system.</w:t>
            </w:r>
          </w:p>
        </w:tc>
      </w:tr>
      <w:tr w:rsidR="006F3BFA" w:rsidRPr="001B5034" w:rsidTr="000456B0">
        <w:tc>
          <w:tcPr>
            <w:tcW w:w="1555" w:type="dxa"/>
          </w:tcPr>
          <w:p w:rsidR="006F3BFA" w:rsidRPr="00601DC2" w:rsidRDefault="006F3BFA" w:rsidP="005466B2">
            <w:pPr>
              <w:rPr>
                <w:rStyle w:val="SAPKeyboard"/>
              </w:rPr>
            </w:pPr>
            <w:r w:rsidRPr="005E595C">
              <w:rPr>
                <w:rStyle w:val="SAPKeyboard"/>
              </w:rPr>
              <w:t>EXAMPLE</w:t>
            </w:r>
          </w:p>
        </w:tc>
        <w:tc>
          <w:tcPr>
            <w:tcW w:w="7796" w:type="dxa"/>
          </w:tcPr>
          <w:p w:rsidR="006F3BFA" w:rsidRPr="001B5034" w:rsidRDefault="006F3BFA" w:rsidP="005466B2">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rsidR="008A044B" w:rsidRDefault="008A044B" w:rsidP="00D235E4"/>
    <w:p w:rsidR="00812B15" w:rsidRDefault="00812B15" w:rsidP="00812B15">
      <w:pPr>
        <w:pStyle w:val="SAPHeading1NoNumber"/>
      </w:pPr>
      <w:r>
        <w:lastRenderedPageBreak/>
        <w:t>Document History</w:t>
      </w:r>
    </w:p>
    <w:tbl>
      <w:tblPr>
        <w:tblStyle w:val="SAPStandardTable"/>
        <w:tblW w:w="0" w:type="auto"/>
        <w:tblLook w:val="0420" w:firstRow="1" w:lastRow="0" w:firstColumn="0" w:lastColumn="0" w:noHBand="0" w:noVBand="1"/>
      </w:tblPr>
      <w:tblGrid>
        <w:gridCol w:w="1124"/>
        <w:gridCol w:w="1544"/>
        <w:gridCol w:w="6554"/>
      </w:tblGrid>
      <w:tr w:rsidR="00812B15" w:rsidTr="000456B0">
        <w:trPr>
          <w:cnfStyle w:val="100000000000" w:firstRow="1" w:lastRow="0" w:firstColumn="0" w:lastColumn="0" w:oddVBand="0" w:evenVBand="0" w:oddHBand="0" w:evenHBand="0" w:firstRowFirstColumn="0" w:firstRowLastColumn="0" w:lastRowFirstColumn="0" w:lastRowLastColumn="0"/>
        </w:trPr>
        <w:tc>
          <w:tcPr>
            <w:tcW w:w="1129" w:type="dxa"/>
          </w:tcPr>
          <w:p w:rsidR="00812B15" w:rsidRDefault="00812B15" w:rsidP="00D27EC8">
            <w:r>
              <w:t>Version</w:t>
            </w:r>
          </w:p>
        </w:tc>
        <w:tc>
          <w:tcPr>
            <w:tcW w:w="1560" w:type="dxa"/>
          </w:tcPr>
          <w:p w:rsidR="00812B15" w:rsidRDefault="00812B15" w:rsidP="00D27EC8">
            <w:r>
              <w:t>Date</w:t>
            </w:r>
          </w:p>
        </w:tc>
        <w:tc>
          <w:tcPr>
            <w:tcW w:w="6662" w:type="dxa"/>
          </w:tcPr>
          <w:p w:rsidR="00812B15" w:rsidRDefault="00812B15" w:rsidP="00D27EC8">
            <w:r>
              <w:t>Change</w:t>
            </w:r>
          </w:p>
        </w:tc>
      </w:tr>
      <w:tr w:rsidR="00812B15" w:rsidRPr="00D0153F" w:rsidTr="000456B0">
        <w:tc>
          <w:tcPr>
            <w:tcW w:w="1129" w:type="dxa"/>
          </w:tcPr>
          <w:p w:rsidR="00812B15" w:rsidRPr="00D0153F" w:rsidRDefault="007B449F" w:rsidP="00D27EC8">
            <w:r>
              <w:t>1.0</w:t>
            </w:r>
          </w:p>
        </w:tc>
        <w:tc>
          <w:tcPr>
            <w:tcW w:w="1560" w:type="dxa"/>
          </w:tcPr>
          <w:p w:rsidR="00812B15" w:rsidRPr="00D0153F" w:rsidRDefault="00C467A9" w:rsidP="00391778">
            <w:r>
              <w:t>2017-04-19</w:t>
            </w:r>
          </w:p>
        </w:tc>
        <w:tc>
          <w:tcPr>
            <w:tcW w:w="6662" w:type="dxa"/>
          </w:tcPr>
          <w:p w:rsidR="00812B15" w:rsidRPr="00D0153F" w:rsidRDefault="00C467A9" w:rsidP="00D62CCF">
            <w:r>
              <w:t>Initial version</w:t>
            </w:r>
          </w:p>
        </w:tc>
      </w:tr>
    </w:tbl>
    <w:p w:rsidR="00710AA5" w:rsidRPr="005E72F0" w:rsidRDefault="00710AA5" w:rsidP="00710AA5">
      <w:pPr>
        <w:pStyle w:val="SAPHeading1NoNumber"/>
      </w:pPr>
      <w:r w:rsidRPr="005E72F0">
        <w:t>Contents</w:t>
      </w:r>
    </w:p>
    <w:p w:rsidR="00201BD8" w:rsidRDefault="00D4631E">
      <w:pPr>
        <w:pStyle w:val="TOC1"/>
        <w:rPr>
          <w:rFonts w:asciiTheme="minorHAnsi" w:eastAsiaTheme="minorEastAsia" w:hAnsiTheme="minorHAnsi"/>
          <w:noProof/>
          <w:sz w:val="22"/>
          <w:szCs w:val="22"/>
          <w:lang w:eastAsia="zh-CN"/>
        </w:rPr>
      </w:pPr>
      <w:r w:rsidRPr="006E5388">
        <w:fldChar w:fldCharType="begin"/>
      </w:r>
      <w:r w:rsidR="00217C1E" w:rsidRPr="006E5388">
        <w:instrText xml:space="preserve"> TOC \o "1-3</w:instrText>
      </w:r>
      <w:r w:rsidR="00710AA5" w:rsidRPr="006E5388">
        <w:instrText>"</w:instrText>
      </w:r>
      <w:r w:rsidR="0097041E" w:rsidRPr="006E5388">
        <w:instrText xml:space="preserve"> \t </w:instrText>
      </w:r>
      <w:r w:rsidR="003B7088">
        <w:instrText xml:space="preserve">\u \h </w:instrText>
      </w:r>
      <w:r w:rsidR="00710AA5" w:rsidRPr="006E5388">
        <w:instrText xml:space="preserve">\* MERGEFORMAT </w:instrText>
      </w:r>
      <w:r w:rsidRPr="006E5388">
        <w:fldChar w:fldCharType="separate"/>
      </w:r>
      <w:hyperlink w:anchor="_Toc480374387" w:history="1">
        <w:r w:rsidR="00201BD8" w:rsidRPr="00561953">
          <w:rPr>
            <w:rStyle w:val="Hyperlink"/>
            <w:noProof/>
          </w:rPr>
          <w:t>1</w:t>
        </w:r>
        <w:r w:rsidR="00201BD8">
          <w:rPr>
            <w:rFonts w:asciiTheme="minorHAnsi" w:eastAsiaTheme="minorEastAsia" w:hAnsiTheme="minorHAnsi"/>
            <w:noProof/>
            <w:sz w:val="22"/>
            <w:szCs w:val="22"/>
            <w:lang w:eastAsia="zh-CN"/>
          </w:rPr>
          <w:tab/>
        </w:r>
        <w:r w:rsidR="00201BD8" w:rsidRPr="00561953">
          <w:rPr>
            <w:rStyle w:val="Hyperlink"/>
            <w:noProof/>
          </w:rPr>
          <w:t>Reverse Account Maintenance Documents That Cleared MeMi Documents by Complaint Notifications &amp; Create Account Maintenance Documents via FPMA</w:t>
        </w:r>
        <w:r w:rsidR="00201BD8">
          <w:rPr>
            <w:noProof/>
          </w:rPr>
          <w:tab/>
        </w:r>
        <w:r w:rsidR="00201BD8">
          <w:rPr>
            <w:noProof/>
          </w:rPr>
          <w:fldChar w:fldCharType="begin"/>
        </w:r>
        <w:r w:rsidR="00201BD8">
          <w:rPr>
            <w:noProof/>
          </w:rPr>
          <w:instrText xml:space="preserve"> PAGEREF _Toc480374387 \h </w:instrText>
        </w:r>
        <w:r w:rsidR="00201BD8">
          <w:rPr>
            <w:noProof/>
          </w:rPr>
        </w:r>
        <w:r w:rsidR="00201BD8">
          <w:rPr>
            <w:noProof/>
          </w:rPr>
          <w:fldChar w:fldCharType="separate"/>
        </w:r>
        <w:r w:rsidR="00201BD8">
          <w:rPr>
            <w:noProof/>
          </w:rPr>
          <w:t>5</w:t>
        </w:r>
        <w:r w:rsidR="00201BD8">
          <w:rPr>
            <w:noProof/>
          </w:rPr>
          <w:fldChar w:fldCharType="end"/>
        </w:r>
      </w:hyperlink>
    </w:p>
    <w:p w:rsidR="00201BD8" w:rsidRDefault="00201BD8">
      <w:pPr>
        <w:pStyle w:val="TOC2"/>
        <w:rPr>
          <w:rFonts w:asciiTheme="minorHAnsi" w:eastAsiaTheme="minorEastAsia" w:hAnsiTheme="minorHAnsi"/>
          <w:noProof/>
          <w:sz w:val="22"/>
          <w:szCs w:val="22"/>
          <w:lang w:eastAsia="zh-CN"/>
        </w:rPr>
      </w:pPr>
      <w:hyperlink w:anchor="_Toc480374388" w:history="1">
        <w:r w:rsidRPr="00561953">
          <w:rPr>
            <w:rStyle w:val="Hyperlink"/>
            <w:noProof/>
          </w:rPr>
          <w:t>1.1</w:t>
        </w:r>
        <w:r>
          <w:rPr>
            <w:rFonts w:asciiTheme="minorHAnsi" w:eastAsiaTheme="minorEastAsia" w:hAnsiTheme="minorHAnsi"/>
            <w:noProof/>
            <w:sz w:val="22"/>
            <w:szCs w:val="22"/>
            <w:lang w:eastAsia="zh-CN"/>
          </w:rPr>
          <w:tab/>
        </w:r>
        <w:r w:rsidRPr="00561953">
          <w:rPr>
            <w:rStyle w:val="Hyperlink"/>
            <w:noProof/>
          </w:rPr>
          <w:t>Maintain Function Module for FI-CA Event 0030</w:t>
        </w:r>
        <w:r>
          <w:rPr>
            <w:noProof/>
          </w:rPr>
          <w:tab/>
        </w:r>
        <w:r>
          <w:rPr>
            <w:noProof/>
          </w:rPr>
          <w:fldChar w:fldCharType="begin"/>
        </w:r>
        <w:r>
          <w:rPr>
            <w:noProof/>
          </w:rPr>
          <w:instrText xml:space="preserve"> PAGEREF _Toc480374388 \h </w:instrText>
        </w:r>
        <w:r>
          <w:rPr>
            <w:noProof/>
          </w:rPr>
        </w:r>
        <w:r>
          <w:rPr>
            <w:noProof/>
          </w:rPr>
          <w:fldChar w:fldCharType="separate"/>
        </w:r>
        <w:r>
          <w:rPr>
            <w:noProof/>
          </w:rPr>
          <w:t>5</w:t>
        </w:r>
        <w:r>
          <w:rPr>
            <w:noProof/>
          </w:rPr>
          <w:fldChar w:fldCharType="end"/>
        </w:r>
      </w:hyperlink>
    </w:p>
    <w:p w:rsidR="00201BD8" w:rsidRDefault="00201BD8">
      <w:pPr>
        <w:pStyle w:val="TOC2"/>
        <w:rPr>
          <w:rFonts w:asciiTheme="minorHAnsi" w:eastAsiaTheme="minorEastAsia" w:hAnsiTheme="minorHAnsi"/>
          <w:noProof/>
          <w:sz w:val="22"/>
          <w:szCs w:val="22"/>
          <w:lang w:eastAsia="zh-CN"/>
        </w:rPr>
      </w:pPr>
      <w:hyperlink w:anchor="_Toc480374389" w:history="1">
        <w:r w:rsidRPr="00561953">
          <w:rPr>
            <w:rStyle w:val="Hyperlink"/>
            <w:noProof/>
          </w:rPr>
          <w:t>1.2</w:t>
        </w:r>
        <w:r>
          <w:rPr>
            <w:rFonts w:asciiTheme="minorHAnsi" w:eastAsiaTheme="minorEastAsia" w:hAnsiTheme="minorHAnsi"/>
            <w:noProof/>
            <w:sz w:val="22"/>
            <w:szCs w:val="22"/>
            <w:lang w:eastAsia="zh-CN"/>
          </w:rPr>
          <w:tab/>
        </w:r>
        <w:r w:rsidRPr="00561953">
          <w:rPr>
            <w:rStyle w:val="Hyperlink"/>
            <w:noProof/>
          </w:rPr>
          <w:t>Add New Field CLEARING_DOC_NO to DB Table /IDXMM/MEMIDOC</w:t>
        </w:r>
        <w:r>
          <w:rPr>
            <w:noProof/>
          </w:rPr>
          <w:tab/>
        </w:r>
        <w:r>
          <w:rPr>
            <w:noProof/>
          </w:rPr>
          <w:fldChar w:fldCharType="begin"/>
        </w:r>
        <w:r>
          <w:rPr>
            <w:noProof/>
          </w:rPr>
          <w:instrText xml:space="preserve"> PAGEREF _Toc480374389 \h </w:instrText>
        </w:r>
        <w:r>
          <w:rPr>
            <w:noProof/>
          </w:rPr>
        </w:r>
        <w:r>
          <w:rPr>
            <w:noProof/>
          </w:rPr>
          <w:fldChar w:fldCharType="separate"/>
        </w:r>
        <w:r>
          <w:rPr>
            <w:noProof/>
          </w:rPr>
          <w:t>6</w:t>
        </w:r>
        <w:r>
          <w:rPr>
            <w:noProof/>
          </w:rPr>
          <w:fldChar w:fldCharType="end"/>
        </w:r>
      </w:hyperlink>
    </w:p>
    <w:p w:rsidR="00201BD8" w:rsidRDefault="00201BD8">
      <w:pPr>
        <w:pStyle w:val="TOC2"/>
        <w:rPr>
          <w:rFonts w:asciiTheme="minorHAnsi" w:eastAsiaTheme="minorEastAsia" w:hAnsiTheme="minorHAnsi"/>
          <w:noProof/>
          <w:sz w:val="22"/>
          <w:szCs w:val="22"/>
          <w:lang w:eastAsia="zh-CN"/>
        </w:rPr>
      </w:pPr>
      <w:hyperlink w:anchor="_Toc480374390" w:history="1">
        <w:r w:rsidRPr="00561953">
          <w:rPr>
            <w:rStyle w:val="Hyperlink"/>
            <w:noProof/>
          </w:rPr>
          <w:t>1.3</w:t>
        </w:r>
        <w:r>
          <w:rPr>
            <w:rFonts w:asciiTheme="minorHAnsi" w:eastAsiaTheme="minorEastAsia" w:hAnsiTheme="minorHAnsi"/>
            <w:noProof/>
            <w:sz w:val="22"/>
            <w:szCs w:val="22"/>
            <w:lang w:eastAsia="zh-CN"/>
          </w:rPr>
          <w:tab/>
        </w:r>
        <w:r w:rsidRPr="00561953">
          <w:rPr>
            <w:rStyle w:val="Hyperlink"/>
            <w:noProof/>
          </w:rPr>
          <w:t>Reverse Account Maintenance for MeMi Documents in Status 81 – Cleared as Complaint Notification</w:t>
        </w:r>
        <w:r>
          <w:rPr>
            <w:noProof/>
          </w:rPr>
          <w:tab/>
        </w:r>
        <w:r>
          <w:rPr>
            <w:noProof/>
          </w:rPr>
          <w:fldChar w:fldCharType="begin"/>
        </w:r>
        <w:r>
          <w:rPr>
            <w:noProof/>
          </w:rPr>
          <w:instrText xml:space="preserve"> PAGEREF _Toc480374390 \h </w:instrText>
        </w:r>
        <w:r>
          <w:rPr>
            <w:noProof/>
          </w:rPr>
        </w:r>
        <w:r>
          <w:rPr>
            <w:noProof/>
          </w:rPr>
          <w:fldChar w:fldCharType="separate"/>
        </w:r>
        <w:r>
          <w:rPr>
            <w:noProof/>
          </w:rPr>
          <w:t>6</w:t>
        </w:r>
        <w:r>
          <w:rPr>
            <w:noProof/>
          </w:rPr>
          <w:fldChar w:fldCharType="end"/>
        </w:r>
      </w:hyperlink>
    </w:p>
    <w:p w:rsidR="00201BD8" w:rsidRDefault="00201BD8">
      <w:pPr>
        <w:pStyle w:val="TOC2"/>
        <w:rPr>
          <w:rFonts w:asciiTheme="minorHAnsi" w:eastAsiaTheme="minorEastAsia" w:hAnsiTheme="minorHAnsi"/>
          <w:noProof/>
          <w:sz w:val="22"/>
          <w:szCs w:val="22"/>
          <w:lang w:eastAsia="zh-CN"/>
        </w:rPr>
      </w:pPr>
      <w:hyperlink w:anchor="_Toc480374391" w:history="1">
        <w:r w:rsidRPr="00561953">
          <w:rPr>
            <w:rStyle w:val="Hyperlink"/>
            <w:noProof/>
          </w:rPr>
          <w:t>1.4</w:t>
        </w:r>
        <w:r>
          <w:rPr>
            <w:rFonts w:asciiTheme="minorHAnsi" w:eastAsiaTheme="minorEastAsia" w:hAnsiTheme="minorHAnsi"/>
            <w:noProof/>
            <w:sz w:val="22"/>
            <w:szCs w:val="22"/>
            <w:lang w:eastAsia="zh-CN"/>
          </w:rPr>
          <w:tab/>
        </w:r>
        <w:r w:rsidRPr="00561953">
          <w:rPr>
            <w:rStyle w:val="Hyperlink"/>
            <w:noProof/>
          </w:rPr>
          <w:t>Do Not Create Automatic Account Maintenance Document During CI Invoicing for MeMi Documents to Be Cleared by Complaint Notification</w:t>
        </w:r>
        <w:r>
          <w:rPr>
            <w:noProof/>
          </w:rPr>
          <w:tab/>
        </w:r>
        <w:r>
          <w:rPr>
            <w:noProof/>
          </w:rPr>
          <w:fldChar w:fldCharType="begin"/>
        </w:r>
        <w:r>
          <w:rPr>
            <w:noProof/>
          </w:rPr>
          <w:instrText xml:space="preserve"> PAGEREF _Toc480374391 \h </w:instrText>
        </w:r>
        <w:r>
          <w:rPr>
            <w:noProof/>
          </w:rPr>
        </w:r>
        <w:r>
          <w:rPr>
            <w:noProof/>
          </w:rPr>
          <w:fldChar w:fldCharType="separate"/>
        </w:r>
        <w:r>
          <w:rPr>
            <w:noProof/>
          </w:rPr>
          <w:t>6</w:t>
        </w:r>
        <w:r>
          <w:rPr>
            <w:noProof/>
          </w:rPr>
          <w:fldChar w:fldCharType="end"/>
        </w:r>
      </w:hyperlink>
    </w:p>
    <w:p w:rsidR="00201BD8" w:rsidRDefault="00201BD8">
      <w:pPr>
        <w:pStyle w:val="TOC2"/>
        <w:rPr>
          <w:rFonts w:asciiTheme="minorHAnsi" w:eastAsiaTheme="minorEastAsia" w:hAnsiTheme="minorHAnsi"/>
          <w:noProof/>
          <w:sz w:val="22"/>
          <w:szCs w:val="22"/>
          <w:lang w:eastAsia="zh-CN"/>
        </w:rPr>
      </w:pPr>
      <w:hyperlink w:anchor="_Toc480374392" w:history="1">
        <w:r w:rsidRPr="00561953">
          <w:rPr>
            <w:rStyle w:val="Hyperlink"/>
            <w:noProof/>
          </w:rPr>
          <w:t>1.5</w:t>
        </w:r>
        <w:r>
          <w:rPr>
            <w:rFonts w:asciiTheme="minorHAnsi" w:eastAsiaTheme="minorEastAsia" w:hAnsiTheme="minorHAnsi"/>
            <w:noProof/>
            <w:sz w:val="22"/>
            <w:szCs w:val="22"/>
            <w:lang w:eastAsia="zh-CN"/>
          </w:rPr>
          <w:tab/>
        </w:r>
        <w:r w:rsidRPr="00561953">
          <w:rPr>
            <w:rStyle w:val="Hyperlink"/>
            <w:noProof/>
          </w:rPr>
          <w:t>Create an Account Maintenance Document via FPMA for Open Items of MeMi Documents That Are Rejected by a Complaint Notification</w:t>
        </w:r>
        <w:r>
          <w:rPr>
            <w:noProof/>
          </w:rPr>
          <w:tab/>
        </w:r>
        <w:r>
          <w:rPr>
            <w:noProof/>
          </w:rPr>
          <w:fldChar w:fldCharType="begin"/>
        </w:r>
        <w:r>
          <w:rPr>
            <w:noProof/>
          </w:rPr>
          <w:instrText xml:space="preserve"> PAGEREF _Toc480374392 \h </w:instrText>
        </w:r>
        <w:r>
          <w:rPr>
            <w:noProof/>
          </w:rPr>
        </w:r>
        <w:r>
          <w:rPr>
            <w:noProof/>
          </w:rPr>
          <w:fldChar w:fldCharType="separate"/>
        </w:r>
        <w:r>
          <w:rPr>
            <w:noProof/>
          </w:rPr>
          <w:t>7</w:t>
        </w:r>
        <w:r>
          <w:rPr>
            <w:noProof/>
          </w:rPr>
          <w:fldChar w:fldCharType="end"/>
        </w:r>
      </w:hyperlink>
    </w:p>
    <w:p w:rsidR="00A00CC5" w:rsidRDefault="00D4631E" w:rsidP="003B7088">
      <w:pPr>
        <w:pStyle w:val="TOC1"/>
      </w:pPr>
      <w:r w:rsidRPr="006E5388">
        <w:fldChar w:fldCharType="end"/>
      </w:r>
      <w:bookmarkStart w:id="2" w:name="_GoBack"/>
      <w:bookmarkEnd w:id="2"/>
    </w:p>
    <w:p w:rsidR="00306B7F" w:rsidRDefault="00306B7F" w:rsidP="006E5388">
      <w:pPr>
        <w:sectPr w:rsidR="00306B7F" w:rsidSect="005A5CB4">
          <w:headerReference w:type="even" r:id="rId16"/>
          <w:headerReference w:type="default" r:id="rId17"/>
          <w:footerReference w:type="even" r:id="rId18"/>
          <w:footerReference w:type="default" r:id="rId19"/>
          <w:headerReference w:type="first" r:id="rId20"/>
          <w:footerReference w:type="first" r:id="rId21"/>
          <w:type w:val="continuous"/>
          <w:pgSz w:w="11907" w:h="16840" w:code="9"/>
          <w:pgMar w:top="2041" w:right="851" w:bottom="1701" w:left="1701" w:header="624" w:footer="397" w:gutter="0"/>
          <w:cols w:space="708"/>
          <w:titlePg/>
          <w:docGrid w:linePitch="360"/>
        </w:sectPr>
      </w:pPr>
    </w:p>
    <w:p w:rsidR="003F1227" w:rsidRPr="003F1227" w:rsidRDefault="003F1227" w:rsidP="003F1227">
      <w:pPr>
        <w:pStyle w:val="Heading1"/>
      </w:pPr>
      <w:bookmarkStart w:id="3" w:name="_&lt;Title_of_Chapter"/>
      <w:bookmarkStart w:id="4" w:name="_Toc480374387"/>
      <w:bookmarkEnd w:id="3"/>
      <w:r>
        <w:t xml:space="preserve">Reverse Account Maintenance Documents </w:t>
      </w:r>
      <w:r w:rsidR="00C467A9">
        <w:t>T</w:t>
      </w:r>
      <w:r>
        <w:t xml:space="preserve">hat </w:t>
      </w:r>
      <w:r w:rsidR="00C467A9">
        <w:t>C</w:t>
      </w:r>
      <w:r>
        <w:t xml:space="preserve">leared MeMi </w:t>
      </w:r>
      <w:r w:rsidR="00C467A9">
        <w:t>D</w:t>
      </w:r>
      <w:r>
        <w:t>ocuments by Complaint Notifications &amp; Create Account Maintenance</w:t>
      </w:r>
      <w:r w:rsidRPr="003F1227">
        <w:t xml:space="preserve"> Documents via FPMA</w:t>
      </w:r>
      <w:bookmarkEnd w:id="4"/>
      <w:r w:rsidRPr="003F1227">
        <w:t xml:space="preserve"> </w:t>
      </w:r>
    </w:p>
    <w:p w:rsidR="003F1227" w:rsidRPr="003F1227" w:rsidRDefault="003F1227" w:rsidP="003F1227">
      <w:r w:rsidRPr="003F1227">
        <w:t>It is now possible to:</w:t>
      </w:r>
    </w:p>
    <w:p w:rsidR="003F1227" w:rsidRPr="003F1227" w:rsidRDefault="003F1227" w:rsidP="003F1227">
      <w:pPr>
        <w:pStyle w:val="ListNumber"/>
      </w:pPr>
      <w:r w:rsidRPr="003F1227">
        <w:t>Create an account maintenance document during CI invoicing that only clears MeMi documents for which an INVOIC was not sent yet (</w:t>
      </w:r>
      <w:r w:rsidRPr="003F1227">
        <w:rPr>
          <w:rStyle w:val="SAPScreenElement"/>
        </w:rPr>
        <w:t>65 – Cleared with Original/Reversal Document</w:t>
      </w:r>
      <w:r w:rsidRPr="003F1227">
        <w:t xml:space="preserve">). </w:t>
      </w:r>
      <w:r w:rsidR="000C5F97">
        <w:t>Any</w:t>
      </w:r>
      <w:r w:rsidRPr="003F1227">
        <w:t xml:space="preserve"> MeMi documents that should be cleared by </w:t>
      </w:r>
      <w:r w:rsidR="000C5F97">
        <w:t xml:space="preserve">a </w:t>
      </w:r>
      <w:r w:rsidRPr="003F1227">
        <w:t>complaint notification (</w:t>
      </w:r>
      <w:r w:rsidRPr="003F1227">
        <w:rPr>
          <w:rStyle w:val="SAPScreenElement"/>
        </w:rPr>
        <w:t>81 – Cleared as Complaint Notification</w:t>
      </w:r>
      <w:r w:rsidRPr="003F1227">
        <w:t>) are not cleared during CI invoicing</w:t>
      </w:r>
      <w:r w:rsidR="000C5F97">
        <w:t xml:space="preserve">, but are instead cleared later </w:t>
      </w:r>
      <w:r w:rsidRPr="003F1227">
        <w:t xml:space="preserve">by </w:t>
      </w:r>
      <w:r w:rsidRPr="000C5F97">
        <w:rPr>
          <w:rStyle w:val="SAPMonospace"/>
        </w:rPr>
        <w:t>FPMA</w:t>
      </w:r>
      <w:r w:rsidRPr="003F1227">
        <w:t xml:space="preserve">. Note that this is </w:t>
      </w:r>
      <w:r w:rsidR="000C5F97">
        <w:t xml:space="preserve">a </w:t>
      </w:r>
      <w:r w:rsidRPr="003F1227">
        <w:t>prerequisite for the following two features.</w:t>
      </w:r>
    </w:p>
    <w:p w:rsidR="003F1227" w:rsidRPr="003F1227" w:rsidRDefault="003F1227" w:rsidP="003F1227">
      <w:pPr>
        <w:pStyle w:val="ListNumber"/>
      </w:pPr>
      <w:r w:rsidRPr="003F1227">
        <w:t xml:space="preserve">Reverse an account maintenance document by </w:t>
      </w:r>
      <w:r w:rsidRPr="000C5F97">
        <w:rPr>
          <w:rStyle w:val="SAPMonospace"/>
        </w:rPr>
        <w:t>FP08</w:t>
      </w:r>
      <w:r w:rsidRPr="003F1227">
        <w:t xml:space="preserve"> that has only cleared open items of MeMi documents that are in status </w:t>
      </w:r>
      <w:r w:rsidRPr="003F1227">
        <w:rPr>
          <w:rStyle w:val="SAPScreenElement"/>
        </w:rPr>
        <w:t>81 - Cleared as Complaint Notification</w:t>
      </w:r>
      <w:r w:rsidRPr="003F1227">
        <w:t xml:space="preserve"> and </w:t>
      </w:r>
      <w:r w:rsidR="000C5F97">
        <w:t xml:space="preserve">that were </w:t>
      </w:r>
      <w:r w:rsidRPr="003F1227">
        <w:t xml:space="preserve">created after </w:t>
      </w:r>
      <w:r w:rsidR="000C5F97">
        <w:t xml:space="preserve">SAP Note </w:t>
      </w:r>
      <w:r w:rsidRPr="003F1227">
        <w:t xml:space="preserve">2449646 </w:t>
      </w:r>
      <w:r w:rsidR="000C5F97">
        <w:t xml:space="preserve">was </w:t>
      </w:r>
      <w:r w:rsidRPr="003F1227">
        <w:t>implemented.</w:t>
      </w:r>
    </w:p>
    <w:p w:rsidR="003F1227" w:rsidRPr="003F1227" w:rsidRDefault="003F1227" w:rsidP="00C67E8D">
      <w:pPr>
        <w:pStyle w:val="ListNumber"/>
        <w:rPr>
          <w:rStyle w:val="SAPScreenElement"/>
        </w:rPr>
      </w:pPr>
      <w:r w:rsidRPr="003F1227">
        <w:t xml:space="preserve">Create an account maintenance document by </w:t>
      </w:r>
      <w:r w:rsidRPr="000C5F97">
        <w:rPr>
          <w:rStyle w:val="SAPMonospace"/>
        </w:rPr>
        <w:t>FPMA</w:t>
      </w:r>
      <w:r w:rsidRPr="003F1227">
        <w:rPr>
          <w:rStyle w:val="SAPScreenElement"/>
        </w:rPr>
        <w:t xml:space="preserve"> </w:t>
      </w:r>
      <w:r w:rsidRPr="003F1227">
        <w:t xml:space="preserve">for MeMi documents that </w:t>
      </w:r>
      <w:r w:rsidR="000C5F97">
        <w:t xml:space="preserve">are to </w:t>
      </w:r>
      <w:r w:rsidRPr="003F1227">
        <w:t>be cleared as complaint notification</w:t>
      </w:r>
      <w:r w:rsidR="000C5F97">
        <w:t>s</w:t>
      </w:r>
      <w:r w:rsidRPr="003F1227">
        <w:t xml:space="preserve"> (</w:t>
      </w:r>
      <w:r w:rsidRPr="003F1227">
        <w:rPr>
          <w:rStyle w:val="SAPScreenElement"/>
        </w:rPr>
        <w:t>81 – Cleared as Complaint Notification).</w:t>
      </w:r>
    </w:p>
    <w:p w:rsidR="003F1227" w:rsidRPr="003F1227" w:rsidRDefault="003F1227" w:rsidP="000C5F97">
      <w:r w:rsidRPr="003F1227">
        <w:t>To enable these features, you need to change some configuration</w:t>
      </w:r>
      <w:r w:rsidR="000C5F97">
        <w:t xml:space="preserve"> settings. These changes are described below</w:t>
      </w:r>
      <w:r w:rsidRPr="003F1227">
        <w:t>.</w:t>
      </w:r>
    </w:p>
    <w:p w:rsidR="003F1227" w:rsidRPr="003F1227" w:rsidRDefault="003F1227" w:rsidP="003F1227">
      <w:pPr>
        <w:pStyle w:val="Heading2"/>
      </w:pPr>
      <w:bookmarkStart w:id="5" w:name="_Toc480374388"/>
      <w:r w:rsidRPr="0059747D">
        <w:t>Maintain Function Module for FI-CA Event 0030</w:t>
      </w:r>
      <w:bookmarkEnd w:id="5"/>
    </w:p>
    <w:p w:rsidR="003F1227" w:rsidRPr="003F1227" w:rsidRDefault="003F1227" w:rsidP="003F1227">
      <w:r w:rsidRPr="003F1227">
        <w:t xml:space="preserve">When the automatic clearing is posted via </w:t>
      </w:r>
      <w:r w:rsidRPr="00C67E8D">
        <w:rPr>
          <w:rStyle w:val="SAPMonospace"/>
        </w:rPr>
        <w:t>FPMA</w:t>
      </w:r>
      <w:r w:rsidRPr="003F1227">
        <w:t xml:space="preserve">, the MeMi document status should be updated to </w:t>
      </w:r>
      <w:r w:rsidRPr="00D11C30">
        <w:rPr>
          <w:rStyle w:val="SAPScreenElement"/>
        </w:rPr>
        <w:t xml:space="preserve">81 - </w:t>
      </w:r>
      <w:r w:rsidRPr="003F1227">
        <w:rPr>
          <w:rStyle w:val="SAPScreenElement"/>
        </w:rPr>
        <w:t>Cleared as Complaint Notification</w:t>
      </w:r>
      <w:r w:rsidR="00C67E8D">
        <w:t xml:space="preserve">. The </w:t>
      </w:r>
      <w:r w:rsidRPr="003F1227">
        <w:t xml:space="preserve">clearing document number </w:t>
      </w:r>
      <w:r w:rsidR="00C67E8D">
        <w:t xml:space="preserve">should also </w:t>
      </w:r>
      <w:r w:rsidRPr="003F1227">
        <w:t xml:space="preserve">be populated for MeMi documents </w:t>
      </w:r>
      <w:r w:rsidR="00C67E8D">
        <w:t>that</w:t>
      </w:r>
      <w:r w:rsidRPr="003F1227">
        <w:t xml:space="preserve"> </w:t>
      </w:r>
      <w:r w:rsidR="00C67E8D">
        <w:t xml:space="preserve">have </w:t>
      </w:r>
      <w:r w:rsidRPr="003F1227">
        <w:t xml:space="preserve">status </w:t>
      </w:r>
      <w:r w:rsidRPr="00D11C30">
        <w:rPr>
          <w:rStyle w:val="SAPScreenElement"/>
        </w:rPr>
        <w:t xml:space="preserve">76 - </w:t>
      </w:r>
      <w:r w:rsidRPr="003F1227">
        <w:rPr>
          <w:rStyle w:val="SAPScreenElement"/>
        </w:rPr>
        <w:t>Complaint Notification Received</w:t>
      </w:r>
      <w:r w:rsidRPr="003F1227">
        <w:t xml:space="preserve"> </w:t>
      </w:r>
      <w:r w:rsidR="00C67E8D">
        <w:t xml:space="preserve">as well as </w:t>
      </w:r>
      <w:r w:rsidRPr="003F1227">
        <w:t xml:space="preserve">for their posted reversal MeMi documents. </w:t>
      </w:r>
      <w:r w:rsidR="00C67E8D">
        <w:t>To enable this,</w:t>
      </w:r>
      <w:r w:rsidRPr="003F1227">
        <w:t xml:space="preserve"> assign the following function modules to the corresponding events as installation-specific function modules:</w:t>
      </w:r>
    </w:p>
    <w:p w:rsidR="003F1227" w:rsidRPr="003F1227" w:rsidRDefault="003F1227" w:rsidP="00C67E8D">
      <w:pPr>
        <w:pStyle w:val="ListNumber"/>
        <w:numPr>
          <w:ilvl w:val="0"/>
          <w:numId w:val="23"/>
        </w:numPr>
      </w:pPr>
      <w:r w:rsidRPr="002A3455">
        <w:t xml:space="preserve">In </w:t>
      </w:r>
      <w:r w:rsidRPr="003F1227">
        <w:t xml:space="preserve">Customizing for </w:t>
      </w:r>
      <w:r w:rsidRPr="003F1227">
        <w:rPr>
          <w:rStyle w:val="SAPScreenElement"/>
        </w:rPr>
        <w:t>Financial Accounting (New)</w:t>
      </w:r>
      <w:r w:rsidR="00C67E8D">
        <w:rPr>
          <w:rStyle w:val="SAPScreenElement"/>
        </w:rPr>
        <w:t>,</w:t>
      </w:r>
      <w:r w:rsidRPr="003F1227">
        <w:rPr>
          <w:rStyle w:val="SAPTextReference"/>
        </w:rPr>
        <w:t xml:space="preserve"> </w:t>
      </w:r>
      <w:r w:rsidRPr="003F1227">
        <w:t>choose</w:t>
      </w:r>
      <w:r w:rsidRPr="003F1227">
        <w:rPr>
          <w:rStyle w:val="SAPTextReference"/>
        </w:rPr>
        <w:t xml:space="preserve"> </w:t>
      </w:r>
      <w:r w:rsidRPr="003F1227">
        <w:rPr>
          <w:rStyle w:val="SAPScreenElement"/>
        </w:rPr>
        <w:t xml:space="preserve">Contract Accounts Receivable and Payable </w:t>
      </w:r>
      <w:r w:rsidRPr="00C67E8D">
        <w:rPr>
          <w:rStyle w:val="SAPScreenElement"/>
          <w:rFonts w:ascii="Times New Roman" w:hAnsi="Times New Roman" w:cs="Times New Roman"/>
        </w:rPr>
        <w:t>→</w:t>
      </w:r>
      <w:r w:rsidRPr="003F1227">
        <w:rPr>
          <w:rStyle w:val="SAPScreenElement"/>
        </w:rPr>
        <w:t xml:space="preserve"> Program Enhancements </w:t>
      </w:r>
      <w:r w:rsidRPr="00C67E8D">
        <w:rPr>
          <w:rStyle w:val="SAPScreenElement"/>
          <w:rFonts w:ascii="Times New Roman" w:hAnsi="Times New Roman" w:cs="Times New Roman"/>
        </w:rPr>
        <w:t>→</w:t>
      </w:r>
      <w:r w:rsidRPr="003F1227">
        <w:rPr>
          <w:rStyle w:val="SAPScreenElement"/>
        </w:rPr>
        <w:t xml:space="preserve"> Define Customer-Specific Function Modules</w:t>
      </w:r>
      <w:r w:rsidRPr="003F1227">
        <w:t>.</w:t>
      </w:r>
    </w:p>
    <w:p w:rsidR="003F1227" w:rsidRPr="003F1227" w:rsidRDefault="003F1227" w:rsidP="003F1227">
      <w:pPr>
        <w:pStyle w:val="ListNumber"/>
      </w:pPr>
      <w:r w:rsidRPr="00A47907">
        <w:t xml:space="preserve">Choose </w:t>
      </w:r>
      <w:r w:rsidRPr="003F1227">
        <w:t xml:space="preserve">the event from the table below and assign the corresponding function module in the </w:t>
      </w:r>
      <w:r w:rsidRPr="003F1227">
        <w:rPr>
          <w:rStyle w:val="SAPScreenElement"/>
        </w:rPr>
        <w:t>Installation-Specific Function Modules</w:t>
      </w:r>
      <w:r w:rsidRPr="003F1227">
        <w:t xml:space="preserve"> area of the </w:t>
      </w:r>
      <w:r w:rsidRPr="003F1227">
        <w:rPr>
          <w:rStyle w:val="SAPScreenElement"/>
        </w:rPr>
        <w:t>Function Modules</w:t>
      </w:r>
      <w:r w:rsidRPr="003F1227">
        <w:t xml:space="preserve"> tab:</w:t>
      </w:r>
    </w:p>
    <w:tbl>
      <w:tblPr>
        <w:tblStyle w:val="SAPStandardTable"/>
        <w:tblW w:w="0" w:type="auto"/>
        <w:tblLook w:val="0420" w:firstRow="1" w:lastRow="0" w:firstColumn="0" w:lastColumn="0" w:noHBand="0" w:noVBand="1"/>
      </w:tblPr>
      <w:tblGrid>
        <w:gridCol w:w="2708"/>
        <w:gridCol w:w="6514"/>
      </w:tblGrid>
      <w:tr w:rsidR="003F1227" w:rsidTr="00C67E8D">
        <w:trPr>
          <w:cnfStyle w:val="100000000000" w:firstRow="1" w:lastRow="0" w:firstColumn="0" w:lastColumn="0" w:oddVBand="0" w:evenVBand="0" w:oddHBand="0" w:evenHBand="0" w:firstRowFirstColumn="0" w:firstRowLastColumn="0" w:lastRowFirstColumn="0" w:lastRowLastColumn="0"/>
        </w:trPr>
        <w:tc>
          <w:tcPr>
            <w:tcW w:w="2785" w:type="dxa"/>
          </w:tcPr>
          <w:p w:rsidR="003F1227" w:rsidRPr="003F1227" w:rsidRDefault="003F1227" w:rsidP="003F1227">
            <w:r>
              <w:t>Event</w:t>
            </w:r>
          </w:p>
        </w:tc>
        <w:tc>
          <w:tcPr>
            <w:tcW w:w="6673" w:type="dxa"/>
          </w:tcPr>
          <w:p w:rsidR="003F1227" w:rsidRPr="003F1227" w:rsidRDefault="003F1227" w:rsidP="003F1227">
            <w:r>
              <w:t>Function Module</w:t>
            </w:r>
          </w:p>
        </w:tc>
      </w:tr>
      <w:tr w:rsidR="003F1227" w:rsidTr="00C67E8D">
        <w:tc>
          <w:tcPr>
            <w:tcW w:w="2785" w:type="dxa"/>
          </w:tcPr>
          <w:p w:rsidR="003F1227" w:rsidRPr="003F1227" w:rsidRDefault="003F1227" w:rsidP="003F1227">
            <w:r>
              <w:rPr>
                <w:rFonts w:hint="eastAsia"/>
              </w:rPr>
              <w:t>00</w:t>
            </w:r>
            <w:r w:rsidRPr="003F1227">
              <w:rPr>
                <w:rFonts w:hint="eastAsia"/>
              </w:rPr>
              <w:t>30</w:t>
            </w:r>
          </w:p>
        </w:tc>
        <w:tc>
          <w:tcPr>
            <w:tcW w:w="6673" w:type="dxa"/>
          </w:tcPr>
          <w:p w:rsidR="003F1227" w:rsidRPr="003F1227" w:rsidRDefault="003F1227" w:rsidP="003F1227">
            <w:pPr>
              <w:rPr>
                <w:rStyle w:val="SAPMonospace"/>
              </w:rPr>
            </w:pPr>
            <w:r>
              <w:rPr>
                <w:rStyle w:val="SAPMonospace"/>
              </w:rPr>
              <w:t>/IDXMM/FM_EVENT_</w:t>
            </w:r>
            <w:r w:rsidRPr="003F1227">
              <w:rPr>
                <w:rStyle w:val="SAPMonospace"/>
                <w:rFonts w:hint="eastAsia"/>
              </w:rPr>
              <w:t>00</w:t>
            </w:r>
            <w:r w:rsidRPr="003F1227">
              <w:rPr>
                <w:rStyle w:val="SAPMonospace"/>
              </w:rPr>
              <w:t>30</w:t>
            </w:r>
          </w:p>
        </w:tc>
      </w:tr>
    </w:tbl>
    <w:p w:rsidR="003F1227" w:rsidRDefault="003F1227" w:rsidP="003F1227"/>
    <w:p w:rsidR="003F1227" w:rsidRPr="003F1227" w:rsidRDefault="003F1227" w:rsidP="003F1227">
      <w:pPr>
        <w:pStyle w:val="Heading2"/>
      </w:pPr>
      <w:bookmarkStart w:id="6" w:name="_Toc480374389"/>
      <w:r>
        <w:t xml:space="preserve">Add </w:t>
      </w:r>
      <w:r w:rsidR="00C67E8D">
        <w:t>N</w:t>
      </w:r>
      <w:r w:rsidRPr="003F1227">
        <w:t xml:space="preserve">ew </w:t>
      </w:r>
      <w:r w:rsidR="00C67E8D">
        <w:t>F</w:t>
      </w:r>
      <w:r w:rsidRPr="003F1227">
        <w:t xml:space="preserve">ield CLEARING_DOC_NO to DB </w:t>
      </w:r>
      <w:r w:rsidR="00C67E8D">
        <w:t>T</w:t>
      </w:r>
      <w:r w:rsidRPr="003F1227">
        <w:t>able /IDXMM/MEMIDOC</w:t>
      </w:r>
      <w:bookmarkEnd w:id="6"/>
    </w:p>
    <w:p w:rsidR="003F1227" w:rsidRPr="003F1227" w:rsidRDefault="003F1227" w:rsidP="003F1227">
      <w:r w:rsidRPr="003F1227">
        <w:t xml:space="preserve">This new field </w:t>
      </w:r>
      <w:r w:rsidR="00C67E8D">
        <w:t xml:space="preserve">stores </w:t>
      </w:r>
      <w:r w:rsidRPr="003F1227">
        <w:t xml:space="preserve">the number of the clearing document </w:t>
      </w:r>
      <w:r w:rsidR="00C67E8D">
        <w:t xml:space="preserve">that </w:t>
      </w:r>
      <w:r w:rsidRPr="003F1227">
        <w:t>cleared the MeMi documents by account maintenance, payment lot</w:t>
      </w:r>
      <w:r w:rsidR="00C67E8D">
        <w:t>,</w:t>
      </w:r>
      <w:r w:rsidRPr="003F1227">
        <w:t xml:space="preserve"> or payment run. Its content </w:t>
      </w:r>
      <w:r w:rsidR="00C67E8D">
        <w:t xml:space="preserve">is </w:t>
      </w:r>
      <w:r w:rsidRPr="003F1227">
        <w:t xml:space="preserve">cleared when the clearing document is reversed via transaction </w:t>
      </w:r>
      <w:r w:rsidRPr="00C67E8D">
        <w:rPr>
          <w:rStyle w:val="SAPMonospace"/>
        </w:rPr>
        <w:t>FP08</w:t>
      </w:r>
      <w:r w:rsidRPr="003F1227">
        <w:t xml:space="preserve">. This new field </w:t>
      </w:r>
      <w:r w:rsidR="00C67E8D">
        <w:t xml:space="preserve">is </w:t>
      </w:r>
      <w:r w:rsidRPr="003F1227">
        <w:t>shown on the MeMi document UI.</w:t>
      </w:r>
    </w:p>
    <w:p w:rsidR="003F1227" w:rsidRPr="003F1227" w:rsidRDefault="00C67E8D" w:rsidP="003F1227">
      <w:r>
        <w:t xml:space="preserve">Note that the system does </w:t>
      </w:r>
      <w:r w:rsidRPr="00C67E8D">
        <w:rPr>
          <w:rStyle w:val="SAPEmphasis"/>
        </w:rPr>
        <w:t>not</w:t>
      </w:r>
      <w:r>
        <w:t xml:space="preserve"> </w:t>
      </w:r>
      <w:r w:rsidR="003F1227" w:rsidRPr="003F1227">
        <w:t xml:space="preserve">initialize this new field for MeMi documents whose open items have already been cleared before implementing this </w:t>
      </w:r>
      <w:r>
        <w:t>SAP Note</w:t>
      </w:r>
      <w:r w:rsidR="003F1227" w:rsidRPr="003F1227">
        <w:t xml:space="preserve">. This new feature </w:t>
      </w:r>
      <w:r>
        <w:t xml:space="preserve">works only </w:t>
      </w:r>
      <w:r w:rsidR="003F1227" w:rsidRPr="003F1227">
        <w:t xml:space="preserve">for MeMi documents that </w:t>
      </w:r>
      <w:r>
        <w:t xml:space="preserve">were </w:t>
      </w:r>
      <w:r w:rsidR="003F1227" w:rsidRPr="003F1227">
        <w:t xml:space="preserve">invoiced after this </w:t>
      </w:r>
      <w:r>
        <w:t>SAP N</w:t>
      </w:r>
      <w:r w:rsidR="003F1227" w:rsidRPr="003F1227">
        <w:t>ote has been implemented.</w:t>
      </w:r>
    </w:p>
    <w:p w:rsidR="003F1227" w:rsidRPr="003F1227" w:rsidRDefault="003F1227" w:rsidP="003F1227">
      <w:pPr>
        <w:pStyle w:val="Heading2"/>
      </w:pPr>
      <w:bookmarkStart w:id="7" w:name="_Toc480374390"/>
      <w:r>
        <w:t>Reverse Account Mai</w:t>
      </w:r>
      <w:r w:rsidRPr="003F1227">
        <w:t xml:space="preserve">ntenance for MeMi </w:t>
      </w:r>
      <w:r w:rsidR="004207A9">
        <w:t>D</w:t>
      </w:r>
      <w:r w:rsidRPr="003F1227">
        <w:t xml:space="preserve">ocuments in </w:t>
      </w:r>
      <w:r w:rsidR="004207A9">
        <w:t>S</w:t>
      </w:r>
      <w:r w:rsidRPr="003F1227">
        <w:t xml:space="preserve">tatus 81 </w:t>
      </w:r>
      <w:r w:rsidR="004207A9">
        <w:t>–</w:t>
      </w:r>
      <w:r w:rsidRPr="003F1227">
        <w:t xml:space="preserve"> Cleared as Complaint Notification</w:t>
      </w:r>
      <w:bookmarkEnd w:id="7"/>
      <w:r w:rsidRPr="003F1227" w:rsidDel="003446D7">
        <w:t xml:space="preserve"> </w:t>
      </w:r>
    </w:p>
    <w:p w:rsidR="003F1227" w:rsidRPr="003F1227" w:rsidRDefault="003F1227" w:rsidP="003F1227">
      <w:r w:rsidRPr="003F1227">
        <w:t xml:space="preserve">Previously, </w:t>
      </w:r>
      <w:r w:rsidR="00393ABF">
        <w:t xml:space="preserve">it wasn't possible to reverse </w:t>
      </w:r>
      <w:r w:rsidRPr="003F1227">
        <w:t>MeMi-related clearing document</w:t>
      </w:r>
      <w:r w:rsidR="00393ABF">
        <w:t>s</w:t>
      </w:r>
      <w:r w:rsidRPr="003F1227">
        <w:t xml:space="preserve">. After implementing this </w:t>
      </w:r>
      <w:r w:rsidR="00393ABF">
        <w:t>SAP N</w:t>
      </w:r>
      <w:r w:rsidRPr="003F1227">
        <w:t xml:space="preserve">ote, you will be able to reverse </w:t>
      </w:r>
      <w:r w:rsidR="00393ABF">
        <w:t xml:space="preserve">these </w:t>
      </w:r>
      <w:r w:rsidRPr="003F1227">
        <w:t>clearing document</w:t>
      </w:r>
      <w:r w:rsidR="00393ABF">
        <w:t>s</w:t>
      </w:r>
      <w:r w:rsidRPr="003F1227">
        <w:t xml:space="preserve"> via transaction </w:t>
      </w:r>
      <w:r w:rsidRPr="00393ABF">
        <w:rPr>
          <w:rStyle w:val="SAPMonospace"/>
        </w:rPr>
        <w:t>FP08</w:t>
      </w:r>
      <w:r w:rsidRPr="003F1227">
        <w:t xml:space="preserve"> if </w:t>
      </w:r>
      <w:r w:rsidR="00393ABF">
        <w:t xml:space="preserve">doing so </w:t>
      </w:r>
      <w:r w:rsidR="00393ABF" w:rsidRPr="00393ABF">
        <w:rPr>
          <w:rStyle w:val="SAPEmphasis"/>
        </w:rPr>
        <w:t>only</w:t>
      </w:r>
      <w:r w:rsidR="00393ABF">
        <w:t xml:space="preserve"> </w:t>
      </w:r>
      <w:r w:rsidRPr="003F1227">
        <w:t>clears open items of MeMi document</w:t>
      </w:r>
      <w:r w:rsidR="00393ABF">
        <w:t>s</w:t>
      </w:r>
      <w:r w:rsidRPr="003F1227">
        <w:t xml:space="preserve"> </w:t>
      </w:r>
      <w:r w:rsidR="00393ABF">
        <w:t xml:space="preserve">that have </w:t>
      </w:r>
      <w:r w:rsidRPr="003F1227">
        <w:t xml:space="preserve">status </w:t>
      </w:r>
      <w:r w:rsidRPr="003F1227">
        <w:rPr>
          <w:rStyle w:val="SAPScreenElement"/>
        </w:rPr>
        <w:t>81 - Cleared as Complaint</w:t>
      </w:r>
      <w:r w:rsidRPr="00D11C30">
        <w:rPr>
          <w:rStyle w:val="SAPScreenElement"/>
        </w:rPr>
        <w:t xml:space="preserve"> Notification</w:t>
      </w:r>
      <w:r w:rsidRPr="003F1227">
        <w:rPr>
          <w:rStyle w:val="SAPScreenElement"/>
        </w:rPr>
        <w:t>.</w:t>
      </w:r>
      <w:r w:rsidRPr="003F1227">
        <w:t xml:space="preserve"> If the clearing document has also cleared MeMi documents in status </w:t>
      </w:r>
      <w:r w:rsidRPr="00D11C30">
        <w:rPr>
          <w:rStyle w:val="SAPScreenElement"/>
        </w:rPr>
        <w:t xml:space="preserve">65 - </w:t>
      </w:r>
      <w:r w:rsidRPr="003F1227">
        <w:rPr>
          <w:rStyle w:val="SAPScreenElement"/>
        </w:rPr>
        <w:t>Cleared with Original/Reversal Document</w:t>
      </w:r>
      <w:r w:rsidRPr="003F1227">
        <w:t xml:space="preserve">, </w:t>
      </w:r>
      <w:r w:rsidR="00393ABF">
        <w:t xml:space="preserve">you cannot </w:t>
      </w:r>
      <w:r w:rsidRPr="003F1227">
        <w:t>reverse the clearing document.</w:t>
      </w:r>
    </w:p>
    <w:p w:rsidR="003F1227" w:rsidRPr="003F1227" w:rsidRDefault="00354BF1" w:rsidP="003F1227">
      <w:r>
        <w:t>Note</w:t>
      </w:r>
      <w:r w:rsidR="003F1227" w:rsidRPr="003F1227">
        <w:t xml:space="preserve"> that this new functionality is only applicable to clearing documents </w:t>
      </w:r>
      <w:r>
        <w:t>that</w:t>
      </w:r>
      <w:r w:rsidR="003F1227" w:rsidRPr="003F1227">
        <w:t xml:space="preserve"> are created after implementing this </w:t>
      </w:r>
      <w:r>
        <w:t>SAP N</w:t>
      </w:r>
      <w:r w:rsidR="003F1227" w:rsidRPr="003F1227">
        <w:t xml:space="preserve">ote. When reversing a clearing document, the system will use the new field </w:t>
      </w:r>
      <w:r w:rsidR="003F1227" w:rsidRPr="00354BF1">
        <w:rPr>
          <w:rStyle w:val="SAPMonospace"/>
        </w:rPr>
        <w:t>CLEARING_DOC_NO</w:t>
      </w:r>
      <w:r w:rsidR="003F1227" w:rsidRPr="003F1227">
        <w:t xml:space="preserve"> to search all MeMi documents </w:t>
      </w:r>
      <w:r>
        <w:t>that</w:t>
      </w:r>
      <w:r w:rsidR="003F1227" w:rsidRPr="003F1227">
        <w:t xml:space="preserve"> are cleared by it to update the MeMi document status. If no MeMi document is found, an error message </w:t>
      </w:r>
      <w:r>
        <w:t xml:space="preserve">is issued </w:t>
      </w:r>
      <w:r w:rsidR="003F1227" w:rsidRPr="003F1227">
        <w:t xml:space="preserve">and the reversing operation will fail. Therefore, for all clearing documents </w:t>
      </w:r>
      <w:r>
        <w:t>that</w:t>
      </w:r>
      <w:r w:rsidR="003F1227" w:rsidRPr="003F1227">
        <w:t xml:space="preserve"> were created before the new field </w:t>
      </w:r>
      <w:r w:rsidR="003F1227" w:rsidRPr="00354BF1">
        <w:rPr>
          <w:rStyle w:val="SAPMonospace"/>
        </w:rPr>
        <w:t>CLEARING_DOC_NO</w:t>
      </w:r>
      <w:r w:rsidR="003F1227" w:rsidRPr="003F1227">
        <w:t xml:space="preserve"> is filled, this error message will occur.</w:t>
      </w:r>
    </w:p>
    <w:p w:rsidR="003F1227" w:rsidRPr="003F1227" w:rsidRDefault="003F1227" w:rsidP="003F1227">
      <w:pPr>
        <w:pStyle w:val="Heading2"/>
      </w:pPr>
      <w:bookmarkStart w:id="8" w:name="_Toc480374391"/>
      <w:r>
        <w:t xml:space="preserve">Do </w:t>
      </w:r>
      <w:r w:rsidR="008220A5">
        <w:t>N</w:t>
      </w:r>
      <w:r>
        <w:t xml:space="preserve">ot </w:t>
      </w:r>
      <w:r w:rsidR="008220A5">
        <w:t>C</w:t>
      </w:r>
      <w:r w:rsidRPr="003F1227">
        <w:t xml:space="preserve">reate </w:t>
      </w:r>
      <w:r w:rsidR="008220A5">
        <w:t>A</w:t>
      </w:r>
      <w:r w:rsidRPr="003F1227">
        <w:t xml:space="preserve">utomatic </w:t>
      </w:r>
      <w:r w:rsidR="008220A5">
        <w:t>A</w:t>
      </w:r>
      <w:r w:rsidRPr="003F1227">
        <w:t xml:space="preserve">ccount </w:t>
      </w:r>
      <w:r w:rsidR="008220A5">
        <w:t>M</w:t>
      </w:r>
      <w:r w:rsidRPr="003F1227">
        <w:t xml:space="preserve">aintenance </w:t>
      </w:r>
      <w:r w:rsidR="008220A5">
        <w:t>D</w:t>
      </w:r>
      <w:r w:rsidRPr="003F1227">
        <w:t xml:space="preserve">ocument </w:t>
      </w:r>
      <w:r w:rsidR="008220A5">
        <w:t>D</w:t>
      </w:r>
      <w:r w:rsidRPr="003F1227">
        <w:t xml:space="preserve">uring CI </w:t>
      </w:r>
      <w:r w:rsidR="008220A5">
        <w:t>I</w:t>
      </w:r>
      <w:r w:rsidRPr="003F1227">
        <w:t xml:space="preserve">nvoicing for MeMi </w:t>
      </w:r>
      <w:r w:rsidR="008220A5">
        <w:t>D</w:t>
      </w:r>
      <w:r w:rsidRPr="003F1227">
        <w:t xml:space="preserve">ocuments to </w:t>
      </w:r>
      <w:r w:rsidR="008220A5">
        <w:t>B</w:t>
      </w:r>
      <w:r w:rsidRPr="003F1227">
        <w:t xml:space="preserve">e </w:t>
      </w:r>
      <w:r w:rsidR="008220A5">
        <w:t>C</w:t>
      </w:r>
      <w:r w:rsidRPr="003F1227">
        <w:t xml:space="preserve">leared by </w:t>
      </w:r>
      <w:r w:rsidR="008220A5">
        <w:t>C</w:t>
      </w:r>
      <w:r w:rsidRPr="003F1227">
        <w:t xml:space="preserve">omplaint </w:t>
      </w:r>
      <w:r w:rsidR="008220A5">
        <w:t>N</w:t>
      </w:r>
      <w:r w:rsidRPr="003F1227">
        <w:t>otification</w:t>
      </w:r>
      <w:bookmarkEnd w:id="8"/>
    </w:p>
    <w:p w:rsidR="003F1227" w:rsidRPr="003F1227" w:rsidRDefault="003F1227" w:rsidP="003F1227">
      <w:r w:rsidRPr="003F1227">
        <w:t>Previously, during CI invoicing</w:t>
      </w:r>
      <w:r w:rsidR="009C0376">
        <w:t>,</w:t>
      </w:r>
      <w:r w:rsidRPr="003F1227">
        <w:t xml:space="preserve"> an account maintenance document was automatically posted in two cases:</w:t>
      </w:r>
    </w:p>
    <w:p w:rsidR="003F1227" w:rsidRPr="003F1227" w:rsidRDefault="003F1227" w:rsidP="009C0376">
      <w:pPr>
        <w:pStyle w:val="ListBullet"/>
      </w:pPr>
      <w:r w:rsidRPr="003F1227">
        <w:t xml:space="preserve">If the INVOIC MeMi document </w:t>
      </w:r>
      <w:r w:rsidR="009C0376">
        <w:t xml:space="preserve">hadn't </w:t>
      </w:r>
      <w:r w:rsidRPr="003F1227">
        <w:t xml:space="preserve">been sent out when its original/reversal MeMi document </w:t>
      </w:r>
      <w:r w:rsidR="009C0376">
        <w:t xml:space="preserve">was </w:t>
      </w:r>
      <w:r w:rsidRPr="003F1227">
        <w:t xml:space="preserve">invoiced. </w:t>
      </w:r>
      <w:r w:rsidR="009C0376">
        <w:t>T</w:t>
      </w:r>
      <w:r w:rsidRPr="003F1227">
        <w:t xml:space="preserve">he original and reversal MeMi document </w:t>
      </w:r>
      <w:r w:rsidR="009C0376">
        <w:t xml:space="preserve">were then </w:t>
      </w:r>
      <w:r w:rsidRPr="003F1227">
        <w:t>cleared with each other by</w:t>
      </w:r>
      <w:r w:rsidR="009C0376">
        <w:t xml:space="preserve"> </w:t>
      </w:r>
      <w:r w:rsidRPr="003F1227">
        <w:t xml:space="preserve">automatic account maintenance during CI invoicing and their status set to </w:t>
      </w:r>
      <w:r w:rsidRPr="003F1227">
        <w:rPr>
          <w:rStyle w:val="SAPScreenElement"/>
        </w:rPr>
        <w:t>65 - Cleared with Original/Reversal Document</w:t>
      </w:r>
      <w:r w:rsidR="009C0376">
        <w:rPr>
          <w:rStyle w:val="SAPScreenElement"/>
        </w:rPr>
        <w:t>.</w:t>
      </w:r>
    </w:p>
    <w:p w:rsidR="003F1227" w:rsidRPr="003F1227" w:rsidRDefault="003F1227" w:rsidP="009C0376">
      <w:pPr>
        <w:pStyle w:val="ListBullet"/>
      </w:pPr>
      <w:r w:rsidRPr="003F1227">
        <w:t xml:space="preserve">If the original MeMi document </w:t>
      </w:r>
      <w:r w:rsidR="009C0376">
        <w:t>had</w:t>
      </w:r>
      <w:r w:rsidRPr="003F1227">
        <w:t xml:space="preserve"> </w:t>
      </w:r>
      <w:r w:rsidR="009C0376">
        <w:t xml:space="preserve">status </w:t>
      </w:r>
      <w:r w:rsidRPr="009C0376">
        <w:rPr>
          <w:rStyle w:val="SAPScreenElement"/>
        </w:rPr>
        <w:t>Complaint Notification Received</w:t>
      </w:r>
      <w:r w:rsidRPr="003F1227">
        <w:t xml:space="preserve"> and its reversal MeMi document </w:t>
      </w:r>
      <w:r w:rsidR="009C0376">
        <w:t xml:space="preserve">was </w:t>
      </w:r>
      <w:r w:rsidRPr="003F1227">
        <w:t xml:space="preserve">invoiced. </w:t>
      </w:r>
      <w:r w:rsidR="009C0376">
        <w:t>T</w:t>
      </w:r>
      <w:r w:rsidRPr="003F1227">
        <w:t xml:space="preserve">he original and reversal MeMi document </w:t>
      </w:r>
      <w:r w:rsidR="009C0376">
        <w:t xml:space="preserve">were then </w:t>
      </w:r>
      <w:r w:rsidRPr="003F1227">
        <w:t xml:space="preserve">cleared with each other by automatic account maintenance during CI invoicing and their status set to </w:t>
      </w:r>
      <w:r w:rsidRPr="003F1227">
        <w:rPr>
          <w:rStyle w:val="SAPScreenElement"/>
        </w:rPr>
        <w:t>81 - Cleared as Complaint Notification</w:t>
      </w:r>
      <w:r w:rsidR="009C0376">
        <w:rPr>
          <w:rStyle w:val="SAPScreenElement"/>
        </w:rPr>
        <w:t>.</w:t>
      </w:r>
    </w:p>
    <w:p w:rsidR="003F1227" w:rsidRDefault="003F1227" w:rsidP="003F1227">
      <w:r w:rsidRPr="003F1227">
        <w:t xml:space="preserve">After implementing this </w:t>
      </w:r>
      <w:r w:rsidR="00020778">
        <w:t>SAP N</w:t>
      </w:r>
      <w:r w:rsidRPr="003F1227">
        <w:t xml:space="preserve">ote, you will be able to prohibit automatic account maintenance for MeMi documents </w:t>
      </w:r>
      <w:r w:rsidR="00020778">
        <w:t xml:space="preserve">that </w:t>
      </w:r>
      <w:r w:rsidRPr="003F1227">
        <w:t>are rejected by a complaint notification. You only need to change event function module</w:t>
      </w:r>
      <w:r>
        <w:t xml:space="preserve"> </w:t>
      </w:r>
      <w:r w:rsidRPr="00020778">
        <w:rPr>
          <w:rStyle w:val="SAPMonospace"/>
        </w:rPr>
        <w:t>/IDXMM/FM_EVENT_2631</w:t>
      </w:r>
      <w:r w:rsidRPr="003F1227">
        <w:t xml:space="preserve"> and call subroutine </w:t>
      </w:r>
      <w:r w:rsidRPr="00020778">
        <w:rPr>
          <w:rStyle w:val="SAPMonospace"/>
        </w:rPr>
        <w:t>PF_EVENT_2631</w:t>
      </w:r>
      <w:r w:rsidRPr="002A1183">
        <w:t xml:space="preserve"> </w:t>
      </w:r>
      <w:r w:rsidRPr="003F1227">
        <w:t>by passing parameter</w:t>
      </w:r>
      <w:r>
        <w:t xml:space="preserve"> </w:t>
      </w:r>
      <w:r w:rsidRPr="00020778">
        <w:rPr>
          <w:rStyle w:val="SAPMonospace"/>
        </w:rPr>
        <w:t>iv_enable_clear_by_complaint</w:t>
      </w:r>
      <w:r w:rsidRPr="002A1183">
        <w:t xml:space="preserve"> </w:t>
      </w:r>
      <w:r w:rsidRPr="003F1227">
        <w:t xml:space="preserve">as </w:t>
      </w:r>
      <w:r w:rsidRPr="00020778">
        <w:rPr>
          <w:rStyle w:val="SAPMonospace"/>
        </w:rPr>
        <w:t>abap_false</w:t>
      </w:r>
      <w:r w:rsidRPr="003F1227">
        <w:t>.</w:t>
      </w:r>
      <w:r>
        <w:t xml:space="preserve"> </w:t>
      </w:r>
      <w:r w:rsidRPr="003F1227">
        <w:t xml:space="preserve">This parameter is set to true </w:t>
      </w:r>
      <w:r w:rsidR="00020778" w:rsidRPr="003F1227">
        <w:t xml:space="preserve">by default </w:t>
      </w:r>
      <w:r w:rsidRPr="003F1227">
        <w:t>to keep the existing business logic that clears both kind</w:t>
      </w:r>
      <w:r w:rsidR="00020778">
        <w:t>s</w:t>
      </w:r>
      <w:r w:rsidRPr="003F1227">
        <w:t xml:space="preserve"> of MeMi document. </w:t>
      </w:r>
      <w:r w:rsidR="00020778">
        <w:t xml:space="preserve">Note that to </w:t>
      </w:r>
      <w:r w:rsidRPr="003F1227">
        <w:t>use these new features</w:t>
      </w:r>
      <w:r w:rsidR="00020778">
        <w:t>, you have</w:t>
      </w:r>
      <w:r w:rsidRPr="003F1227">
        <w:t xml:space="preserve"> to change this parameter in your own implementation. </w:t>
      </w:r>
    </w:p>
    <w:p w:rsidR="003F1227" w:rsidRDefault="006E41FE" w:rsidP="003F1227">
      <w:r>
        <w:t>You can then</w:t>
      </w:r>
      <w:r w:rsidR="003F1227" w:rsidRPr="003F1227">
        <w:t xml:space="preserve"> run transaction </w:t>
      </w:r>
      <w:r w:rsidR="003F1227" w:rsidRPr="006E41FE">
        <w:rPr>
          <w:rStyle w:val="SAPMonospace"/>
        </w:rPr>
        <w:t>FPMA</w:t>
      </w:r>
      <w:r w:rsidR="003F1227" w:rsidRPr="003F1227">
        <w:t xml:space="preserve"> to </w:t>
      </w:r>
      <w:r>
        <w:t xml:space="preserve">maintain accounts for the MeMi documents that have </w:t>
      </w:r>
      <w:r w:rsidR="003F1227" w:rsidRPr="003F1227">
        <w:t xml:space="preserve">status </w:t>
      </w:r>
      <w:r w:rsidR="003F1227" w:rsidRPr="00D11C30">
        <w:rPr>
          <w:rStyle w:val="SAPScreenElement"/>
        </w:rPr>
        <w:t xml:space="preserve">76 - </w:t>
      </w:r>
      <w:r w:rsidR="003F1227" w:rsidRPr="003F1227">
        <w:rPr>
          <w:rStyle w:val="SAPScreenElement"/>
        </w:rPr>
        <w:t>Complaint Notification Receiv</w:t>
      </w:r>
      <w:r w:rsidR="003F1227" w:rsidRPr="00D11C30">
        <w:rPr>
          <w:rStyle w:val="SAPScreenElement"/>
        </w:rPr>
        <w:t>ed</w:t>
      </w:r>
      <w:r w:rsidR="003F1227" w:rsidRPr="003F1227">
        <w:t xml:space="preserve"> and for which reversal MeMi documents have already been invoiced.</w:t>
      </w:r>
      <w:r w:rsidR="003F1227">
        <w:t xml:space="preserve"> </w:t>
      </w:r>
    </w:p>
    <w:p w:rsidR="003F1227" w:rsidRPr="003F1227" w:rsidRDefault="003F1227" w:rsidP="003F1227">
      <w:pPr>
        <w:pStyle w:val="Heading2"/>
      </w:pPr>
      <w:bookmarkStart w:id="9" w:name="_Toc480374392"/>
      <w:r>
        <w:t xml:space="preserve">Create an </w:t>
      </w:r>
      <w:r w:rsidR="00E25509">
        <w:t>A</w:t>
      </w:r>
      <w:r w:rsidRPr="003F1227">
        <w:t xml:space="preserve">ccount </w:t>
      </w:r>
      <w:r w:rsidR="00E25509">
        <w:t>M</w:t>
      </w:r>
      <w:r w:rsidRPr="003F1227">
        <w:t xml:space="preserve">aintenance </w:t>
      </w:r>
      <w:r w:rsidR="00E25509">
        <w:t>D</w:t>
      </w:r>
      <w:r w:rsidRPr="003F1227">
        <w:t xml:space="preserve">ocument via FPMA for </w:t>
      </w:r>
      <w:r w:rsidR="00E25509">
        <w:t>O</w:t>
      </w:r>
      <w:r w:rsidRPr="003F1227">
        <w:t xml:space="preserve">pen </w:t>
      </w:r>
      <w:r w:rsidR="00E25509">
        <w:t>I</w:t>
      </w:r>
      <w:r w:rsidRPr="003F1227">
        <w:t xml:space="preserve">tems of MeMi </w:t>
      </w:r>
      <w:r w:rsidR="00E25509">
        <w:t>D</w:t>
      </w:r>
      <w:r w:rsidRPr="003F1227">
        <w:t xml:space="preserve">ocuments </w:t>
      </w:r>
      <w:r w:rsidR="00E25509">
        <w:t>That A</w:t>
      </w:r>
      <w:r w:rsidRPr="003F1227">
        <w:t xml:space="preserve">re </w:t>
      </w:r>
      <w:r w:rsidR="00E25509">
        <w:t>R</w:t>
      </w:r>
      <w:r w:rsidRPr="003F1227">
        <w:t xml:space="preserve">ejected by a </w:t>
      </w:r>
      <w:r w:rsidR="00E25509">
        <w:t>C</w:t>
      </w:r>
      <w:r w:rsidRPr="003F1227">
        <w:t xml:space="preserve">omplaint </w:t>
      </w:r>
      <w:r w:rsidR="00E25509">
        <w:t>N</w:t>
      </w:r>
      <w:r w:rsidRPr="003F1227">
        <w:t>otification</w:t>
      </w:r>
      <w:bookmarkEnd w:id="9"/>
    </w:p>
    <w:p w:rsidR="003F1227" w:rsidRPr="003F1227" w:rsidRDefault="003F1227" w:rsidP="003F1227">
      <w:r w:rsidRPr="003F1227">
        <w:t>Previously</w:t>
      </w:r>
      <w:r w:rsidR="00E25509">
        <w:t>,</w:t>
      </w:r>
      <w:r w:rsidRPr="003F1227">
        <w:t xml:space="preserve"> transaction </w:t>
      </w:r>
      <w:r w:rsidRPr="00E25509">
        <w:rPr>
          <w:rStyle w:val="SAPMonospace"/>
        </w:rPr>
        <w:t>FPMA</w:t>
      </w:r>
      <w:r w:rsidRPr="003F1227">
        <w:t xml:space="preserve"> was forbidden if the clearing </w:t>
      </w:r>
      <w:r w:rsidR="00E25509">
        <w:t>was</w:t>
      </w:r>
      <w:r w:rsidRPr="003F1227">
        <w:t xml:space="preserve"> related to any MeMi document. After implementing this </w:t>
      </w:r>
      <w:r w:rsidR="00E25509">
        <w:t>SAP N</w:t>
      </w:r>
      <w:r w:rsidRPr="003F1227">
        <w:t xml:space="preserve">ote, you will be able to </w:t>
      </w:r>
      <w:r w:rsidR="00E25509">
        <w:t xml:space="preserve">maintain accounts </w:t>
      </w:r>
      <w:r w:rsidRPr="003F1227">
        <w:t>using this transaction for MeMi-related open items.</w:t>
      </w:r>
    </w:p>
    <w:p w:rsidR="003F1227" w:rsidRPr="003F1227" w:rsidRDefault="00E25509" w:rsidP="003F1227">
      <w:r>
        <w:t>N</w:t>
      </w:r>
      <w:r w:rsidR="003F1227" w:rsidRPr="003F1227">
        <w:t xml:space="preserve">ote that transaction </w:t>
      </w:r>
      <w:r w:rsidR="003F1227" w:rsidRPr="00E25509">
        <w:rPr>
          <w:rStyle w:val="SAPMonospace"/>
        </w:rPr>
        <w:t>FP06</w:t>
      </w:r>
      <w:r w:rsidR="003F1227" w:rsidRPr="003F1227">
        <w:t xml:space="preserve"> is still forbidden to </w:t>
      </w:r>
      <w:r>
        <w:t xml:space="preserve">maintain accounts </w:t>
      </w:r>
      <w:r w:rsidR="003F1227" w:rsidRPr="003F1227">
        <w:t>for MeMi-related open items.</w:t>
      </w:r>
    </w:p>
    <w:p w:rsidR="002B1BC8" w:rsidRDefault="002B1BC8" w:rsidP="00601DC2"/>
    <w:p w:rsidR="008A044B" w:rsidRPr="002B1BC8" w:rsidRDefault="008A044B" w:rsidP="00601DC2"/>
    <w:p w:rsidR="00201BD8" w:rsidRDefault="00201BD8" w:rsidP="00601DC2"/>
    <w:p w:rsidR="00201BD8" w:rsidRPr="00201BD8" w:rsidRDefault="00201BD8" w:rsidP="00201BD8"/>
    <w:p w:rsidR="00201BD8" w:rsidRPr="00201BD8" w:rsidRDefault="00201BD8" w:rsidP="00201BD8"/>
    <w:p w:rsidR="00201BD8" w:rsidRPr="00201BD8" w:rsidRDefault="00201BD8" w:rsidP="00201BD8"/>
    <w:p w:rsidR="00201BD8" w:rsidRPr="00201BD8" w:rsidRDefault="00201BD8" w:rsidP="00201BD8"/>
    <w:p w:rsidR="00201BD8" w:rsidRPr="00201BD8" w:rsidRDefault="00201BD8" w:rsidP="00201BD8"/>
    <w:p w:rsidR="00201BD8" w:rsidRPr="00201BD8" w:rsidRDefault="00201BD8" w:rsidP="00201BD8"/>
    <w:p w:rsidR="00201BD8" w:rsidRDefault="00201BD8" w:rsidP="00201BD8">
      <w:pPr>
        <w:tabs>
          <w:tab w:val="left" w:pos="1956"/>
        </w:tabs>
      </w:pPr>
      <w:r>
        <w:tab/>
      </w:r>
    </w:p>
    <w:p w:rsidR="00953FA3" w:rsidRPr="00201BD8" w:rsidRDefault="00201BD8" w:rsidP="00201BD8">
      <w:pPr>
        <w:tabs>
          <w:tab w:val="left" w:pos="1956"/>
        </w:tabs>
        <w:sectPr w:rsidR="00953FA3" w:rsidRPr="00201BD8" w:rsidSect="003D0230">
          <w:footerReference w:type="even" r:id="rId22"/>
          <w:footerReference w:type="default" r:id="rId23"/>
          <w:footerReference w:type="first" r:id="rId24"/>
          <w:pgSz w:w="11907" w:h="16840" w:code="9"/>
          <w:pgMar w:top="2041" w:right="851" w:bottom="1701" w:left="1701" w:header="624" w:footer="397" w:gutter="0"/>
          <w:cols w:space="708"/>
          <w:docGrid w:linePitch="360"/>
        </w:sectPr>
      </w:pPr>
      <w:r>
        <w:tab/>
      </w:r>
    </w:p>
    <w:tbl>
      <w:tblPr>
        <w:tblStyle w:val="TableGrid"/>
        <w:tblW w:w="3969" w:type="dxa"/>
        <w:tblInd w:w="6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5A5CB4" w:rsidTr="00E61DAB">
        <w:trPr>
          <w:trHeight w:hRule="exact" w:val="227"/>
        </w:trPr>
        <w:tc>
          <w:tcPr>
            <w:tcW w:w="3969" w:type="dxa"/>
            <w:shd w:val="clear" w:color="auto" w:fill="000000" w:themeFill="text1"/>
            <w:tcMar>
              <w:top w:w="0" w:type="dxa"/>
              <w:bottom w:w="0" w:type="dxa"/>
            </w:tcMar>
          </w:tcPr>
          <w:p w:rsidR="005A5CB4" w:rsidRDefault="005A5CB4" w:rsidP="005A5CB4"/>
        </w:tc>
      </w:tr>
      <w:tr w:rsidR="005A5CB4" w:rsidTr="00E61DAB">
        <w:trPr>
          <w:trHeight w:hRule="exact" w:val="1134"/>
        </w:trPr>
        <w:tc>
          <w:tcPr>
            <w:tcW w:w="3969" w:type="dxa"/>
            <w:shd w:val="clear" w:color="auto" w:fill="FFFFFF" w:themeFill="background1"/>
          </w:tcPr>
          <w:p w:rsidR="005A5CB4" w:rsidRDefault="005A5CB4" w:rsidP="005A5CB4">
            <w:pPr>
              <w:pStyle w:val="SAPLastPageGray"/>
            </w:pPr>
            <w:r>
              <w:t>www.sap.com/contactsap</w:t>
            </w:r>
          </w:p>
        </w:tc>
      </w:tr>
      <w:tr w:rsidR="005A5CB4" w:rsidTr="00E61DAB">
        <w:trPr>
          <w:trHeight w:val="13876"/>
        </w:trPr>
        <w:tc>
          <w:tcPr>
            <w:tcW w:w="3969" w:type="dxa"/>
            <w:shd w:val="clear" w:color="auto" w:fill="FFFFFF" w:themeFill="background1"/>
            <w:vAlign w:val="bottom"/>
          </w:tcPr>
          <w:p w:rsidR="005A5CB4" w:rsidRPr="00CD309F" w:rsidRDefault="00385DF2" w:rsidP="005A5CB4">
            <w:pPr>
              <w:pStyle w:val="SAPLastPageNormal"/>
              <w:rPr>
                <w:lang w:val="en-US"/>
              </w:rPr>
            </w:pPr>
            <w:bookmarkStart w:id="10" w:name="copyright"/>
            <w:r>
              <w:rPr>
                <w:lang w:val="en-US"/>
              </w:rPr>
              <w:t>© 201</w:t>
            </w:r>
            <w:r w:rsidR="003B7088">
              <w:rPr>
                <w:lang w:val="en-US"/>
              </w:rPr>
              <w:t>6</w:t>
            </w:r>
            <w:r w:rsidR="001A58BA">
              <w:rPr>
                <w:lang w:val="en-US"/>
              </w:rPr>
              <w:t xml:space="preserve"> SAP </w:t>
            </w:r>
            <w:r w:rsidR="001A58BA" w:rsidRPr="001A58BA">
              <w:rPr>
                <w:lang w:val="en-US"/>
              </w:rPr>
              <w:t>SE</w:t>
            </w:r>
            <w:r w:rsidR="00F2046C">
              <w:rPr>
                <w:lang w:val="en-US"/>
              </w:rPr>
              <w:t xml:space="preserve"> or an SAP affiliate company</w:t>
            </w:r>
            <w:r w:rsidR="005A5CB4" w:rsidRPr="00CD309F">
              <w:rPr>
                <w:lang w:val="en-US"/>
              </w:rPr>
              <w:t>. All rights reserv</w:t>
            </w:r>
            <w:r w:rsidR="00CD0E2F">
              <w:rPr>
                <w:lang w:val="en-US"/>
              </w:rPr>
              <w:t>ed.</w:t>
            </w:r>
            <w:bookmarkEnd w:id="10"/>
          </w:p>
          <w:p w:rsidR="00F2046C" w:rsidRPr="00A7685B" w:rsidRDefault="001A58BA" w:rsidP="00F2046C">
            <w:pPr>
              <w:pStyle w:val="SAPLastPageNormal"/>
              <w:rPr>
                <w:lang w:val="en-US"/>
              </w:rPr>
            </w:pPr>
            <w:r w:rsidRPr="001A58BA">
              <w:rPr>
                <w:lang w:val="en-US"/>
              </w:rPr>
              <w:t>No part of this publication may be reproduced or transmitted in any form or for any purpose without the express permission of SAP SE or an SAP affiliate company</w:t>
            </w:r>
            <w:r w:rsidR="00F2046C" w:rsidRPr="00F2046C">
              <w:rPr>
                <w:lang w:val="en-US"/>
              </w:rPr>
              <w:t>.</w:t>
            </w:r>
          </w:p>
          <w:p w:rsidR="001A58BA" w:rsidRPr="001A58BA" w:rsidRDefault="00AA4EDA" w:rsidP="001A58BA">
            <w:pPr>
              <w:pStyle w:val="SAPLastPageNormal"/>
              <w:rPr>
                <w:lang w:val="en-US"/>
              </w:rPr>
            </w:pPr>
            <w:r w:rsidRPr="00AA4EDA">
              <w:rPr>
                <w:lang w:val="en-US"/>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Please see </w:t>
            </w:r>
            <w:hyperlink r:id="rId25" w:anchor="trademark" w:history="1">
              <w:r w:rsidR="00277693">
                <w:rPr>
                  <w:rStyle w:val="Hyperlink"/>
                  <w:lang w:val="en-US"/>
                </w:rPr>
                <w:t>http://www. sap.com/corporate-en/legal/copyright/index.epx#trademark</w:t>
              </w:r>
            </w:hyperlink>
            <w:r w:rsidRPr="00AA4EDA">
              <w:rPr>
                <w:lang w:val="en-US"/>
              </w:rPr>
              <w:t xml:space="preserve"> for additional trademark information and notices.</w:t>
            </w:r>
          </w:p>
          <w:p w:rsidR="00907380" w:rsidRPr="00907380" w:rsidRDefault="00907380" w:rsidP="006961C4">
            <w:pPr>
              <w:pStyle w:val="SAPMaterialNumber"/>
              <w:jc w:val="left"/>
            </w:pPr>
          </w:p>
        </w:tc>
      </w:tr>
    </w:tbl>
    <w:p w:rsidR="005A5CB4" w:rsidRPr="005A5CB4" w:rsidRDefault="005A5CB4" w:rsidP="005A5CB4">
      <w:pPr>
        <w:pStyle w:val="SAPLastPageNormal"/>
        <w:rPr>
          <w:lang w:val="en-US"/>
        </w:rPr>
      </w:pPr>
    </w:p>
    <w:sectPr w:rsidR="005A5CB4" w:rsidRPr="005A5CB4" w:rsidSect="005A5CB4">
      <w:headerReference w:type="default" r:id="rId26"/>
      <w:footerReference w:type="default" r:id="rId27"/>
      <w:headerReference w:type="first" r:id="rId28"/>
      <w:footerReference w:type="first" r:id="rId29"/>
      <w:type w:val="evenPage"/>
      <w:pgSz w:w="11907" w:h="16840" w:code="9"/>
      <w:pgMar w:top="567" w:right="567" w:bottom="454" w:left="567" w:header="397" w:footer="284"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20"/>
    </wne:keymap>
    <wne:keymap wne:kcmPrimary="0249">
      <wne:acd wne:acdName="acd33"/>
    </wne:keymap>
    <wne:keymap wne:kcmPrimary="02BB">
      <wne:acd wne:acdName="acd37"/>
    </wne:keymap>
    <wne:keymap wne:kcmPrimary="0342" wne:kcmSecondary="0031">
      <wne:acd wne:acdName="acd24"/>
    </wne:keymap>
    <wne:keymap wne:kcmPrimary="0342" wne:kcmSecondary="0032">
      <wne:acd wne:acdName="acd25"/>
    </wne:keymap>
    <wne:keymap wne:kcmPrimary="0342" wne:kcmSecondary="0033">
      <wne:acd wne:acdName="acd26"/>
    </wne:keymap>
    <wne:keymap wne:kcmPrimary="0342" wne:kcmSecondary="0131">
      <wne:acd wne:acdName="acd0"/>
    </wne:keymap>
    <wne:keymap wne:kcmPrimary="0342" wne:kcmSecondary="0132">
      <wne:acd wne:acdName="acd1"/>
    </wne:keymap>
    <wne:keymap wne:kcmPrimary="0342" wne:kcmSecondary="0133">
      <wne:acd wne:acdName="acd2"/>
    </wne:keymap>
    <wne:keymap wne:kcmPrimary="0343" wne:kcmSecondary="0031">
      <wne:acd wne:acdName="acd27"/>
    </wne:keymap>
    <wne:keymap wne:kcmPrimary="0343" wne:kcmSecondary="0032">
      <wne:acd wne:acdName="acd28"/>
    </wne:keymap>
    <wne:keymap wne:kcmPrimary="0343" wne:kcmSecondary="0033">
      <wne:acd wne:acdName="acd29"/>
    </wne:keymap>
    <wne:keymap wne:kcmPrimary="0347" wne:kcmSecondary="0050">
      <wne:acd wne:acdName="acd6"/>
    </wne:keymap>
    <wne:keymap wne:kcmPrimary="0347" wne:kcmSecondary="0154">
      <wne:acd wne:acdName="acd4"/>
    </wne:keymap>
    <wne:keymap wne:kcmPrimary="0348" wne:kcmSecondary="0031">
      <wne:acd wne:acdName="acd7"/>
    </wne:keymap>
    <wne:keymap wne:kcmPrimary="0348" wne:kcmSecondary="0032">
      <wne:acd wne:acdName="acd8"/>
    </wne:keymap>
    <wne:keymap wne:kcmPrimary="0348" wne:kcmSecondary="0033">
      <wne:acd wne:acdName="acd9"/>
    </wne:keymap>
    <wne:keymap wne:kcmPrimary="0348" wne:kcmSecondary="0034">
      <wne:acd wne:acdName="acd10"/>
    </wne:keymap>
    <wne:keymap wne:kcmPrimary="0348" wne:kcmSecondary="0035">
      <wne:acd wne:acdName="acd11"/>
    </wne:keymap>
    <wne:keymap wne:kcmPrimary="034B" wne:kcmSecondary="0042">
      <wne:acd wne:acdName="acd18"/>
    </wne:keymap>
    <wne:keymap wne:kcmPrimary="034B" wne:kcmSecondary="0054">
      <wne:acd wne:acdName="acd12"/>
    </wne:keymap>
    <wne:keymap wne:kcmPrimary="034D" wne:kcmSecondary="0053">
      <wne:acd wne:acdName="acd15"/>
    </wne:keymap>
    <wne:keymap wne:kcmPrimary="034E" wne:kcmSecondary="0031">
      <wne:acd wne:acdName="acd30"/>
    </wne:keymap>
    <wne:keymap wne:kcmPrimary="034E" wne:kcmSecondary="0032">
      <wne:acd wne:acdName="acd31"/>
    </wne:keymap>
    <wne:keymap wne:kcmPrimary="034E" wne:kcmSecondary="0033">
      <wne:acd wne:acdName="acd32"/>
    </wne:keymap>
    <wne:keymap wne:kcmPrimary="034E" wne:kcmSecondary="004E">
      <wne:acd wne:acdName="acd14"/>
    </wne:keymap>
    <wne:keymap wne:kcmPrimary="034E" wne:kcmSecondary="0131">
      <wne:acd wne:acdName="acd21"/>
    </wne:keymap>
    <wne:keymap wne:kcmPrimary="034E" wne:kcmSecondary="0132">
      <wne:acd wne:acdName="acd22"/>
    </wne:keymap>
    <wne:keymap wne:kcmPrimary="034E" wne:kcmSecondary="0133">
      <wne:acd wne:acdName="acd23"/>
    </wne:keymap>
    <wne:keymap wne:kcmPrimary="0353" wne:kcmSecondary="0154">
      <wne:acd wne:acdName="acd5"/>
    </wne:keymap>
    <wne:keymap wne:kcmPrimary="0354" wne:kcmSecondary="0031">
      <wne:acd wne:acdName="acd3"/>
    </wne:keymap>
    <wne:keymap wne:kcmPrimary="0354" wne:kcmSecondary="0032">
      <wne:acd wne:acdName="acd13"/>
    </wne:keymap>
    <wne:keymap wne:kcmPrimary="0354" wne:kcmSecondary="0033">
      <wne:acd wne:acdName="acd16"/>
    </wne:keymap>
    <wne:keymap wne:kcmPrimary="0354" wne:kcmSecondary="0034">
      <wne:acd wne:acdName="acd19"/>
    </wne:keymap>
    <wne:keymap wne:kcmPrimary="0354" wne:kcmSecondary="0035">
      <wne:acd wne:acdName="acd34"/>
    </wne:keymap>
    <wne:keymap wne:kcmPrimary="0354" wne:kcmSecondary="0048">
      <wne:acd wne:acdName="acd36"/>
    </wne:keymap>
    <wne:keymap wne:kcmPrimary="0354" wne:kcmSecondary="0052">
      <wne:acd wne:acdName="acd35"/>
    </wne:keymap>
    <wne:keymap wne:kcmPrimary="0355" wne:kcmSecondary="0045">
      <wne:acd wne:acdName="acd1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s>
  <wne:acds>
    <wne:acd wne:argValue="AgBTAEEAUABfAEIAdQBsAGwAZQB0AGUAZABMAGkAcwB0ADEA" wne:acdName="acd0" wne:fciIndexBasedOn="0065"/>
    <wne:acd wne:argValue="AgBTAEEAUABfAEIAdQBsAGwAZQB0AGUAZABMAGkAcwB0ADIA" wne:acdName="acd1" wne:fciIndexBasedOn="0065"/>
    <wne:acd wne:argValue="AgBTAEEAUABfAEIAdQBsAGwAZQB0AGUAZABMAGkAcwB0ADMA" wne:acdName="acd2" wne:fciIndexBasedOn="0065"/>
    <wne:acd wne:argValue="AgBTAEEAUABfAFQAaQB0AGwAZQAxAE4AbwBOAHUAbQBiAGUAcgA=" wne:acdName="acd3" wne:fciIndexBasedOn="0065"/>
    <wne:acd wne:argValue="AgBTAEEAUABfAEcAcgBlAGUAbgBUAGUAeAB0AF8AKABOAG8AdABQAHIAaQBuAHQAZQBkACkA" wne:acdName="acd4" wne:fciIndexBasedOn="0065"/>
    <wne:acd wne:argValue="AgBTAEEAUABfAFMAZQBjAHQAaQBvAG4AVABpAHQAbABlAF8AKABXAGkAdABoAGkAbgBLAGUAeQBi&#10;AGwAbwBjAGsAcwApAA==" wne:acdName="acd5" wne:fciIndexBasedOn="0065"/>
    <wne:acd wne:argValue="AgBTAEEAUABfAEcAcgBhAHAAaABpAGMAUABhAHIAYQBnAHIAYQBwAGgA" wne:acdName="acd6" wne:fciIndexBasedOn="0065"/>
    <wne:acd wne:argValue="AQAAAAEA" wne:acdName="acd7" wne:fciIndexBasedOn="0065"/>
    <wne:acd wne:argValue="AQAAAAIA" wne:acdName="acd8" wne:fciIndexBasedOn="0065"/>
    <wne:acd wne:argValue="AQAAAAMA" wne:acdName="acd9" wne:fciIndexBasedOn="0065"/>
    <wne:acd wne:argValue="AQAAAAQA" wne:acdName="acd10" wne:fciIndexBasedOn="0065"/>
    <wne:acd wne:argValue="AQAAAAUA" wne:acdName="acd11" wne:fciIndexBasedOn="0065"/>
    <wne:acd wne:argValue="AgBTAEEAUABfAEsAZQB5AGIAbABvAGMAawBUAGkAdABsAGUA" wne:acdName="acd12" wne:fciIndexBasedOn="0065"/>
    <wne:acd wne:argValue="AgBTAEEAUABfAFQAaQB0AGwAZQAyAE4AbwBOAHUAbQBiAGUAcgA=" wne:acdName="acd13" wne:fciIndexBasedOn="0065"/>
    <wne:acd wne:argValue="AQAAAAAA" wne:acdName="acd14" wne:fciIndexBasedOn="0065"/>
    <wne:acd wne:argValue="AgBTAEEAUABfAE0AbwBuAG8AcwBwAGEAYwBlAA==" wne:acdName="acd15" wne:fciIndexBasedOn="0065"/>
    <wne:acd wne:argValue="AgBTAEEAUABfAFQAaQB0AGwAZQAzAE4AbwBOAHUAbQBiAGUAcgA=" wne:acdName="acd16" wne:fciIndexBasedOn="0065"/>
    <wne:acd wne:argValue="AgBTAEEAUABfAFUAcwBlAHIARQBuAHQAcgB5AA==" wne:acdName="acd17" wne:fciIndexBasedOn="0065"/>
    <wne:acd wne:argValue="AgBTAEEAUABfAEsAZQB5AGIAbwBhAHIAZAA=" wne:acdName="acd18" wne:fciIndexBasedOn="0065"/>
    <wne:acd wne:argValue="AgBTAEEAUABfAFQAaQB0AGwAZQA0AE4AbwBOAHUAbQBiAGUAcgA=" wne:acdName="acd19" wne:fciIndexBasedOn="0065"/>
    <wne:acd wne:argValue="AgBTAEEAUABfAEUAbQBwAGgAYQBzAGkAcwA=" wne:acdName="acd20" wne:fciIndexBasedOn="0065"/>
    <wne:acd wne:argValue="AgBTAEEAUABfAE4AdQBtAGIAZQByAGUAZABMAGkAcwB0ADEAXwBNAGEAbgB1AGEAbABOAHUAbQBi&#10;AGUAcgA=" wne:acdName="acd21" wne:fciIndexBasedOn="0065"/>
    <wne:acd wne:argValue="AgBTAEEAUABfAE4AdQBtAGIAZQByAGUAZABMAGkAcwB0ADIAXwBNAGEAbgB1AGEAbABOAHUAbQBi&#10;AGUAcgA=" wne:acdName="acd22" wne:fciIndexBasedOn="0065"/>
    <wne:acd wne:argValue="AgBTAEEAUABfAE4AdQBtAGIAZQByAGUAZABMAGkAcwB0ADMAXwBNAGEAbgB1AGEAbABOAHUAbQBi&#10;AGUAcgA=" wne:acdName="acd23" wne:fciIndexBasedOn="0065"/>
    <wne:acd wne:argValue="AQAAADAA" wne:acdName="acd24" wne:fciIndexBasedOn="0065"/>
    <wne:acd wne:argValue="AQAAADYA" wne:acdName="acd25" wne:fciIndexBasedOn="0065"/>
    <wne:acd wne:argValue="AQAAADcA" wne:acdName="acd26" wne:fciIndexBasedOn="0065"/>
    <wne:acd wne:argValue="AQAAAEQA" wne:acdName="acd27" wne:fciIndexBasedOn="0065"/>
    <wne:acd wne:argValue="AQAAAEUA" wne:acdName="acd28" wne:fciIndexBasedOn="0065"/>
    <wne:acd wne:argValue="AQAAAEYA" wne:acdName="acd29" wne:fciIndexBasedOn="0065"/>
    <wne:acd wne:argValue="AQAAADEA" wne:acdName="acd30" wne:fciIndexBasedOn="0065"/>
    <wne:acd wne:argValue="AQAAADoA" wne:acdName="acd31" wne:fciIndexBasedOn="0065"/>
    <wne:acd wne:argValue="AQAAADsA" wne:acdName="acd32" wne:fciIndexBasedOn="0065"/>
    <wne:acd wne:argValue="AgBTAEEAUABfAFMAYwByAGUAZQBuAEUAbABlAG0AZQBuAHQA" wne:acdName="acd33" wne:fciIndexBasedOn="0065"/>
    <wne:acd wne:argValue="AgBTAEEAUABfAFQAaQB0AGwAZQA1AE4AbwBOAHUAbQBiAGUAcgA=" wne:acdName="acd34" wne:fciIndexBasedOn="0065"/>
    <wne:acd wne:argValue="AgBTAEEAUABfAFQAZQB4AHQAUgBlAGYAZQByAGUAbgBjAGUA" wne:acdName="acd35" wne:fciIndexBasedOn="0065"/>
    <wne:acd wne:argValue="AgBTAEEAUABfAFQAYQBiAGwAZQBIAGUAYQBkAGUAcgA=" wne:acdName="acd36" wne:fciIndexBasedOn="0065"/>
    <wne:acd wne:argValue="AgBTAHUAcABlAHIAcwBjAHIAaQBwAHQ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BB0" w:rsidRDefault="00010BB0" w:rsidP="00601DC2">
      <w:r>
        <w:separator/>
      </w:r>
    </w:p>
  </w:endnote>
  <w:endnote w:type="continuationSeparator" w:id="0">
    <w:p w:rsidR="00010BB0" w:rsidRDefault="00010BB0" w:rsidP="0060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APSerifRegular">
    <w:charset w:val="00"/>
    <w:family w:val="auto"/>
    <w:pitch w:val="variable"/>
    <w:sig w:usb0="800000AF" w:usb1="0000204A" w:usb2="00000000" w:usb3="00000000" w:csb0="00000011"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BentonSans Regular">
    <w:altName w:val="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altName w:val="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6"/>
      <w:gridCol w:w="3259"/>
    </w:tblGrid>
    <w:tr w:rsidR="00CB60BE" w:rsidRPr="005D1853" w:rsidTr="000129A7">
      <w:tc>
        <w:tcPr>
          <w:tcW w:w="6096" w:type="dxa"/>
          <w:vAlign w:val="bottom"/>
        </w:tcPr>
        <w:p w:rsidR="00CB60BE" w:rsidRPr="00150985" w:rsidRDefault="00201BD8" w:rsidP="000129A7">
          <w:pPr>
            <w:pStyle w:val="SAPFooterleft"/>
          </w:pPr>
          <w:r>
            <w:fldChar w:fldCharType="begin"/>
          </w:r>
          <w:r>
            <w:instrText xml:space="preserve"> STYLEREF "SAP_MainTitle" \* MERGEFORMAT </w:instrText>
          </w:r>
          <w:r>
            <w:fldChar w:fldCharType="separate"/>
          </w:r>
          <w:r>
            <w:rPr>
              <w:noProof/>
            </w:rPr>
            <w:t>New Features Delivered by SAP Note 2449646</w:t>
          </w:r>
          <w:r>
            <w:rPr>
              <w:noProof/>
            </w:rPr>
            <w:fldChar w:fldCharType="end"/>
          </w:r>
          <w:r w:rsidR="00CB60BE" w:rsidRPr="00150985">
            <w:br/>
          </w:r>
          <w:r>
            <w:fldChar w:fldCharType="begin"/>
          </w:r>
          <w:r>
            <w:instrText xml:space="preserve"> STYL</w:instrText>
          </w:r>
          <w:r>
            <w:instrText xml:space="preserve">EREF "SAP_Heading1NoNumber" \l  \* MERGEFORMAT </w:instrText>
          </w:r>
          <w:r>
            <w:fldChar w:fldCharType="separate"/>
          </w:r>
          <w:r>
            <w:rPr>
              <w:noProof/>
            </w:rPr>
            <w:t>Typographic Conventions</w:t>
          </w:r>
          <w:r>
            <w:rPr>
              <w:noProof/>
            </w:rPr>
            <w:fldChar w:fldCharType="end"/>
          </w:r>
        </w:p>
      </w:tc>
      <w:tc>
        <w:tcPr>
          <w:tcW w:w="3259" w:type="dxa"/>
          <w:vAlign w:val="bottom"/>
        </w:tcPr>
        <w:p w:rsidR="00CB60BE" w:rsidRPr="00150985" w:rsidRDefault="00D4631E" w:rsidP="000129A7">
          <w:pPr>
            <w:pStyle w:val="SAPFooterright"/>
          </w:pPr>
          <w:r w:rsidRPr="00150985">
            <w:rPr>
              <w:caps/>
            </w:rPr>
            <w:fldChar w:fldCharType="begin"/>
          </w:r>
          <w:r w:rsidR="00CB60BE" w:rsidRPr="00150985">
            <w:rPr>
              <w:caps/>
            </w:rPr>
            <w:instrText xml:space="preserve"> STYLEREF "SAP_SecurityLevel" \* MERGEFORMAT </w:instrText>
          </w:r>
          <w:r w:rsidRPr="00150985">
            <w:rPr>
              <w:caps/>
            </w:rPr>
            <w:fldChar w:fldCharType="end"/>
          </w:r>
          <w:r w:rsidR="00CB60BE" w:rsidRPr="00150985">
            <w:rPr>
              <w:caps/>
            </w:rPr>
            <w:t xml:space="preserve"> </w:t>
          </w:r>
          <w:r w:rsidR="00CB60BE" w:rsidRPr="00150985">
            <w:br/>
            <w:t xml:space="preserve">© 2012 SAP AG. All rights reserved.      </w:t>
          </w:r>
          <w:r w:rsidRPr="00150985">
            <w:fldChar w:fldCharType="begin"/>
          </w:r>
          <w:r w:rsidR="00CB60BE" w:rsidRPr="00150985">
            <w:instrText xml:space="preserve"> PAGE  \* Arabic  \* MERGEFORMAT </w:instrText>
          </w:r>
          <w:r w:rsidRPr="00150985">
            <w:fldChar w:fldCharType="separate"/>
          </w:r>
          <w:r w:rsidR="005617C2">
            <w:t>6</w:t>
          </w:r>
          <w:r w:rsidRPr="00150985">
            <w:fldChar w:fldCharType="end"/>
          </w:r>
        </w:p>
      </w:tc>
    </w:tr>
  </w:tbl>
  <w:p w:rsidR="00FA686D" w:rsidRPr="00CB60BE" w:rsidRDefault="00FA686D" w:rsidP="00CB60B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B4" w:rsidRPr="005A5CB4" w:rsidRDefault="005A5CB4" w:rsidP="005A5CB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B39" w:rsidRDefault="00277B39" w:rsidP="00FC1977">
    <w:pPr>
      <w:pStyle w:val="SAPFooter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6"/>
      <w:gridCol w:w="3259"/>
    </w:tblGrid>
    <w:tr w:rsidR="00CB60BE" w:rsidRPr="005D1853" w:rsidTr="000129A7">
      <w:tc>
        <w:tcPr>
          <w:tcW w:w="6096" w:type="dxa"/>
          <w:vAlign w:val="bottom"/>
        </w:tcPr>
        <w:p w:rsidR="00CB60BE" w:rsidRPr="00150985" w:rsidRDefault="00201BD8" w:rsidP="000129A7">
          <w:pPr>
            <w:pStyle w:val="SAPFooterleft"/>
          </w:pPr>
          <w:r>
            <w:fldChar w:fldCharType="begin"/>
          </w:r>
          <w:r>
            <w:instrText xml:space="preserve"> STYLEREF "SAP_MainTitle" \* MERGEFORMAT </w:instrText>
          </w:r>
          <w:r>
            <w:fldChar w:fldCharType="separate"/>
          </w:r>
          <w:r>
            <w:rPr>
              <w:noProof/>
            </w:rPr>
            <w:t>New Features Delivered by SAP Note 2449646</w:t>
          </w:r>
          <w:r>
            <w:rPr>
              <w:noProof/>
            </w:rPr>
            <w:fldChar w:fldCharType="end"/>
          </w:r>
          <w:r w:rsidR="00CB60BE" w:rsidRPr="00150985">
            <w:br/>
          </w:r>
          <w:r>
            <w:fldChar w:fldCharType="begin"/>
          </w:r>
          <w:r>
            <w:instrText xml:space="preserve"> STYLEREF "SAP_Heading1NoNumber" \l  \* MERGEFORMAT </w:instrText>
          </w:r>
          <w:r>
            <w:fldChar w:fldCharType="separate"/>
          </w:r>
          <w:r>
            <w:rPr>
              <w:noProof/>
            </w:rPr>
            <w:t>Typographic Conventions</w:t>
          </w:r>
          <w:r>
            <w:rPr>
              <w:noProof/>
            </w:rPr>
            <w:fldChar w:fldCharType="end"/>
          </w:r>
        </w:p>
      </w:tc>
      <w:tc>
        <w:tcPr>
          <w:tcW w:w="3259" w:type="dxa"/>
          <w:vAlign w:val="bottom"/>
        </w:tcPr>
        <w:p w:rsidR="00CB60BE" w:rsidRPr="00150985" w:rsidRDefault="00D4631E" w:rsidP="000129A7">
          <w:pPr>
            <w:pStyle w:val="SAPFooterright"/>
          </w:pPr>
          <w:r w:rsidRPr="00150985">
            <w:rPr>
              <w:caps/>
            </w:rPr>
            <w:fldChar w:fldCharType="begin"/>
          </w:r>
          <w:r w:rsidR="00CB60BE" w:rsidRPr="00150985">
            <w:rPr>
              <w:caps/>
            </w:rPr>
            <w:instrText xml:space="preserve"> STYLEREF "SAP_SecurityLevel" \* MERGEFORMAT </w:instrText>
          </w:r>
          <w:r w:rsidRPr="00150985">
            <w:rPr>
              <w:caps/>
            </w:rPr>
            <w:fldChar w:fldCharType="end"/>
          </w:r>
          <w:r w:rsidR="00CB60BE" w:rsidRPr="00150985">
            <w:rPr>
              <w:caps/>
            </w:rPr>
            <w:t xml:space="preserve"> </w:t>
          </w:r>
          <w:r w:rsidR="00CB60BE" w:rsidRPr="00150985">
            <w:br/>
            <w:t xml:space="preserve">© 2012 SAP AG. All rights reserved.      </w:t>
          </w:r>
          <w:r w:rsidRPr="00150985">
            <w:fldChar w:fldCharType="begin"/>
          </w:r>
          <w:r w:rsidR="00CB60BE" w:rsidRPr="00150985">
            <w:instrText xml:space="preserve"> PAGE  \* Arabic  \* MERGEFORMAT </w:instrText>
          </w:r>
          <w:r w:rsidRPr="00150985">
            <w:fldChar w:fldCharType="separate"/>
          </w:r>
          <w:r w:rsidR="005617C2">
            <w:t>6</w:t>
          </w:r>
          <w:r w:rsidRPr="00150985">
            <w:fldChar w:fldCharType="end"/>
          </w:r>
        </w:p>
      </w:tc>
    </w:tr>
  </w:tbl>
  <w:p w:rsidR="0048556B" w:rsidRPr="00CB60BE" w:rsidRDefault="0048556B" w:rsidP="00CB60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86D" w:rsidRDefault="00FA686D">
    <w:pPr>
      <w:spacing w:before="0" w:after="0"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3544"/>
      <w:gridCol w:w="5245"/>
    </w:tblGrid>
    <w:tr w:rsidR="004A21D9" w:rsidRPr="005D1853" w:rsidTr="00020CBE">
      <w:tc>
        <w:tcPr>
          <w:tcW w:w="567" w:type="dxa"/>
          <w:vAlign w:val="bottom"/>
        </w:tcPr>
        <w:p w:rsidR="004A21D9" w:rsidRPr="00A57007" w:rsidRDefault="00D4631E" w:rsidP="00A57007">
          <w:pPr>
            <w:pStyle w:val="SAPFooterleft"/>
            <w:rPr>
              <w:rStyle w:val="SAPFooterPageNumber"/>
            </w:rPr>
          </w:pPr>
          <w:r w:rsidRPr="00A57007">
            <w:rPr>
              <w:rStyle w:val="SAPFooterPageNumber"/>
            </w:rPr>
            <w:fldChar w:fldCharType="begin"/>
          </w:r>
          <w:r w:rsidR="004A21D9" w:rsidRPr="00A57007">
            <w:rPr>
              <w:rStyle w:val="SAPFooterPageNumber"/>
            </w:rPr>
            <w:instrText xml:space="preserve"> PAGE  \* Arabic  \* MERGEFORMAT </w:instrText>
          </w:r>
          <w:r w:rsidRPr="00A57007">
            <w:rPr>
              <w:rStyle w:val="SAPFooterPageNumber"/>
            </w:rPr>
            <w:fldChar w:fldCharType="separate"/>
          </w:r>
          <w:r w:rsidR="00201BD8">
            <w:rPr>
              <w:rStyle w:val="SAPFooterPageNumber"/>
              <w:noProof/>
            </w:rPr>
            <w:t>4</w:t>
          </w:r>
          <w:r w:rsidRPr="00A57007">
            <w:rPr>
              <w:rStyle w:val="SAPFooterPageNumber"/>
            </w:rPr>
            <w:fldChar w:fldCharType="end"/>
          </w:r>
        </w:p>
      </w:tc>
      <w:tc>
        <w:tcPr>
          <w:tcW w:w="3544" w:type="dxa"/>
          <w:vAlign w:val="bottom"/>
        </w:tcPr>
        <w:p w:rsidR="004A21D9" w:rsidRPr="00A57007" w:rsidRDefault="00201BD8" w:rsidP="00A57007">
          <w:pPr>
            <w:pStyle w:val="SAPFooterleft"/>
          </w:pPr>
          <w:r>
            <w:fldChar w:fldCharType="begin"/>
          </w:r>
          <w:r>
            <w:instrText xml:space="preserve"> REF securitylevel \* MERGEFORMAT </w:instrText>
          </w:r>
          <w:r>
            <w:fldChar w:fldCharType="separate"/>
          </w:r>
          <w:sdt>
            <w:sdtPr>
              <w:rPr>
                <w:rStyle w:val="SAPFooterSecurityLevel"/>
              </w:rPr>
              <w:alias w:val="Security Level"/>
              <w:tag w:val="Security Level"/>
              <w:id w:val="83117198"/>
              <w:placeholder>
                <w:docPart w:val="6F0F06E39E294B3D9855143F2EAD76CE"/>
              </w:placeholder>
              <w:dropDownList>
                <w:listItem w:value="Choose an item."/>
                <w:listItem w:displayText="Public" w:value="Public"/>
                <w:listItem w:displayText="Customer" w:value="Customer"/>
                <w:listItem w:displayText="Internal" w:value="Internal"/>
                <w:listItem w:displayText="Confidential" w:value="Confidential"/>
                <w:listItem w:displayText="Strictly Confidential" w:value="Strictly Confidential"/>
              </w:dropDownList>
            </w:sdtPr>
            <w:sdtContent>
              <w:r w:rsidRPr="00201BD8">
                <w:rPr>
                  <w:rStyle w:val="SAPFooterSecurityLevel"/>
                </w:rPr>
                <w:t>Customer</w:t>
              </w:r>
            </w:sdtContent>
          </w:sdt>
          <w:r>
            <w:rPr>
              <w:rStyle w:val="SAPFooterSecurityLevel"/>
            </w:rPr>
            <w:fldChar w:fldCharType="end"/>
          </w:r>
          <w:r w:rsidR="00FF7175" w:rsidRPr="00FF7175">
            <w:rPr>
              <w:rStyle w:val="SAPFooterSecurityLevel"/>
            </w:rPr>
            <w:t xml:space="preserve"> </w:t>
          </w:r>
          <w:r w:rsidR="004A21D9" w:rsidRPr="00A57007">
            <w:br/>
          </w:r>
          <w:r>
            <w:fldChar w:fldCharType="begin"/>
          </w:r>
          <w:r>
            <w:instrText xml:space="preserve"> REF copyright \* MERGEFORMAT </w:instrText>
          </w:r>
          <w:r>
            <w:fldChar w:fldCharType="separate"/>
          </w:r>
          <w:r>
            <w:t xml:space="preserve">© 2016 SAP </w:t>
          </w:r>
          <w:r w:rsidRPr="001A58BA">
            <w:t>SE</w:t>
          </w:r>
          <w:r>
            <w:t xml:space="preserve"> or an SAP affiliate company</w:t>
          </w:r>
          <w:r w:rsidRPr="00CD309F">
            <w:t>. All rights reserv</w:t>
          </w:r>
          <w:r>
            <w:t>ed.</w:t>
          </w:r>
          <w:r>
            <w:fldChar w:fldCharType="end"/>
          </w:r>
        </w:p>
      </w:tc>
      <w:tc>
        <w:tcPr>
          <w:tcW w:w="5245" w:type="dxa"/>
          <w:vAlign w:val="bottom"/>
        </w:tcPr>
        <w:p w:rsidR="001B2C66" w:rsidRDefault="00201BD8" w:rsidP="00A57007">
          <w:pPr>
            <w:pStyle w:val="SAPFooterright"/>
          </w:pPr>
          <w:r>
            <w:fldChar w:fldCharType="begin"/>
          </w:r>
          <w:r>
            <w:instrText xml:space="preserve"> REF maintitle \* MERGEFORMAT </w:instrText>
          </w:r>
          <w:r>
            <w:fldChar w:fldCharType="separate"/>
          </w:r>
          <w:sdt>
            <w:sdtPr>
              <w:alias w:val="Main Title"/>
              <w:tag w:val="Main Title"/>
              <w:id w:val="-811869372"/>
              <w:placeholder>
                <w:docPart w:val="4BD11E806AC34B68850E6FDCCF8A80FD"/>
              </w:placeholder>
              <w:text/>
            </w:sdtPr>
            <w:sdtContent>
              <w:r w:rsidRPr="00C467A9">
                <w:t xml:space="preserve"> </w:t>
              </w:r>
              <w:r>
                <w:t>N</w:t>
              </w:r>
              <w:r w:rsidRPr="00C467A9">
                <w:t xml:space="preserve">ew </w:t>
              </w:r>
              <w:r>
                <w:t>F</w:t>
              </w:r>
              <w:r w:rsidRPr="00C467A9">
                <w:t xml:space="preserve">eatures </w:t>
              </w:r>
              <w:r>
                <w:t>D</w:t>
              </w:r>
              <w:r w:rsidRPr="00C467A9">
                <w:t xml:space="preserve">elivered by </w:t>
              </w:r>
              <w:r>
                <w:t>SAP N</w:t>
              </w:r>
              <w:r w:rsidRPr="00C467A9">
                <w:t>ote 2449646</w:t>
              </w:r>
            </w:sdtContent>
          </w:sdt>
          <w:r>
            <w:fldChar w:fldCharType="end"/>
          </w:r>
        </w:p>
        <w:p w:rsidR="004A21D9" w:rsidRPr="001B2C66" w:rsidRDefault="00201BD8" w:rsidP="005D731C">
          <w:pPr>
            <w:pStyle w:val="SAPFooterCurrentTopicRight"/>
          </w:pPr>
          <w:r>
            <w:fldChar w:fldCharType="begin"/>
          </w:r>
          <w:r>
            <w:instrText xml:space="preserve"> STYLEREF "SAP_Heading1NoNumber" \l  \* MERGEFORMAT </w:instrText>
          </w:r>
          <w:r>
            <w:fldChar w:fldCharType="separate"/>
          </w:r>
          <w:r>
            <w:t>Contents</w:t>
          </w:r>
          <w:r>
            <w:fldChar w:fldCharType="end"/>
          </w:r>
        </w:p>
      </w:tc>
    </w:tr>
  </w:tbl>
  <w:p w:rsidR="00C70057" w:rsidRPr="00E63F4C" w:rsidRDefault="00C70057" w:rsidP="00E63F4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5"/>
      <w:gridCol w:w="3544"/>
      <w:gridCol w:w="567"/>
    </w:tblGrid>
    <w:tr w:rsidR="00073038" w:rsidRPr="005D1853" w:rsidTr="008A044B">
      <w:tc>
        <w:tcPr>
          <w:tcW w:w="5245" w:type="dxa"/>
          <w:vAlign w:val="bottom"/>
        </w:tcPr>
        <w:p w:rsidR="001B2C66" w:rsidRPr="001B2C66" w:rsidRDefault="00201BD8" w:rsidP="00AA10B2">
          <w:pPr>
            <w:pStyle w:val="SAPFooterleft"/>
          </w:pPr>
          <w:r>
            <w:fldChar w:fldCharType="begin"/>
          </w:r>
          <w:r>
            <w:instrText xml:space="preserve"> REF maintitle \* MERGEFORMAT </w:instrText>
          </w:r>
          <w:r>
            <w:fldChar w:fldCharType="separate"/>
          </w:r>
          <w:sdt>
            <w:sdtPr>
              <w:alias w:val="Main Title"/>
              <w:tag w:val="Main Title"/>
              <w:id w:val="1673375847"/>
              <w:placeholder>
                <w:docPart w:val="2F5B2C59D5104CD59E315CC1E08F31C6"/>
              </w:placeholder>
              <w:text/>
            </w:sdtPr>
            <w:sdtContent>
              <w:r w:rsidRPr="00C467A9">
                <w:t xml:space="preserve"> </w:t>
              </w:r>
              <w:r>
                <w:t>N</w:t>
              </w:r>
              <w:r w:rsidRPr="00C467A9">
                <w:t xml:space="preserve">ew </w:t>
              </w:r>
              <w:r>
                <w:t>F</w:t>
              </w:r>
              <w:r w:rsidRPr="00C467A9">
                <w:t xml:space="preserve">eatures </w:t>
              </w:r>
              <w:r>
                <w:t>D</w:t>
              </w:r>
              <w:r w:rsidRPr="00C467A9">
                <w:t xml:space="preserve">elivered by </w:t>
              </w:r>
              <w:r>
                <w:t>SAP N</w:t>
              </w:r>
              <w:r w:rsidRPr="00C467A9">
                <w:t>ote 2449646</w:t>
              </w:r>
            </w:sdtContent>
          </w:sdt>
          <w:r>
            <w:fldChar w:fldCharType="end"/>
          </w:r>
        </w:p>
        <w:p w:rsidR="00073038" w:rsidRPr="001B2C66" w:rsidRDefault="00201BD8" w:rsidP="005D731C">
          <w:pPr>
            <w:pStyle w:val="SAPFooterCurrentTopicLeft"/>
          </w:pPr>
          <w:r>
            <w:fldChar w:fldCharType="begin"/>
          </w:r>
          <w:r>
            <w:instrText xml:space="preserve"> STYLEREF "SAP_Heading1NoNumber" \l  \* MERGEFORMAT </w:instrText>
          </w:r>
          <w:r>
            <w:fldChar w:fldCharType="separate"/>
          </w:r>
          <w:r>
            <w:rPr>
              <w:noProof/>
            </w:rPr>
            <w:t>Document History</w:t>
          </w:r>
          <w:r>
            <w:rPr>
              <w:noProof/>
            </w:rPr>
            <w:fldChar w:fldCharType="end"/>
          </w:r>
        </w:p>
      </w:tc>
      <w:tc>
        <w:tcPr>
          <w:tcW w:w="3544" w:type="dxa"/>
          <w:vAlign w:val="bottom"/>
        </w:tcPr>
        <w:p w:rsidR="00073038" w:rsidRPr="00FF7175" w:rsidRDefault="00FF7175" w:rsidP="00AA10B2">
          <w:pPr>
            <w:pStyle w:val="SAPFooterright"/>
            <w:rPr>
              <w:rStyle w:val="SAPFooterSecurityLevel"/>
            </w:rPr>
          </w:pPr>
          <w:r w:rsidRPr="00FF7175">
            <w:rPr>
              <w:rStyle w:val="SAPFooterSecurityLevel"/>
            </w:rPr>
            <w:t xml:space="preserve"> </w:t>
          </w:r>
          <w:r w:rsidR="00201BD8">
            <w:fldChar w:fldCharType="begin"/>
          </w:r>
          <w:r w:rsidR="00201BD8">
            <w:instrText xml:space="preserve"> REF securitylevel \* MERGEFORMAT </w:instrText>
          </w:r>
          <w:r w:rsidR="00201BD8">
            <w:fldChar w:fldCharType="separate"/>
          </w:r>
          <w:sdt>
            <w:sdtPr>
              <w:rPr>
                <w:rStyle w:val="SAPFooterSecurityLevel"/>
              </w:rPr>
              <w:alias w:val="Security Level"/>
              <w:tag w:val="Security Level"/>
              <w:id w:val="-1930579063"/>
              <w:placeholder>
                <w:docPart w:val="FF9BA8DFBBDD40549E2F5ED221D0E164"/>
              </w:placeholder>
              <w:dropDownList>
                <w:listItem w:value="Choose an item."/>
                <w:listItem w:displayText="Public" w:value="Public"/>
                <w:listItem w:displayText="Customer" w:value="Customer"/>
                <w:listItem w:displayText="Internal" w:value="Internal"/>
                <w:listItem w:displayText="Confidential" w:value="Confidential"/>
                <w:listItem w:displayText="Strictly Confidential" w:value="Strictly Confidential"/>
              </w:dropDownList>
            </w:sdtPr>
            <w:sdtContent>
              <w:r w:rsidR="00201BD8" w:rsidRPr="00201BD8">
                <w:rPr>
                  <w:rStyle w:val="SAPFooterSecurityLevel"/>
                </w:rPr>
                <w:t>Customer</w:t>
              </w:r>
            </w:sdtContent>
          </w:sdt>
          <w:r w:rsidR="00201BD8">
            <w:rPr>
              <w:rStyle w:val="SAPFooterSecurityLevel"/>
            </w:rPr>
            <w:fldChar w:fldCharType="end"/>
          </w:r>
          <w:r w:rsidR="00073038" w:rsidRPr="00FF7175">
            <w:rPr>
              <w:rStyle w:val="SAPFooterSecurityLevel"/>
            </w:rPr>
            <w:t xml:space="preserve"> </w:t>
          </w:r>
        </w:p>
        <w:p w:rsidR="00073038" w:rsidRPr="000456B0" w:rsidRDefault="00201BD8" w:rsidP="00AA10B2">
          <w:pPr>
            <w:pStyle w:val="SAPFooterright"/>
          </w:pPr>
          <w:r>
            <w:fldChar w:fldCharType="begin"/>
          </w:r>
          <w:r>
            <w:instrText xml:space="preserve"> REF copyright \* MERGEFORMAT </w:instrText>
          </w:r>
          <w:r>
            <w:fldChar w:fldCharType="separate"/>
          </w:r>
          <w:r>
            <w:t xml:space="preserve">© 2016 SAP </w:t>
          </w:r>
          <w:r w:rsidRPr="001A58BA">
            <w:t>SE</w:t>
          </w:r>
          <w:r>
            <w:t xml:space="preserve"> or an SAP affiliate company</w:t>
          </w:r>
          <w:r w:rsidRPr="00CD309F">
            <w:t>. All rights reserv</w:t>
          </w:r>
          <w:r>
            <w:t>ed.</w:t>
          </w:r>
          <w:r>
            <w:fldChar w:fldCharType="end"/>
          </w:r>
          <w:r w:rsidR="00073038" w:rsidRPr="000456B0">
            <w:t xml:space="preserve"> </w:t>
          </w:r>
        </w:p>
      </w:tc>
      <w:tc>
        <w:tcPr>
          <w:tcW w:w="567" w:type="dxa"/>
          <w:vAlign w:val="bottom"/>
        </w:tcPr>
        <w:p w:rsidR="00073038" w:rsidRPr="00AA10B2" w:rsidRDefault="00D4631E" w:rsidP="00AA10B2">
          <w:pPr>
            <w:pStyle w:val="SAPFooterright"/>
            <w:rPr>
              <w:rStyle w:val="SAPFooterPageNumber"/>
            </w:rPr>
          </w:pPr>
          <w:r w:rsidRPr="00AA10B2">
            <w:rPr>
              <w:rStyle w:val="SAPFooterPageNumber"/>
            </w:rPr>
            <w:fldChar w:fldCharType="begin"/>
          </w:r>
          <w:r w:rsidR="00073038" w:rsidRPr="00AA10B2">
            <w:rPr>
              <w:rStyle w:val="SAPFooterPageNumber"/>
            </w:rPr>
            <w:instrText xml:space="preserve"> PAGE  \* Arabic  \* MERGEFORMAT </w:instrText>
          </w:r>
          <w:r w:rsidRPr="00AA10B2">
            <w:rPr>
              <w:rStyle w:val="SAPFooterPageNumber"/>
            </w:rPr>
            <w:fldChar w:fldCharType="separate"/>
          </w:r>
          <w:r w:rsidR="00201BD8">
            <w:rPr>
              <w:rStyle w:val="SAPFooterPageNumber"/>
            </w:rPr>
            <w:t>3</w:t>
          </w:r>
          <w:r w:rsidRPr="00AA10B2">
            <w:rPr>
              <w:rStyle w:val="SAPFooterPageNumber"/>
            </w:rPr>
            <w:fldChar w:fldCharType="end"/>
          </w:r>
        </w:p>
      </w:tc>
    </w:tr>
  </w:tbl>
  <w:p w:rsidR="00C70057" w:rsidRPr="00E63F4C" w:rsidRDefault="00C70057" w:rsidP="00E63F4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3544"/>
      <w:gridCol w:w="5245"/>
    </w:tblGrid>
    <w:tr w:rsidR="00CD0E2F" w:rsidRPr="00D779BD" w:rsidTr="007F60B0">
      <w:tc>
        <w:tcPr>
          <w:tcW w:w="567" w:type="dxa"/>
          <w:vAlign w:val="bottom"/>
        </w:tcPr>
        <w:p w:rsidR="00CD0E2F" w:rsidRPr="00D779BD" w:rsidRDefault="00D4631E" w:rsidP="00D779BD">
          <w:pPr>
            <w:pStyle w:val="SAPFooterleft"/>
            <w:rPr>
              <w:rStyle w:val="SAPFooterPageNumber"/>
            </w:rPr>
          </w:pPr>
          <w:r w:rsidRPr="00D779BD">
            <w:rPr>
              <w:rStyle w:val="SAPFooterPageNumber"/>
            </w:rPr>
            <w:fldChar w:fldCharType="begin"/>
          </w:r>
          <w:r w:rsidR="00CD0E2F" w:rsidRPr="00D779BD">
            <w:rPr>
              <w:rStyle w:val="SAPFooterPageNumber"/>
            </w:rPr>
            <w:instrText xml:space="preserve"> PAGE  \* Arabic  \* MERGEFORMAT </w:instrText>
          </w:r>
          <w:r w:rsidRPr="00D779BD">
            <w:rPr>
              <w:rStyle w:val="SAPFooterPageNumber"/>
            </w:rPr>
            <w:fldChar w:fldCharType="separate"/>
          </w:r>
          <w:r w:rsidR="00201BD8">
            <w:rPr>
              <w:rStyle w:val="SAPFooterPageNumber"/>
              <w:noProof/>
            </w:rPr>
            <w:t>2</w:t>
          </w:r>
          <w:r w:rsidRPr="00D779BD">
            <w:rPr>
              <w:rStyle w:val="SAPFooterPageNumber"/>
            </w:rPr>
            <w:fldChar w:fldCharType="end"/>
          </w:r>
        </w:p>
      </w:tc>
      <w:tc>
        <w:tcPr>
          <w:tcW w:w="3544" w:type="dxa"/>
          <w:vAlign w:val="bottom"/>
        </w:tcPr>
        <w:p w:rsidR="00CD0E2F" w:rsidRPr="00D779BD" w:rsidRDefault="00201BD8" w:rsidP="00D779BD">
          <w:pPr>
            <w:pStyle w:val="SAPFooterleft"/>
          </w:pPr>
          <w:r>
            <w:fldChar w:fldCharType="begin"/>
          </w:r>
          <w:r>
            <w:instrText xml:space="preserve"> REF securitylevel \* MERGEFORMAT </w:instrText>
          </w:r>
          <w:r>
            <w:fldChar w:fldCharType="separate"/>
          </w:r>
          <w:sdt>
            <w:sdtPr>
              <w:rPr>
                <w:rStyle w:val="SAPFooterSecurityLevel"/>
              </w:rPr>
              <w:alias w:val="Security Level"/>
              <w:tag w:val="Security Level"/>
              <w:id w:val="149716375"/>
              <w:placeholder>
                <w:docPart w:val="8F72C66EC5FA45B6B70B270A587AA413"/>
              </w:placeholder>
              <w:dropDownList>
                <w:listItem w:value="Choose an item."/>
                <w:listItem w:displayText="Public" w:value="Public"/>
                <w:listItem w:displayText="Customer" w:value="Customer"/>
                <w:listItem w:displayText="Internal" w:value="Internal"/>
                <w:listItem w:displayText="Confidential" w:value="Confidential"/>
                <w:listItem w:displayText="Strictly Confidential" w:value="Strictly Confidential"/>
              </w:dropDownList>
            </w:sdtPr>
            <w:sdtContent>
              <w:r w:rsidRPr="00201BD8">
                <w:rPr>
                  <w:rStyle w:val="SAPFooterSecurityLevel"/>
                </w:rPr>
                <w:t>Customer</w:t>
              </w:r>
            </w:sdtContent>
          </w:sdt>
          <w:r>
            <w:rPr>
              <w:rStyle w:val="SAPFooterSecurityLevel"/>
            </w:rPr>
            <w:fldChar w:fldCharType="end"/>
          </w:r>
          <w:r w:rsidR="00FF7175" w:rsidRPr="00FF7175">
            <w:rPr>
              <w:rStyle w:val="SAPFooterSecurityLevel"/>
            </w:rPr>
            <w:t xml:space="preserve"> </w:t>
          </w:r>
          <w:r w:rsidR="00CD0E2F" w:rsidRPr="00D779BD">
            <w:br/>
          </w:r>
          <w:r>
            <w:fldChar w:fldCharType="begin"/>
          </w:r>
          <w:r>
            <w:instrText xml:space="preserve"> REF copyright \* MERGEFORMAT </w:instrText>
          </w:r>
          <w:r>
            <w:fldChar w:fldCharType="separate"/>
          </w:r>
          <w:r>
            <w:t xml:space="preserve">© 2016 SAP </w:t>
          </w:r>
          <w:r w:rsidRPr="001A58BA">
            <w:t>SE</w:t>
          </w:r>
          <w:r>
            <w:t xml:space="preserve"> or an SAP affiliate company</w:t>
          </w:r>
          <w:r w:rsidRPr="00CD309F">
            <w:t>. All rights reserv</w:t>
          </w:r>
          <w:r>
            <w:t>ed.</w:t>
          </w:r>
          <w:r>
            <w:fldChar w:fldCharType="end"/>
          </w:r>
        </w:p>
      </w:tc>
      <w:tc>
        <w:tcPr>
          <w:tcW w:w="5245" w:type="dxa"/>
          <w:vAlign w:val="bottom"/>
        </w:tcPr>
        <w:p w:rsidR="001B2C66" w:rsidRDefault="00201BD8" w:rsidP="00D779BD">
          <w:pPr>
            <w:pStyle w:val="SAPFooterright"/>
          </w:pPr>
          <w:r>
            <w:fldChar w:fldCharType="begin"/>
          </w:r>
          <w:r>
            <w:instrText xml:space="preserve"> REF maintitle \* MERGEFORMAT </w:instrText>
          </w:r>
          <w:r>
            <w:fldChar w:fldCharType="separate"/>
          </w:r>
          <w:sdt>
            <w:sdtPr>
              <w:alias w:val="Main Title"/>
              <w:tag w:val="Main Title"/>
              <w:id w:val="-1526166138"/>
              <w:placeholder>
                <w:docPart w:val="4E5ABC4E057B493F92D95DA9E06812FE"/>
              </w:placeholder>
              <w:text/>
            </w:sdtPr>
            <w:sdtContent>
              <w:r w:rsidRPr="00C467A9">
                <w:t xml:space="preserve"> </w:t>
              </w:r>
              <w:r>
                <w:t>N</w:t>
              </w:r>
              <w:r w:rsidRPr="00C467A9">
                <w:t xml:space="preserve">ew </w:t>
              </w:r>
              <w:r>
                <w:t>F</w:t>
              </w:r>
              <w:r w:rsidRPr="00C467A9">
                <w:t xml:space="preserve">eatures </w:t>
              </w:r>
              <w:r>
                <w:t>D</w:t>
              </w:r>
              <w:r w:rsidRPr="00C467A9">
                <w:t xml:space="preserve">elivered by </w:t>
              </w:r>
              <w:r>
                <w:t>SAP N</w:t>
              </w:r>
              <w:r w:rsidRPr="00C467A9">
                <w:t>ote 2449646</w:t>
              </w:r>
            </w:sdtContent>
          </w:sdt>
          <w:r>
            <w:fldChar w:fldCharType="end"/>
          </w:r>
        </w:p>
        <w:p w:rsidR="00CD0E2F" w:rsidRPr="001B2C66" w:rsidRDefault="00201BD8" w:rsidP="005D731C">
          <w:pPr>
            <w:pStyle w:val="SAPFooterCurrentTopicRight"/>
          </w:pPr>
          <w:r>
            <w:fldChar w:fldCharType="begin"/>
          </w:r>
          <w:r>
            <w:instrText xml:space="preserve"> STYLEREF "SAP_Heading1NoNumber" \l  \* MERGEFORMAT </w:instrText>
          </w:r>
          <w:r>
            <w:fldChar w:fldCharType="separate"/>
          </w:r>
          <w:r>
            <w:t>Typographic Conventions</w:t>
          </w:r>
          <w:r>
            <w:fldChar w:fldCharType="end"/>
          </w:r>
        </w:p>
      </w:tc>
    </w:tr>
  </w:tbl>
  <w:p w:rsidR="00AB10D7" w:rsidRPr="00CD0E2F" w:rsidRDefault="00AB10D7" w:rsidP="00CD0E2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3544"/>
      <w:gridCol w:w="5245"/>
    </w:tblGrid>
    <w:tr w:rsidR="00CD0E2F" w:rsidRPr="005D1853" w:rsidTr="008A044B">
      <w:tc>
        <w:tcPr>
          <w:tcW w:w="567" w:type="dxa"/>
          <w:vAlign w:val="bottom"/>
        </w:tcPr>
        <w:p w:rsidR="00CD0E2F" w:rsidRPr="004319A4" w:rsidRDefault="00D4631E" w:rsidP="004319A4">
          <w:pPr>
            <w:pStyle w:val="SAPFooterleft"/>
            <w:rPr>
              <w:rStyle w:val="SAPFooterPageNumber"/>
            </w:rPr>
          </w:pPr>
          <w:r w:rsidRPr="004319A4">
            <w:rPr>
              <w:rStyle w:val="SAPFooterPageNumber"/>
            </w:rPr>
            <w:fldChar w:fldCharType="begin"/>
          </w:r>
          <w:r w:rsidR="00CD0E2F" w:rsidRPr="004319A4">
            <w:rPr>
              <w:rStyle w:val="SAPFooterPageNumber"/>
            </w:rPr>
            <w:instrText xml:space="preserve"> PAGE  \* Arabic  \* MERGEFORMAT </w:instrText>
          </w:r>
          <w:r w:rsidRPr="004319A4">
            <w:rPr>
              <w:rStyle w:val="SAPFooterPageNumber"/>
            </w:rPr>
            <w:fldChar w:fldCharType="separate"/>
          </w:r>
          <w:r w:rsidR="00201BD8">
            <w:rPr>
              <w:rStyle w:val="SAPFooterPageNumber"/>
              <w:noProof/>
            </w:rPr>
            <w:t>6</w:t>
          </w:r>
          <w:r w:rsidRPr="004319A4">
            <w:rPr>
              <w:rStyle w:val="SAPFooterPageNumber"/>
            </w:rPr>
            <w:fldChar w:fldCharType="end"/>
          </w:r>
        </w:p>
      </w:tc>
      <w:tc>
        <w:tcPr>
          <w:tcW w:w="3544" w:type="dxa"/>
          <w:vAlign w:val="bottom"/>
        </w:tcPr>
        <w:p w:rsidR="00CD0E2F" w:rsidRPr="00860C35" w:rsidRDefault="00201BD8" w:rsidP="004319A4">
          <w:pPr>
            <w:pStyle w:val="SAPFooterleft"/>
          </w:pPr>
          <w:r>
            <w:fldChar w:fldCharType="begin"/>
          </w:r>
          <w:r>
            <w:instrText xml:space="preserve"> REF securitylevel \* MERGEFORMAT </w:instrText>
          </w:r>
          <w:r>
            <w:fldChar w:fldCharType="separate"/>
          </w:r>
          <w:sdt>
            <w:sdtPr>
              <w:rPr>
                <w:rStyle w:val="SAPFooterSecurityLevel"/>
              </w:rPr>
              <w:alias w:val="Security Level"/>
              <w:tag w:val="Security Level"/>
              <w:id w:val="331726407"/>
              <w:placeholder>
                <w:docPart w:val="6B35719FA2D64C59A0BFDFAA135E0EB1"/>
              </w:placeholder>
              <w:dropDownList>
                <w:listItem w:value="Choose an item."/>
                <w:listItem w:displayText="Public" w:value="Public"/>
                <w:listItem w:displayText="Customer" w:value="Customer"/>
                <w:listItem w:displayText="Internal" w:value="Internal"/>
                <w:listItem w:displayText="Confidential" w:value="Confidential"/>
                <w:listItem w:displayText="Strictly Confidential" w:value="Strictly Confidential"/>
              </w:dropDownList>
            </w:sdtPr>
            <w:sdtContent>
              <w:r w:rsidRPr="00201BD8">
                <w:rPr>
                  <w:rStyle w:val="SAPFooterSecurityLevel"/>
                </w:rPr>
                <w:t>Customer</w:t>
              </w:r>
            </w:sdtContent>
          </w:sdt>
          <w:r>
            <w:rPr>
              <w:rStyle w:val="SAPFooterSecurityLevel"/>
            </w:rPr>
            <w:fldChar w:fldCharType="end"/>
          </w:r>
          <w:r w:rsidR="00860C35" w:rsidRPr="00860C35">
            <w:rPr>
              <w:rStyle w:val="SAPFooterSecurityLevel"/>
            </w:rPr>
            <w:t xml:space="preserve"> </w:t>
          </w:r>
          <w:r w:rsidR="00CD0E2F" w:rsidRPr="00860C35">
            <w:br/>
          </w:r>
          <w:r>
            <w:fldChar w:fldCharType="begin"/>
          </w:r>
          <w:r>
            <w:instrText xml:space="preserve"> REF copyright \* MERGEFORMAT </w:instrText>
          </w:r>
          <w:r>
            <w:fldChar w:fldCharType="separate"/>
          </w:r>
          <w:r>
            <w:t xml:space="preserve">© 2016 SAP </w:t>
          </w:r>
          <w:r w:rsidRPr="001A58BA">
            <w:t>SE</w:t>
          </w:r>
          <w:r>
            <w:t xml:space="preserve"> or an SAP affiliate company</w:t>
          </w:r>
          <w:r w:rsidRPr="00CD309F">
            <w:t>. All rights reserv</w:t>
          </w:r>
          <w:r>
            <w:t>ed.</w:t>
          </w:r>
          <w:r>
            <w:fldChar w:fldCharType="end"/>
          </w:r>
        </w:p>
      </w:tc>
      <w:tc>
        <w:tcPr>
          <w:tcW w:w="5245" w:type="dxa"/>
          <w:vAlign w:val="bottom"/>
        </w:tcPr>
        <w:p w:rsidR="001B2C66" w:rsidRDefault="00201BD8" w:rsidP="00FF7175">
          <w:pPr>
            <w:pStyle w:val="SAPFooterright"/>
          </w:pPr>
          <w:r>
            <w:fldChar w:fldCharType="begin"/>
          </w:r>
          <w:r>
            <w:instrText xml:space="preserve"> REF maintitle \* MERGEFORMAT </w:instrText>
          </w:r>
          <w:r>
            <w:fldChar w:fldCharType="separate"/>
          </w:r>
          <w:sdt>
            <w:sdtPr>
              <w:alias w:val="Main Title"/>
              <w:tag w:val="Main Title"/>
              <w:id w:val="1973549010"/>
              <w:placeholder>
                <w:docPart w:val="A5226E11375045CFAC436DB1796831EF"/>
              </w:placeholder>
              <w:text/>
            </w:sdtPr>
            <w:sdtContent>
              <w:r w:rsidRPr="00C467A9">
                <w:t xml:space="preserve"> </w:t>
              </w:r>
              <w:r>
                <w:t>N</w:t>
              </w:r>
              <w:r w:rsidRPr="00C467A9">
                <w:t xml:space="preserve">ew </w:t>
              </w:r>
              <w:r>
                <w:t>F</w:t>
              </w:r>
              <w:r w:rsidRPr="00C467A9">
                <w:t xml:space="preserve">eatures </w:t>
              </w:r>
              <w:r>
                <w:t>D</w:t>
              </w:r>
              <w:r w:rsidRPr="00C467A9">
                <w:t xml:space="preserve">elivered by </w:t>
              </w:r>
              <w:r>
                <w:t>SAP N</w:t>
              </w:r>
              <w:r w:rsidRPr="00C467A9">
                <w:t>ote 2449646</w:t>
              </w:r>
            </w:sdtContent>
          </w:sdt>
          <w:r>
            <w:fldChar w:fldCharType="end"/>
          </w:r>
        </w:p>
        <w:p w:rsidR="00CD0E2F" w:rsidRPr="001B2C66" w:rsidRDefault="00201BD8" w:rsidP="005D731C">
          <w:pPr>
            <w:pStyle w:val="SAPFooterCurrentTopicRight"/>
          </w:pPr>
          <w:r>
            <w:fldChar w:fldCharType="begin"/>
          </w:r>
          <w:r>
            <w:instrText xml:space="preserve"> STYLEREF "Heading 1" \l \* MERGEFORMAT </w:instrText>
          </w:r>
          <w:r>
            <w:fldChar w:fldCharType="separate"/>
          </w:r>
          <w:r>
            <w:t>Reverse Account Maintenance Documents That Cleared MeMi Documents by Complaint Notifications &amp; Create Account Maintenance Documents via FPMA</w:t>
          </w:r>
          <w:r>
            <w:fldChar w:fldCharType="end"/>
          </w:r>
        </w:p>
      </w:tc>
    </w:tr>
  </w:tbl>
  <w:p w:rsidR="00CD0E2F" w:rsidRPr="00E63F4C" w:rsidRDefault="00CD0E2F" w:rsidP="00E63F4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5"/>
      <w:gridCol w:w="3544"/>
      <w:gridCol w:w="567"/>
    </w:tblGrid>
    <w:tr w:rsidR="00CD0E2F" w:rsidRPr="005D1853" w:rsidTr="00020CBE">
      <w:tc>
        <w:tcPr>
          <w:tcW w:w="5245" w:type="dxa"/>
          <w:vAlign w:val="bottom"/>
        </w:tcPr>
        <w:p w:rsidR="001B2C66" w:rsidRDefault="00201BD8" w:rsidP="0086628A">
          <w:pPr>
            <w:pStyle w:val="SAPFooterleft"/>
          </w:pPr>
          <w:r>
            <w:fldChar w:fldCharType="begin"/>
          </w:r>
          <w:r>
            <w:instrText xml:space="preserve"> REF maintitle \* MERGEFORMAT </w:instrText>
          </w:r>
          <w:r>
            <w:fldChar w:fldCharType="separate"/>
          </w:r>
          <w:sdt>
            <w:sdtPr>
              <w:alias w:val="Main Title"/>
              <w:tag w:val="Main Title"/>
              <w:id w:val="642698239"/>
              <w:placeholder>
                <w:docPart w:val="03B940D28E1148F7AADB6D98034F00C2"/>
              </w:placeholder>
              <w:text/>
            </w:sdtPr>
            <w:sdtContent>
              <w:r w:rsidRPr="00C467A9">
                <w:t xml:space="preserve"> </w:t>
              </w:r>
              <w:r>
                <w:t>N</w:t>
              </w:r>
              <w:r w:rsidRPr="00C467A9">
                <w:t xml:space="preserve">ew </w:t>
              </w:r>
              <w:r>
                <w:t>F</w:t>
              </w:r>
              <w:r w:rsidRPr="00C467A9">
                <w:t xml:space="preserve">eatures </w:t>
              </w:r>
              <w:r>
                <w:t>D</w:t>
              </w:r>
              <w:r w:rsidRPr="00C467A9">
                <w:t xml:space="preserve">elivered by </w:t>
              </w:r>
              <w:r>
                <w:t>SAP N</w:t>
              </w:r>
              <w:r w:rsidRPr="00C467A9">
                <w:t>ote 2449646</w:t>
              </w:r>
            </w:sdtContent>
          </w:sdt>
          <w:r>
            <w:fldChar w:fldCharType="end"/>
          </w:r>
        </w:p>
        <w:p w:rsidR="00CD0E2F" w:rsidRPr="001B2C66" w:rsidRDefault="00201BD8" w:rsidP="005D731C">
          <w:pPr>
            <w:pStyle w:val="SAPFooterCurrentTopicLeft"/>
          </w:pPr>
          <w:r>
            <w:fldChar w:fldCharType="begin"/>
          </w:r>
          <w:r>
            <w:instrText xml:space="preserve"> STYLEREF "Heading 1" \l \* MERGEFORMAT </w:instrText>
          </w:r>
          <w:r>
            <w:fldChar w:fldCharType="separate"/>
          </w:r>
          <w:r>
            <w:rPr>
              <w:noProof/>
            </w:rPr>
            <w:t>Reverse Account Maintenance Documents That Cleared MeMi Documents by Complaint Notifications &amp; Create Account Maintenance Documents via FPMA</w:t>
          </w:r>
          <w:r>
            <w:rPr>
              <w:noProof/>
            </w:rPr>
            <w:fldChar w:fldCharType="end"/>
          </w:r>
        </w:p>
      </w:tc>
      <w:tc>
        <w:tcPr>
          <w:tcW w:w="3544" w:type="dxa"/>
          <w:vAlign w:val="bottom"/>
        </w:tcPr>
        <w:p w:rsidR="00CD0E2F" w:rsidRPr="00860C35" w:rsidRDefault="00860C35" w:rsidP="004319A4">
          <w:pPr>
            <w:pStyle w:val="SAPFooterright"/>
            <w:rPr>
              <w:rStyle w:val="SAPFooterSecurityLevel"/>
            </w:rPr>
          </w:pPr>
          <w:r w:rsidRPr="00860C35">
            <w:rPr>
              <w:rStyle w:val="SAPFooterSecurityLevel"/>
            </w:rPr>
            <w:t xml:space="preserve"> </w:t>
          </w:r>
          <w:r w:rsidR="00201BD8">
            <w:fldChar w:fldCharType="begin"/>
          </w:r>
          <w:r w:rsidR="00201BD8">
            <w:instrText xml:space="preserve"> REF securitylevel \* MERGEFORMAT </w:instrText>
          </w:r>
          <w:r w:rsidR="00201BD8">
            <w:fldChar w:fldCharType="separate"/>
          </w:r>
          <w:sdt>
            <w:sdtPr>
              <w:rPr>
                <w:rStyle w:val="SAPFooterSecurityLevel"/>
              </w:rPr>
              <w:alias w:val="Security Level"/>
              <w:tag w:val="Security Level"/>
              <w:id w:val="-2114432829"/>
              <w:placeholder>
                <w:docPart w:val="7C5AF06C9494459B8AB5FB8EDF552824"/>
              </w:placeholder>
              <w:dropDownList>
                <w:listItem w:value="Choose an item."/>
                <w:listItem w:displayText="Public" w:value="Public"/>
                <w:listItem w:displayText="Customer" w:value="Customer"/>
                <w:listItem w:displayText="Internal" w:value="Internal"/>
                <w:listItem w:displayText="Confidential" w:value="Confidential"/>
                <w:listItem w:displayText="Strictly Confidential" w:value="Strictly Confidential"/>
              </w:dropDownList>
            </w:sdtPr>
            <w:sdtContent>
              <w:r w:rsidR="00201BD8" w:rsidRPr="00201BD8">
                <w:rPr>
                  <w:rStyle w:val="SAPFooterSecurityLevel"/>
                </w:rPr>
                <w:t>Customer</w:t>
              </w:r>
            </w:sdtContent>
          </w:sdt>
          <w:r w:rsidR="00201BD8">
            <w:rPr>
              <w:rStyle w:val="SAPFooterSecurityLevel"/>
            </w:rPr>
            <w:fldChar w:fldCharType="end"/>
          </w:r>
          <w:r w:rsidR="00CD0E2F" w:rsidRPr="00860C35">
            <w:rPr>
              <w:rStyle w:val="SAPFooterSecurityLevel"/>
            </w:rPr>
            <w:t xml:space="preserve"> </w:t>
          </w:r>
        </w:p>
        <w:p w:rsidR="00CD0E2F" w:rsidRPr="00860C35" w:rsidRDefault="00201BD8" w:rsidP="004319A4">
          <w:pPr>
            <w:pStyle w:val="SAPFooterright"/>
          </w:pPr>
          <w:r>
            <w:fldChar w:fldCharType="begin"/>
          </w:r>
          <w:r>
            <w:instrText xml:space="preserve"> REF copyright \* MERGEFORMAT </w:instrText>
          </w:r>
          <w:r>
            <w:fldChar w:fldCharType="separate"/>
          </w:r>
          <w:r>
            <w:t xml:space="preserve">© 2016 SAP </w:t>
          </w:r>
          <w:r w:rsidRPr="001A58BA">
            <w:t>SE</w:t>
          </w:r>
          <w:r>
            <w:t xml:space="preserve"> or an SAP affiliate company</w:t>
          </w:r>
          <w:r w:rsidRPr="00CD309F">
            <w:t>. All rights reserv</w:t>
          </w:r>
          <w:r>
            <w:t>ed.</w:t>
          </w:r>
          <w:r>
            <w:fldChar w:fldCharType="end"/>
          </w:r>
          <w:r w:rsidR="00CD0E2F" w:rsidRPr="00860C35">
            <w:t xml:space="preserve"> </w:t>
          </w:r>
        </w:p>
      </w:tc>
      <w:tc>
        <w:tcPr>
          <w:tcW w:w="567" w:type="dxa"/>
          <w:vAlign w:val="bottom"/>
        </w:tcPr>
        <w:p w:rsidR="00CD0E2F" w:rsidRPr="004319A4" w:rsidRDefault="00D4631E" w:rsidP="004319A4">
          <w:pPr>
            <w:pStyle w:val="SAPFooterright"/>
            <w:rPr>
              <w:rStyle w:val="SAPFooterPageNumber"/>
            </w:rPr>
          </w:pPr>
          <w:r w:rsidRPr="004319A4">
            <w:rPr>
              <w:rStyle w:val="SAPFooterPageNumber"/>
            </w:rPr>
            <w:fldChar w:fldCharType="begin"/>
          </w:r>
          <w:r w:rsidR="00CD0E2F" w:rsidRPr="004319A4">
            <w:rPr>
              <w:rStyle w:val="SAPFooterPageNumber"/>
            </w:rPr>
            <w:instrText xml:space="preserve"> PAGE  \* Arabic  \* MERGEFORMAT </w:instrText>
          </w:r>
          <w:r w:rsidRPr="004319A4">
            <w:rPr>
              <w:rStyle w:val="SAPFooterPageNumber"/>
            </w:rPr>
            <w:fldChar w:fldCharType="separate"/>
          </w:r>
          <w:r w:rsidR="00201BD8">
            <w:rPr>
              <w:rStyle w:val="SAPFooterPageNumber"/>
            </w:rPr>
            <w:t>7</w:t>
          </w:r>
          <w:r w:rsidRPr="004319A4">
            <w:rPr>
              <w:rStyle w:val="SAPFooterPageNumber"/>
            </w:rPr>
            <w:fldChar w:fldCharType="end"/>
          </w:r>
        </w:p>
      </w:tc>
    </w:tr>
  </w:tbl>
  <w:p w:rsidR="00CD0E2F" w:rsidRPr="00E63F4C" w:rsidRDefault="00CD0E2F" w:rsidP="00E63F4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54"/>
      <w:gridCol w:w="2835"/>
      <w:gridCol w:w="567"/>
    </w:tblGrid>
    <w:tr w:rsidR="00460944" w:rsidRPr="005D1853" w:rsidTr="0009391B">
      <w:tc>
        <w:tcPr>
          <w:tcW w:w="5954" w:type="dxa"/>
          <w:vAlign w:val="bottom"/>
        </w:tcPr>
        <w:p w:rsidR="00460944" w:rsidRPr="004319A4" w:rsidRDefault="00201BD8" w:rsidP="004319A4">
          <w:pPr>
            <w:pStyle w:val="SAPFooterleft"/>
          </w:pPr>
          <w:r>
            <w:fldChar w:fldCharType="begin"/>
          </w:r>
          <w:r>
            <w:instrText xml:space="preserve"> REF maintitle \* MERGEFORMAT </w:instrText>
          </w:r>
          <w:r>
            <w:fldChar w:fldCharType="separate"/>
          </w:r>
          <w:sdt>
            <w:sdtPr>
              <w:alias w:val="Main Title"/>
              <w:tag w:val="Main Title"/>
              <w:id w:val="-1364901559"/>
              <w:placeholder>
                <w:docPart w:val="20F87130C810476EB7C114479123341D"/>
              </w:placeholder>
              <w:text/>
            </w:sdtPr>
            <w:sdtContent>
              <w:r w:rsidRPr="00C467A9">
                <w:t xml:space="preserve"> </w:t>
              </w:r>
              <w:r>
                <w:t>N</w:t>
              </w:r>
              <w:r w:rsidRPr="00C467A9">
                <w:t xml:space="preserve">ew </w:t>
              </w:r>
              <w:r>
                <w:t>F</w:t>
              </w:r>
              <w:r w:rsidRPr="00C467A9">
                <w:t xml:space="preserve">eatures </w:t>
              </w:r>
              <w:r>
                <w:t>D</w:t>
              </w:r>
              <w:r w:rsidRPr="00C467A9">
                <w:t xml:space="preserve">elivered by </w:t>
              </w:r>
              <w:r>
                <w:t>SAP N</w:t>
              </w:r>
              <w:r w:rsidRPr="00C467A9">
                <w:t>ote 2449646</w:t>
              </w:r>
            </w:sdtContent>
          </w:sdt>
          <w:r>
            <w:fldChar w:fldCharType="end"/>
          </w:r>
          <w:r w:rsidR="00460944" w:rsidRPr="004319A4">
            <w:br/>
          </w:r>
          <w:r w:rsidR="00D4631E" w:rsidRPr="004319A4">
            <w:rPr>
              <w:rStyle w:val="SAPEmphasis"/>
            </w:rPr>
            <w:fldChar w:fldCharType="begin"/>
          </w:r>
          <w:r w:rsidR="00460944" w:rsidRPr="004319A4">
            <w:rPr>
              <w:rStyle w:val="SAPEmphasis"/>
            </w:rPr>
            <w:instrText xml:space="preserve"> IF </w:instrText>
          </w:r>
          <w:r w:rsidR="00D4631E" w:rsidRPr="004319A4">
            <w:rPr>
              <w:rStyle w:val="SAPEmphasis"/>
            </w:rPr>
            <w:fldChar w:fldCharType="begin"/>
          </w:r>
          <w:r w:rsidR="00460944" w:rsidRPr="004319A4">
            <w:rPr>
              <w:rStyle w:val="SAPEmphasis"/>
            </w:rPr>
            <w:instrText xml:space="preserve"> STYLEREF "SAP_Title1NoNumber" </w:instrText>
          </w:r>
          <w:r w:rsidR="00D4631E" w:rsidRPr="004319A4">
            <w:rPr>
              <w:rStyle w:val="SAPEmphasis"/>
            </w:rPr>
            <w:fldChar w:fldCharType="separate"/>
          </w:r>
          <w:r>
            <w:rPr>
              <w:rStyle w:val="SAPEmphasis"/>
              <w:b/>
              <w:bCs/>
              <w:noProof/>
            </w:rPr>
            <w:instrText>Error! Use the Home tab to apply SAP_Title1NoNumber to the text that you want to appear here.</w:instrText>
          </w:r>
          <w:r w:rsidR="00D4631E" w:rsidRPr="004319A4">
            <w:rPr>
              <w:rStyle w:val="SAPEmphasis"/>
            </w:rPr>
            <w:fldChar w:fldCharType="end"/>
          </w:r>
          <w:r w:rsidR="00460944" w:rsidRPr="004319A4">
            <w:rPr>
              <w:rStyle w:val="SAPEmphasis"/>
            </w:rPr>
            <w:instrText xml:space="preserve"> = "Error! No text of specified style in document." </w:instrText>
          </w:r>
          <w:r>
            <w:fldChar w:fldCharType="begin"/>
          </w:r>
          <w:r>
            <w:instrText xml:space="preserve"> STYLEREF "Heading 1" \l \* MERGEFORMAT </w:instrText>
          </w:r>
          <w:r>
            <w:fldChar w:fldCharType="separate"/>
          </w:r>
          <w:r w:rsidR="00AF4D43">
            <w:rPr>
              <w:rStyle w:val="SAPEmphasis"/>
              <w:noProof/>
            </w:rPr>
            <w:instrText>&lt;Title of Chapter 1&gt;</w:instrText>
          </w:r>
          <w:r>
            <w:rPr>
              <w:rStyle w:val="SAPEmphasis"/>
              <w:noProof/>
            </w:rPr>
            <w:fldChar w:fldCharType="end"/>
          </w:r>
          <w:r w:rsidR="00460944" w:rsidRPr="004319A4">
            <w:rPr>
              <w:rStyle w:val="SAPEmphasis"/>
            </w:rPr>
            <w:instrText xml:space="preserve"> </w:instrText>
          </w:r>
          <w:r w:rsidR="00D4631E" w:rsidRPr="004319A4">
            <w:rPr>
              <w:rStyle w:val="SAPEmphasis"/>
            </w:rPr>
            <w:fldChar w:fldCharType="begin"/>
          </w:r>
          <w:r w:rsidR="00E449A6" w:rsidRPr="004319A4">
            <w:rPr>
              <w:rStyle w:val="SAPEmphasis"/>
            </w:rPr>
            <w:instrText xml:space="preserve"> STYLEREF "SAP_Title1NoNumber" \l \* MERGEFORMAT </w:instrText>
          </w:r>
          <w:r w:rsidR="00D4631E" w:rsidRPr="004319A4">
            <w:rPr>
              <w:rStyle w:val="SAPEmphasis"/>
            </w:rPr>
            <w:fldChar w:fldCharType="separate"/>
          </w:r>
          <w:r>
            <w:rPr>
              <w:rStyle w:val="SAPEmphasis"/>
              <w:b/>
              <w:bCs/>
              <w:noProof/>
            </w:rPr>
            <w:instrText>Error! Use the Home tab to apply SAP_Title1NoNumber to the text that you want to appear here.</w:instrText>
          </w:r>
          <w:r w:rsidR="00D4631E" w:rsidRPr="004319A4">
            <w:rPr>
              <w:rStyle w:val="SAPEmphasis"/>
            </w:rPr>
            <w:fldChar w:fldCharType="end"/>
          </w:r>
          <w:r w:rsidR="00D4631E" w:rsidRPr="004319A4">
            <w:rPr>
              <w:rStyle w:val="SAPEmphasis"/>
            </w:rPr>
            <w:fldChar w:fldCharType="separate"/>
          </w:r>
          <w:r>
            <w:rPr>
              <w:rStyle w:val="SAPEmphasis"/>
              <w:b/>
              <w:bCs/>
              <w:noProof/>
            </w:rPr>
            <w:t>Error! Use the Home tab to apply SAP_Title1NoNumber to the text that you want to appear here.</w:t>
          </w:r>
          <w:r w:rsidR="00D4631E" w:rsidRPr="004319A4">
            <w:rPr>
              <w:rStyle w:val="SAPEmphasis"/>
            </w:rPr>
            <w:fldChar w:fldCharType="end"/>
          </w:r>
        </w:p>
      </w:tc>
      <w:tc>
        <w:tcPr>
          <w:tcW w:w="2835" w:type="dxa"/>
          <w:vAlign w:val="bottom"/>
        </w:tcPr>
        <w:p w:rsidR="00460944" w:rsidRPr="004319A4" w:rsidRDefault="00201BD8" w:rsidP="004319A4">
          <w:pPr>
            <w:pStyle w:val="SAPFooterright"/>
            <w:rPr>
              <w:rStyle w:val="SAPFooterSecurityLevel"/>
            </w:rPr>
          </w:pPr>
          <w:r>
            <w:fldChar w:fldCharType="begin"/>
          </w:r>
          <w:r>
            <w:instrText xml:space="preserve"> REF secu</w:instrText>
          </w:r>
          <w:r>
            <w:instrText xml:space="preserve">ritylevel \* MERGEFORMAT </w:instrText>
          </w:r>
          <w:r>
            <w:fldChar w:fldCharType="separate"/>
          </w:r>
          <w:sdt>
            <w:sdtPr>
              <w:rPr>
                <w:rStyle w:val="SAPFooterSecurityLevel"/>
              </w:rPr>
              <w:alias w:val="Security Level"/>
              <w:tag w:val="Security Level"/>
              <w:id w:val="304517902"/>
              <w:placeholder>
                <w:docPart w:val="EDFA523148334D41990C6B2964B5EF08"/>
              </w:placeholder>
              <w:dropDownList>
                <w:listItem w:value="Choose an item."/>
                <w:listItem w:displayText="Public" w:value="Public"/>
                <w:listItem w:displayText="Customer" w:value="Customer"/>
                <w:listItem w:displayText="Internal" w:value="Internal"/>
                <w:listItem w:displayText="Confidential" w:value="Confidential"/>
                <w:listItem w:displayText="Strictly Confidential" w:value="Strictly Confidential"/>
              </w:dropDownList>
            </w:sdtPr>
            <w:sdtContent>
              <w:r w:rsidRPr="00201BD8">
                <w:rPr>
                  <w:rStyle w:val="SAPFooterSecurityLevel"/>
                </w:rPr>
                <w:t>Customer</w:t>
              </w:r>
            </w:sdtContent>
          </w:sdt>
          <w:r>
            <w:rPr>
              <w:rStyle w:val="SAPFooterSecurityLevel"/>
            </w:rPr>
            <w:fldChar w:fldCharType="end"/>
          </w:r>
          <w:r w:rsidR="00460944" w:rsidRPr="004319A4">
            <w:rPr>
              <w:rStyle w:val="SAPFooterSecurityLevel"/>
            </w:rPr>
            <w:t xml:space="preserve"> </w:t>
          </w:r>
        </w:p>
        <w:p w:rsidR="00460944" w:rsidRPr="006E5D80" w:rsidRDefault="00201BD8" w:rsidP="004319A4">
          <w:pPr>
            <w:pStyle w:val="SAPFooterright"/>
          </w:pPr>
          <w:r>
            <w:fldChar w:fldCharType="begin"/>
          </w:r>
          <w:r>
            <w:instrText xml:space="preserve"> REF copyright \* MERGEFORMAT </w:instrText>
          </w:r>
          <w:r>
            <w:fldChar w:fldCharType="separate"/>
          </w:r>
          <w:r>
            <w:t xml:space="preserve">© 2016 SAP </w:t>
          </w:r>
          <w:r w:rsidRPr="001A58BA">
            <w:t>SE</w:t>
          </w:r>
          <w:r>
            <w:t xml:space="preserve"> or an SAP affiliate company</w:t>
          </w:r>
          <w:r w:rsidRPr="00CD309F">
            <w:t>. All rights reserv</w:t>
          </w:r>
          <w:r>
            <w:t>ed.</w:t>
          </w:r>
          <w:r>
            <w:fldChar w:fldCharType="end"/>
          </w:r>
          <w:r w:rsidR="00460944" w:rsidRPr="004319A4">
            <w:t xml:space="preserve"> </w:t>
          </w:r>
        </w:p>
      </w:tc>
      <w:tc>
        <w:tcPr>
          <w:tcW w:w="567" w:type="dxa"/>
          <w:vAlign w:val="bottom"/>
        </w:tcPr>
        <w:p w:rsidR="00460944" w:rsidRPr="004319A4" w:rsidRDefault="00D4631E" w:rsidP="004319A4">
          <w:pPr>
            <w:pStyle w:val="SAPFooterright"/>
            <w:rPr>
              <w:rStyle w:val="SAPFooterPageNumber"/>
            </w:rPr>
          </w:pPr>
          <w:r w:rsidRPr="004319A4">
            <w:rPr>
              <w:rStyle w:val="SAPFooterPageNumber"/>
            </w:rPr>
            <w:fldChar w:fldCharType="begin"/>
          </w:r>
          <w:r w:rsidR="00460944" w:rsidRPr="004319A4">
            <w:rPr>
              <w:rStyle w:val="SAPFooterPageNumber"/>
            </w:rPr>
            <w:instrText xml:space="preserve"> PAGE  \* Arabic  \* MERGEFORMAT </w:instrText>
          </w:r>
          <w:r w:rsidRPr="004319A4">
            <w:rPr>
              <w:rStyle w:val="SAPFooterPageNumber"/>
            </w:rPr>
            <w:fldChar w:fldCharType="separate"/>
          </w:r>
          <w:r w:rsidR="005617C2">
            <w:rPr>
              <w:rStyle w:val="SAPFooterPageNumber"/>
            </w:rPr>
            <w:t>6</w:t>
          </w:r>
          <w:r w:rsidRPr="004319A4">
            <w:rPr>
              <w:rStyle w:val="SAPFooterPageNumber"/>
            </w:rPr>
            <w:fldChar w:fldCharType="end"/>
          </w:r>
        </w:p>
      </w:tc>
    </w:tr>
  </w:tbl>
  <w:p w:rsidR="00CD0E2F" w:rsidRPr="00460944" w:rsidRDefault="00CD0E2F" w:rsidP="00460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BB0" w:rsidRDefault="00010BB0" w:rsidP="00601DC2">
      <w:r>
        <w:separator/>
      </w:r>
    </w:p>
  </w:footnote>
  <w:footnote w:type="continuationSeparator" w:id="0">
    <w:p w:rsidR="00010BB0" w:rsidRDefault="00010BB0" w:rsidP="00601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02" w:rsidRDefault="00803602">
    <w:pPr>
      <w:spacing w:before="0"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56B" w:rsidRDefault="0048556B">
    <w:pPr>
      <w:spacing w:before="0"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FA5" w:rsidRDefault="00C35AA9">
    <w:pPr>
      <w:pStyle w:val="Header"/>
    </w:pPr>
    <w:r w:rsidRPr="00C35AA9">
      <w:rPr>
        <w:noProof/>
        <w:lang w:eastAsia="zh-CN"/>
      </w:rPr>
      <w:drawing>
        <wp:anchor distT="0" distB="0" distL="114300" distR="114300" simplePos="0" relativeHeight="251667456" behindDoc="0" locked="1" layoutInCell="1" allowOverlap="1" wp14:anchorId="26AA3621" wp14:editId="6AEB6448">
          <wp:simplePos x="0" y="0"/>
          <wp:positionH relativeFrom="page">
            <wp:posOffset>360045</wp:posOffset>
          </wp:positionH>
          <wp:positionV relativeFrom="page">
            <wp:posOffset>9937115</wp:posOffset>
          </wp:positionV>
          <wp:extent cx="579600" cy="284400"/>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ogo.gif"/>
                  <pic:cNvPicPr/>
                </pic:nvPicPr>
                <pic:blipFill>
                  <a:blip r:embed="rId1" cstate="print"/>
                  <a:stretch>
                    <a:fillRect/>
                  </a:stretch>
                </pic:blipFill>
                <pic:spPr>
                  <a:xfrm>
                    <a:off x="0" y="0"/>
                    <a:ext cx="579600" cy="284400"/>
                  </a:xfrm>
                  <a:prstGeom prst="rect">
                    <a:avLst/>
                  </a:prstGeom>
                </pic:spPr>
              </pic:pic>
            </a:graphicData>
          </a:graphic>
          <wp14:sizeRelH relativeFrom="margin">
            <wp14:pctWidth>0</wp14:pctWidth>
          </wp14:sizeRelH>
          <wp14:sizeRelV relativeFrom="margin">
            <wp14:pctHeight>0</wp14:pctHeight>
          </wp14:sizeRelV>
        </wp:anchor>
      </w:drawing>
    </w:r>
    <w:r w:rsidR="00FC18D5" w:rsidRPr="00FC18D5">
      <w:rPr>
        <w:noProof/>
        <w:lang w:eastAsia="zh-CN"/>
      </w:rPr>
      <w:drawing>
        <wp:anchor distT="0" distB="0" distL="114300" distR="114300" simplePos="0" relativeHeight="251662336" behindDoc="1" locked="0" layoutInCell="1" allowOverlap="1" wp14:anchorId="4E9D8C6B" wp14:editId="0D20BDBD">
          <wp:simplePos x="0" y="0"/>
          <wp:positionH relativeFrom="column">
            <wp:posOffset>-392201</wp:posOffset>
          </wp:positionH>
          <wp:positionV relativeFrom="paragraph">
            <wp:posOffset>-115265</wp:posOffset>
          </wp:positionV>
          <wp:extent cx="7647279" cy="10811866"/>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D_KM_BYD\KM_Topics_Work_Groups\SM\Library_printfiles_new_covers\lob_SalesOD_front.jpg"/>
                  <pic:cNvPicPr>
                    <a:picLocks noChangeAspect="1" noChangeArrowheads="1"/>
                  </pic:cNvPicPr>
                </pic:nvPicPr>
                <pic:blipFill>
                  <a:blip r:embed="rId2"/>
                  <a:stretch>
                    <a:fillRect/>
                  </a:stretch>
                </pic:blipFill>
                <pic:spPr bwMode="auto">
                  <a:xfrm>
                    <a:off x="0" y="0"/>
                    <a:ext cx="7647279" cy="10811866"/>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057" w:rsidRPr="00477768" w:rsidRDefault="00C70057" w:rsidP="00C70057">
    <w:pPr>
      <w:pStyle w:val="SAPHeader"/>
      <w:rPr>
        <w:lang w:val="de-D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71C" w:rsidRPr="00477768" w:rsidRDefault="0002171C" w:rsidP="0002171C">
    <w:pPr>
      <w:pStyle w:val="SAPHeader"/>
      <w:rPr>
        <w:lang w:val="de-D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FA5" w:rsidRPr="00477768" w:rsidRDefault="002F0FA5" w:rsidP="0002171C">
    <w:pPr>
      <w:pStyle w:val="SAPHeader"/>
      <w:rPr>
        <w:lang w:val="de-D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71C" w:rsidRPr="0002171C" w:rsidRDefault="0002171C" w:rsidP="0002171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FA3" w:rsidRPr="0002171C" w:rsidRDefault="00C35AA9" w:rsidP="0002171C">
    <w:pPr>
      <w:pStyle w:val="Header"/>
    </w:pPr>
    <w:r w:rsidRPr="00C35AA9">
      <w:rPr>
        <w:noProof/>
        <w:lang w:eastAsia="zh-CN"/>
      </w:rPr>
      <w:drawing>
        <wp:anchor distT="0" distB="0" distL="114300" distR="114300" simplePos="0" relativeHeight="251665408" behindDoc="0" locked="1" layoutInCell="1" allowOverlap="1" wp14:anchorId="71B7C5D6" wp14:editId="322DAA10">
          <wp:simplePos x="0" y="0"/>
          <wp:positionH relativeFrom="page">
            <wp:posOffset>360045</wp:posOffset>
          </wp:positionH>
          <wp:positionV relativeFrom="page">
            <wp:posOffset>9937115</wp:posOffset>
          </wp:positionV>
          <wp:extent cx="579600" cy="284400"/>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ogo.gif"/>
                  <pic:cNvPicPr/>
                </pic:nvPicPr>
                <pic:blipFill>
                  <a:blip r:embed="rId1" cstate="print"/>
                  <a:stretch>
                    <a:fillRect/>
                  </a:stretch>
                </pic:blipFill>
                <pic:spPr>
                  <a:xfrm>
                    <a:off x="0" y="0"/>
                    <a:ext cx="579600" cy="284400"/>
                  </a:xfrm>
                  <a:prstGeom prst="rect">
                    <a:avLst/>
                  </a:prstGeom>
                </pic:spPr>
              </pic:pic>
            </a:graphicData>
          </a:graphic>
          <wp14:sizeRelH relativeFrom="margin">
            <wp14:pctWidth>0</wp14:pctWidth>
          </wp14:sizeRelH>
          <wp14:sizeRelV relativeFrom="margin">
            <wp14:pctHeight>0</wp14:pctHeight>
          </wp14:sizeRelV>
        </wp:anchor>
      </w:drawing>
    </w:r>
    <w:r w:rsidR="005A5CB4">
      <w:rPr>
        <w:noProof/>
        <w:lang w:eastAsia="zh-CN"/>
      </w:rPr>
      <w:drawing>
        <wp:anchor distT="0" distB="0" distL="114300" distR="114300" simplePos="0" relativeHeight="251663360" behindDoc="0" locked="0" layoutInCell="1" allowOverlap="1">
          <wp:simplePos x="0" y="0"/>
          <wp:positionH relativeFrom="column">
            <wp:posOffset>-375501</wp:posOffset>
          </wp:positionH>
          <wp:positionV relativeFrom="paragraph">
            <wp:posOffset>-263921</wp:posOffset>
          </wp:positionV>
          <wp:extent cx="7588758" cy="10735174"/>
          <wp:effectExtent l="0" t="0" r="0" b="0"/>
          <wp:wrapNone/>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b_SalesOD_back"/>
                  <pic:cNvPicPr>
                    <a:picLocks noChangeAspect="1"/>
                  </pic:cNvPicPr>
                </pic:nvPicPr>
                <pic:blipFill>
                  <a:blip r:embed="rId2"/>
                  <a:stretch>
                    <a:fillRect/>
                  </a:stretch>
                </pic:blipFill>
                <pic:spPr bwMode="auto">
                  <a:xfrm>
                    <a:off x="0" y="0"/>
                    <a:ext cx="7588758" cy="10735174"/>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1C0C3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C273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3AB7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7DCC092"/>
    <w:lvl w:ilvl="0">
      <w:start w:val="1"/>
      <w:numFmt w:val="decimal"/>
      <w:pStyle w:val="ListNumber2"/>
      <w:lvlText w:val="%1."/>
      <w:lvlJc w:val="left"/>
      <w:pPr>
        <w:ind w:left="643" w:hanging="360"/>
      </w:pPr>
    </w:lvl>
  </w:abstractNum>
  <w:abstractNum w:abstractNumId="4" w15:restartNumberingAfterBreak="0">
    <w:nsid w:val="FFFFFF80"/>
    <w:multiLevelType w:val="singleLevel"/>
    <w:tmpl w:val="9D880C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A8A7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2864F47E"/>
    <w:lvl w:ilvl="0">
      <w:start w:val="1"/>
      <w:numFmt w:val="decimal"/>
      <w:pStyle w:val="ListNumber"/>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FFFFFF89"/>
    <w:multiLevelType w:val="singleLevel"/>
    <w:tmpl w:val="5332FA7A"/>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77445"/>
    <w:multiLevelType w:val="hybridMultilevel"/>
    <w:tmpl w:val="9A4CF6A4"/>
    <w:lvl w:ilvl="0" w:tplc="9C00395E">
      <w:start w:val="1"/>
      <w:numFmt w:val="lowerLetter"/>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3"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316B5"/>
    <w:multiLevelType w:val="hybridMultilevel"/>
    <w:tmpl w:val="F282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0352C"/>
    <w:multiLevelType w:val="hybridMultilevel"/>
    <w:tmpl w:val="EF2E5740"/>
    <w:lvl w:ilvl="0" w:tplc="371CB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C2827"/>
    <w:multiLevelType w:val="hybridMultilevel"/>
    <w:tmpl w:val="24042D76"/>
    <w:lvl w:ilvl="0" w:tplc="8BD4EE32">
      <w:start w:val="1"/>
      <w:numFmt w:val="lowerLetter"/>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8" w15:restartNumberingAfterBreak="0">
    <w:nsid w:val="5BBB62C6"/>
    <w:multiLevelType w:val="hybridMultilevel"/>
    <w:tmpl w:val="2EC81688"/>
    <w:lvl w:ilvl="0" w:tplc="ADE4B08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5C7B75"/>
    <w:multiLevelType w:val="multilevel"/>
    <w:tmpl w:val="EF2E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6"/>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4"/>
  </w:num>
  <w:num w:numId="17">
    <w:abstractNumId w:val="18"/>
  </w:num>
  <w:num w:numId="18">
    <w:abstractNumId w:val="12"/>
  </w:num>
  <w:num w:numId="19">
    <w:abstractNumId w:val="17"/>
  </w:num>
  <w:num w:numId="20">
    <w:abstractNumId w:val="15"/>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mirrorMargin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Full" w:cryptAlgorithmClass="hash" w:cryptAlgorithmType="typeAny" w:cryptAlgorithmSid="4" w:cryptSpinCount="100000" w:hash="OLjtzddLIE03JUt+DPY7c3YHsTQ=" w:salt="3iuuzv3MB/b4cBX5KoQKSA=="/>
  <w:styleLockTheme/>
  <w:styleLockQFSet/>
  <w:defaultTabStop w:val="720"/>
  <w:hyphenationZone w:val="425"/>
  <w:defaultTableStyle w:val="SAPStandardTable"/>
  <w:evenAndOddHeaders/>
  <w:drawingGridHorizontalSpacing w:val="90"/>
  <w:displayHorizontalDrawingGridEvery w:val="2"/>
  <w:characterSpacingControl w:val="doNotCompress"/>
  <w:hdrShapeDefaults>
    <o:shapedefaults v:ext="edit" spidmax="182273" fillcolor="white">
      <v:fill color="white"/>
      <o:colormenu v:ext="edit" fillcolor="#99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B1"/>
    <w:rsid w:val="000031DB"/>
    <w:rsid w:val="00005156"/>
    <w:rsid w:val="0000750F"/>
    <w:rsid w:val="00010BB0"/>
    <w:rsid w:val="00015FD8"/>
    <w:rsid w:val="00020778"/>
    <w:rsid w:val="00020CBE"/>
    <w:rsid w:val="0002171C"/>
    <w:rsid w:val="00022461"/>
    <w:rsid w:val="000245BD"/>
    <w:rsid w:val="00026917"/>
    <w:rsid w:val="000359EB"/>
    <w:rsid w:val="00036AFB"/>
    <w:rsid w:val="000427CF"/>
    <w:rsid w:val="000456B0"/>
    <w:rsid w:val="00050A3F"/>
    <w:rsid w:val="000517F3"/>
    <w:rsid w:val="00057870"/>
    <w:rsid w:val="0006090F"/>
    <w:rsid w:val="0006193A"/>
    <w:rsid w:val="00070169"/>
    <w:rsid w:val="00071961"/>
    <w:rsid w:val="00073038"/>
    <w:rsid w:val="0007774C"/>
    <w:rsid w:val="00080FCD"/>
    <w:rsid w:val="00081EF9"/>
    <w:rsid w:val="000821DF"/>
    <w:rsid w:val="000856C4"/>
    <w:rsid w:val="00085DEB"/>
    <w:rsid w:val="000867C3"/>
    <w:rsid w:val="0008776B"/>
    <w:rsid w:val="000A37A7"/>
    <w:rsid w:val="000C2065"/>
    <w:rsid w:val="000C3116"/>
    <w:rsid w:val="000C5F97"/>
    <w:rsid w:val="000D13F9"/>
    <w:rsid w:val="000D41A4"/>
    <w:rsid w:val="000D428D"/>
    <w:rsid w:val="000D72CA"/>
    <w:rsid w:val="000D7F42"/>
    <w:rsid w:val="000E051D"/>
    <w:rsid w:val="000E6E2F"/>
    <w:rsid w:val="000E6FD3"/>
    <w:rsid w:val="000E70D5"/>
    <w:rsid w:val="000F4B0B"/>
    <w:rsid w:val="000F7FE9"/>
    <w:rsid w:val="001036B4"/>
    <w:rsid w:val="00106931"/>
    <w:rsid w:val="00106B28"/>
    <w:rsid w:val="00110DD7"/>
    <w:rsid w:val="00116BDE"/>
    <w:rsid w:val="001254AD"/>
    <w:rsid w:val="0013074F"/>
    <w:rsid w:val="00150102"/>
    <w:rsid w:val="00150759"/>
    <w:rsid w:val="00150985"/>
    <w:rsid w:val="00152073"/>
    <w:rsid w:val="00152EEF"/>
    <w:rsid w:val="00153413"/>
    <w:rsid w:val="001550E6"/>
    <w:rsid w:val="00164007"/>
    <w:rsid w:val="001710E6"/>
    <w:rsid w:val="00174A9A"/>
    <w:rsid w:val="00180A6A"/>
    <w:rsid w:val="00182A51"/>
    <w:rsid w:val="00192534"/>
    <w:rsid w:val="001930CF"/>
    <w:rsid w:val="001A0ED7"/>
    <w:rsid w:val="001A294B"/>
    <w:rsid w:val="001A38B8"/>
    <w:rsid w:val="001A5823"/>
    <w:rsid w:val="001A58BA"/>
    <w:rsid w:val="001B2C66"/>
    <w:rsid w:val="001B5034"/>
    <w:rsid w:val="001B5505"/>
    <w:rsid w:val="001B5B27"/>
    <w:rsid w:val="001B796C"/>
    <w:rsid w:val="001C11A8"/>
    <w:rsid w:val="001D0C57"/>
    <w:rsid w:val="001E659A"/>
    <w:rsid w:val="001F1D30"/>
    <w:rsid w:val="00201BD8"/>
    <w:rsid w:val="002060FB"/>
    <w:rsid w:val="00210065"/>
    <w:rsid w:val="00210E12"/>
    <w:rsid w:val="00214177"/>
    <w:rsid w:val="00214202"/>
    <w:rsid w:val="00215835"/>
    <w:rsid w:val="00215B31"/>
    <w:rsid w:val="00217C1E"/>
    <w:rsid w:val="00221ABE"/>
    <w:rsid w:val="00226107"/>
    <w:rsid w:val="00227065"/>
    <w:rsid w:val="0023334D"/>
    <w:rsid w:val="00233788"/>
    <w:rsid w:val="00236D9A"/>
    <w:rsid w:val="00237A40"/>
    <w:rsid w:val="002433F6"/>
    <w:rsid w:val="00243623"/>
    <w:rsid w:val="00244252"/>
    <w:rsid w:val="00247F7D"/>
    <w:rsid w:val="00252C76"/>
    <w:rsid w:val="00266DF4"/>
    <w:rsid w:val="00267CF0"/>
    <w:rsid w:val="002711DC"/>
    <w:rsid w:val="00277693"/>
    <w:rsid w:val="00277B39"/>
    <w:rsid w:val="00291843"/>
    <w:rsid w:val="002921BB"/>
    <w:rsid w:val="00294A03"/>
    <w:rsid w:val="00294B49"/>
    <w:rsid w:val="00295BD6"/>
    <w:rsid w:val="00296DC6"/>
    <w:rsid w:val="0029740A"/>
    <w:rsid w:val="002B1BC8"/>
    <w:rsid w:val="002C018F"/>
    <w:rsid w:val="002C2BC5"/>
    <w:rsid w:val="002C5878"/>
    <w:rsid w:val="002E2063"/>
    <w:rsid w:val="002F0FA5"/>
    <w:rsid w:val="002F1A47"/>
    <w:rsid w:val="002F2B29"/>
    <w:rsid w:val="002F3524"/>
    <w:rsid w:val="003009B4"/>
    <w:rsid w:val="00303AC0"/>
    <w:rsid w:val="00305228"/>
    <w:rsid w:val="00306B7F"/>
    <w:rsid w:val="003074D9"/>
    <w:rsid w:val="00320A20"/>
    <w:rsid w:val="00321806"/>
    <w:rsid w:val="00321E9C"/>
    <w:rsid w:val="00333A34"/>
    <w:rsid w:val="00335CB3"/>
    <w:rsid w:val="00340832"/>
    <w:rsid w:val="00341B98"/>
    <w:rsid w:val="00342E8C"/>
    <w:rsid w:val="003440DE"/>
    <w:rsid w:val="00350136"/>
    <w:rsid w:val="00352F86"/>
    <w:rsid w:val="003534B3"/>
    <w:rsid w:val="00354BF1"/>
    <w:rsid w:val="00355AC4"/>
    <w:rsid w:val="00356B2E"/>
    <w:rsid w:val="003614D0"/>
    <w:rsid w:val="003660E9"/>
    <w:rsid w:val="00366158"/>
    <w:rsid w:val="0037154C"/>
    <w:rsid w:val="00371954"/>
    <w:rsid w:val="003732EE"/>
    <w:rsid w:val="00375EF5"/>
    <w:rsid w:val="00380D66"/>
    <w:rsid w:val="00383940"/>
    <w:rsid w:val="00383DA4"/>
    <w:rsid w:val="00385DF2"/>
    <w:rsid w:val="0039114E"/>
    <w:rsid w:val="00391778"/>
    <w:rsid w:val="00392AF0"/>
    <w:rsid w:val="00393905"/>
    <w:rsid w:val="00393ABF"/>
    <w:rsid w:val="0039541E"/>
    <w:rsid w:val="00396957"/>
    <w:rsid w:val="003A267E"/>
    <w:rsid w:val="003A528D"/>
    <w:rsid w:val="003B2B34"/>
    <w:rsid w:val="003B4774"/>
    <w:rsid w:val="003B7088"/>
    <w:rsid w:val="003B7E70"/>
    <w:rsid w:val="003C4C80"/>
    <w:rsid w:val="003D0230"/>
    <w:rsid w:val="003E45FE"/>
    <w:rsid w:val="003E5952"/>
    <w:rsid w:val="003E59E8"/>
    <w:rsid w:val="003E5CE6"/>
    <w:rsid w:val="003E79B8"/>
    <w:rsid w:val="003F1227"/>
    <w:rsid w:val="003F4324"/>
    <w:rsid w:val="003F471A"/>
    <w:rsid w:val="00402886"/>
    <w:rsid w:val="004045B3"/>
    <w:rsid w:val="00406BC1"/>
    <w:rsid w:val="004167C4"/>
    <w:rsid w:val="00416A0C"/>
    <w:rsid w:val="004207A9"/>
    <w:rsid w:val="00425523"/>
    <w:rsid w:val="004270B0"/>
    <w:rsid w:val="004319A4"/>
    <w:rsid w:val="00432022"/>
    <w:rsid w:val="00437597"/>
    <w:rsid w:val="0044279C"/>
    <w:rsid w:val="00447336"/>
    <w:rsid w:val="00453EAB"/>
    <w:rsid w:val="004575C2"/>
    <w:rsid w:val="00460944"/>
    <w:rsid w:val="00461D24"/>
    <w:rsid w:val="00464771"/>
    <w:rsid w:val="00465CD8"/>
    <w:rsid w:val="00471917"/>
    <w:rsid w:val="0047358C"/>
    <w:rsid w:val="00473EE1"/>
    <w:rsid w:val="00477768"/>
    <w:rsid w:val="00484423"/>
    <w:rsid w:val="0048556B"/>
    <w:rsid w:val="00493189"/>
    <w:rsid w:val="0049498F"/>
    <w:rsid w:val="00496008"/>
    <w:rsid w:val="004A21D9"/>
    <w:rsid w:val="004A662A"/>
    <w:rsid w:val="004A720D"/>
    <w:rsid w:val="004B2B0C"/>
    <w:rsid w:val="004B4D65"/>
    <w:rsid w:val="004B5335"/>
    <w:rsid w:val="004B65B6"/>
    <w:rsid w:val="004C4A4A"/>
    <w:rsid w:val="004D15E7"/>
    <w:rsid w:val="004E77A3"/>
    <w:rsid w:val="004F62C6"/>
    <w:rsid w:val="004F7241"/>
    <w:rsid w:val="004F76CD"/>
    <w:rsid w:val="00500378"/>
    <w:rsid w:val="00503607"/>
    <w:rsid w:val="005041C3"/>
    <w:rsid w:val="00515366"/>
    <w:rsid w:val="005176A4"/>
    <w:rsid w:val="005224D1"/>
    <w:rsid w:val="005244A1"/>
    <w:rsid w:val="005278EF"/>
    <w:rsid w:val="00527E21"/>
    <w:rsid w:val="005312CD"/>
    <w:rsid w:val="00531FA8"/>
    <w:rsid w:val="005329D2"/>
    <w:rsid w:val="00532BD6"/>
    <w:rsid w:val="00540D86"/>
    <w:rsid w:val="005411A0"/>
    <w:rsid w:val="00543A64"/>
    <w:rsid w:val="00546B6D"/>
    <w:rsid w:val="00550254"/>
    <w:rsid w:val="0055412D"/>
    <w:rsid w:val="00560AD1"/>
    <w:rsid w:val="00560F7C"/>
    <w:rsid w:val="005617C2"/>
    <w:rsid w:val="00563963"/>
    <w:rsid w:val="00563D79"/>
    <w:rsid w:val="00567849"/>
    <w:rsid w:val="005714C0"/>
    <w:rsid w:val="00572BD4"/>
    <w:rsid w:val="00575B62"/>
    <w:rsid w:val="00581902"/>
    <w:rsid w:val="00582BE6"/>
    <w:rsid w:val="005868AF"/>
    <w:rsid w:val="0058792D"/>
    <w:rsid w:val="005A01A8"/>
    <w:rsid w:val="005A3B34"/>
    <w:rsid w:val="005A3CE1"/>
    <w:rsid w:val="005A5A57"/>
    <w:rsid w:val="005A5AB7"/>
    <w:rsid w:val="005A5CB4"/>
    <w:rsid w:val="005B0E96"/>
    <w:rsid w:val="005B2A19"/>
    <w:rsid w:val="005B436C"/>
    <w:rsid w:val="005D1853"/>
    <w:rsid w:val="005D5023"/>
    <w:rsid w:val="005D731C"/>
    <w:rsid w:val="005E516F"/>
    <w:rsid w:val="005E595C"/>
    <w:rsid w:val="005E714B"/>
    <w:rsid w:val="005E72F0"/>
    <w:rsid w:val="005F6A6E"/>
    <w:rsid w:val="005F7036"/>
    <w:rsid w:val="0060189C"/>
    <w:rsid w:val="00601DC2"/>
    <w:rsid w:val="0060641D"/>
    <w:rsid w:val="00622F2E"/>
    <w:rsid w:val="00624A1D"/>
    <w:rsid w:val="00626DEE"/>
    <w:rsid w:val="0063775E"/>
    <w:rsid w:val="0064343A"/>
    <w:rsid w:val="00645138"/>
    <w:rsid w:val="00650EBA"/>
    <w:rsid w:val="006579EC"/>
    <w:rsid w:val="00661E67"/>
    <w:rsid w:val="00664719"/>
    <w:rsid w:val="00664D48"/>
    <w:rsid w:val="00665820"/>
    <w:rsid w:val="0066750A"/>
    <w:rsid w:val="00673471"/>
    <w:rsid w:val="00673BE0"/>
    <w:rsid w:val="006806B8"/>
    <w:rsid w:val="00687CE1"/>
    <w:rsid w:val="006925DE"/>
    <w:rsid w:val="00692B02"/>
    <w:rsid w:val="00692BCB"/>
    <w:rsid w:val="00694DBE"/>
    <w:rsid w:val="00695665"/>
    <w:rsid w:val="00695EC0"/>
    <w:rsid w:val="006961C4"/>
    <w:rsid w:val="00697AC8"/>
    <w:rsid w:val="006A65EE"/>
    <w:rsid w:val="006B0A78"/>
    <w:rsid w:val="006B127E"/>
    <w:rsid w:val="006B33B8"/>
    <w:rsid w:val="006B69BF"/>
    <w:rsid w:val="006C1C0E"/>
    <w:rsid w:val="006D0D03"/>
    <w:rsid w:val="006D2F5E"/>
    <w:rsid w:val="006D4D44"/>
    <w:rsid w:val="006D5AD6"/>
    <w:rsid w:val="006E41FE"/>
    <w:rsid w:val="006E5388"/>
    <w:rsid w:val="006E5D80"/>
    <w:rsid w:val="006F17B7"/>
    <w:rsid w:val="006F3BFA"/>
    <w:rsid w:val="006F772D"/>
    <w:rsid w:val="007013BD"/>
    <w:rsid w:val="007043F1"/>
    <w:rsid w:val="00705BD7"/>
    <w:rsid w:val="00706EE1"/>
    <w:rsid w:val="00710742"/>
    <w:rsid w:val="00710AA5"/>
    <w:rsid w:val="00710E7C"/>
    <w:rsid w:val="007205F1"/>
    <w:rsid w:val="007266D0"/>
    <w:rsid w:val="00732237"/>
    <w:rsid w:val="00741344"/>
    <w:rsid w:val="00741983"/>
    <w:rsid w:val="0074284C"/>
    <w:rsid w:val="00744BCD"/>
    <w:rsid w:val="00747E8A"/>
    <w:rsid w:val="00760D42"/>
    <w:rsid w:val="0076274A"/>
    <w:rsid w:val="007641EE"/>
    <w:rsid w:val="00770535"/>
    <w:rsid w:val="00775B5C"/>
    <w:rsid w:val="00780456"/>
    <w:rsid w:val="007825A0"/>
    <w:rsid w:val="00790896"/>
    <w:rsid w:val="00790D5C"/>
    <w:rsid w:val="00791241"/>
    <w:rsid w:val="007917E3"/>
    <w:rsid w:val="007B1E75"/>
    <w:rsid w:val="007B25D0"/>
    <w:rsid w:val="007B3F60"/>
    <w:rsid w:val="007B449F"/>
    <w:rsid w:val="007B6AE3"/>
    <w:rsid w:val="007C0476"/>
    <w:rsid w:val="007C169D"/>
    <w:rsid w:val="007C5D3E"/>
    <w:rsid w:val="007D0562"/>
    <w:rsid w:val="007D121F"/>
    <w:rsid w:val="007D400F"/>
    <w:rsid w:val="007D6241"/>
    <w:rsid w:val="007E4183"/>
    <w:rsid w:val="007E5F46"/>
    <w:rsid w:val="007E6A95"/>
    <w:rsid w:val="007F2B83"/>
    <w:rsid w:val="007F3E41"/>
    <w:rsid w:val="007F60B0"/>
    <w:rsid w:val="007F6BF2"/>
    <w:rsid w:val="00800675"/>
    <w:rsid w:val="00801BFE"/>
    <w:rsid w:val="00801C5E"/>
    <w:rsid w:val="00802AF2"/>
    <w:rsid w:val="00803602"/>
    <w:rsid w:val="0081231A"/>
    <w:rsid w:val="00812B15"/>
    <w:rsid w:val="00814C81"/>
    <w:rsid w:val="008220A5"/>
    <w:rsid w:val="00824133"/>
    <w:rsid w:val="0082472B"/>
    <w:rsid w:val="008323F7"/>
    <w:rsid w:val="00834BC1"/>
    <w:rsid w:val="0083549B"/>
    <w:rsid w:val="00840421"/>
    <w:rsid w:val="00842717"/>
    <w:rsid w:val="008456F3"/>
    <w:rsid w:val="00847B17"/>
    <w:rsid w:val="0085151E"/>
    <w:rsid w:val="0085172B"/>
    <w:rsid w:val="00851817"/>
    <w:rsid w:val="00851C7E"/>
    <w:rsid w:val="008555B1"/>
    <w:rsid w:val="00860C35"/>
    <w:rsid w:val="00861153"/>
    <w:rsid w:val="00861AFA"/>
    <w:rsid w:val="0086603A"/>
    <w:rsid w:val="0086628A"/>
    <w:rsid w:val="00866B18"/>
    <w:rsid w:val="008743F9"/>
    <w:rsid w:val="008755A1"/>
    <w:rsid w:val="008779F8"/>
    <w:rsid w:val="00885CAA"/>
    <w:rsid w:val="00887E5A"/>
    <w:rsid w:val="00894306"/>
    <w:rsid w:val="00896D2C"/>
    <w:rsid w:val="008A044B"/>
    <w:rsid w:val="008A2C55"/>
    <w:rsid w:val="008A417B"/>
    <w:rsid w:val="008A6EFB"/>
    <w:rsid w:val="008B0728"/>
    <w:rsid w:val="008B2665"/>
    <w:rsid w:val="008B39B6"/>
    <w:rsid w:val="008B7870"/>
    <w:rsid w:val="008C7906"/>
    <w:rsid w:val="008D4696"/>
    <w:rsid w:val="008E191B"/>
    <w:rsid w:val="008E25A0"/>
    <w:rsid w:val="008E6CE4"/>
    <w:rsid w:val="008F3A85"/>
    <w:rsid w:val="008F5B28"/>
    <w:rsid w:val="00900FE5"/>
    <w:rsid w:val="00902348"/>
    <w:rsid w:val="0090574A"/>
    <w:rsid w:val="00907380"/>
    <w:rsid w:val="00911B9C"/>
    <w:rsid w:val="00914CA8"/>
    <w:rsid w:val="009157C7"/>
    <w:rsid w:val="00915A61"/>
    <w:rsid w:val="00933788"/>
    <w:rsid w:val="0093455A"/>
    <w:rsid w:val="00941774"/>
    <w:rsid w:val="009446BF"/>
    <w:rsid w:val="00945A73"/>
    <w:rsid w:val="00953C18"/>
    <w:rsid w:val="00953E99"/>
    <w:rsid w:val="00953FA3"/>
    <w:rsid w:val="00954194"/>
    <w:rsid w:val="0095429F"/>
    <w:rsid w:val="0095697D"/>
    <w:rsid w:val="009604B7"/>
    <w:rsid w:val="009622F6"/>
    <w:rsid w:val="00970128"/>
    <w:rsid w:val="0097041E"/>
    <w:rsid w:val="00970D2A"/>
    <w:rsid w:val="00971798"/>
    <w:rsid w:val="009736AD"/>
    <w:rsid w:val="00976A91"/>
    <w:rsid w:val="009854DD"/>
    <w:rsid w:val="00990B0C"/>
    <w:rsid w:val="0099270C"/>
    <w:rsid w:val="00992EAB"/>
    <w:rsid w:val="009A20CD"/>
    <w:rsid w:val="009B5FBC"/>
    <w:rsid w:val="009B62E9"/>
    <w:rsid w:val="009C0376"/>
    <w:rsid w:val="009C416B"/>
    <w:rsid w:val="009D6D26"/>
    <w:rsid w:val="009D6D2A"/>
    <w:rsid w:val="009D756B"/>
    <w:rsid w:val="009D75BA"/>
    <w:rsid w:val="009E03FC"/>
    <w:rsid w:val="009E4CF8"/>
    <w:rsid w:val="009E7515"/>
    <w:rsid w:val="009F04B8"/>
    <w:rsid w:val="009F191C"/>
    <w:rsid w:val="00A00CC5"/>
    <w:rsid w:val="00A036E5"/>
    <w:rsid w:val="00A04C49"/>
    <w:rsid w:val="00A07BBD"/>
    <w:rsid w:val="00A07DB9"/>
    <w:rsid w:val="00A11568"/>
    <w:rsid w:val="00A16EC4"/>
    <w:rsid w:val="00A24161"/>
    <w:rsid w:val="00A250D7"/>
    <w:rsid w:val="00A25769"/>
    <w:rsid w:val="00A25CCA"/>
    <w:rsid w:val="00A271FC"/>
    <w:rsid w:val="00A31071"/>
    <w:rsid w:val="00A367AE"/>
    <w:rsid w:val="00A37B52"/>
    <w:rsid w:val="00A37FE0"/>
    <w:rsid w:val="00A41413"/>
    <w:rsid w:val="00A41432"/>
    <w:rsid w:val="00A4171E"/>
    <w:rsid w:val="00A4300F"/>
    <w:rsid w:val="00A436C4"/>
    <w:rsid w:val="00A438C7"/>
    <w:rsid w:val="00A43995"/>
    <w:rsid w:val="00A51E2D"/>
    <w:rsid w:val="00A57007"/>
    <w:rsid w:val="00A6103D"/>
    <w:rsid w:val="00A651ED"/>
    <w:rsid w:val="00A71261"/>
    <w:rsid w:val="00A7685B"/>
    <w:rsid w:val="00A8056F"/>
    <w:rsid w:val="00A80662"/>
    <w:rsid w:val="00A862BD"/>
    <w:rsid w:val="00A94145"/>
    <w:rsid w:val="00A97869"/>
    <w:rsid w:val="00AA10B2"/>
    <w:rsid w:val="00AA4EDA"/>
    <w:rsid w:val="00AA5280"/>
    <w:rsid w:val="00AB10D7"/>
    <w:rsid w:val="00AB2431"/>
    <w:rsid w:val="00AB63CE"/>
    <w:rsid w:val="00AB6996"/>
    <w:rsid w:val="00AB6D56"/>
    <w:rsid w:val="00AC6859"/>
    <w:rsid w:val="00AC78C4"/>
    <w:rsid w:val="00AC7F1A"/>
    <w:rsid w:val="00AE59D4"/>
    <w:rsid w:val="00AE6D93"/>
    <w:rsid w:val="00AF2A57"/>
    <w:rsid w:val="00AF4D43"/>
    <w:rsid w:val="00AF684E"/>
    <w:rsid w:val="00B102C4"/>
    <w:rsid w:val="00B12048"/>
    <w:rsid w:val="00B17304"/>
    <w:rsid w:val="00B245B3"/>
    <w:rsid w:val="00B24D68"/>
    <w:rsid w:val="00B253D1"/>
    <w:rsid w:val="00B26ACA"/>
    <w:rsid w:val="00B311F4"/>
    <w:rsid w:val="00B337E6"/>
    <w:rsid w:val="00B35094"/>
    <w:rsid w:val="00B372F9"/>
    <w:rsid w:val="00B42B80"/>
    <w:rsid w:val="00B46F16"/>
    <w:rsid w:val="00B50D82"/>
    <w:rsid w:val="00B61514"/>
    <w:rsid w:val="00B63371"/>
    <w:rsid w:val="00B71F0E"/>
    <w:rsid w:val="00B766E2"/>
    <w:rsid w:val="00B774E5"/>
    <w:rsid w:val="00B83BF0"/>
    <w:rsid w:val="00B859EA"/>
    <w:rsid w:val="00B91D24"/>
    <w:rsid w:val="00B96488"/>
    <w:rsid w:val="00B968C0"/>
    <w:rsid w:val="00BA1D83"/>
    <w:rsid w:val="00BA67CA"/>
    <w:rsid w:val="00BA7928"/>
    <w:rsid w:val="00BB15FF"/>
    <w:rsid w:val="00BC0B58"/>
    <w:rsid w:val="00BC13F1"/>
    <w:rsid w:val="00BC1A49"/>
    <w:rsid w:val="00BC3129"/>
    <w:rsid w:val="00BD0776"/>
    <w:rsid w:val="00BD141F"/>
    <w:rsid w:val="00BD1533"/>
    <w:rsid w:val="00BD3FEF"/>
    <w:rsid w:val="00BD65E2"/>
    <w:rsid w:val="00BF2A21"/>
    <w:rsid w:val="00BF57BC"/>
    <w:rsid w:val="00C03677"/>
    <w:rsid w:val="00C04688"/>
    <w:rsid w:val="00C06314"/>
    <w:rsid w:val="00C075FB"/>
    <w:rsid w:val="00C1023F"/>
    <w:rsid w:val="00C25EEE"/>
    <w:rsid w:val="00C31C87"/>
    <w:rsid w:val="00C33A1C"/>
    <w:rsid w:val="00C357C5"/>
    <w:rsid w:val="00C35AA9"/>
    <w:rsid w:val="00C43E69"/>
    <w:rsid w:val="00C467A9"/>
    <w:rsid w:val="00C47D1D"/>
    <w:rsid w:val="00C63D30"/>
    <w:rsid w:val="00C67E8D"/>
    <w:rsid w:val="00C70057"/>
    <w:rsid w:val="00C730E3"/>
    <w:rsid w:val="00C80BD1"/>
    <w:rsid w:val="00C80D29"/>
    <w:rsid w:val="00C84183"/>
    <w:rsid w:val="00C93302"/>
    <w:rsid w:val="00C97BED"/>
    <w:rsid w:val="00C97D21"/>
    <w:rsid w:val="00CA1ABC"/>
    <w:rsid w:val="00CB51F4"/>
    <w:rsid w:val="00CB60BE"/>
    <w:rsid w:val="00CB7C30"/>
    <w:rsid w:val="00CC0DBB"/>
    <w:rsid w:val="00CC18E9"/>
    <w:rsid w:val="00CC19D2"/>
    <w:rsid w:val="00CC5214"/>
    <w:rsid w:val="00CC772F"/>
    <w:rsid w:val="00CC7A83"/>
    <w:rsid w:val="00CD0E2F"/>
    <w:rsid w:val="00CD1ACD"/>
    <w:rsid w:val="00CD309F"/>
    <w:rsid w:val="00CD6D37"/>
    <w:rsid w:val="00CE453B"/>
    <w:rsid w:val="00CE4A72"/>
    <w:rsid w:val="00CF04B5"/>
    <w:rsid w:val="00CF238B"/>
    <w:rsid w:val="00CF3033"/>
    <w:rsid w:val="00CF3583"/>
    <w:rsid w:val="00CF5674"/>
    <w:rsid w:val="00CF5D2D"/>
    <w:rsid w:val="00CF6F2A"/>
    <w:rsid w:val="00D0153F"/>
    <w:rsid w:val="00D02196"/>
    <w:rsid w:val="00D0350B"/>
    <w:rsid w:val="00D12EC0"/>
    <w:rsid w:val="00D139AC"/>
    <w:rsid w:val="00D14121"/>
    <w:rsid w:val="00D16879"/>
    <w:rsid w:val="00D235E4"/>
    <w:rsid w:val="00D35B80"/>
    <w:rsid w:val="00D4631E"/>
    <w:rsid w:val="00D519DB"/>
    <w:rsid w:val="00D51C73"/>
    <w:rsid w:val="00D51F83"/>
    <w:rsid w:val="00D521EB"/>
    <w:rsid w:val="00D53D3E"/>
    <w:rsid w:val="00D61EBC"/>
    <w:rsid w:val="00D62008"/>
    <w:rsid w:val="00D622F1"/>
    <w:rsid w:val="00D62CCF"/>
    <w:rsid w:val="00D63C21"/>
    <w:rsid w:val="00D64497"/>
    <w:rsid w:val="00D6597B"/>
    <w:rsid w:val="00D72CCE"/>
    <w:rsid w:val="00D752A4"/>
    <w:rsid w:val="00D779BD"/>
    <w:rsid w:val="00D82F95"/>
    <w:rsid w:val="00D85B4A"/>
    <w:rsid w:val="00D85E2E"/>
    <w:rsid w:val="00D90BD4"/>
    <w:rsid w:val="00D923E0"/>
    <w:rsid w:val="00D973DD"/>
    <w:rsid w:val="00DA03DC"/>
    <w:rsid w:val="00DA2722"/>
    <w:rsid w:val="00DA6767"/>
    <w:rsid w:val="00DB2AD6"/>
    <w:rsid w:val="00DB2B3C"/>
    <w:rsid w:val="00DB74DD"/>
    <w:rsid w:val="00DC2391"/>
    <w:rsid w:val="00DC43D2"/>
    <w:rsid w:val="00DC6A11"/>
    <w:rsid w:val="00DC721C"/>
    <w:rsid w:val="00DC73CF"/>
    <w:rsid w:val="00DC782F"/>
    <w:rsid w:val="00DD0DC4"/>
    <w:rsid w:val="00DD33ED"/>
    <w:rsid w:val="00DE06F6"/>
    <w:rsid w:val="00DE181B"/>
    <w:rsid w:val="00DE1D35"/>
    <w:rsid w:val="00DE53C5"/>
    <w:rsid w:val="00DF3C29"/>
    <w:rsid w:val="00DF61AC"/>
    <w:rsid w:val="00E0741A"/>
    <w:rsid w:val="00E0767D"/>
    <w:rsid w:val="00E12949"/>
    <w:rsid w:val="00E13BCC"/>
    <w:rsid w:val="00E14233"/>
    <w:rsid w:val="00E15CDC"/>
    <w:rsid w:val="00E174B9"/>
    <w:rsid w:val="00E25509"/>
    <w:rsid w:val="00E3282C"/>
    <w:rsid w:val="00E33F82"/>
    <w:rsid w:val="00E42F43"/>
    <w:rsid w:val="00E449A6"/>
    <w:rsid w:val="00E476F3"/>
    <w:rsid w:val="00E5055B"/>
    <w:rsid w:val="00E61DAB"/>
    <w:rsid w:val="00E63F4C"/>
    <w:rsid w:val="00E66863"/>
    <w:rsid w:val="00E8395C"/>
    <w:rsid w:val="00E92D3D"/>
    <w:rsid w:val="00E933E2"/>
    <w:rsid w:val="00EA31AC"/>
    <w:rsid w:val="00EA3A8F"/>
    <w:rsid w:val="00EB2CFD"/>
    <w:rsid w:val="00EB34B3"/>
    <w:rsid w:val="00EB487E"/>
    <w:rsid w:val="00EC2E12"/>
    <w:rsid w:val="00EC6D0D"/>
    <w:rsid w:val="00EC7948"/>
    <w:rsid w:val="00ED7C6D"/>
    <w:rsid w:val="00EE0923"/>
    <w:rsid w:val="00EE0E3D"/>
    <w:rsid w:val="00EE4184"/>
    <w:rsid w:val="00EE444B"/>
    <w:rsid w:val="00EE768D"/>
    <w:rsid w:val="00EF3C02"/>
    <w:rsid w:val="00EF63DD"/>
    <w:rsid w:val="00EF7C5C"/>
    <w:rsid w:val="00F00450"/>
    <w:rsid w:val="00F03A6B"/>
    <w:rsid w:val="00F03C94"/>
    <w:rsid w:val="00F046C0"/>
    <w:rsid w:val="00F0593E"/>
    <w:rsid w:val="00F16AD0"/>
    <w:rsid w:val="00F2046C"/>
    <w:rsid w:val="00F36928"/>
    <w:rsid w:val="00F4389D"/>
    <w:rsid w:val="00F438FA"/>
    <w:rsid w:val="00F46604"/>
    <w:rsid w:val="00F55281"/>
    <w:rsid w:val="00F64348"/>
    <w:rsid w:val="00F670F3"/>
    <w:rsid w:val="00F67DB2"/>
    <w:rsid w:val="00F70B30"/>
    <w:rsid w:val="00F70F7D"/>
    <w:rsid w:val="00F7283C"/>
    <w:rsid w:val="00F73E7B"/>
    <w:rsid w:val="00F7610A"/>
    <w:rsid w:val="00F867C7"/>
    <w:rsid w:val="00F86C1A"/>
    <w:rsid w:val="00FA686D"/>
    <w:rsid w:val="00FB3FB1"/>
    <w:rsid w:val="00FC12BD"/>
    <w:rsid w:val="00FC18D5"/>
    <w:rsid w:val="00FC1977"/>
    <w:rsid w:val="00FC472C"/>
    <w:rsid w:val="00FC6BBF"/>
    <w:rsid w:val="00FD157B"/>
    <w:rsid w:val="00FD54F2"/>
    <w:rsid w:val="00FD5D4D"/>
    <w:rsid w:val="00FD6A34"/>
    <w:rsid w:val="00FD6FDB"/>
    <w:rsid w:val="00FE15BD"/>
    <w:rsid w:val="00FE4338"/>
    <w:rsid w:val="00FE6F29"/>
    <w:rsid w:val="00FF56F6"/>
    <w:rsid w:val="00FF701B"/>
    <w:rsid w:val="00FF7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2273" fillcolor="white">
      <v:fill color="white"/>
      <o:colormenu v:ext="edit" fillcolor="#999"/>
    </o:shapedefaults>
    <o:shapelayout v:ext="edit">
      <o:idmap v:ext="edit" data="1"/>
    </o:shapelayout>
  </w:shapeDefaults>
  <w:decimalSymbol w:val="."/>
  <w:listSeparator w:val=","/>
  <w15:docId w15:val="{6529D4EE-D9A4-41C3-A91E-ED89D5F9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APSerifRegular" w:eastAsia="MS Mincho" w:hAnsi="SAPSerifRegular" w:cstheme="minorBidi"/>
        <w:sz w:val="24"/>
        <w:szCs w:val="24"/>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lsdException w:name="heading 8" w:locked="0" w:semiHidden="1" w:uiPriority="9" w:unhideWhenUsed="1"/>
    <w:lsdException w:name="heading 9" w:locked="0"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locked="0" w:semiHidden="1" w:unhideWhenUsed="1"/>
    <w:lsdException w:name="List 3" w:locked="0"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ocked="0"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21806"/>
    <w:pPr>
      <w:spacing w:before="60" w:after="60" w:line="260" w:lineRule="exact"/>
    </w:pPr>
    <w:rPr>
      <w:rFonts w:ascii="BentonSans Book" w:hAnsi="BentonSans Book"/>
      <w:sz w:val="18"/>
    </w:rPr>
  </w:style>
  <w:style w:type="paragraph" w:styleId="Heading1">
    <w:name w:val="heading 1"/>
    <w:basedOn w:val="Normal"/>
    <w:next w:val="Normal"/>
    <w:link w:val="Heading1Char"/>
    <w:uiPriority w:val="9"/>
    <w:qFormat/>
    <w:rsid w:val="0002171C"/>
    <w:pPr>
      <w:keepNext/>
      <w:keepLines/>
      <w:pageBreakBefore/>
      <w:numPr>
        <w:numId w:val="1"/>
      </w:numPr>
      <w:spacing w:before="120" w:after="1080" w:line="480" w:lineRule="exact"/>
      <w:ind w:left="851" w:hanging="851"/>
      <w:outlineLvl w:val="0"/>
    </w:pPr>
    <w:rPr>
      <w:rFonts w:ascii="BentonSans Bold" w:eastAsiaTheme="majorEastAsia" w:hAnsi="BentonSans Bold" w:cstheme="majorBidi"/>
      <w:bCs/>
      <w:color w:val="666666"/>
      <w:sz w:val="40"/>
      <w:szCs w:val="28"/>
    </w:rPr>
  </w:style>
  <w:style w:type="paragraph" w:styleId="Heading2">
    <w:name w:val="heading 2"/>
    <w:basedOn w:val="Heading1"/>
    <w:next w:val="Normal"/>
    <w:link w:val="Heading2Char"/>
    <w:uiPriority w:val="9"/>
    <w:unhideWhenUsed/>
    <w:qFormat/>
    <w:rsid w:val="00020CBE"/>
    <w:pPr>
      <w:pageBreakBefore w:val="0"/>
      <w:numPr>
        <w:ilvl w:val="1"/>
      </w:numPr>
      <w:spacing w:before="720" w:after="360" w:line="360" w:lineRule="exact"/>
      <w:ind w:left="851" w:hanging="851"/>
      <w:outlineLvl w:val="1"/>
    </w:pPr>
    <w:rPr>
      <w:bCs w:val="0"/>
      <w:sz w:val="30"/>
      <w:szCs w:val="26"/>
    </w:rPr>
  </w:style>
  <w:style w:type="paragraph" w:styleId="Heading3">
    <w:name w:val="heading 3"/>
    <w:basedOn w:val="Heading2"/>
    <w:next w:val="Normal"/>
    <w:link w:val="Heading3Char"/>
    <w:uiPriority w:val="9"/>
    <w:unhideWhenUsed/>
    <w:qFormat/>
    <w:rsid w:val="00C80BD1"/>
    <w:pPr>
      <w:numPr>
        <w:ilvl w:val="2"/>
      </w:numPr>
      <w:ind w:left="1134" w:hanging="1134"/>
      <w:outlineLvl w:val="2"/>
    </w:pPr>
    <w:rPr>
      <w:bCs/>
    </w:rPr>
  </w:style>
  <w:style w:type="paragraph" w:styleId="Heading4">
    <w:name w:val="heading 4"/>
    <w:basedOn w:val="Heading2"/>
    <w:next w:val="Normal"/>
    <w:link w:val="Heading4Char"/>
    <w:uiPriority w:val="9"/>
    <w:unhideWhenUsed/>
    <w:qFormat/>
    <w:rsid w:val="00C80BD1"/>
    <w:pPr>
      <w:numPr>
        <w:ilvl w:val="3"/>
      </w:numPr>
      <w:ind w:left="1418" w:hanging="1418"/>
      <w:outlineLvl w:val="3"/>
    </w:pPr>
    <w:rPr>
      <w:bCs/>
      <w:iCs/>
    </w:rPr>
  </w:style>
  <w:style w:type="paragraph" w:styleId="Heading5">
    <w:name w:val="heading 5"/>
    <w:basedOn w:val="Heading2"/>
    <w:next w:val="Normal"/>
    <w:link w:val="Heading5Char"/>
    <w:uiPriority w:val="9"/>
    <w:unhideWhenUsed/>
    <w:qFormat/>
    <w:rsid w:val="00C80BD1"/>
    <w:pPr>
      <w:numPr>
        <w:ilvl w:val="4"/>
      </w:numPr>
      <w:ind w:left="1701" w:hanging="1701"/>
      <w:outlineLvl w:val="4"/>
    </w:pPr>
  </w:style>
  <w:style w:type="paragraph" w:styleId="Heading6">
    <w:name w:val="heading 6"/>
    <w:basedOn w:val="Heading2"/>
    <w:next w:val="Normal"/>
    <w:link w:val="Heading6Char"/>
    <w:uiPriority w:val="9"/>
    <w:unhideWhenUsed/>
    <w:locked/>
    <w:rsid w:val="005F7036"/>
    <w:pPr>
      <w:numPr>
        <w:ilvl w:val="5"/>
      </w:numPr>
      <w:ind w:left="1871" w:hanging="1871"/>
      <w:outlineLvl w:val="5"/>
    </w:pPr>
    <w:rPr>
      <w:iCs/>
    </w:rPr>
  </w:style>
  <w:style w:type="paragraph" w:styleId="Heading7">
    <w:name w:val="heading 7"/>
    <w:basedOn w:val="Heading2"/>
    <w:next w:val="Normal"/>
    <w:link w:val="Heading7Char"/>
    <w:uiPriority w:val="9"/>
    <w:unhideWhenUsed/>
    <w:locked/>
    <w:rsid w:val="00C80BD1"/>
    <w:pPr>
      <w:numPr>
        <w:ilvl w:val="6"/>
      </w:numPr>
      <w:ind w:left="1985" w:hanging="1985"/>
      <w:outlineLvl w:val="6"/>
    </w:pPr>
    <w:rPr>
      <w:iCs/>
    </w:rPr>
  </w:style>
  <w:style w:type="paragraph" w:styleId="Heading8">
    <w:name w:val="heading 8"/>
    <w:basedOn w:val="Heading2"/>
    <w:next w:val="Normal"/>
    <w:link w:val="Heading8Char"/>
    <w:uiPriority w:val="9"/>
    <w:unhideWhenUsed/>
    <w:locked/>
    <w:rsid w:val="005F7036"/>
    <w:pPr>
      <w:numPr>
        <w:ilvl w:val="7"/>
      </w:numPr>
      <w:ind w:left="2268" w:hanging="2268"/>
      <w:outlineLvl w:val="7"/>
    </w:pPr>
    <w:rPr>
      <w:szCs w:val="20"/>
    </w:rPr>
  </w:style>
  <w:style w:type="paragraph" w:styleId="Heading9">
    <w:name w:val="heading 9"/>
    <w:basedOn w:val="Heading2"/>
    <w:next w:val="Normal"/>
    <w:link w:val="Heading9Char"/>
    <w:uiPriority w:val="9"/>
    <w:unhideWhenUsed/>
    <w:locked/>
    <w:rsid w:val="005F7036"/>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CollateralType">
    <w:name w:val="SAP_CollateralType"/>
    <w:basedOn w:val="SAPMainTitle"/>
    <w:locked/>
    <w:rsid w:val="009622F6"/>
    <w:rPr>
      <w:color w:val="auto"/>
      <w:sz w:val="24"/>
    </w:rPr>
  </w:style>
  <w:style w:type="paragraph" w:customStyle="1" w:styleId="SAPMainTitle">
    <w:name w:val="SAP_MainTitle"/>
    <w:basedOn w:val="Normal"/>
    <w:next w:val="SAPSubTitle"/>
    <w:locked/>
    <w:rsid w:val="00E933E2"/>
    <w:pPr>
      <w:spacing w:before="0" w:after="0" w:line="240" w:lineRule="auto"/>
      <w:ind w:left="170" w:right="170"/>
    </w:pPr>
    <w:rPr>
      <w:rFonts w:ascii="BentonSans Bold" w:hAnsi="BentonSans Bold"/>
      <w:color w:val="FFFFFF" w:themeColor="background1"/>
      <w:sz w:val="40"/>
      <w:u w:color="000000" w:themeColor="text1"/>
    </w:rPr>
  </w:style>
  <w:style w:type="paragraph" w:customStyle="1" w:styleId="SAPSubTitle">
    <w:name w:val="SAP_SubTitle"/>
    <w:basedOn w:val="SAPMainTitle"/>
    <w:locked/>
    <w:rsid w:val="00CB60BE"/>
    <w:pPr>
      <w:spacing w:before="120"/>
    </w:pPr>
    <w:rPr>
      <w:sz w:val="28"/>
    </w:rPr>
  </w:style>
  <w:style w:type="paragraph" w:customStyle="1" w:styleId="SAPSecurityLevel">
    <w:name w:val="SAP_SecurityLevel"/>
    <w:basedOn w:val="SAPMainTitle"/>
    <w:locked/>
    <w:rsid w:val="009622F6"/>
    <w:pPr>
      <w:spacing w:line="260" w:lineRule="exact"/>
      <w:jc w:val="right"/>
    </w:pPr>
    <w:rPr>
      <w:caps/>
      <w:color w:val="auto"/>
      <w:spacing w:val="10"/>
      <w:sz w:val="20"/>
    </w:rPr>
  </w:style>
  <w:style w:type="paragraph" w:customStyle="1" w:styleId="SAPDocumentVersion">
    <w:name w:val="SAP_DocumentVersion"/>
    <w:basedOn w:val="SAPSecurityLevel"/>
    <w:locked/>
    <w:rsid w:val="00575B62"/>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907380"/>
    <w:pPr>
      <w:spacing w:before="120" w:line="180" w:lineRule="exact"/>
      <w:ind w:left="0" w:right="0"/>
      <w:jc w:val="center"/>
    </w:pPr>
    <w:rPr>
      <w:rFonts w:ascii="BentonSans Bold" w:hAnsi="BentonSans Bold"/>
      <w:sz w:val="12"/>
    </w:rPr>
  </w:style>
  <w:style w:type="table" w:styleId="TableGrid">
    <w:name w:val="Table Grid"/>
    <w:basedOn w:val="TableNormal"/>
    <w:uiPriority w:val="59"/>
    <w:locked/>
    <w:rsid w:val="00AF2A5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locked/>
    <w:rsid w:val="007013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3BD"/>
    <w:rPr>
      <w:rFonts w:ascii="Tahoma" w:hAnsi="Tahoma" w:cs="Tahoma"/>
      <w:sz w:val="16"/>
      <w:szCs w:val="16"/>
    </w:rPr>
  </w:style>
  <w:style w:type="paragraph" w:customStyle="1" w:styleId="SAPTargetAudienceTitle">
    <w:name w:val="SAP_TargetAudienceTitle"/>
    <w:basedOn w:val="SAPMainTitle"/>
    <w:locked/>
    <w:rsid w:val="00295BD6"/>
    <w:pPr>
      <w:spacing w:before="1080"/>
    </w:pPr>
    <w:rPr>
      <w:b/>
      <w:color w:val="999999"/>
      <w:sz w:val="20"/>
    </w:rPr>
  </w:style>
  <w:style w:type="paragraph" w:customStyle="1" w:styleId="SAPTargetAudience">
    <w:name w:val="SAP_TargetAudience"/>
    <w:basedOn w:val="Normal"/>
    <w:locked/>
    <w:rsid w:val="00320A20"/>
    <w:pPr>
      <w:ind w:left="170" w:right="170"/>
    </w:pPr>
  </w:style>
  <w:style w:type="paragraph" w:customStyle="1" w:styleId="SAPHeading1NoNumber">
    <w:name w:val="SAP_Heading1NoNumber"/>
    <w:basedOn w:val="Heading1"/>
    <w:next w:val="Normal"/>
    <w:locked/>
    <w:rsid w:val="00EC6D0D"/>
    <w:pPr>
      <w:numPr>
        <w:numId w:val="0"/>
      </w:numPr>
      <w:outlineLvl w:val="9"/>
    </w:pPr>
  </w:style>
  <w:style w:type="character" w:customStyle="1" w:styleId="Heading1Char">
    <w:name w:val="Heading 1 Char"/>
    <w:basedOn w:val="DefaultParagraphFont"/>
    <w:link w:val="Heading1"/>
    <w:uiPriority w:val="9"/>
    <w:rsid w:val="0002171C"/>
    <w:rPr>
      <w:rFonts w:ascii="BentonSans Bold" w:eastAsiaTheme="majorEastAsia" w:hAnsi="BentonSans Bold" w:cstheme="majorBidi"/>
      <w:bCs/>
      <w:color w:val="666666"/>
      <w:sz w:val="40"/>
      <w:szCs w:val="28"/>
    </w:rPr>
  </w:style>
  <w:style w:type="table" w:customStyle="1" w:styleId="LightShading1">
    <w:name w:val="Light Shading1"/>
    <w:basedOn w:val="TableNormal"/>
    <w:uiPriority w:val="60"/>
    <w:locked/>
    <w:rsid w:val="001B50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1B50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020CBE"/>
    <w:rPr>
      <w:rFonts w:ascii="BentonSans Bold" w:eastAsiaTheme="majorEastAsia" w:hAnsi="BentonSans Bold" w:cstheme="majorBidi"/>
      <w:color w:val="666666"/>
      <w:sz w:val="30"/>
      <w:szCs w:val="26"/>
    </w:rPr>
  </w:style>
  <w:style w:type="character" w:customStyle="1" w:styleId="Heading3Char">
    <w:name w:val="Heading 3 Char"/>
    <w:basedOn w:val="DefaultParagraphFont"/>
    <w:link w:val="Heading3"/>
    <w:uiPriority w:val="9"/>
    <w:rsid w:val="00C80BD1"/>
    <w:rPr>
      <w:rFonts w:ascii="Arial Black" w:eastAsiaTheme="majorEastAsia" w:hAnsi="Arial Black" w:cstheme="majorBidi"/>
      <w:bCs/>
      <w:color w:val="04357B"/>
      <w:sz w:val="26"/>
      <w:szCs w:val="26"/>
    </w:rPr>
  </w:style>
  <w:style w:type="character" w:customStyle="1" w:styleId="Heading4Char">
    <w:name w:val="Heading 4 Char"/>
    <w:basedOn w:val="DefaultParagraphFont"/>
    <w:link w:val="Heading4"/>
    <w:uiPriority w:val="9"/>
    <w:rsid w:val="00C80BD1"/>
    <w:rPr>
      <w:rFonts w:ascii="Arial Black" w:eastAsiaTheme="majorEastAsia" w:hAnsi="Arial Black" w:cstheme="majorBidi"/>
      <w:bCs/>
      <w:iCs/>
      <w:color w:val="04357B"/>
      <w:sz w:val="26"/>
      <w:szCs w:val="26"/>
    </w:rPr>
  </w:style>
  <w:style w:type="character" w:customStyle="1" w:styleId="Heading5Char">
    <w:name w:val="Heading 5 Char"/>
    <w:basedOn w:val="DefaultParagraphFont"/>
    <w:link w:val="Heading5"/>
    <w:uiPriority w:val="9"/>
    <w:rsid w:val="00C80BD1"/>
    <w:rPr>
      <w:rFonts w:ascii="Arial Black" w:eastAsiaTheme="majorEastAsia" w:hAnsi="Arial Black" w:cstheme="majorBidi"/>
      <w:color w:val="04357B"/>
      <w:sz w:val="26"/>
      <w:szCs w:val="26"/>
    </w:rPr>
  </w:style>
  <w:style w:type="character" w:customStyle="1" w:styleId="Heading6Char">
    <w:name w:val="Heading 6 Char"/>
    <w:basedOn w:val="DefaultParagraphFont"/>
    <w:link w:val="Heading6"/>
    <w:uiPriority w:val="9"/>
    <w:rsid w:val="005F7036"/>
    <w:rPr>
      <w:rFonts w:ascii="BentonSans Book" w:eastAsiaTheme="majorEastAsia" w:hAnsi="BentonSans Book" w:cstheme="majorBidi"/>
      <w:iCs/>
      <w:color w:val="999999"/>
      <w:sz w:val="30"/>
      <w:szCs w:val="26"/>
    </w:rPr>
  </w:style>
  <w:style w:type="character" w:customStyle="1" w:styleId="Heading7Char">
    <w:name w:val="Heading 7 Char"/>
    <w:basedOn w:val="DefaultParagraphFont"/>
    <w:link w:val="Heading7"/>
    <w:uiPriority w:val="9"/>
    <w:rsid w:val="00C80BD1"/>
    <w:rPr>
      <w:rFonts w:ascii="Arial Black" w:eastAsiaTheme="majorEastAsia" w:hAnsi="Arial Black" w:cstheme="majorBidi"/>
      <w:iCs/>
      <w:color w:val="04357B"/>
      <w:sz w:val="26"/>
      <w:szCs w:val="26"/>
    </w:rPr>
  </w:style>
  <w:style w:type="character" w:customStyle="1" w:styleId="Heading8Char">
    <w:name w:val="Heading 8 Char"/>
    <w:basedOn w:val="DefaultParagraphFont"/>
    <w:link w:val="Heading8"/>
    <w:uiPriority w:val="9"/>
    <w:rsid w:val="005F7036"/>
    <w:rPr>
      <w:rFonts w:ascii="BentonSans Book" w:eastAsiaTheme="majorEastAsia" w:hAnsi="BentonSans Book" w:cstheme="majorBidi"/>
      <w:color w:val="999999"/>
      <w:sz w:val="30"/>
      <w:szCs w:val="20"/>
    </w:rPr>
  </w:style>
  <w:style w:type="character" w:customStyle="1" w:styleId="Heading9Char">
    <w:name w:val="Heading 9 Char"/>
    <w:basedOn w:val="DefaultParagraphFont"/>
    <w:link w:val="Heading9"/>
    <w:uiPriority w:val="9"/>
    <w:rsid w:val="005F7036"/>
    <w:rPr>
      <w:rFonts w:ascii="BentonSans Book" w:eastAsiaTheme="majorEastAsia" w:hAnsi="BentonSans Book" w:cstheme="majorBidi"/>
      <w:iCs/>
      <w:color w:val="999999"/>
      <w:sz w:val="30"/>
      <w:szCs w:val="20"/>
    </w:rPr>
  </w:style>
  <w:style w:type="table" w:styleId="LightShading-Accent2">
    <w:name w:val="Light Shading Accent 2"/>
    <w:basedOn w:val="TableNormal"/>
    <w:uiPriority w:val="60"/>
    <w:locked/>
    <w:rsid w:val="001B50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locked/>
    <w:rsid w:val="001B50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1B503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locked/>
    <w:rsid w:val="001B5034"/>
    <w:pPr>
      <w:spacing w:after="0" w:line="240" w:lineRule="auto"/>
    </w:p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line="240" w:lineRule="auto"/>
      </w:pPr>
      <w:rPr>
        <w:rFonts w:ascii="Arial Black" w:eastAsiaTheme="majorEastAsia" w:hAnsi="Arial Black" w:cstheme="majorBidi"/>
        <w:b w:val="0"/>
        <w:bCs/>
      </w:rPr>
      <w:tblPr/>
      <w:tcPr>
        <w:shd w:val="clear" w:color="auto" w:fill="9999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APStandardTable">
    <w:name w:val="SAP_StandardTable"/>
    <w:basedOn w:val="TableGrid"/>
    <w:uiPriority w:val="99"/>
    <w:qFormat/>
    <w:rsid w:val="00A436C4"/>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wordWrap/>
      </w:pPr>
      <w:rPr>
        <w:rFonts w:ascii="BentonSans Medium" w:hAnsi="BentonSans Medium"/>
        <w:b/>
        <w:i w:val="0"/>
        <w:color w:val="FFFFFF" w:themeColor="background1"/>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tblPr/>
      <w:tcPr>
        <w:shd w:val="clear" w:color="auto" w:fill="F2F2F2" w:themeFill="background1" w:themeFillShade="F2"/>
      </w:tcPr>
    </w:tblStylePr>
    <w:tblStylePr w:type="firstCol">
      <w:tblPr/>
      <w:tcPr>
        <w:shd w:val="clear" w:color="auto" w:fill="F2F2F2" w:themeFill="background1" w:themeFillShade="F2"/>
      </w:tcPr>
    </w:tblStylePr>
    <w:tblStylePr w:type="lastCol">
      <w:tblPr/>
      <w:tcPr>
        <w:shd w:val="clear" w:color="auto" w:fill="F2F2F2" w:themeFill="background1" w:themeFillShade="F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styleId="TOCHeading">
    <w:name w:val="TOC Heading"/>
    <w:basedOn w:val="Heading1"/>
    <w:next w:val="Normal"/>
    <w:uiPriority w:val="39"/>
    <w:semiHidden/>
    <w:unhideWhenUsed/>
    <w:qFormat/>
    <w:locked/>
    <w:rsid w:val="00D16879"/>
    <w:pPr>
      <w:pageBreakBefore w:val="0"/>
      <w:numPr>
        <w:numId w:val="0"/>
      </w:numPr>
      <w:spacing w:before="480" w:after="0" w:line="276" w:lineRule="auto"/>
      <w:outlineLvl w:val="9"/>
    </w:pPr>
    <w:rPr>
      <w:rFonts w:asciiTheme="majorHAnsi" w:hAnsiTheme="majorHAnsi"/>
      <w:b/>
      <w:color w:val="365F91" w:themeColor="accent1" w:themeShade="BF"/>
      <w:sz w:val="28"/>
    </w:rPr>
  </w:style>
  <w:style w:type="paragraph" w:styleId="TOC2">
    <w:name w:val="toc 2"/>
    <w:basedOn w:val="TOC1"/>
    <w:autoRedefine/>
    <w:uiPriority w:val="39"/>
    <w:unhideWhenUsed/>
    <w:rsid w:val="00F16AD0"/>
    <w:pPr>
      <w:keepNext w:val="0"/>
      <w:spacing w:before="0"/>
    </w:pPr>
    <w:rPr>
      <w:rFonts w:ascii="BentonSans Book" w:hAnsi="BentonSans Book"/>
    </w:rPr>
  </w:style>
  <w:style w:type="paragraph" w:styleId="TOC1">
    <w:name w:val="toc 1"/>
    <w:basedOn w:val="Normal"/>
    <w:autoRedefine/>
    <w:uiPriority w:val="39"/>
    <w:unhideWhenUsed/>
    <w:rsid w:val="00F16AD0"/>
    <w:pPr>
      <w:keepNext/>
      <w:keepLines/>
      <w:tabs>
        <w:tab w:val="left" w:pos="624"/>
        <w:tab w:val="right" w:leader="dot" w:pos="9356"/>
      </w:tabs>
      <w:spacing w:before="240" w:after="0"/>
      <w:ind w:left="624" w:right="851" w:hanging="624"/>
    </w:pPr>
    <w:rPr>
      <w:rFonts w:ascii="BentonSans Bold" w:hAnsi="BentonSans Bold"/>
    </w:rPr>
  </w:style>
  <w:style w:type="paragraph" w:styleId="TOC3">
    <w:name w:val="toc 3"/>
    <w:basedOn w:val="TOC1"/>
    <w:autoRedefine/>
    <w:uiPriority w:val="39"/>
    <w:unhideWhenUsed/>
    <w:rsid w:val="00F16AD0"/>
    <w:pPr>
      <w:keepNext w:val="0"/>
      <w:tabs>
        <w:tab w:val="clear" w:pos="624"/>
        <w:tab w:val="left" w:pos="1418"/>
      </w:tabs>
      <w:spacing w:before="0"/>
      <w:ind w:left="1418" w:hanging="794"/>
    </w:pPr>
    <w:rPr>
      <w:rFonts w:ascii="BentonSans Book" w:hAnsi="BentonSans Book"/>
    </w:rPr>
  </w:style>
  <w:style w:type="paragraph" w:styleId="TOC4">
    <w:name w:val="toc 4"/>
    <w:basedOn w:val="TOC1"/>
    <w:next w:val="Normal"/>
    <w:autoRedefine/>
    <w:uiPriority w:val="39"/>
    <w:unhideWhenUsed/>
    <w:locked/>
    <w:rsid w:val="00D16879"/>
    <w:pPr>
      <w:tabs>
        <w:tab w:val="left" w:pos="1985"/>
      </w:tabs>
      <w:ind w:left="1985" w:hanging="1134"/>
    </w:pPr>
  </w:style>
  <w:style w:type="paragraph" w:styleId="TOC5">
    <w:name w:val="toc 5"/>
    <w:basedOn w:val="TOC4"/>
    <w:next w:val="Normal"/>
    <w:autoRedefine/>
    <w:uiPriority w:val="39"/>
    <w:unhideWhenUsed/>
    <w:locked/>
    <w:rsid w:val="00D16879"/>
  </w:style>
  <w:style w:type="paragraph" w:customStyle="1" w:styleId="SAPKeyblockTitle">
    <w:name w:val="SAP_KeyblockTitle"/>
    <w:basedOn w:val="Normal"/>
    <w:next w:val="Normal"/>
    <w:qFormat/>
    <w:rsid w:val="00FF56F6"/>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SAPNoteParagraph"/>
    <w:qFormat/>
    <w:rsid w:val="004A662A"/>
    <w:pPr>
      <w:keepNext/>
      <w:keepLines/>
      <w:spacing w:before="0" w:after="0" w:line="500" w:lineRule="exact"/>
      <w:ind w:left="624"/>
    </w:pPr>
    <w:rPr>
      <w:rFonts w:ascii="BentonSans Regular" w:hAnsi="BentonSans Regular"/>
      <w:color w:val="666666"/>
      <w:sz w:val="22"/>
    </w:rPr>
  </w:style>
  <w:style w:type="paragraph" w:customStyle="1" w:styleId="SAPNoteParagraph">
    <w:name w:val="SAP_NoteParagraph"/>
    <w:basedOn w:val="Normal"/>
    <w:qFormat/>
    <w:rsid w:val="00416A0C"/>
    <w:pPr>
      <w:ind w:left="680"/>
    </w:pPr>
  </w:style>
  <w:style w:type="paragraph" w:styleId="ListContinue">
    <w:name w:val="List Continue"/>
    <w:basedOn w:val="Normal"/>
    <w:uiPriority w:val="99"/>
    <w:unhideWhenUsed/>
    <w:qFormat/>
    <w:rsid w:val="00383940"/>
    <w:pPr>
      <w:ind w:left="340"/>
    </w:pPr>
  </w:style>
  <w:style w:type="paragraph" w:styleId="ListContinue2">
    <w:name w:val="List Continue 2"/>
    <w:basedOn w:val="Normal"/>
    <w:uiPriority w:val="99"/>
    <w:unhideWhenUsed/>
    <w:qFormat/>
    <w:rsid w:val="00383940"/>
    <w:pPr>
      <w:ind w:left="680"/>
    </w:pPr>
  </w:style>
  <w:style w:type="paragraph" w:styleId="ListContinue3">
    <w:name w:val="List Continue 3"/>
    <w:basedOn w:val="Normal"/>
    <w:uiPriority w:val="99"/>
    <w:unhideWhenUsed/>
    <w:qFormat/>
    <w:rsid w:val="00383940"/>
    <w:pPr>
      <w:ind w:left="1021"/>
    </w:pPr>
  </w:style>
  <w:style w:type="character" w:styleId="Hyperlink">
    <w:name w:val="Hyperlink"/>
    <w:basedOn w:val="DefaultParagraphFont"/>
    <w:uiPriority w:val="99"/>
    <w:unhideWhenUsed/>
    <w:rsid w:val="003B7088"/>
    <w:rPr>
      <w:color w:val="0076CB"/>
      <w:u w:val="none"/>
    </w:rPr>
  </w:style>
  <w:style w:type="paragraph" w:customStyle="1" w:styleId="SAPGreenTextNotPrinted">
    <w:name w:val="SAP_GreenText_(NotPrinted)"/>
    <w:basedOn w:val="Normal"/>
    <w:next w:val="Normal"/>
    <w:qFormat/>
    <w:rsid w:val="000D13F9"/>
    <w:rPr>
      <w:rFonts w:ascii="BentonSans Regular Italic" w:hAnsi="BentonSans Regular Italic"/>
      <w:vanish/>
      <w:color w:val="76923C" w:themeColor="accent3" w:themeShade="BF"/>
    </w:rPr>
  </w:style>
  <w:style w:type="paragraph" w:customStyle="1" w:styleId="SAPSectionTitleWithinKeyblocks">
    <w:name w:val="SAP_SectionTitle_(WithinKeyblocks)"/>
    <w:basedOn w:val="Normal"/>
    <w:next w:val="Normal"/>
    <w:qFormat/>
    <w:rsid w:val="00800675"/>
    <w:pPr>
      <w:keepNext/>
      <w:keepLines/>
      <w:spacing w:before="240" w:after="120" w:line="240" w:lineRule="exact"/>
    </w:pPr>
    <w:rPr>
      <w:rFonts w:ascii="BentonSans Bold" w:hAnsi="BentonSans Bold"/>
      <w:color w:val="666666"/>
      <w:sz w:val="20"/>
    </w:rPr>
  </w:style>
  <w:style w:type="character" w:customStyle="1" w:styleId="SAPMonospace">
    <w:name w:val="SAP_Monospace"/>
    <w:basedOn w:val="DefaultParagraphFont"/>
    <w:uiPriority w:val="1"/>
    <w:qFormat/>
    <w:rsid w:val="005E595C"/>
    <w:rPr>
      <w:rFonts w:ascii="Courier New" w:hAnsi="Courier New"/>
      <w:sz w:val="18"/>
    </w:rPr>
  </w:style>
  <w:style w:type="paragraph" w:styleId="Header">
    <w:name w:val="header"/>
    <w:basedOn w:val="Normal"/>
    <w:link w:val="HeaderChar"/>
    <w:uiPriority w:val="99"/>
    <w:unhideWhenUsed/>
    <w:locked/>
    <w:rsid w:val="00010BB0"/>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010BB0"/>
  </w:style>
  <w:style w:type="paragraph" w:styleId="Footer">
    <w:name w:val="footer"/>
    <w:basedOn w:val="Normal"/>
    <w:link w:val="FooterChar"/>
    <w:uiPriority w:val="99"/>
    <w:semiHidden/>
    <w:unhideWhenUsed/>
    <w:locked/>
    <w:rsid w:val="00010BB0"/>
    <w:pPr>
      <w:tabs>
        <w:tab w:val="center" w:pos="4703"/>
        <w:tab w:val="right" w:pos="9406"/>
      </w:tabs>
      <w:spacing w:before="0" w:after="0" w:line="240" w:lineRule="auto"/>
    </w:pPr>
  </w:style>
  <w:style w:type="character" w:customStyle="1" w:styleId="FooterChar">
    <w:name w:val="Footer Char"/>
    <w:basedOn w:val="DefaultParagraphFont"/>
    <w:link w:val="Footer"/>
    <w:uiPriority w:val="99"/>
    <w:semiHidden/>
    <w:rsid w:val="00010BB0"/>
  </w:style>
  <w:style w:type="paragraph" w:customStyle="1" w:styleId="SAPFooterleft">
    <w:name w:val="SAP_Footer_left"/>
    <w:basedOn w:val="Footer"/>
    <w:locked/>
    <w:rsid w:val="00D779BD"/>
    <w:pPr>
      <w:tabs>
        <w:tab w:val="clear" w:pos="4703"/>
        <w:tab w:val="clear" w:pos="9406"/>
      </w:tabs>
      <w:spacing w:line="180" w:lineRule="exact"/>
    </w:pPr>
    <w:rPr>
      <w:sz w:val="12"/>
    </w:rPr>
  </w:style>
  <w:style w:type="character" w:customStyle="1" w:styleId="SAPUserEntry">
    <w:name w:val="SAP_UserEntry"/>
    <w:basedOn w:val="SAPMonospace"/>
    <w:uiPriority w:val="1"/>
    <w:qFormat/>
    <w:rsid w:val="005E595C"/>
    <w:rPr>
      <w:rFonts w:ascii="Courier New" w:hAnsi="Courier New"/>
      <w:b/>
      <w:color w:val="45157E"/>
      <w:sz w:val="18"/>
    </w:rPr>
  </w:style>
  <w:style w:type="character" w:customStyle="1" w:styleId="SAPScreenElement">
    <w:name w:val="SAP_ScreenElement"/>
    <w:basedOn w:val="DefaultParagraphFont"/>
    <w:uiPriority w:val="1"/>
    <w:qFormat/>
    <w:rsid w:val="005E595C"/>
    <w:rPr>
      <w:rFonts w:ascii="BentonSans Book Italic" w:hAnsi="BentonSans Book Italic"/>
      <w:color w:val="003283"/>
    </w:rPr>
  </w:style>
  <w:style w:type="character" w:customStyle="1" w:styleId="SAPEmphasis">
    <w:name w:val="SAP_Emphasis"/>
    <w:basedOn w:val="DefaultParagraphFont"/>
    <w:uiPriority w:val="1"/>
    <w:qFormat/>
    <w:rsid w:val="005E595C"/>
    <w:rPr>
      <w:rFonts w:ascii="BentonSans Medium" w:hAnsi="BentonSans Medium"/>
    </w:rPr>
  </w:style>
  <w:style w:type="character" w:customStyle="1" w:styleId="SAPKeyboard">
    <w:name w:val="SAP_Keyboard"/>
    <w:basedOn w:val="SAPMonospace"/>
    <w:uiPriority w:val="1"/>
    <w:qFormat/>
    <w:rsid w:val="005E595C"/>
    <w:rPr>
      <w:rFonts w:ascii="Courier New" w:hAnsi="Courier New"/>
      <w:spacing w:val="20"/>
      <w:sz w:val="16"/>
      <w:bdr w:val="single" w:sz="4" w:space="0" w:color="595959" w:themeColor="text1" w:themeTint="A6"/>
      <w:shd w:val="clear" w:color="auto" w:fill="auto"/>
    </w:rPr>
  </w:style>
  <w:style w:type="paragraph" w:customStyle="1" w:styleId="SAPHeader">
    <w:name w:val="SAP_Header"/>
    <w:basedOn w:val="Normal"/>
    <w:locked/>
    <w:rsid w:val="0002171C"/>
    <w:pPr>
      <w:pBdr>
        <w:bottom w:val="single" w:sz="48" w:space="1" w:color="353535"/>
      </w:pBdr>
      <w:tabs>
        <w:tab w:val="right" w:pos="9356"/>
      </w:tabs>
      <w:spacing w:before="0" w:after="0"/>
    </w:pPr>
    <w:rPr>
      <w:color w:val="666666"/>
    </w:rPr>
  </w:style>
  <w:style w:type="character" w:customStyle="1" w:styleId="SAPFooterPageNumber">
    <w:name w:val="SAP_Footer_PageNumber"/>
    <w:basedOn w:val="DefaultParagraphFont"/>
    <w:uiPriority w:val="1"/>
    <w:qFormat/>
    <w:locked/>
    <w:rsid w:val="00D779BD"/>
    <w:rPr>
      <w:rFonts w:ascii="BentonSans Bold" w:hAnsi="BentonSans Bold"/>
    </w:rPr>
  </w:style>
  <w:style w:type="character" w:customStyle="1" w:styleId="SAPFooterSecurityLevel">
    <w:name w:val="SAP_Footer_SecurityLevel"/>
    <w:basedOn w:val="DefaultParagraphFont"/>
    <w:uiPriority w:val="1"/>
    <w:locked/>
    <w:rsid w:val="00D779BD"/>
    <w:rPr>
      <w:caps/>
      <w:spacing w:val="6"/>
    </w:rPr>
  </w:style>
  <w:style w:type="character" w:styleId="PlaceholderText">
    <w:name w:val="Placeholder Text"/>
    <w:basedOn w:val="DefaultParagraphFont"/>
    <w:uiPriority w:val="99"/>
    <w:semiHidden/>
    <w:locked/>
    <w:rsid w:val="00DB74DD"/>
    <w:rPr>
      <w:color w:val="808080"/>
    </w:rPr>
  </w:style>
  <w:style w:type="paragraph" w:customStyle="1" w:styleId="SAPGraphicParagraph">
    <w:name w:val="SAP_GraphicParagraph"/>
    <w:basedOn w:val="Normal"/>
    <w:next w:val="Normal"/>
    <w:rsid w:val="005E595C"/>
    <w:pPr>
      <w:keepLines/>
      <w:spacing w:before="240" w:after="240" w:line="360" w:lineRule="auto"/>
      <w:jc w:val="center"/>
    </w:pPr>
    <w:rPr>
      <w:sz w:val="16"/>
    </w:rPr>
  </w:style>
  <w:style w:type="character" w:styleId="FollowedHyperlink">
    <w:name w:val="FollowedHyperlink"/>
    <w:basedOn w:val="DefaultParagraphFont"/>
    <w:uiPriority w:val="99"/>
    <w:semiHidden/>
    <w:unhideWhenUsed/>
    <w:locked/>
    <w:rsid w:val="004F76CD"/>
    <w:rPr>
      <w:color w:val="800080" w:themeColor="followedHyperlink"/>
      <w:u w:val="single"/>
    </w:rPr>
  </w:style>
  <w:style w:type="character" w:styleId="SubtleEmphasis">
    <w:name w:val="Subtle Emphasis"/>
    <w:basedOn w:val="DefaultParagraphFont"/>
    <w:uiPriority w:val="19"/>
    <w:locked/>
    <w:rsid w:val="00780456"/>
    <w:rPr>
      <w:i/>
      <w:iCs/>
      <w:color w:val="808080" w:themeColor="text1" w:themeTint="7F"/>
    </w:rPr>
  </w:style>
  <w:style w:type="character" w:styleId="Strong">
    <w:name w:val="Strong"/>
    <w:basedOn w:val="DefaultParagraphFont"/>
    <w:uiPriority w:val="22"/>
    <w:locked/>
    <w:rsid w:val="00780456"/>
    <w:rPr>
      <w:b/>
      <w:bCs/>
    </w:rPr>
  </w:style>
  <w:style w:type="paragraph" w:customStyle="1" w:styleId="SAPCopyrightShort">
    <w:name w:val="SAP_CopyrightShort"/>
    <w:basedOn w:val="Normal"/>
    <w:locked/>
    <w:rsid w:val="0037154C"/>
    <w:pPr>
      <w:spacing w:before="11760" w:after="0" w:line="220" w:lineRule="exact"/>
      <w:ind w:left="-1418" w:right="-567"/>
    </w:pPr>
  </w:style>
  <w:style w:type="paragraph" w:customStyle="1" w:styleId="SAPLastPageGray">
    <w:name w:val="SAP_LastPage_Gray"/>
    <w:basedOn w:val="Normal"/>
    <w:locked/>
    <w:rsid w:val="005A5CB4"/>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5A5CB4"/>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244252"/>
  </w:style>
  <w:style w:type="paragraph" w:styleId="List">
    <w:name w:val="List"/>
    <w:basedOn w:val="Normal"/>
    <w:uiPriority w:val="99"/>
    <w:unhideWhenUsed/>
    <w:locked/>
    <w:rsid w:val="00416A0C"/>
    <w:pPr>
      <w:ind w:left="340" w:hanging="340"/>
      <w:contextualSpacing/>
    </w:pPr>
  </w:style>
  <w:style w:type="paragraph" w:styleId="ListBullet">
    <w:name w:val="List Bullet"/>
    <w:basedOn w:val="Normal"/>
    <w:uiPriority w:val="99"/>
    <w:unhideWhenUsed/>
    <w:qFormat/>
    <w:rsid w:val="00383940"/>
    <w:pPr>
      <w:numPr>
        <w:numId w:val="4"/>
      </w:numPr>
      <w:ind w:left="341" w:hanging="284"/>
    </w:pPr>
  </w:style>
  <w:style w:type="paragraph" w:styleId="ListBullet2">
    <w:name w:val="List Bullet 2"/>
    <w:basedOn w:val="Normal"/>
    <w:uiPriority w:val="99"/>
    <w:unhideWhenUsed/>
    <w:qFormat/>
    <w:rsid w:val="00383940"/>
    <w:pPr>
      <w:numPr>
        <w:numId w:val="5"/>
      </w:numPr>
      <w:ind w:left="681" w:hanging="284"/>
    </w:pPr>
  </w:style>
  <w:style w:type="paragraph" w:styleId="ListBullet3">
    <w:name w:val="List Bullet 3"/>
    <w:basedOn w:val="Normal"/>
    <w:uiPriority w:val="99"/>
    <w:unhideWhenUsed/>
    <w:qFormat/>
    <w:rsid w:val="00383940"/>
    <w:pPr>
      <w:numPr>
        <w:numId w:val="6"/>
      </w:numPr>
      <w:ind w:left="1021" w:hanging="284"/>
    </w:pPr>
  </w:style>
  <w:style w:type="paragraph" w:styleId="ListNumber">
    <w:name w:val="List Number"/>
    <w:basedOn w:val="Normal"/>
    <w:unhideWhenUsed/>
    <w:qFormat/>
    <w:rsid w:val="00383940"/>
    <w:pPr>
      <w:numPr>
        <w:numId w:val="9"/>
      </w:numPr>
      <w:tabs>
        <w:tab w:val="clear" w:pos="360"/>
      </w:tabs>
      <w:ind w:left="340" w:hanging="340"/>
    </w:pPr>
  </w:style>
  <w:style w:type="paragraph" w:styleId="ListNumber2">
    <w:name w:val="List Number 2"/>
    <w:basedOn w:val="Normal"/>
    <w:uiPriority w:val="99"/>
    <w:unhideWhenUsed/>
    <w:qFormat/>
    <w:rsid w:val="00383940"/>
    <w:pPr>
      <w:numPr>
        <w:numId w:val="10"/>
      </w:numPr>
      <w:ind w:left="680" w:hanging="340"/>
    </w:pPr>
  </w:style>
  <w:style w:type="paragraph" w:styleId="ListNumber3">
    <w:name w:val="List Number 3"/>
    <w:basedOn w:val="Normal"/>
    <w:uiPriority w:val="99"/>
    <w:unhideWhenUsed/>
    <w:qFormat/>
    <w:rsid w:val="00383940"/>
    <w:pPr>
      <w:numPr>
        <w:numId w:val="11"/>
      </w:numPr>
      <w:tabs>
        <w:tab w:val="clear" w:pos="926"/>
      </w:tabs>
      <w:ind w:left="1020" w:hanging="340"/>
    </w:pPr>
  </w:style>
  <w:style w:type="paragraph" w:styleId="List2">
    <w:name w:val="List 2"/>
    <w:basedOn w:val="Normal"/>
    <w:uiPriority w:val="99"/>
    <w:unhideWhenUsed/>
    <w:locked/>
    <w:rsid w:val="00416A0C"/>
    <w:pPr>
      <w:ind w:left="680" w:hanging="340"/>
      <w:contextualSpacing/>
    </w:pPr>
  </w:style>
  <w:style w:type="paragraph" w:styleId="List3">
    <w:name w:val="List 3"/>
    <w:basedOn w:val="Normal"/>
    <w:uiPriority w:val="99"/>
    <w:unhideWhenUsed/>
    <w:locked/>
    <w:rsid w:val="00416A0C"/>
    <w:pPr>
      <w:ind w:left="1020" w:hanging="340"/>
      <w:contextualSpacing/>
    </w:pPr>
  </w:style>
  <w:style w:type="paragraph" w:styleId="DocumentMap">
    <w:name w:val="Document Map"/>
    <w:basedOn w:val="Normal"/>
    <w:link w:val="DocumentMapChar"/>
    <w:uiPriority w:val="99"/>
    <w:semiHidden/>
    <w:unhideWhenUsed/>
    <w:locked/>
    <w:rsid w:val="00FD6FD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6FDB"/>
    <w:rPr>
      <w:rFonts w:ascii="Tahoma" w:hAnsi="Tahoma" w:cs="Tahoma"/>
      <w:sz w:val="16"/>
      <w:szCs w:val="16"/>
    </w:rPr>
  </w:style>
  <w:style w:type="paragraph" w:styleId="NoSpacing">
    <w:name w:val="No Spacing"/>
    <w:link w:val="NoSpacingChar"/>
    <w:uiPriority w:val="1"/>
    <w:locked/>
    <w:rsid w:val="00FC18D5"/>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FC18D5"/>
    <w:rPr>
      <w:rFonts w:asciiTheme="minorHAnsi" w:eastAsiaTheme="minorEastAsia" w:hAnsiTheme="minorHAnsi"/>
      <w:sz w:val="22"/>
      <w:szCs w:val="22"/>
    </w:rPr>
  </w:style>
  <w:style w:type="paragraph" w:customStyle="1" w:styleId="SAPFooterright">
    <w:name w:val="SAP_Footer_right"/>
    <w:basedOn w:val="SAPFooterleft"/>
    <w:locked/>
    <w:rsid w:val="00D779BD"/>
    <w:pPr>
      <w:jc w:val="right"/>
    </w:pPr>
    <w:rPr>
      <w:noProof/>
    </w:rPr>
  </w:style>
  <w:style w:type="character" w:styleId="Emphasis">
    <w:name w:val="Emphasis"/>
    <w:basedOn w:val="DefaultParagraphFont"/>
    <w:uiPriority w:val="20"/>
    <w:locked/>
    <w:rsid w:val="00EC7948"/>
    <w:rPr>
      <w:i/>
      <w:iCs/>
    </w:rPr>
  </w:style>
  <w:style w:type="paragraph" w:styleId="Quote">
    <w:name w:val="Quote"/>
    <w:basedOn w:val="Normal"/>
    <w:next w:val="Normal"/>
    <w:link w:val="QuoteChar"/>
    <w:uiPriority w:val="29"/>
    <w:locked/>
    <w:rsid w:val="00EC7948"/>
    <w:rPr>
      <w:i/>
      <w:iCs/>
      <w:color w:val="000000" w:themeColor="text1"/>
    </w:rPr>
  </w:style>
  <w:style w:type="character" w:customStyle="1" w:styleId="QuoteChar">
    <w:name w:val="Quote Char"/>
    <w:basedOn w:val="DefaultParagraphFont"/>
    <w:link w:val="Quote"/>
    <w:uiPriority w:val="29"/>
    <w:rsid w:val="00EC7948"/>
    <w:rPr>
      <w:rFonts w:ascii="BentonSans Book" w:hAnsi="BentonSans Book"/>
      <w:i/>
      <w:iCs/>
      <w:color w:val="000000" w:themeColor="text1"/>
      <w:sz w:val="18"/>
    </w:rPr>
  </w:style>
  <w:style w:type="character" w:styleId="SubtleReference">
    <w:name w:val="Subtle Reference"/>
    <w:basedOn w:val="DefaultParagraphFont"/>
    <w:uiPriority w:val="31"/>
    <w:locked/>
    <w:rsid w:val="00EC7948"/>
    <w:rPr>
      <w:smallCaps/>
      <w:color w:val="C0504D" w:themeColor="accent2"/>
      <w:u w:val="single"/>
    </w:rPr>
  </w:style>
  <w:style w:type="paragraph" w:styleId="IntenseQuote">
    <w:name w:val="Intense Quote"/>
    <w:basedOn w:val="Normal"/>
    <w:next w:val="Normal"/>
    <w:link w:val="IntenseQuoteChar"/>
    <w:uiPriority w:val="30"/>
    <w:locked/>
    <w:rsid w:val="00EC79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7948"/>
    <w:rPr>
      <w:rFonts w:ascii="BentonSans Book" w:hAnsi="BentonSans Book"/>
      <w:b/>
      <w:bCs/>
      <w:i/>
      <w:iCs/>
      <w:color w:val="4F81BD" w:themeColor="accent1"/>
      <w:sz w:val="18"/>
    </w:rPr>
  </w:style>
  <w:style w:type="character" w:styleId="IntenseReference">
    <w:name w:val="Intense Reference"/>
    <w:basedOn w:val="DefaultParagraphFont"/>
    <w:uiPriority w:val="32"/>
    <w:locked/>
    <w:rsid w:val="00EC7948"/>
    <w:rPr>
      <w:b/>
      <w:bCs/>
      <w:smallCaps/>
      <w:color w:val="C0504D" w:themeColor="accent2"/>
      <w:spacing w:val="5"/>
      <w:u w:val="single"/>
    </w:rPr>
  </w:style>
  <w:style w:type="character" w:styleId="IntenseEmphasis">
    <w:name w:val="Intense Emphasis"/>
    <w:basedOn w:val="DefaultParagraphFont"/>
    <w:uiPriority w:val="21"/>
    <w:locked/>
    <w:rsid w:val="00EC7948"/>
    <w:rPr>
      <w:b/>
      <w:bCs/>
      <w:i/>
      <w:iCs/>
      <w:color w:val="4F81BD" w:themeColor="accent1"/>
    </w:rPr>
  </w:style>
  <w:style w:type="paragraph" w:styleId="ListParagraph">
    <w:name w:val="List Paragraph"/>
    <w:basedOn w:val="Normal"/>
    <w:uiPriority w:val="34"/>
    <w:locked/>
    <w:rsid w:val="00EC7948"/>
    <w:pPr>
      <w:ind w:left="720"/>
      <w:contextualSpacing/>
    </w:pPr>
  </w:style>
  <w:style w:type="character" w:styleId="BookTitle">
    <w:name w:val="Book Title"/>
    <w:basedOn w:val="DefaultParagraphFont"/>
    <w:uiPriority w:val="33"/>
    <w:locked/>
    <w:rsid w:val="00EC7948"/>
    <w:rPr>
      <w:b/>
      <w:bCs/>
      <w:smallCaps/>
      <w:spacing w:val="5"/>
    </w:rPr>
  </w:style>
  <w:style w:type="character" w:customStyle="1" w:styleId="SAPTextReference">
    <w:name w:val="SAP_TextReference"/>
    <w:basedOn w:val="SAPScreenElement"/>
    <w:uiPriority w:val="1"/>
    <w:qFormat/>
    <w:rsid w:val="00B372F9"/>
    <w:rPr>
      <w:rFonts w:ascii="BentonSans Book Italic" w:hAnsi="BentonSans Book Italic"/>
      <w:color w:val="auto"/>
    </w:rPr>
  </w:style>
  <w:style w:type="paragraph" w:customStyle="1" w:styleId="SAPTableHeader">
    <w:name w:val="SAP_TableHeader"/>
    <w:basedOn w:val="SAPSectionTitleWithinKeyblocks"/>
    <w:next w:val="Normal"/>
    <w:qFormat/>
    <w:rsid w:val="00D62CCF"/>
    <w:pPr>
      <w:spacing w:after="60"/>
    </w:pPr>
    <w:rPr>
      <w:sz w:val="18"/>
    </w:rPr>
  </w:style>
  <w:style w:type="paragraph" w:customStyle="1" w:styleId="SAPFooterCurrentTopicRight">
    <w:name w:val="SAP_Footer_CurrentTopicRight"/>
    <w:basedOn w:val="SAPFooterright"/>
    <w:qFormat/>
    <w:locked/>
    <w:rsid w:val="005D731C"/>
    <w:rPr>
      <w:rFonts w:ascii="BentonSans Bold" w:hAnsi="BentonSans Bold"/>
    </w:rPr>
  </w:style>
  <w:style w:type="paragraph" w:customStyle="1" w:styleId="SAPFooterCurrentTopicLeft">
    <w:name w:val="SAP_Footer_CurrentTopicLeft"/>
    <w:basedOn w:val="SAPFooterleft"/>
    <w:qFormat/>
    <w:locked/>
    <w:rsid w:val="005D731C"/>
    <w:rPr>
      <w:rFonts w:ascii="BentonSans Bold" w:hAnsi="BentonSans Bold"/>
    </w:rPr>
  </w:style>
  <w:style w:type="character" w:customStyle="1" w:styleId="Superscript">
    <w:name w:val="Superscript"/>
    <w:basedOn w:val="DefaultParagraphFont"/>
    <w:uiPriority w:val="1"/>
    <w:rsid w:val="002B1BC8"/>
    <w:rPr>
      <w:vertAlign w:val="superscript"/>
    </w:rPr>
  </w:style>
  <w:style w:type="paragraph" w:styleId="Revision">
    <w:name w:val="Revision"/>
    <w:hidden/>
    <w:uiPriority w:val="99"/>
    <w:semiHidden/>
    <w:rsid w:val="003B7088"/>
    <w:pPr>
      <w:spacing w:after="0" w:line="240" w:lineRule="auto"/>
    </w:pPr>
    <w:rPr>
      <w:rFonts w:ascii="BentonSans Book" w:hAnsi="BentonSans Book"/>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421217">
      <w:bodyDiv w:val="1"/>
      <w:marLeft w:val="0"/>
      <w:marRight w:val="0"/>
      <w:marTop w:val="0"/>
      <w:marBottom w:val="0"/>
      <w:divBdr>
        <w:top w:val="none" w:sz="0" w:space="0" w:color="auto"/>
        <w:left w:val="none" w:sz="0" w:space="0" w:color="auto"/>
        <w:bottom w:val="none" w:sz="0" w:space="0" w:color="auto"/>
        <w:right w:val="none" w:sz="0" w:space="0" w:color="auto"/>
      </w:divBdr>
      <w:divsChild>
        <w:div w:id="386421418">
          <w:marLeft w:val="0"/>
          <w:marRight w:val="0"/>
          <w:marTop w:val="0"/>
          <w:marBottom w:val="960"/>
          <w:divBdr>
            <w:top w:val="none" w:sz="0" w:space="0" w:color="auto"/>
            <w:left w:val="none" w:sz="0" w:space="0" w:color="auto"/>
            <w:bottom w:val="none" w:sz="0" w:space="0" w:color="auto"/>
            <w:right w:val="none" w:sz="0" w:space="0" w:color="auto"/>
          </w:divBdr>
          <w:divsChild>
            <w:div w:id="2094080643">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www.sap.com/corporate-en/legal/copyright/index.epx" TargetMode="Externa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file:///\\dwdf212\Info_Dev\KM_Layouts\LayoutSpecs\PDF_Documents\Final\DocuTemplateDOCX_instructions.pptx" TargetMode="Externa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1CBEAB3BEC4D8D9254E13C6DDFB310"/>
        <w:category>
          <w:name w:val="General"/>
          <w:gallery w:val="placeholder"/>
        </w:category>
        <w:types>
          <w:type w:val="bbPlcHdr"/>
        </w:types>
        <w:behaviors>
          <w:behavior w:val="content"/>
        </w:behaviors>
        <w:guid w:val="{82F9C0EF-576E-4BC3-8FDB-B9298A92F1F5}"/>
      </w:docPartPr>
      <w:docPartBody>
        <w:p w:rsidR="00664D06" w:rsidRDefault="009D5AF8" w:rsidP="009D5AF8">
          <w:pPr>
            <w:pStyle w:val="261CBEAB3BEC4D8D9254E13C6DDFB310"/>
          </w:pPr>
          <w:r w:rsidRPr="0048140A">
            <w:rPr>
              <w:rStyle w:val="PlaceholderText"/>
            </w:rPr>
            <w:t>Click here to enter text.</w:t>
          </w:r>
        </w:p>
      </w:docPartBody>
    </w:docPart>
    <w:docPart>
      <w:docPartPr>
        <w:name w:val="FAB0BCABDDE54D69BD62C4E93D2EDDE8"/>
        <w:category>
          <w:name w:val="General"/>
          <w:gallery w:val="placeholder"/>
        </w:category>
        <w:types>
          <w:type w:val="bbPlcHdr"/>
        </w:types>
        <w:behaviors>
          <w:behavior w:val="content"/>
        </w:behaviors>
        <w:guid w:val="{F4705D3E-CA4E-458A-B718-FF968DAABC96}"/>
      </w:docPartPr>
      <w:docPartBody>
        <w:p w:rsidR="00664D06" w:rsidRDefault="009D5AF8" w:rsidP="009D5AF8">
          <w:pPr>
            <w:pStyle w:val="FAB0BCABDDE54D69BD62C4E93D2EDDE8"/>
          </w:pPr>
          <w:r w:rsidRPr="0048140A">
            <w:rPr>
              <w:rStyle w:val="PlaceholderText"/>
            </w:rPr>
            <w:t>Click here to enter text.</w:t>
          </w:r>
        </w:p>
      </w:docPartBody>
    </w:docPart>
    <w:docPart>
      <w:docPartPr>
        <w:name w:val="2AC6EA39550447DABAFF525A92FF5328"/>
        <w:category>
          <w:name w:val="General"/>
          <w:gallery w:val="placeholder"/>
        </w:category>
        <w:types>
          <w:type w:val="bbPlcHdr"/>
        </w:types>
        <w:behaviors>
          <w:behavior w:val="content"/>
        </w:behaviors>
        <w:guid w:val="{C73F9FB6-A4CF-4657-B9E7-84E1E01505EF}"/>
      </w:docPartPr>
      <w:docPartBody>
        <w:p w:rsidR="00664D06" w:rsidRDefault="009D5AF8" w:rsidP="009D5AF8">
          <w:pPr>
            <w:pStyle w:val="2AC6EA39550447DABAFF525A92FF5328"/>
          </w:pPr>
          <w:r w:rsidRPr="0048140A">
            <w:rPr>
              <w:rStyle w:val="PlaceholderText"/>
            </w:rPr>
            <w:t>Click here to enter a date.</w:t>
          </w:r>
        </w:p>
      </w:docPartBody>
    </w:docPart>
    <w:docPart>
      <w:docPartPr>
        <w:name w:val="1768C602DFA548338A93951C1EB6E800"/>
        <w:category>
          <w:name w:val="General"/>
          <w:gallery w:val="placeholder"/>
        </w:category>
        <w:types>
          <w:type w:val="bbPlcHdr"/>
        </w:types>
        <w:behaviors>
          <w:behavior w:val="content"/>
        </w:behaviors>
        <w:guid w:val="{1BD48779-A65A-4E3E-832C-9A50247A6E39}"/>
      </w:docPartPr>
      <w:docPartBody>
        <w:p w:rsidR="00664D06" w:rsidRDefault="009D5AF8" w:rsidP="009D5AF8">
          <w:pPr>
            <w:pStyle w:val="1768C602DFA548338A93951C1EB6E800"/>
          </w:pPr>
          <w:r w:rsidRPr="0048140A">
            <w:rPr>
              <w:rStyle w:val="PlaceholderText"/>
            </w:rPr>
            <w:t>Choose an item.</w:t>
          </w:r>
        </w:p>
      </w:docPartBody>
    </w:docPart>
    <w:docPart>
      <w:docPartPr>
        <w:name w:val="D70E84AE64CD47528055D868BDBA3D1B"/>
        <w:category>
          <w:name w:val="General"/>
          <w:gallery w:val="placeholder"/>
        </w:category>
        <w:types>
          <w:type w:val="bbPlcHdr"/>
        </w:types>
        <w:behaviors>
          <w:behavior w:val="content"/>
        </w:behaviors>
        <w:guid w:val="{737297D1-C946-4B95-941A-ADC6F02664AD}"/>
      </w:docPartPr>
      <w:docPartBody>
        <w:p w:rsidR="00664D06" w:rsidRDefault="009D5AF8" w:rsidP="009D5AF8">
          <w:pPr>
            <w:pStyle w:val="D70E84AE64CD47528055D868BDBA3D1B"/>
          </w:pPr>
          <w:r>
            <w:rPr>
              <w:rStyle w:val="PlaceholderText"/>
              <w:rFonts w:ascii="Arial" w:hAnsi="Arial" w:cs="Arial"/>
              <w:color w:val="70AD47" w:themeColor="accent6"/>
            </w:rPr>
            <w:t>&lt;Main Title&gt;</w:t>
          </w:r>
        </w:p>
      </w:docPartBody>
    </w:docPart>
    <w:docPart>
      <w:docPartPr>
        <w:name w:val="4AAD85A2F873434B81B146DA1040325A"/>
        <w:category>
          <w:name w:val="General"/>
          <w:gallery w:val="placeholder"/>
        </w:category>
        <w:types>
          <w:type w:val="bbPlcHdr"/>
        </w:types>
        <w:behaviors>
          <w:behavior w:val="content"/>
        </w:behaviors>
        <w:guid w:val="{C20814C4-6745-4182-9258-2191F537B608}"/>
      </w:docPartPr>
      <w:docPartBody>
        <w:p w:rsidR="00DE24CA" w:rsidRDefault="00C0434A" w:rsidP="00C0434A">
          <w:pPr>
            <w:pStyle w:val="4AAD85A2F873434B81B146DA1040325A"/>
          </w:pPr>
          <w:r w:rsidRPr="0048140A">
            <w:rPr>
              <w:rStyle w:val="PlaceholderText"/>
            </w:rPr>
            <w:t>Click here to enter text.</w:t>
          </w:r>
        </w:p>
      </w:docPartBody>
    </w:docPart>
    <w:docPart>
      <w:docPartPr>
        <w:name w:val="6F0F06E39E294B3D9855143F2EAD76CE"/>
        <w:category>
          <w:name w:val="General"/>
          <w:gallery w:val="placeholder"/>
        </w:category>
        <w:types>
          <w:type w:val="bbPlcHdr"/>
        </w:types>
        <w:behaviors>
          <w:behavior w:val="content"/>
        </w:behaviors>
        <w:guid w:val="{D497AB18-B314-4183-910C-A147B3A7A20A}"/>
      </w:docPartPr>
      <w:docPartBody>
        <w:p w:rsidR="00000000" w:rsidRDefault="00057E72" w:rsidP="00057E72">
          <w:pPr>
            <w:pStyle w:val="6F0F06E39E294B3D9855143F2EAD76CE"/>
          </w:pPr>
          <w:r w:rsidRPr="0048140A">
            <w:rPr>
              <w:rStyle w:val="PlaceholderText"/>
            </w:rPr>
            <w:t>Choose an item.</w:t>
          </w:r>
        </w:p>
      </w:docPartBody>
    </w:docPart>
    <w:docPart>
      <w:docPartPr>
        <w:name w:val="4BD11E806AC34B68850E6FDCCF8A80FD"/>
        <w:category>
          <w:name w:val="General"/>
          <w:gallery w:val="placeholder"/>
        </w:category>
        <w:types>
          <w:type w:val="bbPlcHdr"/>
        </w:types>
        <w:behaviors>
          <w:behavior w:val="content"/>
        </w:behaviors>
        <w:guid w:val="{76172D19-A198-4FFA-A0A1-169E4B8BA26A}"/>
      </w:docPartPr>
      <w:docPartBody>
        <w:p w:rsidR="00000000" w:rsidRDefault="00057E72" w:rsidP="00057E72">
          <w:pPr>
            <w:pStyle w:val="4BD11E806AC34B68850E6FDCCF8A80FD"/>
          </w:pPr>
          <w:r>
            <w:rPr>
              <w:rStyle w:val="PlaceholderText"/>
              <w:rFonts w:ascii="Arial" w:hAnsi="Arial" w:cs="Arial"/>
              <w:color w:val="70AD47" w:themeColor="accent6"/>
            </w:rPr>
            <w:t>&lt;Main Title&gt;</w:t>
          </w:r>
        </w:p>
      </w:docPartBody>
    </w:docPart>
    <w:docPart>
      <w:docPartPr>
        <w:name w:val="2F5B2C59D5104CD59E315CC1E08F31C6"/>
        <w:category>
          <w:name w:val="General"/>
          <w:gallery w:val="placeholder"/>
        </w:category>
        <w:types>
          <w:type w:val="bbPlcHdr"/>
        </w:types>
        <w:behaviors>
          <w:behavior w:val="content"/>
        </w:behaviors>
        <w:guid w:val="{A22BB971-AD8B-4A7C-B0E6-32492B97980B}"/>
      </w:docPartPr>
      <w:docPartBody>
        <w:p w:rsidR="00000000" w:rsidRDefault="00057E72" w:rsidP="00057E72">
          <w:pPr>
            <w:pStyle w:val="2F5B2C59D5104CD59E315CC1E08F31C6"/>
          </w:pPr>
          <w:r>
            <w:rPr>
              <w:rStyle w:val="PlaceholderText"/>
              <w:rFonts w:ascii="Arial" w:hAnsi="Arial" w:cs="Arial"/>
              <w:color w:val="70AD47" w:themeColor="accent6"/>
            </w:rPr>
            <w:t>&lt;Main Title&gt;</w:t>
          </w:r>
        </w:p>
      </w:docPartBody>
    </w:docPart>
    <w:docPart>
      <w:docPartPr>
        <w:name w:val="FF9BA8DFBBDD40549E2F5ED221D0E164"/>
        <w:category>
          <w:name w:val="General"/>
          <w:gallery w:val="placeholder"/>
        </w:category>
        <w:types>
          <w:type w:val="bbPlcHdr"/>
        </w:types>
        <w:behaviors>
          <w:behavior w:val="content"/>
        </w:behaviors>
        <w:guid w:val="{B10FAFD4-A215-4F64-9CB0-AB6369F42E92}"/>
      </w:docPartPr>
      <w:docPartBody>
        <w:p w:rsidR="00000000" w:rsidRDefault="00057E72" w:rsidP="00057E72">
          <w:pPr>
            <w:pStyle w:val="FF9BA8DFBBDD40549E2F5ED221D0E164"/>
          </w:pPr>
          <w:r w:rsidRPr="0048140A">
            <w:rPr>
              <w:rStyle w:val="PlaceholderText"/>
            </w:rPr>
            <w:t>Choose an item.</w:t>
          </w:r>
        </w:p>
      </w:docPartBody>
    </w:docPart>
    <w:docPart>
      <w:docPartPr>
        <w:name w:val="8F72C66EC5FA45B6B70B270A587AA413"/>
        <w:category>
          <w:name w:val="General"/>
          <w:gallery w:val="placeholder"/>
        </w:category>
        <w:types>
          <w:type w:val="bbPlcHdr"/>
        </w:types>
        <w:behaviors>
          <w:behavior w:val="content"/>
        </w:behaviors>
        <w:guid w:val="{C0C2C53D-7747-4561-93E6-BB736E1DC8A9}"/>
      </w:docPartPr>
      <w:docPartBody>
        <w:p w:rsidR="00000000" w:rsidRDefault="00057E72" w:rsidP="00057E72">
          <w:pPr>
            <w:pStyle w:val="8F72C66EC5FA45B6B70B270A587AA413"/>
          </w:pPr>
          <w:r w:rsidRPr="0048140A">
            <w:rPr>
              <w:rStyle w:val="PlaceholderText"/>
            </w:rPr>
            <w:t>Choose an item.</w:t>
          </w:r>
        </w:p>
      </w:docPartBody>
    </w:docPart>
    <w:docPart>
      <w:docPartPr>
        <w:name w:val="4E5ABC4E057B493F92D95DA9E06812FE"/>
        <w:category>
          <w:name w:val="General"/>
          <w:gallery w:val="placeholder"/>
        </w:category>
        <w:types>
          <w:type w:val="bbPlcHdr"/>
        </w:types>
        <w:behaviors>
          <w:behavior w:val="content"/>
        </w:behaviors>
        <w:guid w:val="{A0BC214A-82CA-41E5-8E28-30BB57359E15}"/>
      </w:docPartPr>
      <w:docPartBody>
        <w:p w:rsidR="00000000" w:rsidRDefault="00057E72" w:rsidP="00057E72">
          <w:pPr>
            <w:pStyle w:val="4E5ABC4E057B493F92D95DA9E06812FE"/>
          </w:pPr>
          <w:r>
            <w:rPr>
              <w:rStyle w:val="PlaceholderText"/>
              <w:rFonts w:ascii="Arial" w:hAnsi="Arial" w:cs="Arial"/>
              <w:color w:val="70AD47" w:themeColor="accent6"/>
            </w:rPr>
            <w:t>&lt;Main Title&gt;</w:t>
          </w:r>
        </w:p>
      </w:docPartBody>
    </w:docPart>
    <w:docPart>
      <w:docPartPr>
        <w:name w:val="6B35719FA2D64C59A0BFDFAA135E0EB1"/>
        <w:category>
          <w:name w:val="General"/>
          <w:gallery w:val="placeholder"/>
        </w:category>
        <w:types>
          <w:type w:val="bbPlcHdr"/>
        </w:types>
        <w:behaviors>
          <w:behavior w:val="content"/>
        </w:behaviors>
        <w:guid w:val="{C9ECABA8-44A6-486A-8AC6-92C79C524B2F}"/>
      </w:docPartPr>
      <w:docPartBody>
        <w:p w:rsidR="00000000" w:rsidRDefault="00057E72" w:rsidP="00057E72">
          <w:pPr>
            <w:pStyle w:val="6B35719FA2D64C59A0BFDFAA135E0EB1"/>
          </w:pPr>
          <w:r w:rsidRPr="0048140A">
            <w:rPr>
              <w:rStyle w:val="PlaceholderText"/>
            </w:rPr>
            <w:t>Choose an item.</w:t>
          </w:r>
        </w:p>
      </w:docPartBody>
    </w:docPart>
    <w:docPart>
      <w:docPartPr>
        <w:name w:val="A5226E11375045CFAC436DB1796831EF"/>
        <w:category>
          <w:name w:val="General"/>
          <w:gallery w:val="placeholder"/>
        </w:category>
        <w:types>
          <w:type w:val="bbPlcHdr"/>
        </w:types>
        <w:behaviors>
          <w:behavior w:val="content"/>
        </w:behaviors>
        <w:guid w:val="{6BD7F760-2BE0-4193-A1F9-4059CF80ADF3}"/>
      </w:docPartPr>
      <w:docPartBody>
        <w:p w:rsidR="00000000" w:rsidRDefault="00057E72" w:rsidP="00057E72">
          <w:pPr>
            <w:pStyle w:val="A5226E11375045CFAC436DB1796831EF"/>
          </w:pPr>
          <w:r>
            <w:rPr>
              <w:rStyle w:val="PlaceholderText"/>
              <w:rFonts w:ascii="Arial" w:hAnsi="Arial" w:cs="Arial"/>
              <w:color w:val="70AD47" w:themeColor="accent6"/>
            </w:rPr>
            <w:t>&lt;Main Title&gt;</w:t>
          </w:r>
        </w:p>
      </w:docPartBody>
    </w:docPart>
    <w:docPart>
      <w:docPartPr>
        <w:name w:val="03B940D28E1148F7AADB6D98034F00C2"/>
        <w:category>
          <w:name w:val="General"/>
          <w:gallery w:val="placeholder"/>
        </w:category>
        <w:types>
          <w:type w:val="bbPlcHdr"/>
        </w:types>
        <w:behaviors>
          <w:behavior w:val="content"/>
        </w:behaviors>
        <w:guid w:val="{9BCC0A2D-E1A6-4A7D-851C-E72E22EB45B7}"/>
      </w:docPartPr>
      <w:docPartBody>
        <w:p w:rsidR="00000000" w:rsidRDefault="00057E72" w:rsidP="00057E72">
          <w:pPr>
            <w:pStyle w:val="03B940D28E1148F7AADB6D98034F00C2"/>
          </w:pPr>
          <w:r>
            <w:rPr>
              <w:rStyle w:val="PlaceholderText"/>
              <w:rFonts w:ascii="Arial" w:hAnsi="Arial" w:cs="Arial"/>
              <w:color w:val="70AD47" w:themeColor="accent6"/>
            </w:rPr>
            <w:t>&lt;Main Title&gt;</w:t>
          </w:r>
        </w:p>
      </w:docPartBody>
    </w:docPart>
    <w:docPart>
      <w:docPartPr>
        <w:name w:val="7C5AF06C9494459B8AB5FB8EDF552824"/>
        <w:category>
          <w:name w:val="General"/>
          <w:gallery w:val="placeholder"/>
        </w:category>
        <w:types>
          <w:type w:val="bbPlcHdr"/>
        </w:types>
        <w:behaviors>
          <w:behavior w:val="content"/>
        </w:behaviors>
        <w:guid w:val="{F14E708C-AC83-483A-9F93-4A42F40C94BE}"/>
      </w:docPartPr>
      <w:docPartBody>
        <w:p w:rsidR="00000000" w:rsidRDefault="00057E72" w:rsidP="00057E72">
          <w:pPr>
            <w:pStyle w:val="7C5AF06C9494459B8AB5FB8EDF552824"/>
          </w:pPr>
          <w:r w:rsidRPr="0048140A">
            <w:rPr>
              <w:rStyle w:val="PlaceholderText"/>
            </w:rPr>
            <w:t>Choose an item.</w:t>
          </w:r>
        </w:p>
      </w:docPartBody>
    </w:docPart>
    <w:docPart>
      <w:docPartPr>
        <w:name w:val="20F87130C810476EB7C114479123341D"/>
        <w:category>
          <w:name w:val="General"/>
          <w:gallery w:val="placeholder"/>
        </w:category>
        <w:types>
          <w:type w:val="bbPlcHdr"/>
        </w:types>
        <w:behaviors>
          <w:behavior w:val="content"/>
        </w:behaviors>
        <w:guid w:val="{9DB9422D-9532-42CC-94DB-5E8DF2A3E494}"/>
      </w:docPartPr>
      <w:docPartBody>
        <w:p w:rsidR="00000000" w:rsidRDefault="00057E72" w:rsidP="00057E72">
          <w:pPr>
            <w:pStyle w:val="20F87130C810476EB7C114479123341D"/>
          </w:pPr>
          <w:r>
            <w:rPr>
              <w:rStyle w:val="PlaceholderText"/>
              <w:rFonts w:ascii="Arial" w:hAnsi="Arial" w:cs="Arial"/>
              <w:color w:val="70AD47" w:themeColor="accent6"/>
            </w:rPr>
            <w:t>&lt;Main Title&gt;</w:t>
          </w:r>
        </w:p>
      </w:docPartBody>
    </w:docPart>
    <w:docPart>
      <w:docPartPr>
        <w:name w:val="EDFA523148334D41990C6B2964B5EF08"/>
        <w:category>
          <w:name w:val="General"/>
          <w:gallery w:val="placeholder"/>
        </w:category>
        <w:types>
          <w:type w:val="bbPlcHdr"/>
        </w:types>
        <w:behaviors>
          <w:behavior w:val="content"/>
        </w:behaviors>
        <w:guid w:val="{52B6B9DA-EA62-4BB5-B276-CE4DB2BC30B9}"/>
      </w:docPartPr>
      <w:docPartBody>
        <w:p w:rsidR="00000000" w:rsidRDefault="00057E72" w:rsidP="00057E72">
          <w:pPr>
            <w:pStyle w:val="EDFA523148334D41990C6B2964B5EF08"/>
          </w:pPr>
          <w:r w:rsidRPr="0048140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APSerifRegular">
    <w:charset w:val="00"/>
    <w:family w:val="auto"/>
    <w:pitch w:val="variable"/>
    <w:sig w:usb0="800000AF" w:usb1="0000204A" w:usb2="00000000" w:usb3="00000000" w:csb0="00000011"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BentonSans Regular">
    <w:altName w:val="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altName w:val="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APFolioBold">
    <w:charset w:val="00"/>
    <w:family w:val="auto"/>
    <w:pitch w:val="variable"/>
    <w:sig w:usb0="800000AF" w:usb1="0000204A" w:usb2="00000000" w:usb3="00000000" w:csb0="00000001" w:csb1="00000000"/>
  </w:font>
  <w:font w:name="SAPFolioExtraBold">
    <w:charset w:val="00"/>
    <w:family w:val="auto"/>
    <w:pitch w:val="variable"/>
    <w:sig w:usb0="800000AF" w:usb1="0000204A" w:usb2="00000000" w:usb3="00000000" w:csb0="00000011" w:csb1="00000000"/>
  </w:font>
  <w:font w:name="SAPSerifRegularItalic">
    <w:charset w:val="00"/>
    <w:family w:val="auto"/>
    <w:pitch w:val="variable"/>
    <w:sig w:usb0="800000AF" w:usb1="0000204A" w:usb2="00000000" w:usb3="00000000" w:csb0="00000011" w:csb1="00000000"/>
  </w:font>
  <w:font w:name="SAPSerifBold">
    <w:charset w:val="00"/>
    <w:family w:val="auto"/>
    <w:pitch w:val="variable"/>
    <w:sig w:usb0="800000AF" w:usb1="0000204A" w:usb2="00000000" w:usb3="00000000" w:csb0="00000011" w:csb1="00000000"/>
  </w:font>
  <w:font w:name="SAPFolioLight">
    <w:charset w:val="00"/>
    <w:family w:val="auto"/>
    <w:pitch w:val="variable"/>
    <w:sig w:usb0="800000AF" w:usb1="0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D0AA4"/>
    <w:multiLevelType w:val="multilevel"/>
    <w:tmpl w:val="AB5A29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2"/>
  </w:compat>
  <w:rsids>
    <w:rsidRoot w:val="0076763F"/>
    <w:rsid w:val="00044E78"/>
    <w:rsid w:val="00057E72"/>
    <w:rsid w:val="00082F05"/>
    <w:rsid w:val="00097552"/>
    <w:rsid w:val="000D02CC"/>
    <w:rsid w:val="000F1B14"/>
    <w:rsid w:val="0012727B"/>
    <w:rsid w:val="0017293F"/>
    <w:rsid w:val="001C26FB"/>
    <w:rsid w:val="001F24EC"/>
    <w:rsid w:val="002061F2"/>
    <w:rsid w:val="00262468"/>
    <w:rsid w:val="00272884"/>
    <w:rsid w:val="0028075E"/>
    <w:rsid w:val="0028447D"/>
    <w:rsid w:val="002A7D8D"/>
    <w:rsid w:val="002B5004"/>
    <w:rsid w:val="002E3930"/>
    <w:rsid w:val="00316FB0"/>
    <w:rsid w:val="00335BD9"/>
    <w:rsid w:val="00347040"/>
    <w:rsid w:val="003523B5"/>
    <w:rsid w:val="003D1170"/>
    <w:rsid w:val="0040623D"/>
    <w:rsid w:val="00406FF3"/>
    <w:rsid w:val="00410514"/>
    <w:rsid w:val="00413572"/>
    <w:rsid w:val="00415B5A"/>
    <w:rsid w:val="00445A14"/>
    <w:rsid w:val="00457022"/>
    <w:rsid w:val="004C7E0E"/>
    <w:rsid w:val="0052175C"/>
    <w:rsid w:val="00551CA0"/>
    <w:rsid w:val="00554AF3"/>
    <w:rsid w:val="00580827"/>
    <w:rsid w:val="00587A60"/>
    <w:rsid w:val="005A791B"/>
    <w:rsid w:val="005D48D0"/>
    <w:rsid w:val="005F258B"/>
    <w:rsid w:val="00625BB5"/>
    <w:rsid w:val="00664D06"/>
    <w:rsid w:val="006A5FE8"/>
    <w:rsid w:val="006A748B"/>
    <w:rsid w:val="006B4DAD"/>
    <w:rsid w:val="00715BFA"/>
    <w:rsid w:val="007363C1"/>
    <w:rsid w:val="0076763F"/>
    <w:rsid w:val="007A3046"/>
    <w:rsid w:val="007A6EE9"/>
    <w:rsid w:val="007B5CEA"/>
    <w:rsid w:val="007E463B"/>
    <w:rsid w:val="007E4E22"/>
    <w:rsid w:val="00801065"/>
    <w:rsid w:val="0082122D"/>
    <w:rsid w:val="00821325"/>
    <w:rsid w:val="008A24F9"/>
    <w:rsid w:val="008A5D65"/>
    <w:rsid w:val="008E10CD"/>
    <w:rsid w:val="008F4CC8"/>
    <w:rsid w:val="00937A7C"/>
    <w:rsid w:val="009524B0"/>
    <w:rsid w:val="009C09AC"/>
    <w:rsid w:val="009D5AF8"/>
    <w:rsid w:val="00A71B05"/>
    <w:rsid w:val="00AA11F1"/>
    <w:rsid w:val="00AB365D"/>
    <w:rsid w:val="00B02EDE"/>
    <w:rsid w:val="00B35C11"/>
    <w:rsid w:val="00B63C56"/>
    <w:rsid w:val="00BC738C"/>
    <w:rsid w:val="00C0434A"/>
    <w:rsid w:val="00C236AC"/>
    <w:rsid w:val="00C5295C"/>
    <w:rsid w:val="00C626BB"/>
    <w:rsid w:val="00CA3524"/>
    <w:rsid w:val="00CF4B3F"/>
    <w:rsid w:val="00D06AB9"/>
    <w:rsid w:val="00D174C1"/>
    <w:rsid w:val="00D27F27"/>
    <w:rsid w:val="00D568AC"/>
    <w:rsid w:val="00D64B61"/>
    <w:rsid w:val="00D75D51"/>
    <w:rsid w:val="00D87587"/>
    <w:rsid w:val="00DB02D5"/>
    <w:rsid w:val="00DB240C"/>
    <w:rsid w:val="00DC4331"/>
    <w:rsid w:val="00DD5BC2"/>
    <w:rsid w:val="00DE24CA"/>
    <w:rsid w:val="00DF056D"/>
    <w:rsid w:val="00DF06EB"/>
    <w:rsid w:val="00E00FF2"/>
    <w:rsid w:val="00E10C6B"/>
    <w:rsid w:val="00E32A7D"/>
    <w:rsid w:val="00E4272A"/>
    <w:rsid w:val="00E83D3B"/>
    <w:rsid w:val="00E93951"/>
    <w:rsid w:val="00EA3141"/>
    <w:rsid w:val="00EA7E73"/>
    <w:rsid w:val="00F102AC"/>
    <w:rsid w:val="00F60860"/>
    <w:rsid w:val="00F612CF"/>
    <w:rsid w:val="00F80E93"/>
    <w:rsid w:val="00FD5C3A"/>
    <w:rsid w:val="00FE3913"/>
    <w:rsid w:val="00FE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95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SubKeyblockHeading">
    <w:name w:val="SAP_SubKeyblockHeading"/>
    <w:basedOn w:val="Normal"/>
    <w:next w:val="SAPSubKeyblockParagraph"/>
    <w:qFormat/>
    <w:rsid w:val="002B5004"/>
    <w:pPr>
      <w:keepNext/>
      <w:keepLines/>
      <w:spacing w:after="0" w:line="500" w:lineRule="exact"/>
      <w:ind w:left="624"/>
    </w:pPr>
    <w:rPr>
      <w:rFonts w:ascii="BentonSans Book" w:eastAsia="MS Mincho" w:hAnsi="BentonSans Book" w:cstheme="minorBidi"/>
      <w:color w:val="BBBBBB"/>
      <w:sz w:val="22"/>
      <w:szCs w:val="24"/>
    </w:rPr>
  </w:style>
  <w:style w:type="paragraph" w:customStyle="1" w:styleId="SAPSubKeyblockParagraph">
    <w:name w:val="SAP_SubKeyblockParagraph"/>
    <w:basedOn w:val="Normal"/>
    <w:qFormat/>
    <w:rsid w:val="002B5004"/>
    <w:pPr>
      <w:spacing w:before="60" w:after="60" w:line="260" w:lineRule="exact"/>
      <w:ind w:left="680"/>
    </w:pPr>
    <w:rPr>
      <w:rFonts w:ascii="BentonSans Book" w:eastAsia="MS Mincho" w:hAnsi="BentonSans Book" w:cstheme="minorBidi"/>
      <w:sz w:val="18"/>
      <w:szCs w:val="24"/>
    </w:rPr>
  </w:style>
  <w:style w:type="character" w:customStyle="1" w:styleId="SAPMonospace">
    <w:name w:val="SAP_Monospace"/>
    <w:basedOn w:val="DefaultParagraphFont"/>
    <w:uiPriority w:val="1"/>
    <w:qFormat/>
    <w:rsid w:val="00F612CF"/>
    <w:rPr>
      <w:rFonts w:ascii="Courier New" w:hAnsi="Courier New"/>
      <w:sz w:val="18"/>
    </w:rPr>
  </w:style>
  <w:style w:type="table" w:styleId="TableGrid">
    <w:name w:val="Table Grid"/>
    <w:basedOn w:val="TableNormal"/>
    <w:uiPriority w:val="59"/>
    <w:rsid w:val="00E93951"/>
    <w:pPr>
      <w:spacing w:after="0" w:line="240" w:lineRule="auto"/>
    </w:pPr>
    <w:rPr>
      <w:rFonts w:ascii="Times New Roman" w:eastAsiaTheme="minorHAnsi" w:hAnsi="Times New Roman"/>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APStandardTable">
    <w:name w:val="SAP_StandardTable"/>
    <w:basedOn w:val="TableGrid"/>
    <w:uiPriority w:val="99"/>
    <w:qFormat/>
    <w:rsid w:val="00B35C11"/>
    <w:rPr>
      <w:rFonts w:ascii="SAPSerifRegular" w:hAnsi="SAPSerifRegular"/>
      <w:sz w:val="24"/>
      <w:szCs w:val="24"/>
    </w:rPr>
    <w:tblPr>
      <w:tblStyleRow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rPr>
      <w:cantSplit/>
    </w:trPr>
    <w:tblStylePr w:type="firstRow">
      <w:rPr>
        <w:rFonts w:ascii="SAPFolioBold" w:hAnsi="SAPFolioBold"/>
        <w:b w:val="0"/>
        <w:i w:val="0"/>
        <w:color w:val="FFFFFF" w:themeColor="background1"/>
        <w:sz w:val="20"/>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band2Horz">
      <w:tblPr/>
      <w:tcPr>
        <w:tcBorders>
          <w:top w:val="single" w:sz="8" w:space="0" w:color="999999"/>
          <w:left w:val="single" w:sz="8" w:space="0" w:color="999999"/>
          <w:bottom w:val="single" w:sz="8" w:space="0" w:color="999999"/>
          <w:right w:val="single" w:sz="8" w:space="0" w:color="999999"/>
          <w:insideH w:val="single" w:sz="6" w:space="0" w:color="999999"/>
          <w:insideV w:val="single" w:sz="6" w:space="0" w:color="999999"/>
          <w:tl2br w:val="nil"/>
          <w:tr2bl w:val="nil"/>
        </w:tcBorders>
        <w:shd w:val="clear" w:color="auto" w:fill="F2F2F2" w:themeFill="background1" w:themeFillShade="F2"/>
      </w:tcPr>
    </w:tblStylePr>
  </w:style>
  <w:style w:type="paragraph" w:customStyle="1" w:styleId="SAPKeyblockTitle">
    <w:name w:val="SAP_KeyblockTitle"/>
    <w:basedOn w:val="Normal"/>
    <w:next w:val="Normal"/>
    <w:qFormat/>
    <w:rsid w:val="00B35C11"/>
    <w:pPr>
      <w:keepNext/>
      <w:keepLines/>
      <w:spacing w:before="360" w:after="120" w:line="280" w:lineRule="exact"/>
    </w:pPr>
    <w:rPr>
      <w:rFonts w:ascii="SAPFolioExtraBold" w:eastAsiaTheme="minorHAnsi" w:hAnsi="SAPFolioExtraBold" w:cstheme="minorBidi"/>
      <w:color w:val="999999"/>
      <w:sz w:val="22"/>
      <w:szCs w:val="24"/>
    </w:rPr>
  </w:style>
  <w:style w:type="character" w:customStyle="1" w:styleId="SAPObject">
    <w:name w:val="SAP_Object"/>
    <w:basedOn w:val="DefaultParagraphFont"/>
    <w:uiPriority w:val="1"/>
    <w:qFormat/>
    <w:rsid w:val="00B35C11"/>
    <w:rPr>
      <w:rFonts w:ascii="SAPSerifRegularItalic" w:hAnsi="SAPSerifRegularItalic"/>
    </w:rPr>
  </w:style>
  <w:style w:type="character" w:customStyle="1" w:styleId="SAPEmphasis">
    <w:name w:val="SAP_Emphasis"/>
    <w:basedOn w:val="DefaultParagraphFont"/>
    <w:uiPriority w:val="1"/>
    <w:qFormat/>
    <w:rsid w:val="00B35C11"/>
    <w:rPr>
      <w:rFonts w:ascii="SAPSerifBold" w:hAnsi="SAPSerifBold"/>
    </w:rPr>
  </w:style>
  <w:style w:type="character" w:styleId="PlaceholderText">
    <w:name w:val="Placeholder Text"/>
    <w:basedOn w:val="DefaultParagraphFont"/>
    <w:uiPriority w:val="99"/>
    <w:semiHidden/>
    <w:rsid w:val="00057E72"/>
    <w:rPr>
      <w:color w:val="808080"/>
    </w:rPr>
  </w:style>
  <w:style w:type="paragraph" w:customStyle="1" w:styleId="E9389C6E2FFE455D90F0E4E6C7E47609">
    <w:name w:val="E9389C6E2FFE455D90F0E4E6C7E47609"/>
    <w:rsid w:val="00C626BB"/>
    <w:pPr>
      <w:spacing w:after="0" w:line="240" w:lineRule="auto"/>
    </w:pPr>
    <w:rPr>
      <w:rFonts w:ascii="SAPFolioLight" w:eastAsiaTheme="minorHAnsi" w:hAnsi="SAPFolioLight"/>
      <w:color w:val="F0AB00"/>
      <w:sz w:val="36"/>
      <w:szCs w:val="24"/>
    </w:rPr>
  </w:style>
  <w:style w:type="paragraph" w:customStyle="1" w:styleId="E9389C6E2FFE455D90F0E4E6C7E476091">
    <w:name w:val="E9389C6E2FFE455D90F0E4E6C7E476091"/>
    <w:rsid w:val="00C626BB"/>
    <w:pPr>
      <w:spacing w:after="0" w:line="240" w:lineRule="auto"/>
    </w:pPr>
    <w:rPr>
      <w:rFonts w:ascii="SAPFolioLight" w:eastAsiaTheme="minorHAnsi" w:hAnsi="SAPFolioLight"/>
      <w:color w:val="F0AB00"/>
      <w:sz w:val="36"/>
      <w:szCs w:val="24"/>
    </w:rPr>
  </w:style>
  <w:style w:type="paragraph" w:customStyle="1" w:styleId="25B9A6A256944B60B2848BF3CCA23CDC">
    <w:name w:val="25B9A6A256944B60B2848BF3CCA23CDC"/>
    <w:rsid w:val="00C626BB"/>
    <w:pPr>
      <w:spacing w:after="0" w:line="240" w:lineRule="auto"/>
    </w:pPr>
    <w:rPr>
      <w:rFonts w:ascii="SAPFolioLight" w:eastAsiaTheme="minorHAnsi" w:hAnsi="SAPFolioLight"/>
      <w:caps/>
      <w:color w:val="F0AB00"/>
      <w:spacing w:val="20"/>
      <w:sz w:val="36"/>
      <w:szCs w:val="24"/>
    </w:rPr>
  </w:style>
  <w:style w:type="paragraph" w:customStyle="1" w:styleId="6922B80BABFD4A29841CAA1E02A7DF96">
    <w:name w:val="6922B80BABFD4A29841CAA1E02A7DF96"/>
    <w:rsid w:val="00C626BB"/>
    <w:pPr>
      <w:spacing w:after="0" w:line="240" w:lineRule="auto"/>
    </w:pPr>
    <w:rPr>
      <w:rFonts w:ascii="SAPFolioLight" w:eastAsiaTheme="minorHAnsi" w:hAnsi="SAPFolioLight"/>
      <w:color w:val="999999"/>
      <w:sz w:val="32"/>
      <w:szCs w:val="24"/>
    </w:rPr>
  </w:style>
  <w:style w:type="paragraph" w:customStyle="1" w:styleId="5C3A8497749F4577BC0EFBC8A890EF64">
    <w:name w:val="5C3A8497749F4577BC0EFBC8A890EF64"/>
    <w:rsid w:val="00C626BB"/>
    <w:pPr>
      <w:tabs>
        <w:tab w:val="num" w:pos="720"/>
      </w:tabs>
      <w:spacing w:before="80" w:after="80" w:line="260" w:lineRule="exact"/>
      <w:ind w:left="341" w:hanging="284"/>
    </w:pPr>
    <w:rPr>
      <w:rFonts w:ascii="SAPSerifRegular" w:eastAsiaTheme="minorHAnsi" w:hAnsi="SAPSerifRegular"/>
      <w:sz w:val="24"/>
      <w:szCs w:val="24"/>
    </w:rPr>
  </w:style>
  <w:style w:type="paragraph" w:customStyle="1" w:styleId="25B9A6A256944B60B2848BF3CCA23CDC1">
    <w:name w:val="25B9A6A256944B60B2848BF3CCA23CDC1"/>
    <w:rsid w:val="00C626BB"/>
    <w:pPr>
      <w:spacing w:after="0" w:line="240" w:lineRule="auto"/>
    </w:pPr>
    <w:rPr>
      <w:rFonts w:ascii="SAPFolioLight" w:eastAsiaTheme="minorHAnsi" w:hAnsi="SAPFolioLight"/>
      <w:caps/>
      <w:color w:val="F0AB00"/>
      <w:spacing w:val="20"/>
      <w:sz w:val="36"/>
      <w:szCs w:val="24"/>
    </w:rPr>
  </w:style>
  <w:style w:type="paragraph" w:customStyle="1" w:styleId="6922B80BABFD4A29841CAA1E02A7DF961">
    <w:name w:val="6922B80BABFD4A29841CAA1E02A7DF961"/>
    <w:rsid w:val="00C626BB"/>
    <w:pPr>
      <w:spacing w:after="0" w:line="240" w:lineRule="auto"/>
    </w:pPr>
    <w:rPr>
      <w:rFonts w:ascii="SAPFolioLight" w:eastAsiaTheme="minorHAnsi" w:hAnsi="SAPFolioLight"/>
      <w:color w:val="999999"/>
      <w:sz w:val="32"/>
      <w:szCs w:val="24"/>
    </w:rPr>
  </w:style>
  <w:style w:type="paragraph" w:customStyle="1" w:styleId="8BB44C06C1A746FE8CE2F9C6FCBA12B5">
    <w:name w:val="8BB44C06C1A746FE8CE2F9C6FCBA12B5"/>
    <w:rsid w:val="00C626BB"/>
    <w:pPr>
      <w:spacing w:after="0" w:line="240" w:lineRule="auto"/>
    </w:pPr>
    <w:rPr>
      <w:rFonts w:ascii="SAPFolioLight" w:eastAsiaTheme="minorHAnsi" w:hAnsi="SAPFolioLight"/>
      <w:caps/>
      <w:spacing w:val="10"/>
      <w:sz w:val="24"/>
      <w:szCs w:val="24"/>
    </w:rPr>
  </w:style>
  <w:style w:type="paragraph" w:customStyle="1" w:styleId="31EFD2D9F7E04289B5BE18E8CADF95A4">
    <w:name w:val="31EFD2D9F7E04289B5BE18E8CADF95A4"/>
    <w:rsid w:val="00C626BB"/>
    <w:pPr>
      <w:spacing w:after="0" w:line="240" w:lineRule="auto"/>
    </w:pPr>
    <w:rPr>
      <w:rFonts w:ascii="SAPFolioLight" w:eastAsiaTheme="minorHAnsi" w:hAnsi="SAPFolioLight"/>
      <w:sz w:val="24"/>
      <w:szCs w:val="24"/>
    </w:rPr>
  </w:style>
  <w:style w:type="paragraph" w:customStyle="1" w:styleId="7A41D046381E403F946D56188D833447">
    <w:name w:val="7A41D046381E403F946D56188D833447"/>
    <w:rsid w:val="00C626BB"/>
    <w:pPr>
      <w:spacing w:after="0" w:line="240" w:lineRule="auto"/>
    </w:pPr>
    <w:rPr>
      <w:rFonts w:ascii="SAPFolioLight" w:eastAsiaTheme="minorHAnsi" w:hAnsi="SAPFolioLight"/>
      <w:sz w:val="24"/>
      <w:szCs w:val="24"/>
    </w:rPr>
  </w:style>
  <w:style w:type="paragraph" w:customStyle="1" w:styleId="EB9729007D2147ADBC4C791F1CA85C4D">
    <w:name w:val="EB9729007D2147ADBC4C791F1CA85C4D"/>
    <w:rsid w:val="00C626BB"/>
    <w:pPr>
      <w:spacing w:after="0" w:line="240" w:lineRule="auto"/>
    </w:pPr>
    <w:rPr>
      <w:rFonts w:ascii="SAPFolioLight" w:eastAsiaTheme="minorHAnsi" w:hAnsi="SAPFolioLight"/>
      <w:sz w:val="24"/>
      <w:szCs w:val="24"/>
    </w:rPr>
  </w:style>
  <w:style w:type="paragraph" w:customStyle="1" w:styleId="CBA32001C06945DB87A68BDE16C01FE5">
    <w:name w:val="CBA32001C06945DB87A68BDE16C01FE5"/>
    <w:rsid w:val="00C626BB"/>
  </w:style>
  <w:style w:type="paragraph" w:customStyle="1" w:styleId="91CA5999B4034A80BCDE3E5A8BFB6570">
    <w:name w:val="91CA5999B4034A80BCDE3E5A8BFB6570"/>
    <w:rsid w:val="00C626BB"/>
  </w:style>
  <w:style w:type="paragraph" w:customStyle="1" w:styleId="0EB65F623B804A7295E1791F7B682EAD">
    <w:name w:val="0EB65F623B804A7295E1791F7B682EAD"/>
    <w:rsid w:val="00C626BB"/>
  </w:style>
  <w:style w:type="paragraph" w:customStyle="1" w:styleId="5C5A142B40F7494384C7B6B040071A71">
    <w:name w:val="5C5A142B40F7494384C7B6B040071A71"/>
    <w:rsid w:val="00C626BB"/>
  </w:style>
  <w:style w:type="paragraph" w:customStyle="1" w:styleId="9A344AC930F5407FB9C078AA4F12299D">
    <w:name w:val="9A344AC930F5407FB9C078AA4F12299D"/>
    <w:rsid w:val="00C626BB"/>
  </w:style>
  <w:style w:type="paragraph" w:customStyle="1" w:styleId="E32AEEC425954D138A69FD571B8EED5D">
    <w:name w:val="E32AEEC425954D138A69FD571B8EED5D"/>
    <w:rsid w:val="00C626BB"/>
  </w:style>
  <w:style w:type="paragraph" w:customStyle="1" w:styleId="9842C27086DE4E8DA6F89E3BA9C0B337">
    <w:name w:val="9842C27086DE4E8DA6F89E3BA9C0B337"/>
    <w:rsid w:val="00C626BB"/>
  </w:style>
  <w:style w:type="paragraph" w:customStyle="1" w:styleId="5D730D3071C74BE395491B5904E21332">
    <w:name w:val="5D730D3071C74BE395491B5904E21332"/>
    <w:rsid w:val="00C626BB"/>
  </w:style>
  <w:style w:type="paragraph" w:customStyle="1" w:styleId="7D99646105B3440491AC6C86F6EDBEA6">
    <w:name w:val="7D99646105B3440491AC6C86F6EDBEA6"/>
    <w:rsid w:val="00C626BB"/>
  </w:style>
  <w:style w:type="paragraph" w:customStyle="1" w:styleId="EB35CCFA96934CE6BC8EDE624E1D4C46">
    <w:name w:val="EB35CCFA96934CE6BC8EDE624E1D4C46"/>
    <w:rsid w:val="00C626BB"/>
  </w:style>
  <w:style w:type="paragraph" w:customStyle="1" w:styleId="96E7E3A969FB471E89F629446CBF1A7D">
    <w:name w:val="96E7E3A969FB471E89F629446CBF1A7D"/>
    <w:rsid w:val="00C626BB"/>
  </w:style>
  <w:style w:type="paragraph" w:customStyle="1" w:styleId="1D43CB087C704BA68541092FC3EFCEEF">
    <w:name w:val="1D43CB087C704BA68541092FC3EFCEEF"/>
    <w:rsid w:val="00C626BB"/>
  </w:style>
  <w:style w:type="paragraph" w:customStyle="1" w:styleId="1A719E215A54453AB1DC5BCBF3BDC7DE">
    <w:name w:val="1A719E215A54453AB1DC5BCBF3BDC7DE"/>
    <w:rsid w:val="00C626BB"/>
  </w:style>
  <w:style w:type="paragraph" w:customStyle="1" w:styleId="A6D9448495E34FCB896BC78DB09F4518">
    <w:name w:val="A6D9448495E34FCB896BC78DB09F4518"/>
    <w:rsid w:val="00C626BB"/>
  </w:style>
  <w:style w:type="paragraph" w:customStyle="1" w:styleId="4C2EBDBE950A4A0CBFD660E2F1E51617">
    <w:name w:val="4C2EBDBE950A4A0CBFD660E2F1E51617"/>
    <w:rsid w:val="00C626BB"/>
  </w:style>
  <w:style w:type="paragraph" w:customStyle="1" w:styleId="35B7941E98224C0A95C901078FAEAF16">
    <w:name w:val="35B7941E98224C0A95C901078FAEAF16"/>
    <w:rsid w:val="00C626BB"/>
  </w:style>
  <w:style w:type="paragraph" w:customStyle="1" w:styleId="3487C7A0D07E44D1A5A297ABAF1682E9">
    <w:name w:val="3487C7A0D07E44D1A5A297ABAF1682E9"/>
    <w:rsid w:val="00C626BB"/>
  </w:style>
  <w:style w:type="paragraph" w:customStyle="1" w:styleId="6EFCA30553EC46DFAFF381FB83160EB0">
    <w:name w:val="6EFCA30553EC46DFAFF381FB83160EB0"/>
    <w:rsid w:val="00C626BB"/>
  </w:style>
  <w:style w:type="paragraph" w:customStyle="1" w:styleId="382AE6AAF94843BFBBA5B38153034F74">
    <w:name w:val="382AE6AAF94843BFBBA5B38153034F74"/>
    <w:rsid w:val="00C626BB"/>
  </w:style>
  <w:style w:type="paragraph" w:customStyle="1" w:styleId="9CAE02CEF3964B4AA8A45D58E6009005">
    <w:name w:val="9CAE02CEF3964B4AA8A45D58E6009005"/>
    <w:rsid w:val="00C626BB"/>
  </w:style>
  <w:style w:type="paragraph" w:customStyle="1" w:styleId="19F560BD97B94A09925E445AFCD5071E">
    <w:name w:val="19F560BD97B94A09925E445AFCD5071E"/>
    <w:rsid w:val="00C626BB"/>
  </w:style>
  <w:style w:type="paragraph" w:customStyle="1" w:styleId="4C6EA0D268B24BDF9ACAA81B19D2B485">
    <w:name w:val="4C6EA0D268B24BDF9ACAA81B19D2B485"/>
    <w:rsid w:val="00C626BB"/>
  </w:style>
  <w:style w:type="paragraph" w:customStyle="1" w:styleId="99940A155FC54CEF865349946D7E4D81">
    <w:name w:val="99940A155FC54CEF865349946D7E4D81"/>
    <w:rsid w:val="00C626BB"/>
  </w:style>
  <w:style w:type="paragraph" w:customStyle="1" w:styleId="89C92820CD904E8487883E6F53365CB4">
    <w:name w:val="89C92820CD904E8487883E6F53365CB4"/>
    <w:rsid w:val="00C626BB"/>
  </w:style>
  <w:style w:type="paragraph" w:customStyle="1" w:styleId="470CAEA051304CFEAA4557AD0E88397B">
    <w:name w:val="470CAEA051304CFEAA4557AD0E88397B"/>
    <w:rsid w:val="00C626BB"/>
  </w:style>
  <w:style w:type="paragraph" w:customStyle="1" w:styleId="2D3F86D27EB24F90B2D572EA3D56CF1B">
    <w:name w:val="2D3F86D27EB24F90B2D572EA3D56CF1B"/>
    <w:rsid w:val="00C626BB"/>
  </w:style>
  <w:style w:type="paragraph" w:customStyle="1" w:styleId="4AC177C095E749FC8AEECD24AA52223B">
    <w:name w:val="4AC177C095E749FC8AEECD24AA52223B"/>
    <w:rsid w:val="00C626BB"/>
  </w:style>
  <w:style w:type="paragraph" w:customStyle="1" w:styleId="6B1CDE817A2544FD897674015D950164">
    <w:name w:val="6B1CDE817A2544FD897674015D950164"/>
    <w:rsid w:val="00C626BB"/>
  </w:style>
  <w:style w:type="paragraph" w:customStyle="1" w:styleId="8C707AD4D1E343E7B32C0EAC55BBDF1A">
    <w:name w:val="8C707AD4D1E343E7B32C0EAC55BBDF1A"/>
    <w:rsid w:val="00C626BB"/>
  </w:style>
  <w:style w:type="paragraph" w:customStyle="1" w:styleId="BA8FEC0E87BE47B28B8DA1BD829DCBE0">
    <w:name w:val="BA8FEC0E87BE47B28B8DA1BD829DCBE0"/>
    <w:rsid w:val="00C626BB"/>
  </w:style>
  <w:style w:type="paragraph" w:customStyle="1" w:styleId="C79F14DF1AAA4E419474C2DA8A93268B">
    <w:name w:val="C79F14DF1AAA4E419474C2DA8A93268B"/>
    <w:rsid w:val="00C626BB"/>
  </w:style>
  <w:style w:type="paragraph" w:customStyle="1" w:styleId="F2C02201184248B9BAE9106E670BCAA7">
    <w:name w:val="F2C02201184248B9BAE9106E670BCAA7"/>
    <w:rsid w:val="00C626BB"/>
  </w:style>
  <w:style w:type="paragraph" w:customStyle="1" w:styleId="8FB5852D607B4037975D9EFCF42534E7">
    <w:name w:val="8FB5852D607B4037975D9EFCF42534E7"/>
    <w:rsid w:val="00C626BB"/>
  </w:style>
  <w:style w:type="paragraph" w:customStyle="1" w:styleId="60CF1A9C50E6458AA99732908CD692AB">
    <w:name w:val="60CF1A9C50E6458AA99732908CD692AB"/>
    <w:rsid w:val="00C626BB"/>
  </w:style>
  <w:style w:type="paragraph" w:customStyle="1" w:styleId="349CB87F46C34BF4B2FD07C62004149A">
    <w:name w:val="349CB87F46C34BF4B2FD07C62004149A"/>
    <w:rsid w:val="00C626BB"/>
  </w:style>
  <w:style w:type="paragraph" w:customStyle="1" w:styleId="6D20992CAAAC43DEB8F17CD2BA979CAA">
    <w:name w:val="6D20992CAAAC43DEB8F17CD2BA979CAA"/>
    <w:rsid w:val="00C626BB"/>
  </w:style>
  <w:style w:type="paragraph" w:customStyle="1" w:styleId="CF7730E685454A21A8C53FB7D38C3EE9">
    <w:name w:val="CF7730E685454A21A8C53FB7D38C3EE9"/>
    <w:rsid w:val="00C626BB"/>
  </w:style>
  <w:style w:type="paragraph" w:customStyle="1" w:styleId="61453286302D43919E12AC7C0A3C269D">
    <w:name w:val="61453286302D43919E12AC7C0A3C269D"/>
    <w:rsid w:val="00C626BB"/>
  </w:style>
  <w:style w:type="paragraph" w:customStyle="1" w:styleId="7F9976B25C7540A0B96929C9FE7980E6">
    <w:name w:val="7F9976B25C7540A0B96929C9FE7980E6"/>
    <w:rsid w:val="00C626BB"/>
  </w:style>
  <w:style w:type="paragraph" w:customStyle="1" w:styleId="CE62D9824B0B482DA74F7DF026FB0A9E">
    <w:name w:val="CE62D9824B0B482DA74F7DF026FB0A9E"/>
    <w:rsid w:val="00C626BB"/>
  </w:style>
  <w:style w:type="paragraph" w:customStyle="1" w:styleId="A174D89E81A04604921C01087FEC7B4C">
    <w:name w:val="A174D89E81A04604921C01087FEC7B4C"/>
    <w:rsid w:val="00C626BB"/>
  </w:style>
  <w:style w:type="paragraph" w:customStyle="1" w:styleId="D63E983108CE423B9CB7722360DB47D5">
    <w:name w:val="D63E983108CE423B9CB7722360DB47D5"/>
    <w:rsid w:val="00C626BB"/>
  </w:style>
  <w:style w:type="paragraph" w:customStyle="1" w:styleId="CF2CDA780D7842869A59D99F51FC19A1">
    <w:name w:val="CF2CDA780D7842869A59D99F51FC19A1"/>
    <w:rsid w:val="00C626BB"/>
  </w:style>
  <w:style w:type="paragraph" w:customStyle="1" w:styleId="1E51560842E643858B8A9327D61DE270">
    <w:name w:val="1E51560842E643858B8A9327D61DE270"/>
    <w:rsid w:val="00C626BB"/>
  </w:style>
  <w:style w:type="paragraph" w:customStyle="1" w:styleId="B1E7F66654A14B61B9A27887588AB62C">
    <w:name w:val="B1E7F66654A14B61B9A27887588AB62C"/>
    <w:rsid w:val="00C626BB"/>
  </w:style>
  <w:style w:type="paragraph" w:customStyle="1" w:styleId="FD9BAE90FDE94D758A75B240CCCFEAED">
    <w:name w:val="FD9BAE90FDE94D758A75B240CCCFEAED"/>
    <w:rsid w:val="00C626BB"/>
  </w:style>
  <w:style w:type="paragraph" w:customStyle="1" w:styleId="5C8C7764B3744C20A54738E63ECEF361">
    <w:name w:val="5C8C7764B3744C20A54738E63ECEF361"/>
    <w:rsid w:val="00C626BB"/>
  </w:style>
  <w:style w:type="paragraph" w:customStyle="1" w:styleId="F8DD7772B7844E10B164F17E695C1D5B">
    <w:name w:val="F8DD7772B7844E10B164F17E695C1D5B"/>
    <w:rsid w:val="00C626BB"/>
  </w:style>
  <w:style w:type="paragraph" w:customStyle="1" w:styleId="E3444D03711C4BDCBB6C45CB009E9610">
    <w:name w:val="E3444D03711C4BDCBB6C45CB009E9610"/>
    <w:rsid w:val="00C626BB"/>
  </w:style>
  <w:style w:type="paragraph" w:customStyle="1" w:styleId="D6FEED111975424EBD9A3322BAD6BD5A">
    <w:name w:val="D6FEED111975424EBD9A3322BAD6BD5A"/>
    <w:rsid w:val="00C626BB"/>
  </w:style>
  <w:style w:type="paragraph" w:customStyle="1" w:styleId="C0BA2D67D88241FDB017132F9200FC8F">
    <w:name w:val="C0BA2D67D88241FDB017132F9200FC8F"/>
    <w:rsid w:val="00C626BB"/>
  </w:style>
  <w:style w:type="paragraph" w:customStyle="1" w:styleId="EA6B8C9C522142179C6EC9AAF086C09F">
    <w:name w:val="EA6B8C9C522142179C6EC9AAF086C09F"/>
    <w:rsid w:val="00C626BB"/>
  </w:style>
  <w:style w:type="paragraph" w:customStyle="1" w:styleId="F75E23472C0045CD96375CE92009CEAB">
    <w:name w:val="F75E23472C0045CD96375CE92009CEAB"/>
    <w:rsid w:val="00C626BB"/>
  </w:style>
  <w:style w:type="paragraph" w:customStyle="1" w:styleId="F71AA1736954438BB87DF73C8527BB00">
    <w:name w:val="F71AA1736954438BB87DF73C8527BB00"/>
    <w:rsid w:val="00C626BB"/>
  </w:style>
  <w:style w:type="paragraph" w:customStyle="1" w:styleId="268D17010F5F41AEBE72516F01166DEB">
    <w:name w:val="268D17010F5F41AEBE72516F01166DEB"/>
    <w:rsid w:val="00C626BB"/>
  </w:style>
  <w:style w:type="paragraph" w:customStyle="1" w:styleId="19E20BAB79104F8FB96B79316EDB80D7">
    <w:name w:val="19E20BAB79104F8FB96B79316EDB80D7"/>
    <w:rsid w:val="00C626BB"/>
  </w:style>
  <w:style w:type="paragraph" w:customStyle="1" w:styleId="D9576CA8FD04476AB4BA367597016B0F">
    <w:name w:val="D9576CA8FD04476AB4BA367597016B0F"/>
    <w:rsid w:val="00C626BB"/>
  </w:style>
  <w:style w:type="paragraph" w:customStyle="1" w:styleId="EF699DF6EFE44E1D8B76AAE366F1FD38">
    <w:name w:val="EF699DF6EFE44E1D8B76AAE366F1FD38"/>
    <w:rsid w:val="00C626BB"/>
  </w:style>
  <w:style w:type="paragraph" w:customStyle="1" w:styleId="07D24ED5FF6D4DFC893D9FD0C340A4E2">
    <w:name w:val="07D24ED5FF6D4DFC893D9FD0C340A4E2"/>
    <w:rsid w:val="00C626BB"/>
  </w:style>
  <w:style w:type="paragraph" w:customStyle="1" w:styleId="456FAA0DD89D401B8794BD15F004A7E8">
    <w:name w:val="456FAA0DD89D401B8794BD15F004A7E8"/>
    <w:rsid w:val="00C626BB"/>
  </w:style>
  <w:style w:type="paragraph" w:customStyle="1" w:styleId="5C236C8BABC64230B27869B792FBD5D3">
    <w:name w:val="5C236C8BABC64230B27869B792FBD5D3"/>
    <w:rsid w:val="00C626BB"/>
  </w:style>
  <w:style w:type="paragraph" w:customStyle="1" w:styleId="39B577D2D8254B4EA38995FB0C01E72B">
    <w:name w:val="39B577D2D8254B4EA38995FB0C01E72B"/>
    <w:rsid w:val="00C626BB"/>
  </w:style>
  <w:style w:type="paragraph" w:customStyle="1" w:styleId="7EC6D1D79BDA49209B101E223EC56D8F">
    <w:name w:val="7EC6D1D79BDA49209B101E223EC56D8F"/>
    <w:rsid w:val="00C626BB"/>
  </w:style>
  <w:style w:type="paragraph" w:customStyle="1" w:styleId="25B9A6A256944B60B2848BF3CCA23CDC2">
    <w:name w:val="25B9A6A256944B60B2848BF3CCA23CDC2"/>
    <w:rsid w:val="00C626BB"/>
    <w:pPr>
      <w:spacing w:after="0" w:line="240" w:lineRule="auto"/>
    </w:pPr>
    <w:rPr>
      <w:rFonts w:ascii="SAPFolioLight" w:eastAsiaTheme="minorHAnsi" w:hAnsi="SAPFolioLight"/>
      <w:caps/>
      <w:color w:val="F0AB00"/>
      <w:spacing w:val="20"/>
      <w:sz w:val="36"/>
      <w:szCs w:val="24"/>
    </w:rPr>
  </w:style>
  <w:style w:type="paragraph" w:customStyle="1" w:styleId="6922B80BABFD4A29841CAA1E02A7DF962">
    <w:name w:val="6922B80BABFD4A29841CAA1E02A7DF962"/>
    <w:rsid w:val="00C626BB"/>
    <w:pPr>
      <w:spacing w:after="0" w:line="240" w:lineRule="auto"/>
    </w:pPr>
    <w:rPr>
      <w:rFonts w:ascii="SAPFolioLight" w:eastAsiaTheme="minorHAnsi" w:hAnsi="SAPFolioLight"/>
      <w:color w:val="999999"/>
      <w:sz w:val="32"/>
      <w:szCs w:val="24"/>
    </w:rPr>
  </w:style>
  <w:style w:type="paragraph" w:customStyle="1" w:styleId="268D17010F5F41AEBE72516F01166DEB1">
    <w:name w:val="268D17010F5F41AEBE72516F01166DEB1"/>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19E20BAB79104F8FB96B79316EDB80D71">
    <w:name w:val="19E20BAB79104F8FB96B79316EDB80D71"/>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EF699DF6EFE44E1D8B76AAE366F1FD381">
    <w:name w:val="EF699DF6EFE44E1D8B76AAE366F1FD381"/>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07D24ED5FF6D4DFC893D9FD0C340A4E21">
    <w:name w:val="07D24ED5FF6D4DFC893D9FD0C340A4E21"/>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5C236C8BABC64230B27869B792FBD5D31">
    <w:name w:val="5C236C8BABC64230B27869B792FBD5D31"/>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39B577D2D8254B4EA38995FB0C01E72B1">
    <w:name w:val="39B577D2D8254B4EA38995FB0C01E72B1"/>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25B9A6A256944B60B2848BF3CCA23CDC3">
    <w:name w:val="25B9A6A256944B60B2848BF3CCA23CDC3"/>
    <w:rsid w:val="00C626BB"/>
    <w:pPr>
      <w:spacing w:after="0" w:line="240" w:lineRule="auto"/>
    </w:pPr>
    <w:rPr>
      <w:rFonts w:ascii="SAPFolioLight" w:eastAsiaTheme="minorHAnsi" w:hAnsi="SAPFolioLight"/>
      <w:caps/>
      <w:color w:val="F0AB00"/>
      <w:spacing w:val="20"/>
      <w:sz w:val="36"/>
      <w:szCs w:val="24"/>
    </w:rPr>
  </w:style>
  <w:style w:type="paragraph" w:customStyle="1" w:styleId="6922B80BABFD4A29841CAA1E02A7DF963">
    <w:name w:val="6922B80BABFD4A29841CAA1E02A7DF963"/>
    <w:rsid w:val="00C626BB"/>
    <w:pPr>
      <w:spacing w:after="0" w:line="240" w:lineRule="auto"/>
    </w:pPr>
    <w:rPr>
      <w:rFonts w:ascii="SAPFolioLight" w:eastAsiaTheme="minorHAnsi" w:hAnsi="SAPFolioLight"/>
      <w:color w:val="999999"/>
      <w:sz w:val="32"/>
      <w:szCs w:val="24"/>
    </w:rPr>
  </w:style>
  <w:style w:type="paragraph" w:customStyle="1" w:styleId="268D17010F5F41AEBE72516F01166DEB2">
    <w:name w:val="268D17010F5F41AEBE72516F01166DEB2"/>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19E20BAB79104F8FB96B79316EDB80D72">
    <w:name w:val="19E20BAB79104F8FB96B79316EDB80D72"/>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EF699DF6EFE44E1D8B76AAE366F1FD382">
    <w:name w:val="EF699DF6EFE44E1D8B76AAE366F1FD382"/>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07D24ED5FF6D4DFC893D9FD0C340A4E22">
    <w:name w:val="07D24ED5FF6D4DFC893D9FD0C340A4E22"/>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5C236C8BABC64230B27869B792FBD5D32">
    <w:name w:val="5C236C8BABC64230B27869B792FBD5D32"/>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39B577D2D8254B4EA38995FB0C01E72B2">
    <w:name w:val="39B577D2D8254B4EA38995FB0C01E72B2"/>
    <w:rsid w:val="00C626BB"/>
    <w:pPr>
      <w:tabs>
        <w:tab w:val="center" w:pos="4703"/>
        <w:tab w:val="right" w:pos="9406"/>
      </w:tabs>
      <w:spacing w:after="0" w:line="240" w:lineRule="auto"/>
    </w:pPr>
    <w:rPr>
      <w:rFonts w:ascii="SAPFolioLight" w:eastAsiaTheme="minorHAnsi" w:hAnsi="SAPFolioLight"/>
      <w:color w:val="666666"/>
      <w:sz w:val="16"/>
      <w:szCs w:val="24"/>
    </w:rPr>
  </w:style>
  <w:style w:type="paragraph" w:customStyle="1" w:styleId="7206BE8CC4E647E198B9F1E4063A82C0">
    <w:name w:val="7206BE8CC4E647E198B9F1E4063A82C0"/>
    <w:rsid w:val="005D48D0"/>
  </w:style>
  <w:style w:type="paragraph" w:customStyle="1" w:styleId="C41A054B25B54A30A784F016A3488352">
    <w:name w:val="C41A054B25B54A30A784F016A3488352"/>
    <w:rsid w:val="005D48D0"/>
  </w:style>
  <w:style w:type="paragraph" w:customStyle="1" w:styleId="52AE51D9EB954D22B2C8DAE6F9DD97F7">
    <w:name w:val="52AE51D9EB954D22B2C8DAE6F9DD97F7"/>
    <w:rsid w:val="005D48D0"/>
  </w:style>
  <w:style w:type="paragraph" w:customStyle="1" w:styleId="B04FA82E629A4DC6873A9514065ED15D">
    <w:name w:val="B04FA82E629A4DC6873A9514065ED15D"/>
    <w:rsid w:val="005D48D0"/>
  </w:style>
  <w:style w:type="paragraph" w:customStyle="1" w:styleId="6D3EBF74F5494BF28C30A10AF4F4BA39">
    <w:name w:val="6D3EBF74F5494BF28C30A10AF4F4BA39"/>
    <w:rsid w:val="005D48D0"/>
  </w:style>
  <w:style w:type="paragraph" w:customStyle="1" w:styleId="315F6693C1DD4D8F9532ED6C607FBC72">
    <w:name w:val="315F6693C1DD4D8F9532ED6C607FBC72"/>
    <w:rsid w:val="005D48D0"/>
  </w:style>
  <w:style w:type="paragraph" w:customStyle="1" w:styleId="7D152C2C53E646FEB3D67C5DA73DD4EF">
    <w:name w:val="7D152C2C53E646FEB3D67C5DA73DD4EF"/>
    <w:rsid w:val="005D48D0"/>
  </w:style>
  <w:style w:type="paragraph" w:customStyle="1" w:styleId="8F657BBCB0164C85917BA0E3124B1937">
    <w:name w:val="8F657BBCB0164C85917BA0E3124B1937"/>
    <w:rsid w:val="005D48D0"/>
  </w:style>
  <w:style w:type="paragraph" w:customStyle="1" w:styleId="83F500B850704FDBAD8422DCA401200C">
    <w:name w:val="83F500B850704FDBAD8422DCA401200C"/>
    <w:rsid w:val="005D48D0"/>
  </w:style>
  <w:style w:type="paragraph" w:customStyle="1" w:styleId="125DC25F550E4226B9B72A01ABEF3866">
    <w:name w:val="125DC25F550E4226B9B72A01ABEF3866"/>
    <w:rsid w:val="005D48D0"/>
  </w:style>
  <w:style w:type="paragraph" w:customStyle="1" w:styleId="60CD3E2A8B604B20B21806E924F1DDD4">
    <w:name w:val="60CD3E2A8B604B20B21806E924F1DDD4"/>
    <w:rsid w:val="005D48D0"/>
  </w:style>
  <w:style w:type="paragraph" w:customStyle="1" w:styleId="B87EE2DBCE4F45D8B8C4318EBA64EC5A">
    <w:name w:val="B87EE2DBCE4F45D8B8C4318EBA64EC5A"/>
    <w:rsid w:val="005D48D0"/>
  </w:style>
  <w:style w:type="paragraph" w:customStyle="1" w:styleId="B6F76FAC7407474980422D7F1829CC7B">
    <w:name w:val="B6F76FAC7407474980422D7F1829CC7B"/>
    <w:rsid w:val="005D48D0"/>
  </w:style>
  <w:style w:type="paragraph" w:customStyle="1" w:styleId="DA293994E7724BDA958ADF9411E70832">
    <w:name w:val="DA293994E7724BDA958ADF9411E70832"/>
    <w:rsid w:val="005D48D0"/>
  </w:style>
  <w:style w:type="paragraph" w:customStyle="1" w:styleId="5908A0982AC94182B5F7548B22FD42FF">
    <w:name w:val="5908A0982AC94182B5F7548B22FD42FF"/>
    <w:rsid w:val="005D48D0"/>
  </w:style>
  <w:style w:type="paragraph" w:customStyle="1" w:styleId="4C24FB8EC3074BF5A5FD73DEF33D887A">
    <w:name w:val="4C24FB8EC3074BF5A5FD73DEF33D887A"/>
    <w:rsid w:val="005D48D0"/>
  </w:style>
  <w:style w:type="paragraph" w:customStyle="1" w:styleId="3F8DD82AC6724589B00978DAFC994EF9">
    <w:name w:val="3F8DD82AC6724589B00978DAFC994EF9"/>
    <w:rsid w:val="005D48D0"/>
  </w:style>
  <w:style w:type="paragraph" w:customStyle="1" w:styleId="E2862A36C9824DFF9DAC43948C9E9A16">
    <w:name w:val="E2862A36C9824DFF9DAC43948C9E9A16"/>
    <w:rsid w:val="005D48D0"/>
  </w:style>
  <w:style w:type="paragraph" w:customStyle="1" w:styleId="A9DC6C4E1C9F426DAB24D200AFACC766">
    <w:name w:val="A9DC6C4E1C9F426DAB24D200AFACC766"/>
    <w:rsid w:val="005D48D0"/>
  </w:style>
  <w:style w:type="paragraph" w:customStyle="1" w:styleId="EC701D38C1244583BE319EE4207C9F5A">
    <w:name w:val="EC701D38C1244583BE319EE4207C9F5A"/>
    <w:rsid w:val="005D48D0"/>
  </w:style>
  <w:style w:type="paragraph" w:customStyle="1" w:styleId="7484F60B3D71477BB61D6889C6289AB5">
    <w:name w:val="7484F60B3D71477BB61D6889C6289AB5"/>
    <w:rsid w:val="005D48D0"/>
  </w:style>
  <w:style w:type="paragraph" w:customStyle="1" w:styleId="AA214FED95854C6BAA055D4BC0FE09E4">
    <w:name w:val="AA214FED95854C6BAA055D4BC0FE09E4"/>
    <w:rsid w:val="005D48D0"/>
  </w:style>
  <w:style w:type="paragraph" w:customStyle="1" w:styleId="683884FBAB5648B59AB4A315413F6DC9">
    <w:name w:val="683884FBAB5648B59AB4A315413F6DC9"/>
    <w:rsid w:val="005D48D0"/>
  </w:style>
  <w:style w:type="paragraph" w:customStyle="1" w:styleId="B03053756B3442898B996F4F36D21010">
    <w:name w:val="B03053756B3442898B996F4F36D21010"/>
    <w:rsid w:val="005D48D0"/>
  </w:style>
  <w:style w:type="paragraph" w:customStyle="1" w:styleId="1C580D0695804C91AA23E341E4B2827F">
    <w:name w:val="1C580D0695804C91AA23E341E4B2827F"/>
    <w:rsid w:val="005D48D0"/>
  </w:style>
  <w:style w:type="paragraph" w:customStyle="1" w:styleId="3472857BB10741C7A492323CFA6287F9">
    <w:name w:val="3472857BB10741C7A492323CFA6287F9"/>
    <w:rsid w:val="005D48D0"/>
  </w:style>
  <w:style w:type="paragraph" w:customStyle="1" w:styleId="196C0A4125564AB2A49A48A044B3A34C">
    <w:name w:val="196C0A4125564AB2A49A48A044B3A34C"/>
    <w:rsid w:val="005D48D0"/>
  </w:style>
  <w:style w:type="paragraph" w:customStyle="1" w:styleId="AA8E65B19A774C3493A84439374F3F88">
    <w:name w:val="AA8E65B19A774C3493A84439374F3F88"/>
    <w:rsid w:val="005D48D0"/>
  </w:style>
  <w:style w:type="paragraph" w:customStyle="1" w:styleId="5B54CE16F71C4C7992F1CB043482920F">
    <w:name w:val="5B54CE16F71C4C7992F1CB043482920F"/>
    <w:rsid w:val="005D48D0"/>
  </w:style>
  <w:style w:type="paragraph" w:customStyle="1" w:styleId="8CF237BD3EE44C11877909B3517DA8C7">
    <w:name w:val="8CF237BD3EE44C11877909B3517DA8C7"/>
    <w:rsid w:val="005D48D0"/>
  </w:style>
  <w:style w:type="paragraph" w:customStyle="1" w:styleId="6D7247896D9A45AE9BE636990BA4DDBF">
    <w:name w:val="6D7247896D9A45AE9BE636990BA4DDBF"/>
    <w:rsid w:val="005D48D0"/>
  </w:style>
  <w:style w:type="paragraph" w:customStyle="1" w:styleId="E0887B69B1F146B19DAA26426EB9CBBA">
    <w:name w:val="E0887B69B1F146B19DAA26426EB9CBBA"/>
    <w:rsid w:val="005D48D0"/>
  </w:style>
  <w:style w:type="paragraph" w:customStyle="1" w:styleId="B6DFF7167F7046C9A80AB8EADF3AEE57">
    <w:name w:val="B6DFF7167F7046C9A80AB8EADF3AEE57"/>
    <w:rsid w:val="005D48D0"/>
  </w:style>
  <w:style w:type="paragraph" w:customStyle="1" w:styleId="2CD98A32CC24402AAEC7F0D09FD42A1C">
    <w:name w:val="2CD98A32CC24402AAEC7F0D09FD42A1C"/>
    <w:rsid w:val="005D48D0"/>
  </w:style>
  <w:style w:type="paragraph" w:customStyle="1" w:styleId="F232D996A6C543B483575F058D432DAB">
    <w:name w:val="F232D996A6C543B483575F058D432DAB"/>
    <w:rsid w:val="005D48D0"/>
  </w:style>
  <w:style w:type="paragraph" w:customStyle="1" w:styleId="E59B33735C0040D2A506280AB330A036">
    <w:name w:val="E59B33735C0040D2A506280AB330A036"/>
    <w:rsid w:val="005D48D0"/>
  </w:style>
  <w:style w:type="paragraph" w:customStyle="1" w:styleId="83223AC08359454EADE5493DD1D1033C">
    <w:name w:val="83223AC08359454EADE5493DD1D1033C"/>
    <w:rsid w:val="005D48D0"/>
  </w:style>
  <w:style w:type="paragraph" w:customStyle="1" w:styleId="118917A916064117AC366059B4A84385">
    <w:name w:val="118917A916064117AC366059B4A84385"/>
    <w:rsid w:val="005D48D0"/>
  </w:style>
  <w:style w:type="paragraph" w:customStyle="1" w:styleId="796147CF08E1465CA0128EA18F47EF9A">
    <w:name w:val="796147CF08E1465CA0128EA18F47EF9A"/>
    <w:rsid w:val="005D48D0"/>
  </w:style>
  <w:style w:type="paragraph" w:customStyle="1" w:styleId="3D93749A36484E2FAF9B8502E0EC2980">
    <w:name w:val="3D93749A36484E2FAF9B8502E0EC2980"/>
    <w:rsid w:val="005D48D0"/>
  </w:style>
  <w:style w:type="paragraph" w:customStyle="1" w:styleId="991C18CFF1154B3C9ACBFBAFBD23BBF7">
    <w:name w:val="991C18CFF1154B3C9ACBFBAFBD23BBF7"/>
    <w:rsid w:val="005D48D0"/>
  </w:style>
  <w:style w:type="paragraph" w:customStyle="1" w:styleId="1D5BF38CB6254076A66B34EC0DF74386">
    <w:name w:val="1D5BF38CB6254076A66B34EC0DF74386"/>
    <w:rsid w:val="005D48D0"/>
  </w:style>
  <w:style w:type="paragraph" w:customStyle="1" w:styleId="487EE3B0579A4241881878705C54962D">
    <w:name w:val="487EE3B0579A4241881878705C54962D"/>
    <w:rsid w:val="005D48D0"/>
  </w:style>
  <w:style w:type="paragraph" w:customStyle="1" w:styleId="F0BE66B10A2742D7AD79EBCF02DCE130">
    <w:name w:val="F0BE66B10A2742D7AD79EBCF02DCE130"/>
    <w:rsid w:val="005D48D0"/>
  </w:style>
  <w:style w:type="paragraph" w:customStyle="1" w:styleId="0551AAFD968F4D9B8728BF9DACCABA5D">
    <w:name w:val="0551AAFD968F4D9B8728BF9DACCABA5D"/>
    <w:rsid w:val="005D48D0"/>
  </w:style>
  <w:style w:type="paragraph" w:customStyle="1" w:styleId="37B202E6CEA1479691539179A5DBE500">
    <w:name w:val="37B202E6CEA1479691539179A5DBE500"/>
    <w:rsid w:val="005D48D0"/>
  </w:style>
  <w:style w:type="paragraph" w:customStyle="1" w:styleId="E0DF8FF4421F492F857F118985A39947">
    <w:name w:val="E0DF8FF4421F492F857F118985A39947"/>
    <w:rsid w:val="005D48D0"/>
  </w:style>
  <w:style w:type="paragraph" w:customStyle="1" w:styleId="825EC34BE41D448BBA20803FDB2DE832">
    <w:name w:val="825EC34BE41D448BBA20803FDB2DE832"/>
    <w:rsid w:val="005D48D0"/>
  </w:style>
  <w:style w:type="paragraph" w:customStyle="1" w:styleId="121F099A88E4438DB02DDA57F871A11E">
    <w:name w:val="121F099A88E4438DB02DDA57F871A11E"/>
    <w:rsid w:val="005D48D0"/>
  </w:style>
  <w:style w:type="paragraph" w:customStyle="1" w:styleId="CB0E110E9CF04BBD92F0B8A24BCEC73E">
    <w:name w:val="CB0E110E9CF04BBD92F0B8A24BCEC73E"/>
    <w:rsid w:val="005D48D0"/>
  </w:style>
  <w:style w:type="paragraph" w:customStyle="1" w:styleId="26133A4975A945FFB1A4006E1CCD5AC8">
    <w:name w:val="26133A4975A945FFB1A4006E1CCD5AC8"/>
    <w:rsid w:val="005D48D0"/>
  </w:style>
  <w:style w:type="paragraph" w:customStyle="1" w:styleId="E431DEB402E2415FBC959C6FDCCED861">
    <w:name w:val="E431DEB402E2415FBC959C6FDCCED861"/>
    <w:rsid w:val="005D48D0"/>
  </w:style>
  <w:style w:type="paragraph" w:customStyle="1" w:styleId="4BCCCC8DF0E44AAEB55550A331171DDD">
    <w:name w:val="4BCCCC8DF0E44AAEB55550A331171DDD"/>
    <w:rsid w:val="005D48D0"/>
  </w:style>
  <w:style w:type="paragraph" w:customStyle="1" w:styleId="C74727DE3C574D55A68514DEF0B87016">
    <w:name w:val="C74727DE3C574D55A68514DEF0B87016"/>
    <w:rsid w:val="005D48D0"/>
  </w:style>
  <w:style w:type="paragraph" w:customStyle="1" w:styleId="4613467C52134C3CB0BDB0509E754AE9">
    <w:name w:val="4613467C52134C3CB0BDB0509E754AE9"/>
    <w:rsid w:val="005D48D0"/>
  </w:style>
  <w:style w:type="paragraph" w:customStyle="1" w:styleId="5E6A4781BBE64D428F3F1DFE9602CD7D">
    <w:name w:val="5E6A4781BBE64D428F3F1DFE9602CD7D"/>
    <w:rsid w:val="005D48D0"/>
  </w:style>
  <w:style w:type="paragraph" w:customStyle="1" w:styleId="EC21E85DE362467089031FA4CB47FA5F">
    <w:name w:val="EC21E85DE362467089031FA4CB47FA5F"/>
    <w:rsid w:val="005D48D0"/>
  </w:style>
  <w:style w:type="paragraph" w:customStyle="1" w:styleId="5B82B345876849F0942B2979E3CC9500">
    <w:name w:val="5B82B345876849F0942B2979E3CC9500"/>
    <w:rsid w:val="005D48D0"/>
  </w:style>
  <w:style w:type="paragraph" w:customStyle="1" w:styleId="8E6A3C9A518E4874B59BDD3E4DB399B6">
    <w:name w:val="8E6A3C9A518E4874B59BDD3E4DB399B6"/>
    <w:rsid w:val="005D48D0"/>
  </w:style>
  <w:style w:type="paragraph" w:customStyle="1" w:styleId="BDF9DCA9AB5449F4AE8E8F7236F46ED0">
    <w:name w:val="BDF9DCA9AB5449F4AE8E8F7236F46ED0"/>
    <w:rsid w:val="005D48D0"/>
  </w:style>
  <w:style w:type="paragraph" w:customStyle="1" w:styleId="1FF7516F098C45EB98275D1D825C7C46">
    <w:name w:val="1FF7516F098C45EB98275D1D825C7C46"/>
    <w:rsid w:val="005D48D0"/>
  </w:style>
  <w:style w:type="paragraph" w:customStyle="1" w:styleId="9971A88CD29E46C9A58C33C1BBAE3C35">
    <w:name w:val="9971A88CD29E46C9A58C33C1BBAE3C35"/>
    <w:rsid w:val="005D48D0"/>
  </w:style>
  <w:style w:type="paragraph" w:customStyle="1" w:styleId="F60BB20BBC024EB992D1A2BD00148C0E">
    <w:name w:val="F60BB20BBC024EB992D1A2BD00148C0E"/>
    <w:rsid w:val="005D48D0"/>
  </w:style>
  <w:style w:type="paragraph" w:customStyle="1" w:styleId="28481DD9C7394430A896BC446ADD8053">
    <w:name w:val="28481DD9C7394430A896BC446ADD8053"/>
    <w:rsid w:val="005D48D0"/>
  </w:style>
  <w:style w:type="paragraph" w:customStyle="1" w:styleId="3B8678080D57442C8465C2AC19388071">
    <w:name w:val="3B8678080D57442C8465C2AC19388071"/>
    <w:rsid w:val="005D48D0"/>
  </w:style>
  <w:style w:type="paragraph" w:customStyle="1" w:styleId="6E6B61972EDA474896165E7BF3339DE3">
    <w:name w:val="6E6B61972EDA474896165E7BF3339DE3"/>
    <w:rsid w:val="005D48D0"/>
  </w:style>
  <w:style w:type="paragraph" w:customStyle="1" w:styleId="2FE5E0BF75E04C8882D1A9729DAC9EBF">
    <w:name w:val="2FE5E0BF75E04C8882D1A9729DAC9EBF"/>
    <w:rsid w:val="005D48D0"/>
  </w:style>
  <w:style w:type="paragraph" w:customStyle="1" w:styleId="AA804A6788844F1592C5528B1141CFCC">
    <w:name w:val="AA804A6788844F1592C5528B1141CFCC"/>
    <w:rsid w:val="005D48D0"/>
  </w:style>
  <w:style w:type="paragraph" w:customStyle="1" w:styleId="9CEE62F576D84A3E9C869982A83FB3A1">
    <w:name w:val="9CEE62F576D84A3E9C869982A83FB3A1"/>
    <w:rsid w:val="005D48D0"/>
  </w:style>
  <w:style w:type="paragraph" w:customStyle="1" w:styleId="43A9621E32B44BAABFEA1BB327638C21">
    <w:name w:val="43A9621E32B44BAABFEA1BB327638C21"/>
    <w:rsid w:val="005D48D0"/>
  </w:style>
  <w:style w:type="paragraph" w:customStyle="1" w:styleId="77A6467B336245A2B70E5159B96DBCE8">
    <w:name w:val="77A6467B336245A2B70E5159B96DBCE8"/>
    <w:rsid w:val="005D48D0"/>
  </w:style>
  <w:style w:type="paragraph" w:customStyle="1" w:styleId="52BCF39C2BE84B28A77CC9CFA772DCCC">
    <w:name w:val="52BCF39C2BE84B28A77CC9CFA772DCCC"/>
    <w:rsid w:val="005D48D0"/>
  </w:style>
  <w:style w:type="paragraph" w:customStyle="1" w:styleId="B8C413A6100944558509B8711F3F4FC1">
    <w:name w:val="B8C413A6100944558509B8711F3F4FC1"/>
    <w:rsid w:val="005D48D0"/>
  </w:style>
  <w:style w:type="paragraph" w:customStyle="1" w:styleId="9B4CFFE1D34B4291A8F29AD613864131">
    <w:name w:val="9B4CFFE1D34B4291A8F29AD613864131"/>
    <w:rsid w:val="005D48D0"/>
  </w:style>
  <w:style w:type="paragraph" w:customStyle="1" w:styleId="B985B160D06C43288AFC861FFED5FEAC">
    <w:name w:val="B985B160D06C43288AFC861FFED5FEAC"/>
    <w:rsid w:val="005D48D0"/>
  </w:style>
  <w:style w:type="paragraph" w:customStyle="1" w:styleId="0BA1AA8806264FBF8F321C0DB297D711">
    <w:name w:val="0BA1AA8806264FBF8F321C0DB297D711"/>
    <w:rsid w:val="005D48D0"/>
  </w:style>
  <w:style w:type="paragraph" w:customStyle="1" w:styleId="7F5594DEAF0F49B0B831B91D9A711EBD">
    <w:name w:val="7F5594DEAF0F49B0B831B91D9A711EBD"/>
    <w:rsid w:val="005D48D0"/>
  </w:style>
  <w:style w:type="paragraph" w:customStyle="1" w:styleId="ABF97851ED5747BC8ED2429ED5E8E01B">
    <w:name w:val="ABF97851ED5747BC8ED2429ED5E8E01B"/>
    <w:rsid w:val="005D48D0"/>
  </w:style>
  <w:style w:type="paragraph" w:customStyle="1" w:styleId="46817EF797B74156B49688CAFDAC33B6">
    <w:name w:val="46817EF797B74156B49688CAFDAC33B6"/>
    <w:rsid w:val="005D48D0"/>
  </w:style>
  <w:style w:type="paragraph" w:customStyle="1" w:styleId="CCB1C1A1EA91435CB793CFFA1A5AA5AD">
    <w:name w:val="CCB1C1A1EA91435CB793CFFA1A5AA5AD"/>
    <w:rsid w:val="005D48D0"/>
  </w:style>
  <w:style w:type="paragraph" w:customStyle="1" w:styleId="E6FD8D47EC2C4F11A2E510216D043BE7">
    <w:name w:val="E6FD8D47EC2C4F11A2E510216D043BE7"/>
    <w:rsid w:val="005D48D0"/>
  </w:style>
  <w:style w:type="paragraph" w:customStyle="1" w:styleId="F09FDFD311FB499AB0A805E860821C7E">
    <w:name w:val="F09FDFD311FB499AB0A805E860821C7E"/>
    <w:rsid w:val="005D48D0"/>
  </w:style>
  <w:style w:type="paragraph" w:customStyle="1" w:styleId="9E0DEEEE924F423BA549BF5A4E839DF0">
    <w:name w:val="9E0DEEEE924F423BA549BF5A4E839DF0"/>
    <w:rsid w:val="005D48D0"/>
  </w:style>
  <w:style w:type="paragraph" w:customStyle="1" w:styleId="69D841A85BAF4F74B5A3D68AF84D74CD">
    <w:name w:val="69D841A85BAF4F74B5A3D68AF84D74CD"/>
    <w:rsid w:val="005D48D0"/>
  </w:style>
  <w:style w:type="paragraph" w:customStyle="1" w:styleId="525A1EF3CF024D9EAB2EE558CCEFE3F6">
    <w:name w:val="525A1EF3CF024D9EAB2EE558CCEFE3F6"/>
    <w:rsid w:val="005D48D0"/>
  </w:style>
  <w:style w:type="paragraph" w:customStyle="1" w:styleId="3DF98F5AD86043E1B6FD353C6B9F1349">
    <w:name w:val="3DF98F5AD86043E1B6FD353C6B9F1349"/>
    <w:rsid w:val="005D48D0"/>
  </w:style>
  <w:style w:type="paragraph" w:customStyle="1" w:styleId="EE5625F59797404292543C4DA1AC9A93">
    <w:name w:val="EE5625F59797404292543C4DA1AC9A93"/>
    <w:rsid w:val="005D48D0"/>
  </w:style>
  <w:style w:type="paragraph" w:customStyle="1" w:styleId="B17E2300E6814B1B85480D6D65EFDF06">
    <w:name w:val="B17E2300E6814B1B85480D6D65EFDF06"/>
    <w:rsid w:val="005D48D0"/>
  </w:style>
  <w:style w:type="paragraph" w:customStyle="1" w:styleId="FD48E5D7D3664181AE51335971733709">
    <w:name w:val="FD48E5D7D3664181AE51335971733709"/>
    <w:rsid w:val="005D48D0"/>
  </w:style>
  <w:style w:type="paragraph" w:customStyle="1" w:styleId="D1AC602A890C49348028B868FF2E880A">
    <w:name w:val="D1AC602A890C49348028B868FF2E880A"/>
    <w:rsid w:val="005D48D0"/>
  </w:style>
  <w:style w:type="paragraph" w:customStyle="1" w:styleId="CCD0E3FACB424A11874D80C58917FB3D">
    <w:name w:val="CCD0E3FACB424A11874D80C58917FB3D"/>
    <w:rsid w:val="005D48D0"/>
  </w:style>
  <w:style w:type="paragraph" w:customStyle="1" w:styleId="441D37B286EB46F580D38305DF6578A3">
    <w:name w:val="441D37B286EB46F580D38305DF6578A3"/>
    <w:rsid w:val="005D48D0"/>
  </w:style>
  <w:style w:type="paragraph" w:customStyle="1" w:styleId="69FAB055ADF64C13A185F1E01FE4DED3">
    <w:name w:val="69FAB055ADF64C13A185F1E01FE4DED3"/>
    <w:rsid w:val="005D48D0"/>
  </w:style>
  <w:style w:type="paragraph" w:customStyle="1" w:styleId="AAA789BCB0F34C2BA04B6F832B61F35B">
    <w:name w:val="AAA789BCB0F34C2BA04B6F832B61F35B"/>
    <w:rsid w:val="005D48D0"/>
  </w:style>
  <w:style w:type="paragraph" w:customStyle="1" w:styleId="00A7F7079B0E4089B517A184A61CC9FA">
    <w:name w:val="00A7F7079B0E4089B517A184A61CC9FA"/>
    <w:rsid w:val="005D48D0"/>
  </w:style>
  <w:style w:type="paragraph" w:customStyle="1" w:styleId="40A7BDBC57A541889D26244EDC4AFC27">
    <w:name w:val="40A7BDBC57A541889D26244EDC4AFC27"/>
    <w:rsid w:val="005D48D0"/>
  </w:style>
  <w:style w:type="paragraph" w:customStyle="1" w:styleId="676B8A2F1E03419E8918C18416885D8E">
    <w:name w:val="676B8A2F1E03419E8918C18416885D8E"/>
    <w:rsid w:val="005D48D0"/>
  </w:style>
  <w:style w:type="paragraph" w:customStyle="1" w:styleId="063FCCB757AB4DA19A42065963D9AFC6">
    <w:name w:val="063FCCB757AB4DA19A42065963D9AFC6"/>
    <w:rsid w:val="005D48D0"/>
  </w:style>
  <w:style w:type="paragraph" w:customStyle="1" w:styleId="089F898CEE434A50BE51ED3A521FB7E8">
    <w:name w:val="089F898CEE434A50BE51ED3A521FB7E8"/>
    <w:rsid w:val="005D48D0"/>
  </w:style>
  <w:style w:type="paragraph" w:customStyle="1" w:styleId="DD50E8E1F1E543B6992AAF42017FB6BB">
    <w:name w:val="DD50E8E1F1E543B6992AAF42017FB6BB"/>
    <w:rsid w:val="005D48D0"/>
  </w:style>
  <w:style w:type="paragraph" w:customStyle="1" w:styleId="066852F87792420A8160B9BDBA7B40A4">
    <w:name w:val="066852F87792420A8160B9BDBA7B40A4"/>
    <w:rsid w:val="005D48D0"/>
  </w:style>
  <w:style w:type="paragraph" w:customStyle="1" w:styleId="4C8575F208154F64BE2238AE1D3BD590">
    <w:name w:val="4C8575F208154F64BE2238AE1D3BD590"/>
    <w:rsid w:val="005D48D0"/>
  </w:style>
  <w:style w:type="paragraph" w:customStyle="1" w:styleId="BCF55885813E4B2E9EF9A685078EB653">
    <w:name w:val="BCF55885813E4B2E9EF9A685078EB653"/>
    <w:rsid w:val="005D48D0"/>
  </w:style>
  <w:style w:type="paragraph" w:customStyle="1" w:styleId="28B718BFB8F3480FACC23F81BED97260">
    <w:name w:val="28B718BFB8F3480FACC23F81BED97260"/>
    <w:rsid w:val="005D48D0"/>
  </w:style>
  <w:style w:type="paragraph" w:customStyle="1" w:styleId="4B7326E60F8A4CEC996B4D92EA5E4B41">
    <w:name w:val="4B7326E60F8A4CEC996B4D92EA5E4B41"/>
    <w:rsid w:val="005D48D0"/>
  </w:style>
  <w:style w:type="paragraph" w:customStyle="1" w:styleId="5BB92339CC49426D880EB7B2E86EEDB1">
    <w:name w:val="5BB92339CC49426D880EB7B2E86EEDB1"/>
    <w:rsid w:val="005D48D0"/>
  </w:style>
  <w:style w:type="paragraph" w:customStyle="1" w:styleId="E6D93C0833D641F198918AC9412BC22C">
    <w:name w:val="E6D93C0833D641F198918AC9412BC22C"/>
    <w:rsid w:val="005D48D0"/>
  </w:style>
  <w:style w:type="paragraph" w:customStyle="1" w:styleId="0DB8371902874B99A210FD65CD3E6185">
    <w:name w:val="0DB8371902874B99A210FD65CD3E6185"/>
    <w:rsid w:val="005D48D0"/>
  </w:style>
  <w:style w:type="paragraph" w:customStyle="1" w:styleId="052287CF2E48499893C76454AC045C1A">
    <w:name w:val="052287CF2E48499893C76454AC045C1A"/>
    <w:rsid w:val="005D48D0"/>
  </w:style>
  <w:style w:type="paragraph" w:customStyle="1" w:styleId="8D3392E6372544CFB42B28078F0CF2DA">
    <w:name w:val="8D3392E6372544CFB42B28078F0CF2DA"/>
    <w:rsid w:val="005D48D0"/>
  </w:style>
  <w:style w:type="paragraph" w:customStyle="1" w:styleId="EAE33F5B80C5457F858661004293D6F7">
    <w:name w:val="EAE33F5B80C5457F858661004293D6F7"/>
    <w:rsid w:val="005D48D0"/>
  </w:style>
  <w:style w:type="paragraph" w:customStyle="1" w:styleId="0FC802B559464236AA7EEDEF7C5A2944">
    <w:name w:val="0FC802B559464236AA7EEDEF7C5A2944"/>
    <w:rsid w:val="005D48D0"/>
  </w:style>
  <w:style w:type="paragraph" w:customStyle="1" w:styleId="661662760F344F88ABA7274EC2C33859">
    <w:name w:val="661662760F344F88ABA7274EC2C33859"/>
    <w:rsid w:val="005D48D0"/>
  </w:style>
  <w:style w:type="paragraph" w:customStyle="1" w:styleId="7055021D029D4AB1B7D4C343E42BD345">
    <w:name w:val="7055021D029D4AB1B7D4C343E42BD345"/>
    <w:rsid w:val="005D48D0"/>
  </w:style>
  <w:style w:type="paragraph" w:customStyle="1" w:styleId="B63F5E816C264A4F96AB2B760B211C88">
    <w:name w:val="B63F5E816C264A4F96AB2B760B211C88"/>
    <w:rsid w:val="005D48D0"/>
  </w:style>
  <w:style w:type="paragraph" w:customStyle="1" w:styleId="69BF96421E20451E9840760A1780C847">
    <w:name w:val="69BF96421E20451E9840760A1780C847"/>
    <w:rsid w:val="005D48D0"/>
  </w:style>
  <w:style w:type="paragraph" w:customStyle="1" w:styleId="D8CA06A061164030B2E8DCC5B86D36C8">
    <w:name w:val="D8CA06A061164030B2E8DCC5B86D36C8"/>
    <w:rsid w:val="005D48D0"/>
  </w:style>
  <w:style w:type="paragraph" w:customStyle="1" w:styleId="E08047106E5246C6BC467B092D38DCA4">
    <w:name w:val="E08047106E5246C6BC467B092D38DCA4"/>
    <w:rsid w:val="005D48D0"/>
  </w:style>
  <w:style w:type="paragraph" w:customStyle="1" w:styleId="BC18D4B26B644BC7A6F68DD036B39C46">
    <w:name w:val="BC18D4B26B644BC7A6F68DD036B39C46"/>
    <w:rsid w:val="005D48D0"/>
  </w:style>
  <w:style w:type="paragraph" w:customStyle="1" w:styleId="5DD863DB8E2E4C04A9FF70E44B04DEA6">
    <w:name w:val="5DD863DB8E2E4C04A9FF70E44B04DEA6"/>
    <w:rsid w:val="005D48D0"/>
  </w:style>
  <w:style w:type="paragraph" w:customStyle="1" w:styleId="9880401252124A25B4D69F356FDC70C9">
    <w:name w:val="9880401252124A25B4D69F356FDC70C9"/>
    <w:rsid w:val="005D48D0"/>
  </w:style>
  <w:style w:type="paragraph" w:customStyle="1" w:styleId="9D3E572984AB459B95CAF9E7B24FBC02">
    <w:name w:val="9D3E572984AB459B95CAF9E7B24FBC02"/>
    <w:rsid w:val="005D48D0"/>
  </w:style>
  <w:style w:type="paragraph" w:customStyle="1" w:styleId="3C0799A70E3D40079B3B5D83A2A47051">
    <w:name w:val="3C0799A70E3D40079B3B5D83A2A47051"/>
    <w:rsid w:val="005D48D0"/>
  </w:style>
  <w:style w:type="paragraph" w:customStyle="1" w:styleId="436F57CA1B6E4C5B923535B5006578B4">
    <w:name w:val="436F57CA1B6E4C5B923535B5006578B4"/>
    <w:rsid w:val="005D48D0"/>
  </w:style>
  <w:style w:type="paragraph" w:customStyle="1" w:styleId="FDC9370094804609A15370E1AF1846EA">
    <w:name w:val="FDC9370094804609A15370E1AF1846EA"/>
    <w:rsid w:val="005D48D0"/>
  </w:style>
  <w:style w:type="paragraph" w:customStyle="1" w:styleId="BFF84C5AE91346E69C0B98E4FEF3B659">
    <w:name w:val="BFF84C5AE91346E69C0B98E4FEF3B659"/>
    <w:rsid w:val="005D48D0"/>
  </w:style>
  <w:style w:type="paragraph" w:customStyle="1" w:styleId="454540720BE643E5BF6EA9945988C66D">
    <w:name w:val="454540720BE643E5BF6EA9945988C66D"/>
    <w:rsid w:val="005D48D0"/>
  </w:style>
  <w:style w:type="paragraph" w:customStyle="1" w:styleId="B5D5F42001854B09A05F28E619AB21DF">
    <w:name w:val="B5D5F42001854B09A05F28E619AB21DF"/>
    <w:rsid w:val="005D48D0"/>
  </w:style>
  <w:style w:type="paragraph" w:customStyle="1" w:styleId="D48DCBF36DF9448197D76D6513BBB774">
    <w:name w:val="D48DCBF36DF9448197D76D6513BBB774"/>
    <w:rsid w:val="005D48D0"/>
  </w:style>
  <w:style w:type="paragraph" w:customStyle="1" w:styleId="2BE2AF32E5A94C5E9048FA467BDDB762">
    <w:name w:val="2BE2AF32E5A94C5E9048FA467BDDB762"/>
    <w:rsid w:val="005D48D0"/>
  </w:style>
  <w:style w:type="paragraph" w:customStyle="1" w:styleId="D4438FAD40A54FA38125FBAA1615A991">
    <w:name w:val="D4438FAD40A54FA38125FBAA1615A991"/>
    <w:rsid w:val="005D48D0"/>
  </w:style>
  <w:style w:type="paragraph" w:customStyle="1" w:styleId="8EAED09CFF20478F96D191C23B296989">
    <w:name w:val="8EAED09CFF20478F96D191C23B296989"/>
    <w:rsid w:val="005D48D0"/>
  </w:style>
  <w:style w:type="paragraph" w:customStyle="1" w:styleId="52A3E201522F47279E4211A670F762E1">
    <w:name w:val="52A3E201522F47279E4211A670F762E1"/>
    <w:rsid w:val="005D48D0"/>
  </w:style>
  <w:style w:type="paragraph" w:customStyle="1" w:styleId="DA0520B3934B4920BC21D0EA36F47E36">
    <w:name w:val="DA0520B3934B4920BC21D0EA36F47E36"/>
    <w:rsid w:val="005D48D0"/>
  </w:style>
  <w:style w:type="paragraph" w:customStyle="1" w:styleId="32B3EB397E7E4A18B438BFBDA5F671C5">
    <w:name w:val="32B3EB397E7E4A18B438BFBDA5F671C5"/>
    <w:rsid w:val="005D48D0"/>
  </w:style>
  <w:style w:type="paragraph" w:customStyle="1" w:styleId="1354013424C84C3DB47C3F1D5A01E26F">
    <w:name w:val="1354013424C84C3DB47C3F1D5A01E26F"/>
    <w:rsid w:val="005D48D0"/>
  </w:style>
  <w:style w:type="paragraph" w:customStyle="1" w:styleId="4A6D233E16A14795B352E7E8FF76222A">
    <w:name w:val="4A6D233E16A14795B352E7E8FF76222A"/>
    <w:rsid w:val="005D48D0"/>
  </w:style>
  <w:style w:type="paragraph" w:customStyle="1" w:styleId="31433D2E0B0E4184AEFF2B392FFC4078">
    <w:name w:val="31433D2E0B0E4184AEFF2B392FFC4078"/>
    <w:rsid w:val="005D48D0"/>
  </w:style>
  <w:style w:type="paragraph" w:customStyle="1" w:styleId="05BDD51A53684326B730962A47A17EDD">
    <w:name w:val="05BDD51A53684326B730962A47A17EDD"/>
    <w:rsid w:val="005D48D0"/>
  </w:style>
  <w:style w:type="paragraph" w:customStyle="1" w:styleId="AB39C21508E74195B0D775D4AA99CBFA">
    <w:name w:val="AB39C21508E74195B0D775D4AA99CBFA"/>
    <w:rsid w:val="005D48D0"/>
  </w:style>
  <w:style w:type="paragraph" w:customStyle="1" w:styleId="3DF3DE180F5940BA83C8E3D7AEAC8805">
    <w:name w:val="3DF3DE180F5940BA83C8E3D7AEAC8805"/>
    <w:rsid w:val="005D48D0"/>
  </w:style>
  <w:style w:type="paragraph" w:customStyle="1" w:styleId="BF6BE923E0A84417AF4D654B1846303A">
    <w:name w:val="BF6BE923E0A84417AF4D654B1846303A"/>
    <w:rsid w:val="005D48D0"/>
  </w:style>
  <w:style w:type="paragraph" w:customStyle="1" w:styleId="A2DD62624517441592E37256F88591E3">
    <w:name w:val="A2DD62624517441592E37256F88591E3"/>
    <w:rsid w:val="005D48D0"/>
  </w:style>
  <w:style w:type="paragraph" w:customStyle="1" w:styleId="F429C13D4C14486F99536DD3BB6F2E3C">
    <w:name w:val="F429C13D4C14486F99536DD3BB6F2E3C"/>
    <w:rsid w:val="005D48D0"/>
  </w:style>
  <w:style w:type="paragraph" w:customStyle="1" w:styleId="CF70886E09BD4A739BCD9B4781052A49">
    <w:name w:val="CF70886E09BD4A739BCD9B4781052A49"/>
    <w:rsid w:val="005D48D0"/>
  </w:style>
  <w:style w:type="paragraph" w:customStyle="1" w:styleId="68759EA1F8004FE69EA63E29C8C4BFF0">
    <w:name w:val="68759EA1F8004FE69EA63E29C8C4BFF0"/>
    <w:rsid w:val="005D48D0"/>
  </w:style>
  <w:style w:type="paragraph" w:customStyle="1" w:styleId="C7DA2CC56E324860AF419E9309422418">
    <w:name w:val="C7DA2CC56E324860AF419E9309422418"/>
    <w:rsid w:val="005D48D0"/>
  </w:style>
  <w:style w:type="paragraph" w:customStyle="1" w:styleId="E810639F5ED443FEA045801E6760133E">
    <w:name w:val="E810639F5ED443FEA045801E6760133E"/>
    <w:rsid w:val="005D48D0"/>
  </w:style>
  <w:style w:type="paragraph" w:customStyle="1" w:styleId="5041BB12C99A486CBA6B8F589BDF261C">
    <w:name w:val="5041BB12C99A486CBA6B8F589BDF261C"/>
    <w:rsid w:val="005D48D0"/>
  </w:style>
  <w:style w:type="paragraph" w:customStyle="1" w:styleId="94E7985972E24ABA94EAE0D6092DBE8B">
    <w:name w:val="94E7985972E24ABA94EAE0D6092DBE8B"/>
    <w:rsid w:val="005D48D0"/>
  </w:style>
  <w:style w:type="paragraph" w:customStyle="1" w:styleId="D8245743226C436D96E3F749CCCECB86">
    <w:name w:val="D8245743226C436D96E3F749CCCECB86"/>
    <w:rsid w:val="005D48D0"/>
  </w:style>
  <w:style w:type="paragraph" w:customStyle="1" w:styleId="1A0FFD9EEAB84D14AFBC55DE325223CA">
    <w:name w:val="1A0FFD9EEAB84D14AFBC55DE325223CA"/>
    <w:rsid w:val="005D48D0"/>
  </w:style>
  <w:style w:type="paragraph" w:customStyle="1" w:styleId="3627E58DE9E845B9B386A815512AC4DF">
    <w:name w:val="3627E58DE9E845B9B386A815512AC4DF"/>
    <w:rsid w:val="005D48D0"/>
  </w:style>
  <w:style w:type="paragraph" w:customStyle="1" w:styleId="44DE295E81EC434ABE80325F2F2C11AF">
    <w:name w:val="44DE295E81EC434ABE80325F2F2C11AF"/>
    <w:rsid w:val="005D48D0"/>
  </w:style>
  <w:style w:type="paragraph" w:customStyle="1" w:styleId="F3E4B0808D984C8FBE0DD6E60EA80381">
    <w:name w:val="F3E4B0808D984C8FBE0DD6E60EA80381"/>
    <w:rsid w:val="005D48D0"/>
  </w:style>
  <w:style w:type="paragraph" w:customStyle="1" w:styleId="99C0E7520A5143B98FE5DD134E52C559">
    <w:name w:val="99C0E7520A5143B98FE5DD134E52C559"/>
    <w:rsid w:val="005D48D0"/>
  </w:style>
  <w:style w:type="paragraph" w:customStyle="1" w:styleId="049BEBBCAFFF4314B0330207BDC8CDCA">
    <w:name w:val="049BEBBCAFFF4314B0330207BDC8CDCA"/>
    <w:rsid w:val="005D48D0"/>
  </w:style>
  <w:style w:type="paragraph" w:customStyle="1" w:styleId="E2DCD137BD4C4B60BAC470CBB82C530D">
    <w:name w:val="E2DCD137BD4C4B60BAC470CBB82C530D"/>
    <w:rsid w:val="005D48D0"/>
  </w:style>
  <w:style w:type="paragraph" w:customStyle="1" w:styleId="73308984852A472F8012BD9B8420B77C">
    <w:name w:val="73308984852A472F8012BD9B8420B77C"/>
    <w:rsid w:val="005D48D0"/>
  </w:style>
  <w:style w:type="paragraph" w:customStyle="1" w:styleId="BC0A5D1850D344D1B31AC7277B57CB0B">
    <w:name w:val="BC0A5D1850D344D1B31AC7277B57CB0B"/>
    <w:rsid w:val="005D48D0"/>
  </w:style>
  <w:style w:type="paragraph" w:customStyle="1" w:styleId="884BA00910C548E8B453515D5F1B2192">
    <w:name w:val="884BA00910C548E8B453515D5F1B2192"/>
    <w:rsid w:val="005D48D0"/>
  </w:style>
  <w:style w:type="paragraph" w:customStyle="1" w:styleId="FBF148D79F5B421B99FD01675BA25E6D">
    <w:name w:val="FBF148D79F5B421B99FD01675BA25E6D"/>
    <w:rsid w:val="005D48D0"/>
  </w:style>
  <w:style w:type="paragraph" w:customStyle="1" w:styleId="D763FD4B07B541EB838F3E44DCD2FE8F">
    <w:name w:val="D763FD4B07B541EB838F3E44DCD2FE8F"/>
    <w:rsid w:val="005D48D0"/>
  </w:style>
  <w:style w:type="paragraph" w:customStyle="1" w:styleId="EF855569F65C4AC8AEE84CF792D50F98">
    <w:name w:val="EF855569F65C4AC8AEE84CF792D50F98"/>
    <w:rsid w:val="005D48D0"/>
  </w:style>
  <w:style w:type="paragraph" w:customStyle="1" w:styleId="867B38CED45342E5B698824CC1A4ADC4">
    <w:name w:val="867B38CED45342E5B698824CC1A4ADC4"/>
    <w:rsid w:val="005D48D0"/>
  </w:style>
  <w:style w:type="paragraph" w:customStyle="1" w:styleId="26D64851C4DD40D684FDFFFE3E3D4E7D">
    <w:name w:val="26D64851C4DD40D684FDFFFE3E3D4E7D"/>
    <w:rsid w:val="005D48D0"/>
  </w:style>
  <w:style w:type="paragraph" w:customStyle="1" w:styleId="EF15343059AB46A6B0488FFE1D7EB9F1">
    <w:name w:val="EF15343059AB46A6B0488FFE1D7EB9F1"/>
    <w:rsid w:val="005D48D0"/>
  </w:style>
  <w:style w:type="paragraph" w:customStyle="1" w:styleId="6A3749BCC14548508F971285513B31C8">
    <w:name w:val="6A3749BCC14548508F971285513B31C8"/>
    <w:rsid w:val="005D48D0"/>
  </w:style>
  <w:style w:type="paragraph" w:customStyle="1" w:styleId="EF3F05D0828043F3964CB6C6632841C5">
    <w:name w:val="EF3F05D0828043F3964CB6C6632841C5"/>
    <w:rsid w:val="005D48D0"/>
  </w:style>
  <w:style w:type="paragraph" w:customStyle="1" w:styleId="F2BB2C46A7764377AE0B609C20EE9FBD">
    <w:name w:val="F2BB2C46A7764377AE0B609C20EE9FBD"/>
    <w:rsid w:val="005D48D0"/>
  </w:style>
  <w:style w:type="paragraph" w:customStyle="1" w:styleId="962733DA0E734391A4AFBB1BA15B3D98">
    <w:name w:val="962733DA0E734391A4AFBB1BA15B3D98"/>
    <w:rsid w:val="005D48D0"/>
  </w:style>
  <w:style w:type="paragraph" w:customStyle="1" w:styleId="B0032119616047478442A623F0A6AAC6">
    <w:name w:val="B0032119616047478442A623F0A6AAC6"/>
    <w:rsid w:val="005D48D0"/>
  </w:style>
  <w:style w:type="paragraph" w:customStyle="1" w:styleId="EE03A51E9127401E984956E71E436057">
    <w:name w:val="EE03A51E9127401E984956E71E436057"/>
    <w:rsid w:val="005D48D0"/>
  </w:style>
  <w:style w:type="paragraph" w:customStyle="1" w:styleId="BE294BFC1EBF4B06B084DBF7E32169C7">
    <w:name w:val="BE294BFC1EBF4B06B084DBF7E32169C7"/>
    <w:rsid w:val="005D48D0"/>
  </w:style>
  <w:style w:type="paragraph" w:customStyle="1" w:styleId="1FD129022A324A14B120F53D137E3C3D">
    <w:name w:val="1FD129022A324A14B120F53D137E3C3D"/>
    <w:rsid w:val="005D48D0"/>
  </w:style>
  <w:style w:type="paragraph" w:customStyle="1" w:styleId="759FB647B26741819BE28A3AD07DB382">
    <w:name w:val="759FB647B26741819BE28A3AD07DB382"/>
    <w:rsid w:val="005D48D0"/>
  </w:style>
  <w:style w:type="paragraph" w:customStyle="1" w:styleId="1B7F92DFCD3D47B699BE01EBB9C79160">
    <w:name w:val="1B7F92DFCD3D47B699BE01EBB9C79160"/>
    <w:rsid w:val="005D48D0"/>
  </w:style>
  <w:style w:type="paragraph" w:customStyle="1" w:styleId="D804278A4CFB421F92D138058421CB11">
    <w:name w:val="D804278A4CFB421F92D138058421CB11"/>
    <w:rsid w:val="005D48D0"/>
  </w:style>
  <w:style w:type="paragraph" w:customStyle="1" w:styleId="7CE204F82D03419C99936F214E364FCF">
    <w:name w:val="7CE204F82D03419C99936F214E364FCF"/>
    <w:rsid w:val="005D48D0"/>
  </w:style>
  <w:style w:type="paragraph" w:customStyle="1" w:styleId="2CFCEFC40DB4417DB8F24DD19F90BB06">
    <w:name w:val="2CFCEFC40DB4417DB8F24DD19F90BB06"/>
    <w:rsid w:val="005D48D0"/>
  </w:style>
  <w:style w:type="paragraph" w:customStyle="1" w:styleId="0E26031CBBD24E75B248784859A82B13">
    <w:name w:val="0E26031CBBD24E75B248784859A82B13"/>
    <w:rsid w:val="005D48D0"/>
  </w:style>
  <w:style w:type="paragraph" w:customStyle="1" w:styleId="B6E9ADA2EF464724867BD7811143DD80">
    <w:name w:val="B6E9ADA2EF464724867BD7811143DD80"/>
    <w:rsid w:val="005D48D0"/>
  </w:style>
  <w:style w:type="paragraph" w:customStyle="1" w:styleId="4729076500C54590BC429F6261EF4ABD">
    <w:name w:val="4729076500C54590BC429F6261EF4ABD"/>
    <w:rsid w:val="005D48D0"/>
  </w:style>
  <w:style w:type="paragraph" w:customStyle="1" w:styleId="CA5A0FBDFBB644DBBA8B5B2681D246D1">
    <w:name w:val="CA5A0FBDFBB644DBBA8B5B2681D246D1"/>
    <w:rsid w:val="005D48D0"/>
  </w:style>
  <w:style w:type="paragraph" w:customStyle="1" w:styleId="A958BFA047FB4E3E97395A33A7D36C2A">
    <w:name w:val="A958BFA047FB4E3E97395A33A7D36C2A"/>
    <w:rsid w:val="005D48D0"/>
  </w:style>
  <w:style w:type="paragraph" w:customStyle="1" w:styleId="84152A8749EA49948B1F6211AA9AC1A5">
    <w:name w:val="84152A8749EA49948B1F6211AA9AC1A5"/>
    <w:rsid w:val="005D48D0"/>
  </w:style>
  <w:style w:type="paragraph" w:customStyle="1" w:styleId="E225575111E943BF9DA702702BA5770A">
    <w:name w:val="E225575111E943BF9DA702702BA5770A"/>
    <w:rsid w:val="005D48D0"/>
  </w:style>
  <w:style w:type="paragraph" w:customStyle="1" w:styleId="ECB0B94D64454E6BAFF71BC3F25BAB88">
    <w:name w:val="ECB0B94D64454E6BAFF71BC3F25BAB88"/>
    <w:rsid w:val="005D48D0"/>
  </w:style>
  <w:style w:type="paragraph" w:customStyle="1" w:styleId="F9AC9400180945F8802E6CA5832D4537">
    <w:name w:val="F9AC9400180945F8802E6CA5832D4537"/>
    <w:rsid w:val="005D48D0"/>
  </w:style>
  <w:style w:type="paragraph" w:customStyle="1" w:styleId="555A6ED1C3924695A5A67A2A34EF13DB">
    <w:name w:val="555A6ED1C3924695A5A67A2A34EF13DB"/>
    <w:rsid w:val="005D48D0"/>
  </w:style>
  <w:style w:type="paragraph" w:customStyle="1" w:styleId="E2E84F0A57E94A5F9D1C18915C1AE28E">
    <w:name w:val="E2E84F0A57E94A5F9D1C18915C1AE28E"/>
    <w:rsid w:val="005D48D0"/>
  </w:style>
  <w:style w:type="paragraph" w:customStyle="1" w:styleId="3DE977DE4D3C40958E33A579DD03DDC5">
    <w:name w:val="3DE977DE4D3C40958E33A579DD03DDC5"/>
    <w:rsid w:val="005D48D0"/>
  </w:style>
  <w:style w:type="paragraph" w:customStyle="1" w:styleId="E1DB2B77A9254C1EA34196AD87D27A76">
    <w:name w:val="E1DB2B77A9254C1EA34196AD87D27A76"/>
    <w:rsid w:val="005D48D0"/>
  </w:style>
  <w:style w:type="paragraph" w:customStyle="1" w:styleId="0C7584B736724D2797A560C8D2837FDB">
    <w:name w:val="0C7584B736724D2797A560C8D2837FDB"/>
    <w:rsid w:val="005D48D0"/>
  </w:style>
  <w:style w:type="paragraph" w:customStyle="1" w:styleId="92C3E0BE8B934ED7A2175E1C24A71FB5">
    <w:name w:val="92C3E0BE8B934ED7A2175E1C24A71FB5"/>
    <w:rsid w:val="005D48D0"/>
  </w:style>
  <w:style w:type="paragraph" w:customStyle="1" w:styleId="01C03D34A1804FEAB06BCA4154E6BF41">
    <w:name w:val="01C03D34A1804FEAB06BCA4154E6BF41"/>
    <w:rsid w:val="005D48D0"/>
  </w:style>
  <w:style w:type="paragraph" w:customStyle="1" w:styleId="704FA19661A840369BF66F9D79CAC6ED">
    <w:name w:val="704FA19661A840369BF66F9D79CAC6ED"/>
    <w:rsid w:val="005D48D0"/>
  </w:style>
  <w:style w:type="paragraph" w:customStyle="1" w:styleId="C2F2E494D4B246BDB3CF7DDDC8C316DD">
    <w:name w:val="C2F2E494D4B246BDB3CF7DDDC8C316DD"/>
    <w:rsid w:val="005D48D0"/>
  </w:style>
  <w:style w:type="paragraph" w:customStyle="1" w:styleId="89385C4FDF27450B89BA5ACEB5EDEDAA">
    <w:name w:val="89385C4FDF27450B89BA5ACEB5EDEDAA"/>
    <w:rsid w:val="005D48D0"/>
  </w:style>
  <w:style w:type="paragraph" w:customStyle="1" w:styleId="37ED5D1C29784AECBBAB46A935A6DDB9">
    <w:name w:val="37ED5D1C29784AECBBAB46A935A6DDB9"/>
    <w:rsid w:val="005D48D0"/>
  </w:style>
  <w:style w:type="paragraph" w:customStyle="1" w:styleId="F786FF6A9B1542058EAF1F22B487374F">
    <w:name w:val="F786FF6A9B1542058EAF1F22B487374F"/>
    <w:rsid w:val="005D48D0"/>
  </w:style>
  <w:style w:type="paragraph" w:customStyle="1" w:styleId="D3496AE6FF374E3EABB0EBB1979EC89B">
    <w:name w:val="D3496AE6FF374E3EABB0EBB1979EC89B"/>
    <w:rsid w:val="005D48D0"/>
  </w:style>
  <w:style w:type="paragraph" w:customStyle="1" w:styleId="27E9D5DFBC144E1D8CE666299C952DE1">
    <w:name w:val="27E9D5DFBC144E1D8CE666299C952DE1"/>
    <w:rsid w:val="005D48D0"/>
  </w:style>
  <w:style w:type="paragraph" w:customStyle="1" w:styleId="92A3F79EB71C4AE9AD216812B143D4F3">
    <w:name w:val="92A3F79EB71C4AE9AD216812B143D4F3"/>
    <w:rsid w:val="005D48D0"/>
  </w:style>
  <w:style w:type="paragraph" w:customStyle="1" w:styleId="5C3DEA6F4CD34776993050DB7E38F82C">
    <w:name w:val="5C3DEA6F4CD34776993050DB7E38F82C"/>
    <w:rsid w:val="005D48D0"/>
  </w:style>
  <w:style w:type="paragraph" w:customStyle="1" w:styleId="C14B9AC0FEB447BD9FD09CD356850957">
    <w:name w:val="C14B9AC0FEB447BD9FD09CD356850957"/>
    <w:rsid w:val="005D48D0"/>
  </w:style>
  <w:style w:type="paragraph" w:customStyle="1" w:styleId="D648C72B4DFB48CD909379AF44E0033B">
    <w:name w:val="D648C72B4DFB48CD909379AF44E0033B"/>
    <w:rsid w:val="005D48D0"/>
  </w:style>
  <w:style w:type="paragraph" w:customStyle="1" w:styleId="3818EC5A442E42EFAAB1C8FB3F8CB057">
    <w:name w:val="3818EC5A442E42EFAAB1C8FB3F8CB057"/>
    <w:rsid w:val="005D48D0"/>
  </w:style>
  <w:style w:type="paragraph" w:customStyle="1" w:styleId="B566657F9BD049A7904A0A1D5511EE93">
    <w:name w:val="B566657F9BD049A7904A0A1D5511EE93"/>
    <w:rsid w:val="005D48D0"/>
  </w:style>
  <w:style w:type="paragraph" w:customStyle="1" w:styleId="A9862B5316A34E00A251B507CCF5EBD1">
    <w:name w:val="A9862B5316A34E00A251B507CCF5EBD1"/>
    <w:rsid w:val="005D48D0"/>
  </w:style>
  <w:style w:type="paragraph" w:customStyle="1" w:styleId="0D236180A7DF43C6BE3922C3C8E9E2EF">
    <w:name w:val="0D236180A7DF43C6BE3922C3C8E9E2EF"/>
    <w:rsid w:val="005D48D0"/>
  </w:style>
  <w:style w:type="paragraph" w:customStyle="1" w:styleId="F2A428C321044F3E86B1DEA8C63C2ED5">
    <w:name w:val="F2A428C321044F3E86B1DEA8C63C2ED5"/>
    <w:rsid w:val="005D48D0"/>
  </w:style>
  <w:style w:type="paragraph" w:customStyle="1" w:styleId="2BE0926F734E4CC9B91BE9D71ABA1FC6">
    <w:name w:val="2BE0926F734E4CC9B91BE9D71ABA1FC6"/>
    <w:rsid w:val="005D48D0"/>
  </w:style>
  <w:style w:type="paragraph" w:customStyle="1" w:styleId="348C2CAB1DA744FF89B8DD278D2FAEF6">
    <w:name w:val="348C2CAB1DA744FF89B8DD278D2FAEF6"/>
    <w:rsid w:val="005D48D0"/>
  </w:style>
  <w:style w:type="paragraph" w:customStyle="1" w:styleId="5F4F810009BA4FAFA2E0FC901E5F89AA">
    <w:name w:val="5F4F810009BA4FAFA2E0FC901E5F89AA"/>
    <w:rsid w:val="005D48D0"/>
  </w:style>
  <w:style w:type="paragraph" w:customStyle="1" w:styleId="F84F291CA28B4C41B1264965B6383743">
    <w:name w:val="F84F291CA28B4C41B1264965B6383743"/>
    <w:rsid w:val="005D48D0"/>
  </w:style>
  <w:style w:type="paragraph" w:customStyle="1" w:styleId="4A8CEE4AAE0945B794276190F8F316C5">
    <w:name w:val="4A8CEE4AAE0945B794276190F8F316C5"/>
    <w:rsid w:val="005D48D0"/>
  </w:style>
  <w:style w:type="paragraph" w:customStyle="1" w:styleId="177DF95D8E884ADB829DE9A921BD8903">
    <w:name w:val="177DF95D8E884ADB829DE9A921BD8903"/>
    <w:rsid w:val="005D48D0"/>
  </w:style>
  <w:style w:type="paragraph" w:customStyle="1" w:styleId="ECF5DB3B3E5F47449C436EAED9D58138">
    <w:name w:val="ECF5DB3B3E5F47449C436EAED9D58138"/>
    <w:rsid w:val="005D48D0"/>
  </w:style>
  <w:style w:type="paragraph" w:customStyle="1" w:styleId="B2B9E72CF65748FCB4101492668BDEDD">
    <w:name w:val="B2B9E72CF65748FCB4101492668BDEDD"/>
    <w:rsid w:val="005D48D0"/>
  </w:style>
  <w:style w:type="paragraph" w:customStyle="1" w:styleId="0066B9BA724248D0A255BF597F3F2D81">
    <w:name w:val="0066B9BA724248D0A255BF597F3F2D81"/>
    <w:rsid w:val="005D48D0"/>
  </w:style>
  <w:style w:type="paragraph" w:customStyle="1" w:styleId="273FFD7467A84A1A87DF2556B345F21B">
    <w:name w:val="273FFD7467A84A1A87DF2556B345F21B"/>
    <w:rsid w:val="005D48D0"/>
  </w:style>
  <w:style w:type="paragraph" w:customStyle="1" w:styleId="63E8BE52A91B4621900ED4AEC053F36C">
    <w:name w:val="63E8BE52A91B4621900ED4AEC053F36C"/>
    <w:rsid w:val="005D48D0"/>
  </w:style>
  <w:style w:type="paragraph" w:customStyle="1" w:styleId="F245A182F25A4C2693275A109FBAAB95">
    <w:name w:val="F245A182F25A4C2693275A109FBAAB95"/>
    <w:rsid w:val="005D48D0"/>
  </w:style>
  <w:style w:type="paragraph" w:customStyle="1" w:styleId="3CD6012B10714BF3A7F35ECFA672DD28">
    <w:name w:val="3CD6012B10714BF3A7F35ECFA672DD28"/>
    <w:rsid w:val="005D48D0"/>
  </w:style>
  <w:style w:type="paragraph" w:customStyle="1" w:styleId="FAF3ADE208B548B88F94618FECE14A4D">
    <w:name w:val="FAF3ADE208B548B88F94618FECE14A4D"/>
    <w:rsid w:val="005D48D0"/>
  </w:style>
  <w:style w:type="paragraph" w:customStyle="1" w:styleId="793FCDD1B8F64ECFB051C1AF3B01A24A">
    <w:name w:val="793FCDD1B8F64ECFB051C1AF3B01A24A"/>
    <w:rsid w:val="005D48D0"/>
  </w:style>
  <w:style w:type="paragraph" w:customStyle="1" w:styleId="FEFBEC39DCFB46A989A567C9B8C90577">
    <w:name w:val="FEFBEC39DCFB46A989A567C9B8C90577"/>
    <w:rsid w:val="005D48D0"/>
  </w:style>
  <w:style w:type="paragraph" w:customStyle="1" w:styleId="332C3B936ECC4792ADA8AD147462C294">
    <w:name w:val="332C3B936ECC4792ADA8AD147462C294"/>
    <w:rsid w:val="005D48D0"/>
  </w:style>
  <w:style w:type="paragraph" w:customStyle="1" w:styleId="C932F2F35BA841EDA6E5D3C29C126EBB">
    <w:name w:val="C932F2F35BA841EDA6E5D3C29C126EBB"/>
    <w:rsid w:val="005D48D0"/>
  </w:style>
  <w:style w:type="paragraph" w:customStyle="1" w:styleId="B2A645300C674DBF8B2DB79E184B7687">
    <w:name w:val="B2A645300C674DBF8B2DB79E184B7687"/>
    <w:rsid w:val="005D48D0"/>
  </w:style>
  <w:style w:type="paragraph" w:customStyle="1" w:styleId="26B601C57D0F49F3B61C48162DAF423E">
    <w:name w:val="26B601C57D0F49F3B61C48162DAF423E"/>
    <w:rsid w:val="005D48D0"/>
  </w:style>
  <w:style w:type="paragraph" w:customStyle="1" w:styleId="F6A1F23F43F144DCBED7000FE711C9A3">
    <w:name w:val="F6A1F23F43F144DCBED7000FE711C9A3"/>
    <w:rsid w:val="005D48D0"/>
  </w:style>
  <w:style w:type="paragraph" w:customStyle="1" w:styleId="33F765A952584D599CFD39B193537583">
    <w:name w:val="33F765A952584D599CFD39B193537583"/>
    <w:rsid w:val="005D48D0"/>
  </w:style>
  <w:style w:type="paragraph" w:customStyle="1" w:styleId="385A0AF11A064E1883DA0C3BA0E794FD">
    <w:name w:val="385A0AF11A064E1883DA0C3BA0E794FD"/>
    <w:rsid w:val="005D48D0"/>
  </w:style>
  <w:style w:type="paragraph" w:customStyle="1" w:styleId="A59E3FBCB00F4EF5AC197800784E8690">
    <w:name w:val="A59E3FBCB00F4EF5AC197800784E8690"/>
    <w:rsid w:val="005D48D0"/>
  </w:style>
  <w:style w:type="paragraph" w:customStyle="1" w:styleId="F90199A6862E4507890270D2F96667B4">
    <w:name w:val="F90199A6862E4507890270D2F96667B4"/>
    <w:rsid w:val="005D48D0"/>
  </w:style>
  <w:style w:type="paragraph" w:customStyle="1" w:styleId="8906F84536C841DFADD1B31DEDCBF7F0">
    <w:name w:val="8906F84536C841DFADD1B31DEDCBF7F0"/>
    <w:rsid w:val="005D48D0"/>
  </w:style>
  <w:style w:type="paragraph" w:customStyle="1" w:styleId="3A511757443149EEB100D4017A5DC5BC">
    <w:name w:val="3A511757443149EEB100D4017A5DC5BC"/>
    <w:rsid w:val="005D48D0"/>
  </w:style>
  <w:style w:type="paragraph" w:customStyle="1" w:styleId="64A9A1949F054BA8894C49BDACC826D8">
    <w:name w:val="64A9A1949F054BA8894C49BDACC826D8"/>
    <w:rsid w:val="005D48D0"/>
  </w:style>
  <w:style w:type="paragraph" w:customStyle="1" w:styleId="A05F3B0EE90B45FD985F349602137299">
    <w:name w:val="A05F3B0EE90B45FD985F349602137299"/>
    <w:rsid w:val="00D27F27"/>
  </w:style>
  <w:style w:type="paragraph" w:customStyle="1" w:styleId="ACF47AC38B904FDFB7CACFF84DE4C6E3">
    <w:name w:val="ACF47AC38B904FDFB7CACFF84DE4C6E3"/>
    <w:rsid w:val="00D27F27"/>
  </w:style>
  <w:style w:type="paragraph" w:customStyle="1" w:styleId="DEA61DF186DE405A8D51E20D8DDDABD6">
    <w:name w:val="DEA61DF186DE405A8D51E20D8DDDABD6"/>
    <w:rsid w:val="00D27F27"/>
  </w:style>
  <w:style w:type="paragraph" w:customStyle="1" w:styleId="4FF76383F79E4026AB35F8E9A9F8BBF9">
    <w:name w:val="4FF76383F79E4026AB35F8E9A9F8BBF9"/>
    <w:rsid w:val="002E3930"/>
  </w:style>
  <w:style w:type="paragraph" w:customStyle="1" w:styleId="3512E19357334FF6A58A4608896CE928">
    <w:name w:val="3512E19357334FF6A58A4608896CE928"/>
    <w:rsid w:val="002E3930"/>
  </w:style>
  <w:style w:type="paragraph" w:customStyle="1" w:styleId="8B34B40CE8604B9193ADEEC09AA87B9D">
    <w:name w:val="8B34B40CE8604B9193ADEEC09AA87B9D"/>
    <w:rsid w:val="002E3930"/>
  </w:style>
  <w:style w:type="paragraph" w:customStyle="1" w:styleId="F201CAD442CE442394ECF6F5405BBAF9">
    <w:name w:val="F201CAD442CE442394ECF6F5405BBAF9"/>
    <w:rsid w:val="002E3930"/>
  </w:style>
  <w:style w:type="paragraph" w:customStyle="1" w:styleId="F2D5BBAD12654DC3BC232945D818B905">
    <w:name w:val="F2D5BBAD12654DC3BC232945D818B905"/>
    <w:rsid w:val="002E3930"/>
  </w:style>
  <w:style w:type="paragraph" w:customStyle="1" w:styleId="C3BE6A93CF1642A4B730813345D1292A">
    <w:name w:val="C3BE6A93CF1642A4B730813345D1292A"/>
    <w:rsid w:val="002E3930"/>
  </w:style>
  <w:style w:type="paragraph" w:customStyle="1" w:styleId="AFD0A9E68A63413E9D693211E51D5568">
    <w:name w:val="AFD0A9E68A63413E9D693211E51D5568"/>
    <w:rsid w:val="002E3930"/>
  </w:style>
  <w:style w:type="paragraph" w:customStyle="1" w:styleId="492CD9DBFF974791BD0E51D77FC35BE4">
    <w:name w:val="492CD9DBFF974791BD0E51D77FC35BE4"/>
    <w:rsid w:val="002E3930"/>
  </w:style>
  <w:style w:type="paragraph" w:customStyle="1" w:styleId="D037598574E8479AA542721CAF910CCF">
    <w:name w:val="D037598574E8479AA542721CAF910CCF"/>
    <w:rsid w:val="002E3930"/>
  </w:style>
  <w:style w:type="paragraph" w:customStyle="1" w:styleId="2C9495B747D2413DBE796042948A5675">
    <w:name w:val="2C9495B747D2413DBE796042948A5675"/>
    <w:rsid w:val="002E3930"/>
  </w:style>
  <w:style w:type="paragraph" w:customStyle="1" w:styleId="97976914CFBA4BDF9B64045FC47A2C5E">
    <w:name w:val="97976914CFBA4BDF9B64045FC47A2C5E"/>
    <w:rsid w:val="002E3930"/>
  </w:style>
  <w:style w:type="paragraph" w:customStyle="1" w:styleId="0896DAD34B244358B2C11B05BD0C901B">
    <w:name w:val="0896DAD34B244358B2C11B05BD0C901B"/>
    <w:rsid w:val="002E3930"/>
  </w:style>
  <w:style w:type="paragraph" w:customStyle="1" w:styleId="B5AEC79FA7AF41B7B9C4C87170E0F80F">
    <w:name w:val="B5AEC79FA7AF41B7B9C4C87170E0F80F"/>
    <w:rsid w:val="002E3930"/>
  </w:style>
  <w:style w:type="paragraph" w:customStyle="1" w:styleId="825AA9807C6F48218327D9BF122AAB1E">
    <w:name w:val="825AA9807C6F48218327D9BF122AAB1E"/>
    <w:rsid w:val="002E3930"/>
  </w:style>
  <w:style w:type="paragraph" w:customStyle="1" w:styleId="8FB7CFCF3FF24685AD4F09DC3A4D2620">
    <w:name w:val="8FB7CFCF3FF24685AD4F09DC3A4D2620"/>
    <w:rsid w:val="002E3930"/>
  </w:style>
  <w:style w:type="paragraph" w:customStyle="1" w:styleId="308D367B03594A0589986CA60A6739A2">
    <w:name w:val="308D367B03594A0589986CA60A6739A2"/>
    <w:rsid w:val="002E3930"/>
  </w:style>
  <w:style w:type="paragraph" w:customStyle="1" w:styleId="FCD9563365EA424DBE03C6C58B99C1CF">
    <w:name w:val="FCD9563365EA424DBE03C6C58B99C1CF"/>
    <w:rsid w:val="002E3930"/>
  </w:style>
  <w:style w:type="paragraph" w:customStyle="1" w:styleId="FA2F05F1765C4381A4751ADDFF7920E1">
    <w:name w:val="FA2F05F1765C4381A4751ADDFF7920E1"/>
    <w:rsid w:val="002E3930"/>
  </w:style>
  <w:style w:type="paragraph" w:customStyle="1" w:styleId="6C4DA70525F941DFA431F9FD37241354">
    <w:name w:val="6C4DA70525F941DFA431F9FD37241354"/>
    <w:rsid w:val="002E3930"/>
  </w:style>
  <w:style w:type="paragraph" w:customStyle="1" w:styleId="05E584130F894DEC879222D1654CE98A">
    <w:name w:val="05E584130F894DEC879222D1654CE98A"/>
    <w:rsid w:val="002E3930"/>
  </w:style>
  <w:style w:type="paragraph" w:customStyle="1" w:styleId="A503ED49D63F49CD9A73358D124E32EE">
    <w:name w:val="A503ED49D63F49CD9A73358D124E32EE"/>
    <w:rsid w:val="002E3930"/>
  </w:style>
  <w:style w:type="paragraph" w:customStyle="1" w:styleId="EF7F9612835E45ACA718CD9AA02F565C">
    <w:name w:val="EF7F9612835E45ACA718CD9AA02F565C"/>
    <w:rsid w:val="002E3930"/>
  </w:style>
  <w:style w:type="paragraph" w:customStyle="1" w:styleId="AD306A0082EB4B9F9FC16981D9105982">
    <w:name w:val="AD306A0082EB4B9F9FC16981D9105982"/>
    <w:rsid w:val="002E3930"/>
  </w:style>
  <w:style w:type="paragraph" w:customStyle="1" w:styleId="08AD92EF35BF405E968CF3DE5D706BCD">
    <w:name w:val="08AD92EF35BF405E968CF3DE5D706BCD"/>
    <w:rsid w:val="002E3930"/>
  </w:style>
  <w:style w:type="paragraph" w:customStyle="1" w:styleId="86C2396EE9DA48179A0A06106899A04E">
    <w:name w:val="86C2396EE9DA48179A0A06106899A04E"/>
    <w:rsid w:val="002E3930"/>
  </w:style>
  <w:style w:type="paragraph" w:customStyle="1" w:styleId="7820841196024E1293E77391BD997442">
    <w:name w:val="7820841196024E1293E77391BD997442"/>
    <w:rsid w:val="002E3930"/>
  </w:style>
  <w:style w:type="paragraph" w:customStyle="1" w:styleId="FACF900085234D7A9A5F0CC8E58CB40A">
    <w:name w:val="FACF900085234D7A9A5F0CC8E58CB40A"/>
    <w:rsid w:val="002E3930"/>
  </w:style>
  <w:style w:type="paragraph" w:customStyle="1" w:styleId="24E18D285CD84B5E8C16180167BCAA16">
    <w:name w:val="24E18D285CD84B5E8C16180167BCAA16"/>
    <w:rsid w:val="002E3930"/>
  </w:style>
  <w:style w:type="paragraph" w:customStyle="1" w:styleId="BA6EE3EB3DF94FA0B463C230E1386424">
    <w:name w:val="BA6EE3EB3DF94FA0B463C230E1386424"/>
    <w:rsid w:val="002E3930"/>
  </w:style>
  <w:style w:type="paragraph" w:customStyle="1" w:styleId="718EB802702446B08EC4B33A24772354">
    <w:name w:val="718EB802702446B08EC4B33A24772354"/>
    <w:rsid w:val="002E3930"/>
  </w:style>
  <w:style w:type="paragraph" w:customStyle="1" w:styleId="A559F693633D468E86CA189183CA1CB6">
    <w:name w:val="A559F693633D468E86CA189183CA1CB6"/>
    <w:rsid w:val="002E3930"/>
  </w:style>
  <w:style w:type="paragraph" w:customStyle="1" w:styleId="E2937D6750E548FC983C6AC220F15861">
    <w:name w:val="E2937D6750E548FC983C6AC220F15861"/>
    <w:rsid w:val="002E3930"/>
  </w:style>
  <w:style w:type="paragraph" w:customStyle="1" w:styleId="0B18D385677C4A769993DCE98D40ABD2">
    <w:name w:val="0B18D385677C4A769993DCE98D40ABD2"/>
    <w:rsid w:val="002E3930"/>
  </w:style>
  <w:style w:type="paragraph" w:customStyle="1" w:styleId="BA61B9BEAAD246508AD9AD32A92523CB">
    <w:name w:val="BA61B9BEAAD246508AD9AD32A92523CB"/>
    <w:rsid w:val="002E3930"/>
  </w:style>
  <w:style w:type="paragraph" w:customStyle="1" w:styleId="C0917228FA694FAA96B8BF26FDA31D5C">
    <w:name w:val="C0917228FA694FAA96B8BF26FDA31D5C"/>
    <w:rsid w:val="002E3930"/>
  </w:style>
  <w:style w:type="paragraph" w:customStyle="1" w:styleId="EC8EC30F879B431D91E26510751D8C84">
    <w:name w:val="EC8EC30F879B431D91E26510751D8C84"/>
    <w:rsid w:val="002E3930"/>
  </w:style>
  <w:style w:type="paragraph" w:customStyle="1" w:styleId="6293A69F37EB40C093B528700F19A8B0">
    <w:name w:val="6293A69F37EB40C093B528700F19A8B0"/>
    <w:rsid w:val="002E3930"/>
  </w:style>
  <w:style w:type="paragraph" w:customStyle="1" w:styleId="C372AA7BFFBE4B3984CF3E082F443EB1">
    <w:name w:val="C372AA7BFFBE4B3984CF3E082F443EB1"/>
    <w:rsid w:val="002E3930"/>
  </w:style>
  <w:style w:type="paragraph" w:customStyle="1" w:styleId="3A5CCA5369B944A8834E518C05D013C8">
    <w:name w:val="3A5CCA5369B944A8834E518C05D013C8"/>
    <w:rsid w:val="002E3930"/>
  </w:style>
  <w:style w:type="paragraph" w:customStyle="1" w:styleId="11571232864248BF96A3683E32B0103F">
    <w:name w:val="11571232864248BF96A3683E32B0103F"/>
    <w:rsid w:val="002E3930"/>
  </w:style>
  <w:style w:type="paragraph" w:customStyle="1" w:styleId="E3FDC6CBBC5D42B380DC5ECB9C8B6FB0">
    <w:name w:val="E3FDC6CBBC5D42B380DC5ECB9C8B6FB0"/>
    <w:rsid w:val="002E3930"/>
  </w:style>
  <w:style w:type="paragraph" w:customStyle="1" w:styleId="64BC8DCAF838410A83CB0C07837A423D">
    <w:name w:val="64BC8DCAF838410A83CB0C07837A423D"/>
    <w:rsid w:val="002E3930"/>
  </w:style>
  <w:style w:type="paragraph" w:customStyle="1" w:styleId="CD57068FB2A64349AB2E67680042F1D7">
    <w:name w:val="CD57068FB2A64349AB2E67680042F1D7"/>
    <w:rsid w:val="002E3930"/>
  </w:style>
  <w:style w:type="paragraph" w:customStyle="1" w:styleId="34896A1E1133430995AB892483EC3790">
    <w:name w:val="34896A1E1133430995AB892483EC3790"/>
    <w:rsid w:val="002E3930"/>
  </w:style>
  <w:style w:type="paragraph" w:customStyle="1" w:styleId="A46B686DE21642DAB52F3CBE8EA8BA86">
    <w:name w:val="A46B686DE21642DAB52F3CBE8EA8BA86"/>
    <w:rsid w:val="002E3930"/>
  </w:style>
  <w:style w:type="paragraph" w:customStyle="1" w:styleId="53CE860AD57A4A66A33C5EDC69522387">
    <w:name w:val="53CE860AD57A4A66A33C5EDC69522387"/>
    <w:rsid w:val="002E3930"/>
  </w:style>
  <w:style w:type="paragraph" w:customStyle="1" w:styleId="A847515F873C414795C954C3E8408CBF">
    <w:name w:val="A847515F873C414795C954C3E8408CBF"/>
    <w:rsid w:val="002E3930"/>
  </w:style>
  <w:style w:type="paragraph" w:customStyle="1" w:styleId="1363939130AC4640AC17D755BBC51E92">
    <w:name w:val="1363939130AC4640AC17D755BBC51E92"/>
    <w:rsid w:val="002E3930"/>
  </w:style>
  <w:style w:type="paragraph" w:customStyle="1" w:styleId="3F2E1FC21E4A4B28B89025A276CC3B7F">
    <w:name w:val="3F2E1FC21E4A4B28B89025A276CC3B7F"/>
    <w:rsid w:val="002E3930"/>
  </w:style>
  <w:style w:type="paragraph" w:customStyle="1" w:styleId="35540B9DE1AC48398D0D5ADB19CE7DC7">
    <w:name w:val="35540B9DE1AC48398D0D5ADB19CE7DC7"/>
    <w:rsid w:val="002E3930"/>
  </w:style>
  <w:style w:type="paragraph" w:customStyle="1" w:styleId="953B005384884486BE867E317A722C59">
    <w:name w:val="953B005384884486BE867E317A722C59"/>
    <w:rsid w:val="002E3930"/>
  </w:style>
  <w:style w:type="paragraph" w:customStyle="1" w:styleId="C677EB64F1DE4894A00EFE072C2D8ECE">
    <w:name w:val="C677EB64F1DE4894A00EFE072C2D8ECE"/>
    <w:rsid w:val="002E3930"/>
  </w:style>
  <w:style w:type="paragraph" w:customStyle="1" w:styleId="107892B8176C406782818860E6793A64">
    <w:name w:val="107892B8176C406782818860E6793A64"/>
    <w:rsid w:val="002E3930"/>
  </w:style>
  <w:style w:type="paragraph" w:customStyle="1" w:styleId="F2090313FD8E417D8D537884C6BBF887">
    <w:name w:val="F2090313FD8E417D8D537884C6BBF887"/>
    <w:rsid w:val="002E3930"/>
  </w:style>
  <w:style w:type="paragraph" w:customStyle="1" w:styleId="6A76AF61F9AC4374B7E5E59659538138">
    <w:name w:val="6A76AF61F9AC4374B7E5E59659538138"/>
    <w:rsid w:val="002E3930"/>
  </w:style>
  <w:style w:type="paragraph" w:customStyle="1" w:styleId="BAFADC7189AC42E1ACE2CD158032F36B">
    <w:name w:val="BAFADC7189AC42E1ACE2CD158032F36B"/>
    <w:rsid w:val="002E3930"/>
  </w:style>
  <w:style w:type="paragraph" w:customStyle="1" w:styleId="F48389CE9B964430A9C738D6EBB289B0">
    <w:name w:val="F48389CE9B964430A9C738D6EBB289B0"/>
    <w:rsid w:val="002E3930"/>
  </w:style>
  <w:style w:type="paragraph" w:customStyle="1" w:styleId="7B23842C045C4C00A6256FE020DAECF6">
    <w:name w:val="7B23842C045C4C00A6256FE020DAECF6"/>
    <w:rsid w:val="002E3930"/>
  </w:style>
  <w:style w:type="paragraph" w:customStyle="1" w:styleId="D04475C742714890B4277BB95021B053">
    <w:name w:val="D04475C742714890B4277BB95021B053"/>
    <w:rsid w:val="002E3930"/>
  </w:style>
  <w:style w:type="paragraph" w:customStyle="1" w:styleId="98314F822FAF4162B39B29F2E697B87A">
    <w:name w:val="98314F822FAF4162B39B29F2E697B87A"/>
    <w:rsid w:val="002E3930"/>
  </w:style>
  <w:style w:type="paragraph" w:customStyle="1" w:styleId="6BF94E010AB54094882BF427C634AE9F">
    <w:name w:val="6BF94E010AB54094882BF427C634AE9F"/>
    <w:rsid w:val="002E3930"/>
  </w:style>
  <w:style w:type="paragraph" w:customStyle="1" w:styleId="20A5559DEB5A4AA08E9D0206954FF14E">
    <w:name w:val="20A5559DEB5A4AA08E9D0206954FF14E"/>
    <w:rsid w:val="002E3930"/>
  </w:style>
  <w:style w:type="paragraph" w:customStyle="1" w:styleId="46B713CECF8147DBBBC85E7E2DFE9238">
    <w:name w:val="46B713CECF8147DBBBC85E7E2DFE9238"/>
    <w:rsid w:val="002E3930"/>
  </w:style>
  <w:style w:type="paragraph" w:customStyle="1" w:styleId="E0214572A34A48249E54EB9CDC92E1BF">
    <w:name w:val="E0214572A34A48249E54EB9CDC92E1BF"/>
    <w:rsid w:val="002E3930"/>
  </w:style>
  <w:style w:type="paragraph" w:customStyle="1" w:styleId="D10053A9196E40B8A635DE8E7C5C2232">
    <w:name w:val="D10053A9196E40B8A635DE8E7C5C2232"/>
    <w:rsid w:val="002E3930"/>
  </w:style>
  <w:style w:type="paragraph" w:customStyle="1" w:styleId="7C3C250CACF5402CB6C63802C3613749">
    <w:name w:val="7C3C250CACF5402CB6C63802C3613749"/>
    <w:rsid w:val="002E3930"/>
  </w:style>
  <w:style w:type="paragraph" w:customStyle="1" w:styleId="5F8A0CBF2F07443F9722CFF66C4F075E">
    <w:name w:val="5F8A0CBF2F07443F9722CFF66C4F075E"/>
    <w:rsid w:val="002E3930"/>
  </w:style>
  <w:style w:type="paragraph" w:customStyle="1" w:styleId="4A3D613B9AF1429B970A6A9A31738F96">
    <w:name w:val="4A3D613B9AF1429B970A6A9A31738F96"/>
    <w:rsid w:val="002E3930"/>
  </w:style>
  <w:style w:type="paragraph" w:customStyle="1" w:styleId="25B9A6A256944B60B2848BF3CCA23CDC4">
    <w:name w:val="25B9A6A256944B60B2848BF3CCA23CDC4"/>
    <w:rsid w:val="00262468"/>
    <w:pPr>
      <w:spacing w:after="0" w:line="240" w:lineRule="auto"/>
    </w:pPr>
    <w:rPr>
      <w:rFonts w:ascii="SAPFolioLight" w:eastAsiaTheme="minorHAnsi" w:hAnsi="SAPFolioLight"/>
      <w:caps/>
      <w:color w:val="F0AB00"/>
      <w:spacing w:val="20"/>
      <w:sz w:val="36"/>
      <w:szCs w:val="24"/>
    </w:rPr>
  </w:style>
  <w:style w:type="paragraph" w:customStyle="1" w:styleId="6922B80BABFD4A29841CAA1E02A7DF964">
    <w:name w:val="6922B80BABFD4A29841CAA1E02A7DF964"/>
    <w:rsid w:val="00262468"/>
    <w:pPr>
      <w:spacing w:after="0" w:line="240" w:lineRule="auto"/>
    </w:pPr>
    <w:rPr>
      <w:rFonts w:ascii="SAPFolioLight" w:eastAsiaTheme="minorHAnsi" w:hAnsi="SAPFolioLight"/>
      <w:color w:val="999999"/>
      <w:sz w:val="32"/>
      <w:szCs w:val="24"/>
    </w:rPr>
  </w:style>
  <w:style w:type="paragraph" w:customStyle="1" w:styleId="25B9A6A256944B60B2848BF3CCA23CDC5">
    <w:name w:val="25B9A6A256944B60B2848BF3CCA23CDC5"/>
    <w:rsid w:val="00262468"/>
    <w:pPr>
      <w:spacing w:after="0" w:line="240" w:lineRule="auto"/>
    </w:pPr>
    <w:rPr>
      <w:rFonts w:ascii="SAPFolioLight" w:eastAsiaTheme="minorHAnsi" w:hAnsi="SAPFolioLight"/>
      <w:caps/>
      <w:color w:val="F0AB00"/>
      <w:spacing w:val="20"/>
      <w:sz w:val="36"/>
      <w:szCs w:val="24"/>
    </w:rPr>
  </w:style>
  <w:style w:type="paragraph" w:customStyle="1" w:styleId="6922B80BABFD4A29841CAA1E02A7DF965">
    <w:name w:val="6922B80BABFD4A29841CAA1E02A7DF965"/>
    <w:rsid w:val="00262468"/>
    <w:pPr>
      <w:spacing w:after="0" w:line="240" w:lineRule="auto"/>
    </w:pPr>
    <w:rPr>
      <w:rFonts w:ascii="SAPFolioLight" w:eastAsiaTheme="minorHAnsi" w:hAnsi="SAPFolioLight"/>
      <w:color w:val="999999"/>
      <w:sz w:val="32"/>
      <w:szCs w:val="24"/>
    </w:rPr>
  </w:style>
  <w:style w:type="paragraph" w:customStyle="1" w:styleId="3407CD9BA2DB40D3A0648588AC250AB5">
    <w:name w:val="3407CD9BA2DB40D3A0648588AC250AB5"/>
    <w:rsid w:val="00262468"/>
  </w:style>
  <w:style w:type="paragraph" w:customStyle="1" w:styleId="8AAD020FBCD84B4F9B7165EF44991476">
    <w:name w:val="8AAD020FBCD84B4F9B7165EF44991476"/>
    <w:rsid w:val="00262468"/>
  </w:style>
  <w:style w:type="paragraph" w:customStyle="1" w:styleId="2D6B3BA1DC744BCD8D01B8A0C38DEEE8">
    <w:name w:val="2D6B3BA1DC744BCD8D01B8A0C38DEEE8"/>
    <w:rsid w:val="00262468"/>
  </w:style>
  <w:style w:type="paragraph" w:customStyle="1" w:styleId="68EAE718FF7045CEA50C3E9DCE8E24F5">
    <w:name w:val="68EAE718FF7045CEA50C3E9DCE8E24F5"/>
    <w:rsid w:val="00262468"/>
  </w:style>
  <w:style w:type="paragraph" w:customStyle="1" w:styleId="33F45453DA8C482DB93A6DE7DCCF6789">
    <w:name w:val="33F45453DA8C482DB93A6DE7DCCF6789"/>
    <w:rsid w:val="00262468"/>
  </w:style>
  <w:style w:type="paragraph" w:customStyle="1" w:styleId="A21B8FC2186B423DB1BAB16311F1D69D">
    <w:name w:val="A21B8FC2186B423DB1BAB16311F1D69D"/>
    <w:rsid w:val="00262468"/>
  </w:style>
  <w:style w:type="paragraph" w:customStyle="1" w:styleId="4ACC475FB77E46848997D353D3DC962D">
    <w:name w:val="4ACC475FB77E46848997D353D3DC962D"/>
    <w:rsid w:val="00262468"/>
  </w:style>
  <w:style w:type="paragraph" w:customStyle="1" w:styleId="C4C2FB9893D443C6B2B5A3E6328BD5AC">
    <w:name w:val="C4C2FB9893D443C6B2B5A3E6328BD5AC"/>
    <w:rsid w:val="00262468"/>
  </w:style>
  <w:style w:type="paragraph" w:customStyle="1" w:styleId="A15036DB4A224A65AA851703C6A7F9C8">
    <w:name w:val="A15036DB4A224A65AA851703C6A7F9C8"/>
    <w:rsid w:val="00262468"/>
  </w:style>
  <w:style w:type="paragraph" w:customStyle="1" w:styleId="7CB7C89A6F7A4E63AE222E4649F1A642">
    <w:name w:val="7CB7C89A6F7A4E63AE222E4649F1A642"/>
    <w:rsid w:val="00262468"/>
  </w:style>
  <w:style w:type="paragraph" w:customStyle="1" w:styleId="17C82710F5BD49D584BB5D7B0DB0E0FE">
    <w:name w:val="17C82710F5BD49D584BB5D7B0DB0E0FE"/>
    <w:rsid w:val="00262468"/>
  </w:style>
  <w:style w:type="paragraph" w:customStyle="1" w:styleId="5A855995C8E54BE995EE68EA6F27594E">
    <w:name w:val="5A855995C8E54BE995EE68EA6F27594E"/>
    <w:rsid w:val="00262468"/>
  </w:style>
  <w:style w:type="paragraph" w:customStyle="1" w:styleId="E488ED61364845A2B5D9823ADA591667">
    <w:name w:val="E488ED61364845A2B5D9823ADA591667"/>
    <w:rsid w:val="00262468"/>
  </w:style>
  <w:style w:type="paragraph" w:customStyle="1" w:styleId="4503AEF7EFEE4A4EAD6509F450101705">
    <w:name w:val="4503AEF7EFEE4A4EAD6509F450101705"/>
    <w:rsid w:val="00262468"/>
  </w:style>
  <w:style w:type="paragraph" w:customStyle="1" w:styleId="9D8B5EA06CFB41BC83FF172B6356B46D">
    <w:name w:val="9D8B5EA06CFB41BC83FF172B6356B46D"/>
    <w:rsid w:val="00262468"/>
  </w:style>
  <w:style w:type="paragraph" w:customStyle="1" w:styleId="6CE8A6DE086348C4928F9C6A5EFE91E0">
    <w:name w:val="6CE8A6DE086348C4928F9C6A5EFE91E0"/>
    <w:rsid w:val="00262468"/>
  </w:style>
  <w:style w:type="paragraph" w:customStyle="1" w:styleId="105EE4A5F0C14CF686A7F2C4D2A60365">
    <w:name w:val="105EE4A5F0C14CF686A7F2C4D2A60365"/>
    <w:rsid w:val="00262468"/>
  </w:style>
  <w:style w:type="paragraph" w:customStyle="1" w:styleId="5F4CE4588C134B3B9F441FC01DDA7A4C">
    <w:name w:val="5F4CE4588C134B3B9F441FC01DDA7A4C"/>
    <w:rsid w:val="00262468"/>
  </w:style>
  <w:style w:type="paragraph" w:customStyle="1" w:styleId="57050BC7F16D4A1AB233DA19194DF992">
    <w:name w:val="57050BC7F16D4A1AB233DA19194DF992"/>
    <w:rsid w:val="00262468"/>
  </w:style>
  <w:style w:type="paragraph" w:customStyle="1" w:styleId="E16F2B57FC3D40CCB417988BB4F6A778">
    <w:name w:val="E16F2B57FC3D40CCB417988BB4F6A778"/>
    <w:rsid w:val="00262468"/>
  </w:style>
  <w:style w:type="paragraph" w:customStyle="1" w:styleId="08FB4A9DB3134AA58B80154AEFA620AA">
    <w:name w:val="08FB4A9DB3134AA58B80154AEFA620AA"/>
    <w:rsid w:val="00262468"/>
  </w:style>
  <w:style w:type="paragraph" w:customStyle="1" w:styleId="F937ADA1C5E840B5A5E9AB5ABDEDD0DB">
    <w:name w:val="F937ADA1C5E840B5A5E9AB5ABDEDD0DB"/>
    <w:rsid w:val="00262468"/>
  </w:style>
  <w:style w:type="paragraph" w:customStyle="1" w:styleId="6C88ED74B892476A83562585A67E36CA">
    <w:name w:val="6C88ED74B892476A83562585A67E36CA"/>
    <w:rsid w:val="00262468"/>
  </w:style>
  <w:style w:type="paragraph" w:customStyle="1" w:styleId="B88924DAF20C4ADAB3E4574C5F6747AE">
    <w:name w:val="B88924DAF20C4ADAB3E4574C5F6747AE"/>
    <w:rsid w:val="00262468"/>
  </w:style>
  <w:style w:type="paragraph" w:customStyle="1" w:styleId="45CF23A9F8504A72BB8D1B06B8796F2C">
    <w:name w:val="45CF23A9F8504A72BB8D1B06B8796F2C"/>
    <w:rsid w:val="00262468"/>
  </w:style>
  <w:style w:type="paragraph" w:customStyle="1" w:styleId="34689F41CB9C4A42A4253D61F521A1D4">
    <w:name w:val="34689F41CB9C4A42A4253D61F521A1D4"/>
    <w:rsid w:val="00262468"/>
  </w:style>
  <w:style w:type="paragraph" w:customStyle="1" w:styleId="B6DA04AF951A45298492A9EC954E7A0D">
    <w:name w:val="B6DA04AF951A45298492A9EC954E7A0D"/>
    <w:rsid w:val="00262468"/>
  </w:style>
  <w:style w:type="paragraph" w:customStyle="1" w:styleId="482711C25CA94E1DA1DD9B784F625F37">
    <w:name w:val="482711C25CA94E1DA1DD9B784F625F37"/>
    <w:rsid w:val="00262468"/>
  </w:style>
  <w:style w:type="paragraph" w:customStyle="1" w:styleId="B00758126D1D4157A181EE7FF829F4BF">
    <w:name w:val="B00758126D1D4157A181EE7FF829F4BF"/>
    <w:rsid w:val="00262468"/>
  </w:style>
  <w:style w:type="paragraph" w:customStyle="1" w:styleId="13249D9EED424AF8A0FF19998A5E86CF">
    <w:name w:val="13249D9EED424AF8A0FF19998A5E86CF"/>
    <w:rsid w:val="00262468"/>
  </w:style>
  <w:style w:type="paragraph" w:customStyle="1" w:styleId="55C16674FDB14314B1D9A61615E1EBB0">
    <w:name w:val="55C16674FDB14314B1D9A61615E1EBB0"/>
    <w:rsid w:val="00262468"/>
  </w:style>
  <w:style w:type="paragraph" w:customStyle="1" w:styleId="2C69F18562D8434ABFCB7CE683DB0556">
    <w:name w:val="2C69F18562D8434ABFCB7CE683DB0556"/>
    <w:rsid w:val="00262468"/>
  </w:style>
  <w:style w:type="paragraph" w:customStyle="1" w:styleId="DD4C3420138D4B95B450715600E8DE4C">
    <w:name w:val="DD4C3420138D4B95B450715600E8DE4C"/>
    <w:rsid w:val="00262468"/>
  </w:style>
  <w:style w:type="paragraph" w:customStyle="1" w:styleId="BB955972681A476EB07C5CAAA1B62260">
    <w:name w:val="BB955972681A476EB07C5CAAA1B62260"/>
    <w:rsid w:val="00262468"/>
  </w:style>
  <w:style w:type="paragraph" w:customStyle="1" w:styleId="7706172EFBE545FD93D505A73C230FAD">
    <w:name w:val="7706172EFBE545FD93D505A73C230FAD"/>
    <w:rsid w:val="00262468"/>
  </w:style>
  <w:style w:type="paragraph" w:customStyle="1" w:styleId="FCE1203A7E814084B84D0C5BB15D811B">
    <w:name w:val="FCE1203A7E814084B84D0C5BB15D811B"/>
    <w:rsid w:val="00262468"/>
  </w:style>
  <w:style w:type="paragraph" w:customStyle="1" w:styleId="8B9248BAC4204FE2B3F5750B7C6797EE">
    <w:name w:val="8B9248BAC4204FE2B3F5750B7C6797EE"/>
    <w:rsid w:val="0040623D"/>
  </w:style>
  <w:style w:type="paragraph" w:customStyle="1" w:styleId="694A07BC5C8F4F549C221CA0D1D47D7C">
    <w:name w:val="694A07BC5C8F4F549C221CA0D1D47D7C"/>
    <w:rsid w:val="0040623D"/>
  </w:style>
  <w:style w:type="paragraph" w:customStyle="1" w:styleId="47C72FAAF5C44CE7872EFC71B85535D5">
    <w:name w:val="47C72FAAF5C44CE7872EFC71B85535D5"/>
    <w:rsid w:val="0040623D"/>
  </w:style>
  <w:style w:type="paragraph" w:customStyle="1" w:styleId="13C0D9EA3BB44C2793E4484FFD734048">
    <w:name w:val="13C0D9EA3BB44C2793E4484FFD734048"/>
    <w:rsid w:val="0040623D"/>
  </w:style>
  <w:style w:type="paragraph" w:customStyle="1" w:styleId="037B258CA2B84F2BB0311EDB15D63BDC">
    <w:name w:val="037B258CA2B84F2BB0311EDB15D63BDC"/>
    <w:rsid w:val="0040623D"/>
  </w:style>
  <w:style w:type="paragraph" w:customStyle="1" w:styleId="833862DF87974FD68BB3C5D46D588E40">
    <w:name w:val="833862DF87974FD68BB3C5D46D588E40"/>
    <w:rsid w:val="0040623D"/>
  </w:style>
  <w:style w:type="paragraph" w:customStyle="1" w:styleId="C3F62C8985634E9ABD258F537EFADF11">
    <w:name w:val="C3F62C8985634E9ABD258F537EFADF11"/>
    <w:rsid w:val="0040623D"/>
  </w:style>
  <w:style w:type="paragraph" w:customStyle="1" w:styleId="7D5B3C7F64F14E07A350B8CD952EA9DB">
    <w:name w:val="7D5B3C7F64F14E07A350B8CD952EA9DB"/>
    <w:rsid w:val="0040623D"/>
  </w:style>
  <w:style w:type="paragraph" w:customStyle="1" w:styleId="1D735F313C6740B3870C637DC17780D8">
    <w:name w:val="1D735F313C6740B3870C637DC17780D8"/>
    <w:rsid w:val="0040623D"/>
  </w:style>
  <w:style w:type="paragraph" w:customStyle="1" w:styleId="4DAACDC4A75E4450A9D9A0289613CD81">
    <w:name w:val="4DAACDC4A75E4450A9D9A0289613CD81"/>
    <w:rsid w:val="0040623D"/>
  </w:style>
  <w:style w:type="paragraph" w:customStyle="1" w:styleId="9AAB9691FA39493895FF66E4EFC288D9">
    <w:name w:val="9AAB9691FA39493895FF66E4EFC288D9"/>
    <w:rsid w:val="0040623D"/>
  </w:style>
  <w:style w:type="paragraph" w:customStyle="1" w:styleId="03DA0A707FF74ECD8B5CBEE6F7F99B97">
    <w:name w:val="03DA0A707FF74ECD8B5CBEE6F7F99B97"/>
    <w:rsid w:val="0040623D"/>
  </w:style>
  <w:style w:type="paragraph" w:customStyle="1" w:styleId="45795C8F263A431EA9DD9059F33A086E">
    <w:name w:val="45795C8F263A431EA9DD9059F33A086E"/>
    <w:rsid w:val="0040623D"/>
  </w:style>
  <w:style w:type="paragraph" w:customStyle="1" w:styleId="6D710A6515D64E8BB07305D3B89CA695">
    <w:name w:val="6D710A6515D64E8BB07305D3B89CA695"/>
    <w:rsid w:val="0040623D"/>
  </w:style>
  <w:style w:type="paragraph" w:customStyle="1" w:styleId="0CFAD27FC526410798ABAA4074607431">
    <w:name w:val="0CFAD27FC526410798ABAA4074607431"/>
    <w:rsid w:val="0040623D"/>
  </w:style>
  <w:style w:type="paragraph" w:customStyle="1" w:styleId="2AA201907963499CB4E884FFAA46792E">
    <w:name w:val="2AA201907963499CB4E884FFAA46792E"/>
    <w:rsid w:val="0040623D"/>
  </w:style>
  <w:style w:type="paragraph" w:customStyle="1" w:styleId="8E4A6BBDC37C4FB380ED927AB0DEA082">
    <w:name w:val="8E4A6BBDC37C4FB380ED927AB0DEA082"/>
    <w:rsid w:val="0040623D"/>
  </w:style>
  <w:style w:type="paragraph" w:customStyle="1" w:styleId="F611DB4CB7024B78B59CAFEEA98E42CA">
    <w:name w:val="F611DB4CB7024B78B59CAFEEA98E42CA"/>
    <w:rsid w:val="0040623D"/>
  </w:style>
  <w:style w:type="paragraph" w:customStyle="1" w:styleId="E45AA21590524EA4A820B33BA785724E">
    <w:name w:val="E45AA21590524EA4A820B33BA785724E"/>
    <w:rsid w:val="0040623D"/>
  </w:style>
  <w:style w:type="paragraph" w:customStyle="1" w:styleId="ED977F7CF6F24D7A82DC8841CFA64EED">
    <w:name w:val="ED977F7CF6F24D7A82DC8841CFA64EED"/>
    <w:rsid w:val="0040623D"/>
  </w:style>
  <w:style w:type="paragraph" w:customStyle="1" w:styleId="D63364E99CEA47E8B4AD2A618D50B601">
    <w:name w:val="D63364E99CEA47E8B4AD2A618D50B601"/>
    <w:rsid w:val="0040623D"/>
  </w:style>
  <w:style w:type="paragraph" w:customStyle="1" w:styleId="DC2826C093524FFF937D4CE614EF22D7">
    <w:name w:val="DC2826C093524FFF937D4CE614EF22D7"/>
    <w:rsid w:val="0040623D"/>
  </w:style>
  <w:style w:type="paragraph" w:customStyle="1" w:styleId="9ED8F4F0A62A4556A002CD0DE97EE7E6">
    <w:name w:val="9ED8F4F0A62A4556A002CD0DE97EE7E6"/>
    <w:rsid w:val="0040623D"/>
  </w:style>
  <w:style w:type="paragraph" w:customStyle="1" w:styleId="350A893D4BB44ED89A868E5003D35F2A">
    <w:name w:val="350A893D4BB44ED89A868E5003D35F2A"/>
    <w:rsid w:val="0040623D"/>
  </w:style>
  <w:style w:type="paragraph" w:customStyle="1" w:styleId="9DA8E075869D47AD849B8934ED4C1DF5">
    <w:name w:val="9DA8E075869D47AD849B8934ED4C1DF5"/>
    <w:rsid w:val="0040623D"/>
  </w:style>
  <w:style w:type="paragraph" w:customStyle="1" w:styleId="4DA03892171245F285F55F8AE5A9FD4D">
    <w:name w:val="4DA03892171245F285F55F8AE5A9FD4D"/>
    <w:rsid w:val="0040623D"/>
  </w:style>
  <w:style w:type="paragraph" w:customStyle="1" w:styleId="409A0F94E55847798BB82F93E7229C57">
    <w:name w:val="409A0F94E55847798BB82F93E7229C57"/>
    <w:rsid w:val="0040623D"/>
  </w:style>
  <w:style w:type="paragraph" w:customStyle="1" w:styleId="D1FFBE63986B41AB82B1224C288711BA">
    <w:name w:val="D1FFBE63986B41AB82B1224C288711BA"/>
    <w:rsid w:val="0040623D"/>
  </w:style>
  <w:style w:type="paragraph" w:customStyle="1" w:styleId="9EAD0E09908E46389E4EB2E282DE0568">
    <w:name w:val="9EAD0E09908E46389E4EB2E282DE0568"/>
    <w:rsid w:val="0040623D"/>
  </w:style>
  <w:style w:type="paragraph" w:customStyle="1" w:styleId="E3228DFBDC484B57B9D11360633A56BB">
    <w:name w:val="E3228DFBDC484B57B9D11360633A56BB"/>
    <w:rsid w:val="0040623D"/>
  </w:style>
  <w:style w:type="paragraph" w:customStyle="1" w:styleId="3BF656962AEF4CFE94D676B83660BE70">
    <w:name w:val="3BF656962AEF4CFE94D676B83660BE70"/>
    <w:rsid w:val="0040623D"/>
  </w:style>
  <w:style w:type="paragraph" w:customStyle="1" w:styleId="A2F0CB4399B74404A60EEEFE730736AA">
    <w:name w:val="A2F0CB4399B74404A60EEEFE730736AA"/>
    <w:rsid w:val="0040623D"/>
  </w:style>
  <w:style w:type="paragraph" w:customStyle="1" w:styleId="9826B185E8DA4E4192C717345961E9D1">
    <w:name w:val="9826B185E8DA4E4192C717345961E9D1"/>
    <w:rsid w:val="0040623D"/>
  </w:style>
  <w:style w:type="paragraph" w:customStyle="1" w:styleId="9585EF8375844316AFB1363B74E1414E">
    <w:name w:val="9585EF8375844316AFB1363B74E1414E"/>
    <w:rsid w:val="0040623D"/>
  </w:style>
  <w:style w:type="paragraph" w:customStyle="1" w:styleId="9EA1E9E1EE5B4F14B1A0A859C5508D41">
    <w:name w:val="9EA1E9E1EE5B4F14B1A0A859C5508D41"/>
    <w:rsid w:val="0040623D"/>
  </w:style>
  <w:style w:type="paragraph" w:customStyle="1" w:styleId="A323551F3F7D4DABA31CDA95680358CA">
    <w:name w:val="A323551F3F7D4DABA31CDA95680358CA"/>
    <w:rsid w:val="0040623D"/>
  </w:style>
  <w:style w:type="paragraph" w:customStyle="1" w:styleId="508E5E638ABC48128751CF3F5FEFA82C">
    <w:name w:val="508E5E638ABC48128751CF3F5FEFA82C"/>
    <w:rsid w:val="0040623D"/>
  </w:style>
  <w:style w:type="paragraph" w:customStyle="1" w:styleId="4635B4A3715F4277A6F665194EFCA1EC">
    <w:name w:val="4635B4A3715F4277A6F665194EFCA1EC"/>
    <w:rsid w:val="0040623D"/>
  </w:style>
  <w:style w:type="paragraph" w:customStyle="1" w:styleId="DB958706300645F3B903A49752B30A5A">
    <w:name w:val="DB958706300645F3B903A49752B30A5A"/>
    <w:rsid w:val="0040623D"/>
  </w:style>
  <w:style w:type="paragraph" w:customStyle="1" w:styleId="4A1A134E2FC545B39004554B20688BB7">
    <w:name w:val="4A1A134E2FC545B39004554B20688BB7"/>
    <w:rsid w:val="0040623D"/>
  </w:style>
  <w:style w:type="paragraph" w:customStyle="1" w:styleId="EBB2FC7B3C5B457D8C765F264D98A002">
    <w:name w:val="EBB2FC7B3C5B457D8C765F264D98A002"/>
    <w:rsid w:val="0040623D"/>
  </w:style>
  <w:style w:type="paragraph" w:customStyle="1" w:styleId="7524185F1D6C4256A18C009F05C55F79">
    <w:name w:val="7524185F1D6C4256A18C009F05C55F79"/>
    <w:rsid w:val="0040623D"/>
  </w:style>
  <w:style w:type="paragraph" w:customStyle="1" w:styleId="407F45DB3DCE4B1C95FEBA299A108B97">
    <w:name w:val="407F45DB3DCE4B1C95FEBA299A108B97"/>
    <w:rsid w:val="0040623D"/>
  </w:style>
  <w:style w:type="paragraph" w:customStyle="1" w:styleId="59986023C41740D8BC1494AB8918BD5C">
    <w:name w:val="59986023C41740D8BC1494AB8918BD5C"/>
    <w:rsid w:val="0040623D"/>
  </w:style>
  <w:style w:type="paragraph" w:customStyle="1" w:styleId="BE6C7C5D55E34FE69C9F8DD71BE010F6">
    <w:name w:val="BE6C7C5D55E34FE69C9F8DD71BE010F6"/>
    <w:rsid w:val="0040623D"/>
  </w:style>
  <w:style w:type="paragraph" w:customStyle="1" w:styleId="8C5F8D143FF8447E885F7417FD5021B1">
    <w:name w:val="8C5F8D143FF8447E885F7417FD5021B1"/>
    <w:rsid w:val="0040623D"/>
  </w:style>
  <w:style w:type="paragraph" w:customStyle="1" w:styleId="8BCA2E43197B42539F86B65A65E8836A">
    <w:name w:val="8BCA2E43197B42539F86B65A65E8836A"/>
    <w:rsid w:val="0040623D"/>
  </w:style>
  <w:style w:type="paragraph" w:customStyle="1" w:styleId="9D2B5B5711474E438484FAB8249CF569">
    <w:name w:val="9D2B5B5711474E438484FAB8249CF569"/>
    <w:rsid w:val="0040623D"/>
  </w:style>
  <w:style w:type="paragraph" w:customStyle="1" w:styleId="77DA48DB0BFD483BA77ED220BAD2FE36">
    <w:name w:val="77DA48DB0BFD483BA77ED220BAD2FE36"/>
    <w:rsid w:val="0040623D"/>
  </w:style>
  <w:style w:type="paragraph" w:customStyle="1" w:styleId="256A232701CF4E9E8B5861DB3175A42B">
    <w:name w:val="256A232701CF4E9E8B5861DB3175A42B"/>
    <w:rsid w:val="0040623D"/>
  </w:style>
  <w:style w:type="paragraph" w:customStyle="1" w:styleId="9E1B7B3D9530444FB707B435A7B7AC6D">
    <w:name w:val="9E1B7B3D9530444FB707B435A7B7AC6D"/>
    <w:rsid w:val="0040623D"/>
  </w:style>
  <w:style w:type="paragraph" w:customStyle="1" w:styleId="0F83AECD7E514EF09C11C630DDFF4C59">
    <w:name w:val="0F83AECD7E514EF09C11C630DDFF4C59"/>
    <w:rsid w:val="0040623D"/>
  </w:style>
  <w:style w:type="paragraph" w:customStyle="1" w:styleId="68EC6D68017B45D3A598BC3C050D904B">
    <w:name w:val="68EC6D68017B45D3A598BC3C050D904B"/>
    <w:rsid w:val="0040623D"/>
  </w:style>
  <w:style w:type="paragraph" w:customStyle="1" w:styleId="CAB9E80B0ECB48458F4140BDE2751380">
    <w:name w:val="CAB9E80B0ECB48458F4140BDE2751380"/>
    <w:rsid w:val="0040623D"/>
  </w:style>
  <w:style w:type="paragraph" w:customStyle="1" w:styleId="8F32A999E2DD404D84C7F5765F3923DB">
    <w:name w:val="8F32A999E2DD404D84C7F5765F3923DB"/>
    <w:rsid w:val="0040623D"/>
  </w:style>
  <w:style w:type="paragraph" w:customStyle="1" w:styleId="A20A3B14F4744CA5B87DD178E22B1191">
    <w:name w:val="A20A3B14F4744CA5B87DD178E22B1191"/>
    <w:rsid w:val="0040623D"/>
  </w:style>
  <w:style w:type="paragraph" w:customStyle="1" w:styleId="BB3D6773D1E94A5F8BBAD17ED97A450C">
    <w:name w:val="BB3D6773D1E94A5F8BBAD17ED97A450C"/>
    <w:rsid w:val="0040623D"/>
  </w:style>
  <w:style w:type="paragraph" w:customStyle="1" w:styleId="58B580704D284E7D9309D98707F3B2C3">
    <w:name w:val="58B580704D284E7D9309D98707F3B2C3"/>
    <w:rsid w:val="0040623D"/>
  </w:style>
  <w:style w:type="paragraph" w:customStyle="1" w:styleId="8513AF30C30A4EAEBC18DC506C4936DD">
    <w:name w:val="8513AF30C30A4EAEBC18DC506C4936DD"/>
    <w:rsid w:val="0040623D"/>
  </w:style>
  <w:style w:type="paragraph" w:customStyle="1" w:styleId="00773794F72342B99D16DE2D305868A6">
    <w:name w:val="00773794F72342B99D16DE2D305868A6"/>
    <w:rsid w:val="0040623D"/>
  </w:style>
  <w:style w:type="paragraph" w:customStyle="1" w:styleId="8B6CECD897274DD2ABA769690F818E30">
    <w:name w:val="8B6CECD897274DD2ABA769690F818E30"/>
    <w:rsid w:val="0040623D"/>
  </w:style>
  <w:style w:type="paragraph" w:customStyle="1" w:styleId="8CB55FB252FA4AE68A99FFFD46887210">
    <w:name w:val="8CB55FB252FA4AE68A99FFFD46887210"/>
    <w:rsid w:val="0040623D"/>
  </w:style>
  <w:style w:type="paragraph" w:customStyle="1" w:styleId="B836004EA8A545A18E8BECA4E3CA4C1D">
    <w:name w:val="B836004EA8A545A18E8BECA4E3CA4C1D"/>
    <w:rsid w:val="0040623D"/>
  </w:style>
  <w:style w:type="paragraph" w:customStyle="1" w:styleId="BC5BC60786E440DD97990CBE235F4709">
    <w:name w:val="BC5BC60786E440DD97990CBE235F4709"/>
    <w:rsid w:val="0040623D"/>
  </w:style>
  <w:style w:type="paragraph" w:customStyle="1" w:styleId="3D8EAE5A0D374CB18A5571933ED69F2D">
    <w:name w:val="3D8EAE5A0D374CB18A5571933ED69F2D"/>
    <w:rsid w:val="0040623D"/>
  </w:style>
  <w:style w:type="paragraph" w:customStyle="1" w:styleId="CECD1D2B01D64162B275E7E28E9D6C57">
    <w:name w:val="CECD1D2B01D64162B275E7E28E9D6C57"/>
    <w:rsid w:val="0040623D"/>
  </w:style>
  <w:style w:type="paragraph" w:customStyle="1" w:styleId="CC04768C606A47E4B643072F0A844448">
    <w:name w:val="CC04768C606A47E4B643072F0A844448"/>
    <w:rsid w:val="0040623D"/>
  </w:style>
  <w:style w:type="paragraph" w:customStyle="1" w:styleId="384369B2DF8540E0B021AFED841B8AE9">
    <w:name w:val="384369B2DF8540E0B021AFED841B8AE9"/>
    <w:rsid w:val="0040623D"/>
  </w:style>
  <w:style w:type="paragraph" w:customStyle="1" w:styleId="FE7BDB69460645EE9EEBC5D682CE3933">
    <w:name w:val="FE7BDB69460645EE9EEBC5D682CE3933"/>
    <w:rsid w:val="0040623D"/>
  </w:style>
  <w:style w:type="paragraph" w:customStyle="1" w:styleId="ABA2CFBF34C74785896BD358F3C83B66">
    <w:name w:val="ABA2CFBF34C74785896BD358F3C83B66"/>
    <w:rsid w:val="0040623D"/>
  </w:style>
  <w:style w:type="paragraph" w:customStyle="1" w:styleId="E914C961CA1C442C8027B51F9572BBCE">
    <w:name w:val="E914C961CA1C442C8027B51F9572BBCE"/>
    <w:rsid w:val="0040623D"/>
  </w:style>
  <w:style w:type="paragraph" w:customStyle="1" w:styleId="2D7ADC2882824E68BC8CAA52BC4338B6">
    <w:name w:val="2D7ADC2882824E68BC8CAA52BC4338B6"/>
    <w:rsid w:val="0040623D"/>
  </w:style>
  <w:style w:type="paragraph" w:customStyle="1" w:styleId="B69B41E8FF644472BE44FFD396B1E03C">
    <w:name w:val="B69B41E8FF644472BE44FFD396B1E03C"/>
    <w:rsid w:val="0040623D"/>
  </w:style>
  <w:style w:type="paragraph" w:customStyle="1" w:styleId="DC57FE4617CF4428A1FEC1F18360A450">
    <w:name w:val="DC57FE4617CF4428A1FEC1F18360A450"/>
    <w:rsid w:val="0040623D"/>
  </w:style>
  <w:style w:type="paragraph" w:customStyle="1" w:styleId="85FB51219F674EB9BC3A578868F62C3E">
    <w:name w:val="85FB51219F674EB9BC3A578868F62C3E"/>
    <w:rsid w:val="0040623D"/>
  </w:style>
  <w:style w:type="paragraph" w:customStyle="1" w:styleId="1C7FF1D2CA6F4A8DA6CD866727D27732">
    <w:name w:val="1C7FF1D2CA6F4A8DA6CD866727D27732"/>
    <w:rsid w:val="0040623D"/>
  </w:style>
  <w:style w:type="paragraph" w:customStyle="1" w:styleId="A42F661A28674998A154758B5BA5DD52">
    <w:name w:val="A42F661A28674998A154758B5BA5DD52"/>
    <w:rsid w:val="0040623D"/>
  </w:style>
  <w:style w:type="paragraph" w:customStyle="1" w:styleId="54CBFBB228F645509C904509878324C4">
    <w:name w:val="54CBFBB228F645509C904509878324C4"/>
    <w:rsid w:val="0040623D"/>
  </w:style>
  <w:style w:type="paragraph" w:customStyle="1" w:styleId="9DAFD575FCA94C368DFA945434EE44FE">
    <w:name w:val="9DAFD575FCA94C368DFA945434EE44FE"/>
    <w:rsid w:val="0040623D"/>
  </w:style>
  <w:style w:type="paragraph" w:customStyle="1" w:styleId="3CDB76FD749D4CB3A02088C217FFF1AD">
    <w:name w:val="3CDB76FD749D4CB3A02088C217FFF1AD"/>
    <w:rsid w:val="0040623D"/>
  </w:style>
  <w:style w:type="paragraph" w:customStyle="1" w:styleId="5CB1DAA20A6C4C1FA2EC1605B9E8E3FD">
    <w:name w:val="5CB1DAA20A6C4C1FA2EC1605B9E8E3FD"/>
    <w:rsid w:val="0040623D"/>
  </w:style>
  <w:style w:type="paragraph" w:customStyle="1" w:styleId="0F9D4865C32146D9B0A6903A5BC9B842">
    <w:name w:val="0F9D4865C32146D9B0A6903A5BC9B842"/>
    <w:rsid w:val="0040623D"/>
  </w:style>
  <w:style w:type="paragraph" w:customStyle="1" w:styleId="C66D4312290644E884BF7C720E722EC7">
    <w:name w:val="C66D4312290644E884BF7C720E722EC7"/>
    <w:rsid w:val="0040623D"/>
  </w:style>
  <w:style w:type="paragraph" w:customStyle="1" w:styleId="E99A9904033D45B398469E0EE4697837">
    <w:name w:val="E99A9904033D45B398469E0EE4697837"/>
    <w:rsid w:val="0040623D"/>
  </w:style>
  <w:style w:type="paragraph" w:customStyle="1" w:styleId="8020F48775A24BDA912B4C7AA8550F92">
    <w:name w:val="8020F48775A24BDA912B4C7AA8550F92"/>
    <w:rsid w:val="0040623D"/>
  </w:style>
  <w:style w:type="paragraph" w:customStyle="1" w:styleId="234274E239DE416EB610AACB5D7EE6B7">
    <w:name w:val="234274E239DE416EB610AACB5D7EE6B7"/>
    <w:rsid w:val="0040623D"/>
  </w:style>
  <w:style w:type="paragraph" w:customStyle="1" w:styleId="DE3981EE31AC4E6AB38EFC78C04D8432">
    <w:name w:val="DE3981EE31AC4E6AB38EFC78C04D8432"/>
    <w:rsid w:val="0040623D"/>
  </w:style>
  <w:style w:type="paragraph" w:customStyle="1" w:styleId="CF03C4A6656B48A1820AFE4A3CDFDE87">
    <w:name w:val="CF03C4A6656B48A1820AFE4A3CDFDE87"/>
    <w:rsid w:val="0040623D"/>
  </w:style>
  <w:style w:type="paragraph" w:customStyle="1" w:styleId="FF241829730141598EE8AA15B1C9DEC2">
    <w:name w:val="FF241829730141598EE8AA15B1C9DEC2"/>
    <w:rsid w:val="0040623D"/>
  </w:style>
  <w:style w:type="paragraph" w:customStyle="1" w:styleId="7845E2685A854BC79204F6A44CD6E3B4">
    <w:name w:val="7845E2685A854BC79204F6A44CD6E3B4"/>
    <w:rsid w:val="0040623D"/>
  </w:style>
  <w:style w:type="paragraph" w:customStyle="1" w:styleId="E94CB07520F0448DBB3B27C505CA5895">
    <w:name w:val="E94CB07520F0448DBB3B27C505CA5895"/>
    <w:rsid w:val="0040623D"/>
  </w:style>
  <w:style w:type="paragraph" w:customStyle="1" w:styleId="B260F2BF570A4794A7F388786413E3B0">
    <w:name w:val="B260F2BF570A4794A7F388786413E3B0"/>
    <w:rsid w:val="0040623D"/>
  </w:style>
  <w:style w:type="paragraph" w:customStyle="1" w:styleId="BC72EC13C3D74BEE9948C8D12C7D6EFF">
    <w:name w:val="BC72EC13C3D74BEE9948C8D12C7D6EFF"/>
    <w:rsid w:val="0040623D"/>
  </w:style>
  <w:style w:type="paragraph" w:customStyle="1" w:styleId="8315C501F80542A4934ACF24A0459142">
    <w:name w:val="8315C501F80542A4934ACF24A0459142"/>
    <w:rsid w:val="0040623D"/>
  </w:style>
  <w:style w:type="paragraph" w:customStyle="1" w:styleId="9D8BA492648E430681F9F78776FC46EE">
    <w:name w:val="9D8BA492648E430681F9F78776FC46EE"/>
    <w:rsid w:val="0040623D"/>
  </w:style>
  <w:style w:type="paragraph" w:customStyle="1" w:styleId="FD7D44E4769248FF86C76D497DA2B42F">
    <w:name w:val="FD7D44E4769248FF86C76D497DA2B42F"/>
    <w:rsid w:val="0040623D"/>
  </w:style>
  <w:style w:type="paragraph" w:customStyle="1" w:styleId="25B9A6A256944B60B2848BF3CCA23CDC6">
    <w:name w:val="25B9A6A256944B60B2848BF3CCA23CDC6"/>
    <w:rsid w:val="0040623D"/>
    <w:pPr>
      <w:spacing w:after="0" w:line="240" w:lineRule="auto"/>
    </w:pPr>
    <w:rPr>
      <w:rFonts w:ascii="SAPFolioLight" w:eastAsiaTheme="minorHAnsi" w:hAnsi="SAPFolioLight"/>
      <w:caps/>
      <w:color w:val="F0AB00"/>
      <w:spacing w:val="20"/>
      <w:sz w:val="36"/>
      <w:szCs w:val="24"/>
    </w:rPr>
  </w:style>
  <w:style w:type="paragraph" w:customStyle="1" w:styleId="6922B80BABFD4A29841CAA1E02A7DF966">
    <w:name w:val="6922B80BABFD4A29841CAA1E02A7DF966"/>
    <w:rsid w:val="0040623D"/>
    <w:pPr>
      <w:spacing w:after="0" w:line="240" w:lineRule="auto"/>
    </w:pPr>
    <w:rPr>
      <w:rFonts w:ascii="SAPFolioLight" w:eastAsiaTheme="minorHAnsi" w:hAnsi="SAPFolioLight"/>
      <w:color w:val="999999"/>
      <w:sz w:val="32"/>
      <w:szCs w:val="24"/>
    </w:rPr>
  </w:style>
  <w:style w:type="paragraph" w:customStyle="1" w:styleId="1939CAFEFF744451A5C5A58227112A2F">
    <w:name w:val="1939CAFEFF744451A5C5A58227112A2F"/>
    <w:rsid w:val="0040623D"/>
  </w:style>
  <w:style w:type="paragraph" w:customStyle="1" w:styleId="8E25C669000C4C16BE978BF7D947BF1E">
    <w:name w:val="8E25C669000C4C16BE978BF7D947BF1E"/>
    <w:rsid w:val="0040623D"/>
  </w:style>
  <w:style w:type="paragraph" w:customStyle="1" w:styleId="34B1C80813A6414CB280016AE8A12F8E">
    <w:name w:val="34B1C80813A6414CB280016AE8A12F8E"/>
    <w:rsid w:val="0040623D"/>
  </w:style>
  <w:style w:type="paragraph" w:customStyle="1" w:styleId="BCB2A2A3F481409E9D998CB5E6775AEB">
    <w:name w:val="BCB2A2A3F481409E9D998CB5E6775AEB"/>
    <w:rsid w:val="0040623D"/>
  </w:style>
  <w:style w:type="paragraph" w:customStyle="1" w:styleId="ED53123AF6A744708AC3BA0336D4D260">
    <w:name w:val="ED53123AF6A744708AC3BA0336D4D260"/>
    <w:rsid w:val="0040623D"/>
  </w:style>
  <w:style w:type="paragraph" w:customStyle="1" w:styleId="072747488BF14F25A18386328E7E00EE">
    <w:name w:val="072747488BF14F25A18386328E7E00EE"/>
    <w:rsid w:val="0040623D"/>
  </w:style>
  <w:style w:type="paragraph" w:customStyle="1" w:styleId="F2B50D51E655460D957F7949AAE660EC">
    <w:name w:val="F2B50D51E655460D957F7949AAE660EC"/>
    <w:rsid w:val="0040623D"/>
  </w:style>
  <w:style w:type="paragraph" w:customStyle="1" w:styleId="F2154601FB974BD2BBBFEA42EC4D1FF0">
    <w:name w:val="F2154601FB974BD2BBBFEA42EC4D1FF0"/>
    <w:rsid w:val="0040623D"/>
  </w:style>
  <w:style w:type="paragraph" w:customStyle="1" w:styleId="74DC6D35BC834B41B129AA73894C7656">
    <w:name w:val="74DC6D35BC834B41B129AA73894C7656"/>
    <w:rsid w:val="0040623D"/>
  </w:style>
  <w:style w:type="paragraph" w:customStyle="1" w:styleId="BCDEC662161E47B48D92992EA2602E99">
    <w:name w:val="BCDEC662161E47B48D92992EA2602E99"/>
    <w:rsid w:val="0040623D"/>
  </w:style>
  <w:style w:type="paragraph" w:customStyle="1" w:styleId="24A117178D544536862903761D84987B">
    <w:name w:val="24A117178D544536862903761D84987B"/>
    <w:rsid w:val="0040623D"/>
  </w:style>
  <w:style w:type="paragraph" w:customStyle="1" w:styleId="F5E2BE74D09F46EEBC4E5B88E441A08B">
    <w:name w:val="F5E2BE74D09F46EEBC4E5B88E441A08B"/>
    <w:rsid w:val="0040623D"/>
  </w:style>
  <w:style w:type="paragraph" w:customStyle="1" w:styleId="004B0B89B3034BBA82BC98C8F4810549">
    <w:name w:val="004B0B89B3034BBA82BC98C8F4810549"/>
    <w:rsid w:val="0040623D"/>
  </w:style>
  <w:style w:type="paragraph" w:customStyle="1" w:styleId="4E7185C19482457098ED61D533D92DF2">
    <w:name w:val="4E7185C19482457098ED61D533D92DF2"/>
    <w:rsid w:val="0040623D"/>
  </w:style>
  <w:style w:type="paragraph" w:customStyle="1" w:styleId="A5A9AAB4A1FA4392B3697A4402E573B5">
    <w:name w:val="A5A9AAB4A1FA4392B3697A4402E573B5"/>
    <w:rsid w:val="0040623D"/>
  </w:style>
  <w:style w:type="paragraph" w:customStyle="1" w:styleId="31B19FC3B88D4F07B57E4D01B18C429C">
    <w:name w:val="31B19FC3B88D4F07B57E4D01B18C429C"/>
    <w:rsid w:val="0040623D"/>
  </w:style>
  <w:style w:type="paragraph" w:customStyle="1" w:styleId="F2154601FB974BD2BBBFEA42EC4D1FF01">
    <w:name w:val="F2154601FB974BD2BBBFEA42EC4D1FF01"/>
    <w:rsid w:val="0040623D"/>
    <w:pPr>
      <w:spacing w:before="240" w:after="0" w:line="240" w:lineRule="auto"/>
    </w:pPr>
    <w:rPr>
      <w:rFonts w:ascii="SAPFolioExtraBold" w:eastAsiaTheme="minorHAnsi" w:hAnsi="SAPFolioExtraBold"/>
      <w:color w:val="F0AB00"/>
      <w:sz w:val="28"/>
      <w:szCs w:val="24"/>
      <w:u w:val="single" w:color="000000" w:themeColor="text1"/>
    </w:rPr>
  </w:style>
  <w:style w:type="paragraph" w:customStyle="1" w:styleId="74DC6D35BC834B41B129AA73894C76561">
    <w:name w:val="74DC6D35BC834B41B129AA73894C76561"/>
    <w:rsid w:val="0040623D"/>
    <w:pPr>
      <w:spacing w:before="120" w:after="2040" w:line="240" w:lineRule="auto"/>
    </w:pPr>
    <w:rPr>
      <w:rFonts w:ascii="SAPFolioExtraBold" w:eastAsiaTheme="minorHAnsi" w:hAnsi="SAPFolioExtraBold"/>
      <w:color w:val="F0AB00"/>
      <w:sz w:val="20"/>
      <w:szCs w:val="24"/>
      <w:u w:color="000000" w:themeColor="text1"/>
    </w:rPr>
  </w:style>
  <w:style w:type="paragraph" w:customStyle="1" w:styleId="91D1CF3E0C4F499394075A77096FC714">
    <w:name w:val="91D1CF3E0C4F499394075A77096FC714"/>
    <w:rsid w:val="0040623D"/>
  </w:style>
  <w:style w:type="paragraph" w:customStyle="1" w:styleId="75055C985DD94DD5A9CA7BEDEE1EC866">
    <w:name w:val="75055C985DD94DD5A9CA7BEDEE1EC866"/>
    <w:rsid w:val="0040623D"/>
  </w:style>
  <w:style w:type="paragraph" w:customStyle="1" w:styleId="00B84AA3831F422A90F8254EEDE28A89">
    <w:name w:val="00B84AA3831F422A90F8254EEDE28A89"/>
    <w:rsid w:val="0040623D"/>
  </w:style>
  <w:style w:type="paragraph" w:customStyle="1" w:styleId="25E99B6EE16144C293952BEB36D05FF5">
    <w:name w:val="25E99B6EE16144C293952BEB36D05FF5"/>
    <w:rsid w:val="0040623D"/>
  </w:style>
  <w:style w:type="paragraph" w:customStyle="1" w:styleId="332003D48FBE4FC2945E4EDF737F1041">
    <w:name w:val="332003D48FBE4FC2945E4EDF737F1041"/>
    <w:rsid w:val="0040623D"/>
  </w:style>
  <w:style w:type="paragraph" w:customStyle="1" w:styleId="B8C949232F14403490DE84598FC1B7AB">
    <w:name w:val="B8C949232F14403490DE84598FC1B7AB"/>
    <w:rsid w:val="0040623D"/>
  </w:style>
  <w:style w:type="paragraph" w:customStyle="1" w:styleId="8DC280DE95E04E64B512986E2177A7EE">
    <w:name w:val="8DC280DE95E04E64B512986E2177A7EE"/>
    <w:rsid w:val="0040623D"/>
  </w:style>
  <w:style w:type="paragraph" w:customStyle="1" w:styleId="CBAFB53F01FD4F8A94E46C282E256A0B">
    <w:name w:val="CBAFB53F01FD4F8A94E46C282E256A0B"/>
    <w:rsid w:val="0040623D"/>
  </w:style>
  <w:style w:type="paragraph" w:customStyle="1" w:styleId="02971A9AF359468ABA7064992F78BBA4">
    <w:name w:val="02971A9AF359468ABA7064992F78BBA4"/>
    <w:rsid w:val="0040623D"/>
  </w:style>
  <w:style w:type="paragraph" w:customStyle="1" w:styleId="B6294CC333E34A9799B72E0B7D9E4DE6">
    <w:name w:val="B6294CC333E34A9799B72E0B7D9E4DE6"/>
    <w:rsid w:val="0040623D"/>
  </w:style>
  <w:style w:type="paragraph" w:customStyle="1" w:styleId="C1CE000F38764CA5A01F24DD45E23A29">
    <w:name w:val="C1CE000F38764CA5A01F24DD45E23A29"/>
    <w:rsid w:val="0040623D"/>
  </w:style>
  <w:style w:type="paragraph" w:customStyle="1" w:styleId="7463E4369A514DB1897BB11831AE2320">
    <w:name w:val="7463E4369A514DB1897BB11831AE2320"/>
    <w:rsid w:val="0040623D"/>
  </w:style>
  <w:style w:type="paragraph" w:customStyle="1" w:styleId="B38BAB054E1749479B876889C75D476E">
    <w:name w:val="B38BAB054E1749479B876889C75D476E"/>
    <w:rsid w:val="0040623D"/>
  </w:style>
  <w:style w:type="paragraph" w:customStyle="1" w:styleId="BC7F1EFB36314D13ACA061CDF7A793FB">
    <w:name w:val="BC7F1EFB36314D13ACA061CDF7A793FB"/>
    <w:rsid w:val="0040623D"/>
  </w:style>
  <w:style w:type="paragraph" w:customStyle="1" w:styleId="B1B78E24D25E49989741A6D9493EE8A7">
    <w:name w:val="B1B78E24D25E49989741A6D9493EE8A7"/>
    <w:rsid w:val="0040623D"/>
  </w:style>
  <w:style w:type="paragraph" w:customStyle="1" w:styleId="D12CBA3D36394650A023773CE8197F91">
    <w:name w:val="D12CBA3D36394650A023773CE8197F91"/>
    <w:rsid w:val="0040623D"/>
  </w:style>
  <w:style w:type="paragraph" w:customStyle="1" w:styleId="DA09C04BC3B5431483FD1647FEFAB364">
    <w:name w:val="DA09C04BC3B5431483FD1647FEFAB364"/>
    <w:rsid w:val="0040623D"/>
  </w:style>
  <w:style w:type="paragraph" w:customStyle="1" w:styleId="FB9933DAC9FF4520B4103699C6B83550">
    <w:name w:val="FB9933DAC9FF4520B4103699C6B83550"/>
    <w:rsid w:val="0040623D"/>
  </w:style>
  <w:style w:type="paragraph" w:customStyle="1" w:styleId="AFA43E4AD8C84EF3B862E54AC7CA1002">
    <w:name w:val="AFA43E4AD8C84EF3B862E54AC7CA1002"/>
    <w:rsid w:val="0040623D"/>
  </w:style>
  <w:style w:type="paragraph" w:customStyle="1" w:styleId="0FE65AEAA81B487FBAF413A0284D0B5F">
    <w:name w:val="0FE65AEAA81B487FBAF413A0284D0B5F"/>
    <w:rsid w:val="0040623D"/>
  </w:style>
  <w:style w:type="paragraph" w:customStyle="1" w:styleId="BFFAD0CFD1334940A56EFCA5679D77BB">
    <w:name w:val="BFFAD0CFD1334940A56EFCA5679D77BB"/>
    <w:rsid w:val="0040623D"/>
  </w:style>
  <w:style w:type="paragraph" w:customStyle="1" w:styleId="2C60590D6FF849B6B2B661444A0AF8BC">
    <w:name w:val="2C60590D6FF849B6B2B661444A0AF8BC"/>
    <w:rsid w:val="0040623D"/>
  </w:style>
  <w:style w:type="paragraph" w:customStyle="1" w:styleId="0BBA19CA16CA4F33A8EAE7839A0AA89D">
    <w:name w:val="0BBA19CA16CA4F33A8EAE7839A0AA89D"/>
    <w:rsid w:val="0040623D"/>
  </w:style>
  <w:style w:type="paragraph" w:customStyle="1" w:styleId="D214C7D3EE01403BB6D4E61B3107FE80">
    <w:name w:val="D214C7D3EE01403BB6D4E61B3107FE80"/>
    <w:rsid w:val="0040623D"/>
  </w:style>
  <w:style w:type="paragraph" w:customStyle="1" w:styleId="9F3B04C2C3E144E797419E0AE3FBA567">
    <w:name w:val="9F3B04C2C3E144E797419E0AE3FBA567"/>
    <w:rsid w:val="0040623D"/>
  </w:style>
  <w:style w:type="paragraph" w:customStyle="1" w:styleId="E82791E764184D55AECEF74FD4FAFFCD">
    <w:name w:val="E82791E764184D55AECEF74FD4FAFFCD"/>
    <w:rsid w:val="0040623D"/>
  </w:style>
  <w:style w:type="paragraph" w:customStyle="1" w:styleId="1AE52FF3335048758D32DCAAD63FF8AC">
    <w:name w:val="1AE52FF3335048758D32DCAAD63FF8AC"/>
    <w:rsid w:val="0040623D"/>
  </w:style>
  <w:style w:type="paragraph" w:customStyle="1" w:styleId="78DB7C5BE9904FDB9BCF25AAB851F50C">
    <w:name w:val="78DB7C5BE9904FDB9BCF25AAB851F50C"/>
    <w:rsid w:val="0040623D"/>
  </w:style>
  <w:style w:type="paragraph" w:customStyle="1" w:styleId="359D9D79DDB74BD4B06303E7006C6D56">
    <w:name w:val="359D9D79DDB74BD4B06303E7006C6D56"/>
    <w:rsid w:val="0040623D"/>
  </w:style>
  <w:style w:type="paragraph" w:customStyle="1" w:styleId="A7E54E76B6FE4F67B11D6C68A594BC68">
    <w:name w:val="A7E54E76B6FE4F67B11D6C68A594BC68"/>
    <w:rsid w:val="0040623D"/>
  </w:style>
  <w:style w:type="paragraph" w:customStyle="1" w:styleId="CCA8441388BD40DC9A3A1A47C5987399">
    <w:name w:val="CCA8441388BD40DC9A3A1A47C5987399"/>
    <w:rsid w:val="0040623D"/>
  </w:style>
  <w:style w:type="paragraph" w:customStyle="1" w:styleId="939AB680C3F94F23A2F4BEB7569B5D0A">
    <w:name w:val="939AB680C3F94F23A2F4BEB7569B5D0A"/>
    <w:rsid w:val="0040623D"/>
  </w:style>
  <w:style w:type="paragraph" w:customStyle="1" w:styleId="1BA636F6FFF0499A9C15BBE24526FE18">
    <w:name w:val="1BA636F6FFF0499A9C15BBE24526FE18"/>
    <w:rsid w:val="0040623D"/>
  </w:style>
  <w:style w:type="paragraph" w:customStyle="1" w:styleId="1A5C4C4DA0084E0083D407E58AB04772">
    <w:name w:val="1A5C4C4DA0084E0083D407E58AB04772"/>
    <w:rsid w:val="0040623D"/>
  </w:style>
  <w:style w:type="paragraph" w:customStyle="1" w:styleId="6151C98744E240FC80C27BD6D9FB800E">
    <w:name w:val="6151C98744E240FC80C27BD6D9FB800E"/>
    <w:rsid w:val="0040623D"/>
  </w:style>
  <w:style w:type="paragraph" w:customStyle="1" w:styleId="F499CDEB7D304B4593E1C28D02852B7B">
    <w:name w:val="F499CDEB7D304B4593E1C28D02852B7B"/>
    <w:rsid w:val="0040623D"/>
  </w:style>
  <w:style w:type="paragraph" w:customStyle="1" w:styleId="4C67D18E6DFC47E88415BB5138ABF956">
    <w:name w:val="4C67D18E6DFC47E88415BB5138ABF956"/>
    <w:rsid w:val="0040623D"/>
  </w:style>
  <w:style w:type="paragraph" w:customStyle="1" w:styleId="8E446C9EA3944E60BA8F88828A59A48C">
    <w:name w:val="8E446C9EA3944E60BA8F88828A59A48C"/>
    <w:rsid w:val="0040623D"/>
  </w:style>
  <w:style w:type="paragraph" w:customStyle="1" w:styleId="9B0C7FCCE18E4E77932A6BB3D299EDC1">
    <w:name w:val="9B0C7FCCE18E4E77932A6BB3D299EDC1"/>
    <w:rsid w:val="0040623D"/>
  </w:style>
  <w:style w:type="paragraph" w:customStyle="1" w:styleId="53D082E3142743A2855E6BE0F05E78E2">
    <w:name w:val="53D082E3142743A2855E6BE0F05E78E2"/>
    <w:rsid w:val="0040623D"/>
  </w:style>
  <w:style w:type="paragraph" w:customStyle="1" w:styleId="1EAD2F0CF0524564ACA2B7142C78D56B">
    <w:name w:val="1EAD2F0CF0524564ACA2B7142C78D56B"/>
    <w:rsid w:val="0040623D"/>
  </w:style>
  <w:style w:type="paragraph" w:customStyle="1" w:styleId="DA3D6E6216E845EB930343CC81399A04">
    <w:name w:val="DA3D6E6216E845EB930343CC81399A04"/>
    <w:rsid w:val="0040623D"/>
  </w:style>
  <w:style w:type="paragraph" w:customStyle="1" w:styleId="51A9EA937A884F74939721C9F1FFEE59">
    <w:name w:val="51A9EA937A884F74939721C9F1FFEE59"/>
    <w:rsid w:val="0040623D"/>
  </w:style>
  <w:style w:type="paragraph" w:customStyle="1" w:styleId="54BE6C952D9742B68843924B86C602B3">
    <w:name w:val="54BE6C952D9742B68843924B86C602B3"/>
    <w:rsid w:val="0040623D"/>
  </w:style>
  <w:style w:type="paragraph" w:customStyle="1" w:styleId="D02D455D261742F88FC2E267710A8243">
    <w:name w:val="D02D455D261742F88FC2E267710A8243"/>
    <w:rsid w:val="0040623D"/>
  </w:style>
  <w:style w:type="paragraph" w:customStyle="1" w:styleId="CFB3652A65754BD9A1EF3DDFD4C5CC19">
    <w:name w:val="CFB3652A65754BD9A1EF3DDFD4C5CC19"/>
    <w:rsid w:val="0040623D"/>
  </w:style>
  <w:style w:type="paragraph" w:customStyle="1" w:styleId="231D0691B43944EABB86F6CC9BBEF62C">
    <w:name w:val="231D0691B43944EABB86F6CC9BBEF62C"/>
    <w:rsid w:val="0040623D"/>
  </w:style>
  <w:style w:type="paragraph" w:customStyle="1" w:styleId="A05C70672CF74C0F9F4FA1234B792D10">
    <w:name w:val="A05C70672CF74C0F9F4FA1234B792D10"/>
    <w:rsid w:val="0040623D"/>
  </w:style>
  <w:style w:type="paragraph" w:customStyle="1" w:styleId="F2154601FB974BD2BBBFEA42EC4D1FF02">
    <w:name w:val="F2154601FB974BD2BBBFEA42EC4D1FF02"/>
    <w:rsid w:val="0040623D"/>
    <w:pPr>
      <w:spacing w:before="240" w:after="0" w:line="240" w:lineRule="auto"/>
    </w:pPr>
    <w:rPr>
      <w:rFonts w:ascii="SAPFolioExtraBold" w:eastAsiaTheme="minorHAnsi" w:hAnsi="SAPFolioExtraBold"/>
      <w:color w:val="F0AB00"/>
      <w:sz w:val="36"/>
      <w:szCs w:val="24"/>
      <w:u w:val="single" w:color="000000" w:themeColor="text1"/>
    </w:rPr>
  </w:style>
  <w:style w:type="paragraph" w:customStyle="1" w:styleId="74DC6D35BC834B41B129AA73894C76562">
    <w:name w:val="74DC6D35BC834B41B129AA73894C76562"/>
    <w:rsid w:val="0040623D"/>
    <w:pPr>
      <w:spacing w:before="120" w:after="2040" w:line="240" w:lineRule="auto"/>
    </w:pPr>
    <w:rPr>
      <w:rFonts w:ascii="SAPFolioExtraBold" w:eastAsiaTheme="minorHAnsi" w:hAnsi="SAPFolioExtraBold"/>
      <w:color w:val="F0AB00"/>
      <w:sz w:val="20"/>
      <w:szCs w:val="24"/>
      <w:u w:color="000000" w:themeColor="text1"/>
    </w:rPr>
  </w:style>
  <w:style w:type="paragraph" w:customStyle="1" w:styleId="2FDEB0FB04C741958A1E463317E9C9E0">
    <w:name w:val="2FDEB0FB04C741958A1E463317E9C9E0"/>
    <w:rsid w:val="00554AF3"/>
  </w:style>
  <w:style w:type="paragraph" w:customStyle="1" w:styleId="F5B07A67A3B744B6A9E192AE88541B65">
    <w:name w:val="F5B07A67A3B744B6A9E192AE88541B65"/>
    <w:rsid w:val="00554AF3"/>
  </w:style>
  <w:style w:type="paragraph" w:customStyle="1" w:styleId="2C76A3B3DA3E44478AAC6BFE63A2724E">
    <w:name w:val="2C76A3B3DA3E44478AAC6BFE63A2724E"/>
    <w:rsid w:val="00554AF3"/>
  </w:style>
  <w:style w:type="paragraph" w:customStyle="1" w:styleId="499FB3F186D14F5298B204093925912F">
    <w:name w:val="499FB3F186D14F5298B204093925912F"/>
    <w:rsid w:val="00554AF3"/>
  </w:style>
  <w:style w:type="paragraph" w:customStyle="1" w:styleId="A2297998216A4D2FA159FCEA867C2FB8">
    <w:name w:val="A2297998216A4D2FA159FCEA867C2FB8"/>
    <w:rsid w:val="00554AF3"/>
  </w:style>
  <w:style w:type="paragraph" w:customStyle="1" w:styleId="7D7095A466CD4FA3B28AE1C705E2DA7C">
    <w:name w:val="7D7095A466CD4FA3B28AE1C705E2DA7C"/>
    <w:rsid w:val="00554AF3"/>
  </w:style>
  <w:style w:type="paragraph" w:customStyle="1" w:styleId="1C22D01910D044C58E79F4C80FB887C9">
    <w:name w:val="1C22D01910D044C58E79F4C80FB887C9"/>
    <w:rsid w:val="00554AF3"/>
  </w:style>
  <w:style w:type="paragraph" w:customStyle="1" w:styleId="17E266C509F64EB3933F0803106C90A9">
    <w:name w:val="17E266C509F64EB3933F0803106C90A9"/>
    <w:rsid w:val="00554AF3"/>
  </w:style>
  <w:style w:type="paragraph" w:customStyle="1" w:styleId="BC8FAA854A534AF991CA96DD20837D30">
    <w:name w:val="BC8FAA854A534AF991CA96DD20837D30"/>
    <w:rsid w:val="00554AF3"/>
  </w:style>
  <w:style w:type="paragraph" w:customStyle="1" w:styleId="936BDBA6FCE34A069A522405E53137A2">
    <w:name w:val="936BDBA6FCE34A069A522405E53137A2"/>
    <w:rsid w:val="00554AF3"/>
  </w:style>
  <w:style w:type="paragraph" w:customStyle="1" w:styleId="33922288879F48378F7F0D8A6E31BB6E">
    <w:name w:val="33922288879F48378F7F0D8A6E31BB6E"/>
    <w:rsid w:val="00554AF3"/>
  </w:style>
  <w:style w:type="paragraph" w:customStyle="1" w:styleId="7A18FE024A4B4A7E839A04864B5D5E97">
    <w:name w:val="7A18FE024A4B4A7E839A04864B5D5E97"/>
    <w:rsid w:val="00554AF3"/>
  </w:style>
  <w:style w:type="paragraph" w:customStyle="1" w:styleId="02C3517DCFA64217867C2327A82A4B91">
    <w:name w:val="02C3517DCFA64217867C2327A82A4B91"/>
    <w:rsid w:val="00D64B61"/>
  </w:style>
  <w:style w:type="paragraph" w:customStyle="1" w:styleId="BE20EA3A50664D479BF5B26D97772BE9">
    <w:name w:val="BE20EA3A50664D479BF5B26D97772BE9"/>
    <w:rsid w:val="00D64B61"/>
  </w:style>
  <w:style w:type="paragraph" w:customStyle="1" w:styleId="008AA933EA0441249D188A206AB9AF09">
    <w:name w:val="008AA933EA0441249D188A206AB9AF09"/>
    <w:rsid w:val="00D64B61"/>
  </w:style>
  <w:style w:type="paragraph" w:customStyle="1" w:styleId="1BF59CC36E0248CF98BC3FE70A503296">
    <w:name w:val="1BF59CC36E0248CF98BC3FE70A503296"/>
    <w:rsid w:val="00D64B61"/>
  </w:style>
  <w:style w:type="paragraph" w:customStyle="1" w:styleId="B8455AF973814F12AC01388C8C50D5FF">
    <w:name w:val="B8455AF973814F12AC01388C8C50D5FF"/>
    <w:rsid w:val="00D64B61"/>
  </w:style>
  <w:style w:type="paragraph" w:customStyle="1" w:styleId="696F27AF018F429DA3774B40FCACDDE1">
    <w:name w:val="696F27AF018F429DA3774B40FCACDDE1"/>
    <w:rsid w:val="00D64B61"/>
  </w:style>
  <w:style w:type="paragraph" w:customStyle="1" w:styleId="21D8BBE99BDC4CA98480EB672AAF2151">
    <w:name w:val="21D8BBE99BDC4CA98480EB672AAF2151"/>
    <w:rsid w:val="00D64B61"/>
  </w:style>
  <w:style w:type="paragraph" w:customStyle="1" w:styleId="4EB477587BF24AED9D27AA34EF91C735">
    <w:name w:val="4EB477587BF24AED9D27AA34EF91C735"/>
    <w:rsid w:val="00D64B61"/>
  </w:style>
  <w:style w:type="paragraph" w:customStyle="1" w:styleId="8214909936454B19A342F88A562E4E4E">
    <w:name w:val="8214909936454B19A342F88A562E4E4E"/>
    <w:rsid w:val="00D64B61"/>
  </w:style>
  <w:style w:type="paragraph" w:customStyle="1" w:styleId="90128AD0016B44CC847407ADFA014693">
    <w:name w:val="90128AD0016B44CC847407ADFA014693"/>
    <w:rsid w:val="00D64B61"/>
  </w:style>
  <w:style w:type="paragraph" w:customStyle="1" w:styleId="8A3045F9529646FBA952BEF42BC27D76">
    <w:name w:val="8A3045F9529646FBA952BEF42BC27D76"/>
    <w:rsid w:val="00D64B61"/>
  </w:style>
  <w:style w:type="paragraph" w:customStyle="1" w:styleId="901C17B5A71E416B8F9EC86084E6BBF8">
    <w:name w:val="901C17B5A71E416B8F9EC86084E6BBF8"/>
    <w:rsid w:val="00D64B61"/>
  </w:style>
  <w:style w:type="paragraph" w:customStyle="1" w:styleId="6E1D57C5E6544B1DA1DCD21E631AAAD3">
    <w:name w:val="6E1D57C5E6544B1DA1DCD21E631AAAD3"/>
    <w:rsid w:val="00D64B61"/>
  </w:style>
  <w:style w:type="paragraph" w:customStyle="1" w:styleId="BE1FB66EEB5544448342A7C30BB12BDC">
    <w:name w:val="BE1FB66EEB5544448342A7C30BB12BDC"/>
    <w:rsid w:val="00D64B61"/>
  </w:style>
  <w:style w:type="paragraph" w:customStyle="1" w:styleId="26D557EF049F492FA777A74E5B7BD07F">
    <w:name w:val="26D557EF049F492FA777A74E5B7BD07F"/>
    <w:rsid w:val="00D64B61"/>
  </w:style>
  <w:style w:type="paragraph" w:customStyle="1" w:styleId="2EB48E19E53F4CD3B074840938814585">
    <w:name w:val="2EB48E19E53F4CD3B074840938814585"/>
    <w:rsid w:val="00D64B61"/>
  </w:style>
  <w:style w:type="paragraph" w:customStyle="1" w:styleId="9A79A1614C2B4F9D9ED1F7080473D7A2">
    <w:name w:val="9A79A1614C2B4F9D9ED1F7080473D7A2"/>
    <w:rsid w:val="00D64B61"/>
  </w:style>
  <w:style w:type="paragraph" w:customStyle="1" w:styleId="45CAAC1F89A04D4E99DB86222262712D">
    <w:name w:val="45CAAC1F89A04D4E99DB86222262712D"/>
    <w:rsid w:val="00D64B61"/>
  </w:style>
  <w:style w:type="paragraph" w:customStyle="1" w:styleId="01EAD86E71D5434C9296D0769186E434">
    <w:name w:val="01EAD86E71D5434C9296D0769186E434"/>
    <w:rsid w:val="00D64B61"/>
  </w:style>
  <w:style w:type="paragraph" w:customStyle="1" w:styleId="5A24F8ABE0D146CCB8C0B5C8311D61E3">
    <w:name w:val="5A24F8ABE0D146CCB8C0B5C8311D61E3"/>
    <w:rsid w:val="00D64B61"/>
  </w:style>
  <w:style w:type="paragraph" w:customStyle="1" w:styleId="45B96E6F65A548AFBAB2C5F547F57072">
    <w:name w:val="45B96E6F65A548AFBAB2C5F547F57072"/>
    <w:rsid w:val="00D64B61"/>
  </w:style>
  <w:style w:type="paragraph" w:customStyle="1" w:styleId="4E130BFE46B043FBB4792DFBA7E1ACF7">
    <w:name w:val="4E130BFE46B043FBB4792DFBA7E1ACF7"/>
    <w:rsid w:val="00D64B61"/>
  </w:style>
  <w:style w:type="paragraph" w:customStyle="1" w:styleId="674D4C7E8D4C4B429DE6E05D0D703BDB">
    <w:name w:val="674D4C7E8D4C4B429DE6E05D0D703BDB"/>
    <w:rsid w:val="00D64B61"/>
  </w:style>
  <w:style w:type="paragraph" w:customStyle="1" w:styleId="807EF6207971426EB39B536A30BBE693">
    <w:name w:val="807EF6207971426EB39B536A30BBE693"/>
    <w:rsid w:val="00D64B61"/>
  </w:style>
  <w:style w:type="paragraph" w:customStyle="1" w:styleId="DEB69E3C13DA49C6A255F18FF6F31121">
    <w:name w:val="DEB69E3C13DA49C6A255F18FF6F31121"/>
    <w:rsid w:val="00D64B61"/>
  </w:style>
  <w:style w:type="paragraph" w:customStyle="1" w:styleId="F2154601FB974BD2BBBFEA42EC4D1FF03">
    <w:name w:val="F2154601FB974BD2BBBFEA42EC4D1FF03"/>
    <w:rsid w:val="00D64B61"/>
    <w:pPr>
      <w:spacing w:before="240" w:after="0" w:line="240" w:lineRule="auto"/>
    </w:pPr>
    <w:rPr>
      <w:rFonts w:ascii="Arial Black" w:eastAsiaTheme="minorHAnsi" w:hAnsi="Arial Black"/>
      <w:color w:val="F0AB00"/>
      <w:sz w:val="36"/>
      <w:szCs w:val="24"/>
      <w:u w:val="single" w:color="000000" w:themeColor="text1"/>
    </w:rPr>
  </w:style>
  <w:style w:type="paragraph" w:customStyle="1" w:styleId="74DC6D35BC834B41B129AA73894C76563">
    <w:name w:val="74DC6D35BC834B41B129AA73894C76563"/>
    <w:rsid w:val="00D64B61"/>
    <w:pPr>
      <w:spacing w:before="120" w:after="2040" w:line="240" w:lineRule="auto"/>
    </w:pPr>
    <w:rPr>
      <w:rFonts w:ascii="Arial Black" w:eastAsiaTheme="minorHAnsi" w:hAnsi="Arial Black"/>
      <w:color w:val="F0AB00"/>
      <w:sz w:val="20"/>
      <w:szCs w:val="24"/>
      <w:u w:color="000000" w:themeColor="text1"/>
    </w:rPr>
  </w:style>
  <w:style w:type="paragraph" w:customStyle="1" w:styleId="F2154601FB974BD2BBBFEA42EC4D1FF04">
    <w:name w:val="F2154601FB974BD2BBBFEA42EC4D1FF04"/>
    <w:rsid w:val="00D64B61"/>
    <w:pPr>
      <w:spacing w:before="240" w:after="0" w:line="240" w:lineRule="auto"/>
    </w:pPr>
    <w:rPr>
      <w:rFonts w:ascii="Arial Black" w:eastAsiaTheme="minorHAnsi" w:hAnsi="Arial Black"/>
      <w:color w:val="F0AB00"/>
      <w:sz w:val="36"/>
      <w:szCs w:val="24"/>
      <w:u w:val="single" w:color="000000" w:themeColor="text1"/>
    </w:rPr>
  </w:style>
  <w:style w:type="paragraph" w:customStyle="1" w:styleId="74DC6D35BC834B41B129AA73894C76564">
    <w:name w:val="74DC6D35BC834B41B129AA73894C76564"/>
    <w:rsid w:val="00D64B61"/>
    <w:pPr>
      <w:spacing w:before="120" w:after="2040" w:line="240" w:lineRule="auto"/>
    </w:pPr>
    <w:rPr>
      <w:rFonts w:ascii="Arial Black" w:eastAsiaTheme="minorHAnsi" w:hAnsi="Arial Black"/>
      <w:color w:val="F0AB00"/>
      <w:sz w:val="20"/>
      <w:szCs w:val="24"/>
      <w:u w:color="000000" w:themeColor="text1"/>
    </w:rPr>
  </w:style>
  <w:style w:type="paragraph" w:customStyle="1" w:styleId="F2154601FB974BD2BBBFEA42EC4D1FF05">
    <w:name w:val="F2154601FB974BD2BBBFEA42EC4D1FF05"/>
    <w:rsid w:val="00D64B61"/>
    <w:pPr>
      <w:spacing w:before="240" w:after="0" w:line="240" w:lineRule="auto"/>
    </w:pPr>
    <w:rPr>
      <w:rFonts w:ascii="Arial Black" w:eastAsiaTheme="minorHAnsi" w:hAnsi="Arial Black"/>
      <w:color w:val="F0AB00"/>
      <w:sz w:val="36"/>
      <w:szCs w:val="24"/>
      <w:u w:val="single" w:color="000000" w:themeColor="text1"/>
    </w:rPr>
  </w:style>
  <w:style w:type="paragraph" w:customStyle="1" w:styleId="74DC6D35BC834B41B129AA73894C76565">
    <w:name w:val="74DC6D35BC834B41B129AA73894C76565"/>
    <w:rsid w:val="00D64B61"/>
    <w:pPr>
      <w:spacing w:before="120" w:after="2040" w:line="240" w:lineRule="auto"/>
    </w:pPr>
    <w:rPr>
      <w:rFonts w:ascii="Arial Black" w:eastAsiaTheme="minorHAnsi" w:hAnsi="Arial Black"/>
      <w:color w:val="F0AB00"/>
      <w:sz w:val="20"/>
      <w:szCs w:val="24"/>
      <w:u w:color="000000" w:themeColor="text1"/>
    </w:rPr>
  </w:style>
  <w:style w:type="paragraph" w:customStyle="1" w:styleId="F2154601FB974BD2BBBFEA42EC4D1FF06">
    <w:name w:val="F2154601FB974BD2BBBFEA42EC4D1FF06"/>
    <w:rsid w:val="00D64B61"/>
    <w:pPr>
      <w:spacing w:before="240" w:after="0" w:line="240" w:lineRule="auto"/>
    </w:pPr>
    <w:rPr>
      <w:rFonts w:ascii="Arial Black" w:eastAsiaTheme="minorHAnsi" w:hAnsi="Arial Black"/>
      <w:color w:val="F0AB00"/>
      <w:sz w:val="36"/>
      <w:szCs w:val="24"/>
      <w:u w:val="single" w:color="000000" w:themeColor="text1"/>
    </w:rPr>
  </w:style>
  <w:style w:type="paragraph" w:customStyle="1" w:styleId="74DC6D35BC834B41B129AA73894C76566">
    <w:name w:val="74DC6D35BC834B41B129AA73894C76566"/>
    <w:rsid w:val="00D64B61"/>
    <w:pPr>
      <w:spacing w:before="120" w:after="2040" w:line="240" w:lineRule="auto"/>
    </w:pPr>
    <w:rPr>
      <w:rFonts w:ascii="Arial Black" w:eastAsiaTheme="minorHAnsi" w:hAnsi="Arial Black"/>
      <w:color w:val="F0AB00"/>
      <w:sz w:val="20"/>
      <w:szCs w:val="24"/>
      <w:u w:color="000000" w:themeColor="text1"/>
    </w:rPr>
  </w:style>
  <w:style w:type="paragraph" w:customStyle="1" w:styleId="F2154601FB974BD2BBBFEA42EC4D1FF07">
    <w:name w:val="F2154601FB974BD2BBBFEA42EC4D1FF07"/>
    <w:rsid w:val="00D64B61"/>
    <w:pPr>
      <w:spacing w:before="240" w:after="0" w:line="240" w:lineRule="auto"/>
    </w:pPr>
    <w:rPr>
      <w:rFonts w:ascii="Arial Black" w:eastAsiaTheme="minorHAnsi" w:hAnsi="Arial Black"/>
      <w:color w:val="F0AB00"/>
      <w:sz w:val="36"/>
      <w:szCs w:val="24"/>
      <w:u w:val="single" w:color="000000" w:themeColor="text1"/>
    </w:rPr>
  </w:style>
  <w:style w:type="paragraph" w:customStyle="1" w:styleId="74DC6D35BC834B41B129AA73894C76567">
    <w:name w:val="74DC6D35BC834B41B129AA73894C76567"/>
    <w:rsid w:val="00D64B61"/>
    <w:pPr>
      <w:spacing w:before="120" w:after="2040" w:line="240" w:lineRule="auto"/>
    </w:pPr>
    <w:rPr>
      <w:rFonts w:ascii="Arial Black" w:eastAsiaTheme="minorHAnsi" w:hAnsi="Arial Black"/>
      <w:color w:val="F0AB00"/>
      <w:sz w:val="20"/>
      <w:szCs w:val="24"/>
      <w:u w:color="000000" w:themeColor="text1"/>
    </w:rPr>
  </w:style>
  <w:style w:type="paragraph" w:customStyle="1" w:styleId="CD46957499AC4CA081175BCA2D516E42">
    <w:name w:val="CD46957499AC4CA081175BCA2D516E42"/>
    <w:rsid w:val="00D64B61"/>
  </w:style>
  <w:style w:type="paragraph" w:customStyle="1" w:styleId="EA87ACDB878641FABB9EAA00A8E4D22D">
    <w:name w:val="EA87ACDB878641FABB9EAA00A8E4D22D"/>
    <w:rsid w:val="00D64B61"/>
  </w:style>
  <w:style w:type="paragraph" w:customStyle="1" w:styleId="F2154601FB974BD2BBBFEA42EC4D1FF08">
    <w:name w:val="F2154601FB974BD2BBBFEA42EC4D1FF08"/>
    <w:rsid w:val="00D64B61"/>
    <w:pPr>
      <w:spacing w:before="240" w:after="0" w:line="240" w:lineRule="auto"/>
    </w:pPr>
    <w:rPr>
      <w:rFonts w:ascii="Arial Black" w:eastAsiaTheme="minorHAnsi" w:hAnsi="Arial Black"/>
      <w:color w:val="F0AB00"/>
      <w:sz w:val="36"/>
      <w:szCs w:val="24"/>
      <w:u w:val="single" w:color="000000" w:themeColor="text1"/>
    </w:rPr>
  </w:style>
  <w:style w:type="paragraph" w:customStyle="1" w:styleId="74DC6D35BC834B41B129AA73894C76568">
    <w:name w:val="74DC6D35BC834B41B129AA73894C76568"/>
    <w:rsid w:val="00D64B61"/>
    <w:pPr>
      <w:spacing w:before="120" w:after="2040" w:line="240" w:lineRule="auto"/>
    </w:pPr>
    <w:rPr>
      <w:rFonts w:ascii="Arial Black" w:eastAsiaTheme="minorHAnsi" w:hAnsi="Arial Black"/>
      <w:color w:val="F0AB00"/>
      <w:sz w:val="20"/>
      <w:szCs w:val="24"/>
      <w:u w:color="000000" w:themeColor="text1"/>
    </w:rPr>
  </w:style>
  <w:style w:type="paragraph" w:customStyle="1" w:styleId="F2154601FB974BD2BBBFEA42EC4D1FF09">
    <w:name w:val="F2154601FB974BD2BBBFEA42EC4D1FF09"/>
    <w:rsid w:val="00D64B61"/>
    <w:pPr>
      <w:spacing w:before="240" w:after="0" w:line="240" w:lineRule="auto"/>
    </w:pPr>
    <w:rPr>
      <w:rFonts w:ascii="Arial Black" w:eastAsiaTheme="minorHAnsi" w:hAnsi="Arial Black"/>
      <w:color w:val="F0AB00"/>
      <w:sz w:val="36"/>
      <w:szCs w:val="24"/>
      <w:u w:val="single" w:color="000000" w:themeColor="text1"/>
    </w:rPr>
  </w:style>
  <w:style w:type="paragraph" w:customStyle="1" w:styleId="74DC6D35BC834B41B129AA73894C76569">
    <w:name w:val="74DC6D35BC834B41B129AA73894C76569"/>
    <w:rsid w:val="00D64B61"/>
    <w:pPr>
      <w:spacing w:before="120" w:after="2040" w:line="240" w:lineRule="auto"/>
    </w:pPr>
    <w:rPr>
      <w:rFonts w:ascii="Arial Black" w:eastAsiaTheme="minorHAnsi" w:hAnsi="Arial Black"/>
      <w:color w:val="F0AB00"/>
      <w:sz w:val="20"/>
      <w:szCs w:val="24"/>
      <w:u w:color="000000" w:themeColor="text1"/>
    </w:rPr>
  </w:style>
  <w:style w:type="paragraph" w:customStyle="1" w:styleId="536F03B8E7F9499A94F54538E47BD0A1">
    <w:name w:val="536F03B8E7F9499A94F54538E47BD0A1"/>
    <w:rsid w:val="00D64B61"/>
  </w:style>
  <w:style w:type="paragraph" w:customStyle="1" w:styleId="57BE600D25EB494AAA93C5BCF6AFA82E">
    <w:name w:val="57BE600D25EB494AAA93C5BCF6AFA82E"/>
    <w:rsid w:val="00D64B61"/>
  </w:style>
  <w:style w:type="paragraph" w:customStyle="1" w:styleId="00A70E9E7FD54A33BE766AFD6F69A671">
    <w:name w:val="00A70E9E7FD54A33BE766AFD6F69A671"/>
    <w:rsid w:val="00D64B61"/>
  </w:style>
  <w:style w:type="paragraph" w:customStyle="1" w:styleId="62BDE551D08546569E2AFE83F9DE6D17">
    <w:name w:val="62BDE551D08546569E2AFE83F9DE6D17"/>
    <w:rsid w:val="00D64B61"/>
  </w:style>
  <w:style w:type="paragraph" w:customStyle="1" w:styleId="505F1BDBBD9349949FA02EA16FA452AB">
    <w:name w:val="505F1BDBBD9349949FA02EA16FA452AB"/>
    <w:rsid w:val="00D64B61"/>
  </w:style>
  <w:style w:type="paragraph" w:customStyle="1" w:styleId="1013CE6A20B74B05AD68ED6ABDCD2573">
    <w:name w:val="1013CE6A20B74B05AD68ED6ABDCD2573"/>
    <w:rsid w:val="00D64B61"/>
  </w:style>
  <w:style w:type="paragraph" w:customStyle="1" w:styleId="7EDC56476D854488AB95EFC2E9583C0F">
    <w:name w:val="7EDC56476D854488AB95EFC2E9583C0F"/>
    <w:rsid w:val="00D64B61"/>
  </w:style>
  <w:style w:type="paragraph" w:customStyle="1" w:styleId="2143AD8B12CC4752A0EBACF307EDB034">
    <w:name w:val="2143AD8B12CC4752A0EBACF307EDB034"/>
    <w:rsid w:val="00D64B61"/>
  </w:style>
  <w:style w:type="paragraph" w:customStyle="1" w:styleId="6465E2DB17A3473299C3DA2ECE4AF255">
    <w:name w:val="6465E2DB17A3473299C3DA2ECE4AF255"/>
    <w:rsid w:val="00D64B61"/>
  </w:style>
  <w:style w:type="paragraph" w:customStyle="1" w:styleId="A924E4F675DE44A489D2A2A5864B6E6C">
    <w:name w:val="A924E4F675DE44A489D2A2A5864B6E6C"/>
    <w:rsid w:val="00D64B61"/>
  </w:style>
  <w:style w:type="paragraph" w:customStyle="1" w:styleId="C3651170CAD84CB08325D7BAA780E710">
    <w:name w:val="C3651170CAD84CB08325D7BAA780E710"/>
    <w:rsid w:val="00D64B61"/>
  </w:style>
  <w:style w:type="paragraph" w:customStyle="1" w:styleId="774A3D1264DF4DADB7FC5FE1520F4F35">
    <w:name w:val="774A3D1264DF4DADB7FC5FE1520F4F35"/>
    <w:rsid w:val="00D64B61"/>
  </w:style>
  <w:style w:type="paragraph" w:customStyle="1" w:styleId="36F5DFB822434EFC81DA6AE30F2317D9">
    <w:name w:val="36F5DFB822434EFC81DA6AE30F2317D9"/>
    <w:rsid w:val="00D64B61"/>
  </w:style>
  <w:style w:type="paragraph" w:customStyle="1" w:styleId="768635344079404ABDB588AA712D6C00">
    <w:name w:val="768635344079404ABDB588AA712D6C00"/>
    <w:rsid w:val="00D64B61"/>
  </w:style>
  <w:style w:type="paragraph" w:customStyle="1" w:styleId="CA316EFB9E364C1EA76179FC02100023">
    <w:name w:val="CA316EFB9E364C1EA76179FC02100023"/>
    <w:rsid w:val="00D64B61"/>
  </w:style>
  <w:style w:type="paragraph" w:customStyle="1" w:styleId="3B902E1D39294F17BBCDF0CB88ED4292">
    <w:name w:val="3B902E1D39294F17BBCDF0CB88ED4292"/>
    <w:rsid w:val="00D64B61"/>
  </w:style>
  <w:style w:type="paragraph" w:customStyle="1" w:styleId="3FDDDB96664A408E82056ACE83BF2B05">
    <w:name w:val="3FDDDB96664A408E82056ACE83BF2B05"/>
    <w:rsid w:val="00D64B61"/>
  </w:style>
  <w:style w:type="paragraph" w:customStyle="1" w:styleId="063C81E7D44147C2987A870CDC3B6DF2">
    <w:name w:val="063C81E7D44147C2987A870CDC3B6DF2"/>
    <w:rsid w:val="00D64B61"/>
  </w:style>
  <w:style w:type="paragraph" w:customStyle="1" w:styleId="B712CA844B2049D9A67F9DF6FE828800">
    <w:name w:val="B712CA844B2049D9A67F9DF6FE828800"/>
    <w:rsid w:val="00D64B61"/>
  </w:style>
  <w:style w:type="paragraph" w:customStyle="1" w:styleId="BD05EFDC63F74763AB6A5526C6DCB39C">
    <w:name w:val="BD05EFDC63F74763AB6A5526C6DCB39C"/>
    <w:rsid w:val="00D64B61"/>
  </w:style>
  <w:style w:type="paragraph" w:customStyle="1" w:styleId="6F9A5B07CE76443B80B5914C43DD9F2C">
    <w:name w:val="6F9A5B07CE76443B80B5914C43DD9F2C"/>
    <w:rsid w:val="00D64B61"/>
  </w:style>
  <w:style w:type="paragraph" w:customStyle="1" w:styleId="FDDDBADF87064769ABE3A0E8DAE5557E">
    <w:name w:val="FDDDBADF87064769ABE3A0E8DAE5557E"/>
    <w:rsid w:val="00D64B61"/>
  </w:style>
  <w:style w:type="paragraph" w:customStyle="1" w:styleId="B6FCEA59FE974563AED3BD521D8C1507">
    <w:name w:val="B6FCEA59FE974563AED3BD521D8C1507"/>
    <w:rsid w:val="00D64B61"/>
  </w:style>
  <w:style w:type="paragraph" w:customStyle="1" w:styleId="53EFC7DD174941BD9680EB1FE9E5F21B">
    <w:name w:val="53EFC7DD174941BD9680EB1FE9E5F21B"/>
    <w:rsid w:val="00D64B61"/>
  </w:style>
  <w:style w:type="paragraph" w:customStyle="1" w:styleId="2FC51156A1BF4E4A8087EE8C431DC594">
    <w:name w:val="2FC51156A1BF4E4A8087EE8C431DC594"/>
    <w:rsid w:val="00D64B61"/>
  </w:style>
  <w:style w:type="paragraph" w:customStyle="1" w:styleId="BEC87548636E4AC6A854E8A3C710542E">
    <w:name w:val="BEC87548636E4AC6A854E8A3C710542E"/>
    <w:rsid w:val="00D64B61"/>
  </w:style>
  <w:style w:type="paragraph" w:customStyle="1" w:styleId="61C33353E4584706939B2C2D97A7A308">
    <w:name w:val="61C33353E4584706939B2C2D97A7A308"/>
    <w:rsid w:val="00D64B61"/>
  </w:style>
  <w:style w:type="paragraph" w:customStyle="1" w:styleId="5AE41976942D4C5AB13ADE9F3ABD924C">
    <w:name w:val="5AE41976942D4C5AB13ADE9F3ABD924C"/>
    <w:rsid w:val="00D64B61"/>
  </w:style>
  <w:style w:type="paragraph" w:customStyle="1" w:styleId="1F4BC435B7AA443DBFCFF5681953D482">
    <w:name w:val="1F4BC435B7AA443DBFCFF5681953D482"/>
    <w:rsid w:val="00D64B61"/>
  </w:style>
  <w:style w:type="paragraph" w:customStyle="1" w:styleId="34B4DB2176FC4A8CB7304E973E65D489">
    <w:name w:val="34B4DB2176FC4A8CB7304E973E65D489"/>
    <w:rsid w:val="00D64B61"/>
  </w:style>
  <w:style w:type="paragraph" w:customStyle="1" w:styleId="94CC2536FB16493394B8DF51A396529B">
    <w:name w:val="94CC2536FB16493394B8DF51A396529B"/>
    <w:rsid w:val="00D64B61"/>
  </w:style>
  <w:style w:type="paragraph" w:customStyle="1" w:styleId="79CF2D78C0F343AA8EC7D8AEC116E4A8">
    <w:name w:val="79CF2D78C0F343AA8EC7D8AEC116E4A8"/>
    <w:rsid w:val="00D64B61"/>
  </w:style>
  <w:style w:type="paragraph" w:customStyle="1" w:styleId="3BCFFD37833F4B1195FBAF4702F354A6">
    <w:name w:val="3BCFFD37833F4B1195FBAF4702F354A6"/>
    <w:rsid w:val="00D64B61"/>
  </w:style>
  <w:style w:type="paragraph" w:customStyle="1" w:styleId="A228EC49713D48B4B8CE30AD13C6E2AB">
    <w:name w:val="A228EC49713D48B4B8CE30AD13C6E2AB"/>
    <w:rsid w:val="00D64B61"/>
  </w:style>
  <w:style w:type="paragraph" w:customStyle="1" w:styleId="258A58570924401EAE24EF4129D0D2E8">
    <w:name w:val="258A58570924401EAE24EF4129D0D2E8"/>
    <w:rsid w:val="00D64B61"/>
  </w:style>
  <w:style w:type="paragraph" w:customStyle="1" w:styleId="1B5385157FF543BAB0D961F868F2F4FE">
    <w:name w:val="1B5385157FF543BAB0D961F868F2F4FE"/>
    <w:rsid w:val="00D64B61"/>
  </w:style>
  <w:style w:type="paragraph" w:customStyle="1" w:styleId="2749DF9F2860486199675D06E3A826E7">
    <w:name w:val="2749DF9F2860486199675D06E3A826E7"/>
    <w:rsid w:val="00D64B61"/>
  </w:style>
  <w:style w:type="paragraph" w:customStyle="1" w:styleId="8230652745654E05BE2A1348F8A4C247">
    <w:name w:val="8230652745654E05BE2A1348F8A4C247"/>
    <w:rsid w:val="00D64B61"/>
  </w:style>
  <w:style w:type="paragraph" w:customStyle="1" w:styleId="764E3C4A3DBA4939B5AD7C8C94E8C46F">
    <w:name w:val="764E3C4A3DBA4939B5AD7C8C94E8C46F"/>
    <w:rsid w:val="00D64B61"/>
  </w:style>
  <w:style w:type="paragraph" w:customStyle="1" w:styleId="3BD565EC91D942EEAAFAF7845D4C089A">
    <w:name w:val="3BD565EC91D942EEAAFAF7845D4C089A"/>
    <w:rsid w:val="00D64B61"/>
  </w:style>
  <w:style w:type="paragraph" w:customStyle="1" w:styleId="6D4E056C7FCC4B3D924A762F2261768B">
    <w:name w:val="6D4E056C7FCC4B3D924A762F2261768B"/>
    <w:rsid w:val="00D64B61"/>
  </w:style>
  <w:style w:type="paragraph" w:customStyle="1" w:styleId="CE024292CF8B46C990A9755B5A08E30D">
    <w:name w:val="CE024292CF8B46C990A9755B5A08E30D"/>
    <w:rsid w:val="00D64B61"/>
  </w:style>
  <w:style w:type="paragraph" w:customStyle="1" w:styleId="E37ED8E8DAA54976A90EAD7C08864A6D">
    <w:name w:val="E37ED8E8DAA54976A90EAD7C08864A6D"/>
    <w:rsid w:val="00D64B61"/>
  </w:style>
  <w:style w:type="paragraph" w:customStyle="1" w:styleId="FA72C89F06EC4BEB8E64E4283CD933E5">
    <w:name w:val="FA72C89F06EC4BEB8E64E4283CD933E5"/>
    <w:rsid w:val="00D64B61"/>
  </w:style>
  <w:style w:type="paragraph" w:customStyle="1" w:styleId="26F24171FD2C41D58D5FED979E9FF46F">
    <w:name w:val="26F24171FD2C41D58D5FED979E9FF46F"/>
    <w:rsid w:val="00D64B61"/>
  </w:style>
  <w:style w:type="paragraph" w:customStyle="1" w:styleId="2EADFCD1460541E9BC3732D80D15C6CA">
    <w:name w:val="2EADFCD1460541E9BC3732D80D15C6CA"/>
    <w:rsid w:val="00D64B61"/>
  </w:style>
  <w:style w:type="paragraph" w:customStyle="1" w:styleId="700D677EB34E41D19F2216A7E88B43B4">
    <w:name w:val="700D677EB34E41D19F2216A7E88B43B4"/>
    <w:rsid w:val="00D64B61"/>
  </w:style>
  <w:style w:type="paragraph" w:customStyle="1" w:styleId="DC3C760DE39C44E6BD6854B1A947A847">
    <w:name w:val="DC3C760DE39C44E6BD6854B1A947A847"/>
    <w:rsid w:val="00D64B61"/>
  </w:style>
  <w:style w:type="paragraph" w:customStyle="1" w:styleId="B77014B3BD864F15944774C3C12C716D">
    <w:name w:val="B77014B3BD864F15944774C3C12C716D"/>
    <w:rsid w:val="00D64B61"/>
  </w:style>
  <w:style w:type="paragraph" w:customStyle="1" w:styleId="9792F41EA9864296B7C1476696108998">
    <w:name w:val="9792F41EA9864296B7C1476696108998"/>
    <w:rsid w:val="00D64B61"/>
  </w:style>
  <w:style w:type="paragraph" w:customStyle="1" w:styleId="2AD1B4B1339648F7834151BAB3E90FFD">
    <w:name w:val="2AD1B4B1339648F7834151BAB3E90FFD"/>
    <w:rsid w:val="00D64B61"/>
  </w:style>
  <w:style w:type="paragraph" w:customStyle="1" w:styleId="E781BC639F5A4A8BB953AA9CF898A5BC">
    <w:name w:val="E781BC639F5A4A8BB953AA9CF898A5BC"/>
    <w:rsid w:val="006A748B"/>
    <w:rPr>
      <w:lang w:val="de-DE" w:eastAsia="de-DE"/>
    </w:rPr>
  </w:style>
  <w:style w:type="paragraph" w:customStyle="1" w:styleId="FD39CFA841754ACDBE30D80D2E036F01">
    <w:name w:val="FD39CFA841754ACDBE30D80D2E036F01"/>
    <w:rsid w:val="006A748B"/>
    <w:rPr>
      <w:lang w:val="de-DE" w:eastAsia="de-DE"/>
    </w:rPr>
  </w:style>
  <w:style w:type="paragraph" w:customStyle="1" w:styleId="A4AFD73869BC44919F8EBBA240EDBEA1">
    <w:name w:val="A4AFD73869BC44919F8EBBA240EDBEA1"/>
    <w:rsid w:val="006A748B"/>
    <w:rPr>
      <w:lang w:val="de-DE" w:eastAsia="de-DE"/>
    </w:rPr>
  </w:style>
  <w:style w:type="paragraph" w:customStyle="1" w:styleId="32C68D187D93443AB0EAF0C95ED2D8DB">
    <w:name w:val="32C68D187D93443AB0EAF0C95ED2D8DB"/>
    <w:rsid w:val="006A748B"/>
    <w:rPr>
      <w:lang w:val="de-DE" w:eastAsia="de-DE"/>
    </w:rPr>
  </w:style>
  <w:style w:type="paragraph" w:customStyle="1" w:styleId="B40E2760D07E448583CD93C01629D395">
    <w:name w:val="B40E2760D07E448583CD93C01629D395"/>
    <w:rsid w:val="006A748B"/>
    <w:rPr>
      <w:lang w:val="de-DE" w:eastAsia="de-DE"/>
    </w:rPr>
  </w:style>
  <w:style w:type="paragraph" w:customStyle="1" w:styleId="21B706AF7C7840239936AD4462384390">
    <w:name w:val="21B706AF7C7840239936AD4462384390"/>
    <w:rsid w:val="006A748B"/>
    <w:rPr>
      <w:lang w:val="de-DE" w:eastAsia="de-DE"/>
    </w:rPr>
  </w:style>
  <w:style w:type="paragraph" w:customStyle="1" w:styleId="6AF4CFC4F13A46A4984EAD800122525D">
    <w:name w:val="6AF4CFC4F13A46A4984EAD800122525D"/>
    <w:rsid w:val="006A748B"/>
    <w:rPr>
      <w:lang w:val="de-DE" w:eastAsia="de-DE"/>
    </w:rPr>
  </w:style>
  <w:style w:type="paragraph" w:customStyle="1" w:styleId="6CDE4EB4B31F41379341374C490A4416">
    <w:name w:val="6CDE4EB4B31F41379341374C490A4416"/>
    <w:rsid w:val="006A748B"/>
    <w:rPr>
      <w:lang w:val="de-DE" w:eastAsia="de-DE"/>
    </w:rPr>
  </w:style>
  <w:style w:type="paragraph" w:customStyle="1" w:styleId="C3D8F72496F0482FBA227A87086BFF80">
    <w:name w:val="C3D8F72496F0482FBA227A87086BFF80"/>
    <w:rsid w:val="006A748B"/>
    <w:rPr>
      <w:lang w:val="de-DE" w:eastAsia="de-DE"/>
    </w:rPr>
  </w:style>
  <w:style w:type="paragraph" w:customStyle="1" w:styleId="C5AC4A730A1649C58B5600991C6B4883">
    <w:name w:val="C5AC4A730A1649C58B5600991C6B4883"/>
    <w:rsid w:val="006A748B"/>
    <w:rPr>
      <w:lang w:val="de-DE" w:eastAsia="de-DE"/>
    </w:rPr>
  </w:style>
  <w:style w:type="paragraph" w:customStyle="1" w:styleId="9C833E1AB57949B3A5DCCE7375FE025E">
    <w:name w:val="9C833E1AB57949B3A5DCCE7375FE025E"/>
    <w:rsid w:val="006A748B"/>
    <w:rPr>
      <w:lang w:val="de-DE" w:eastAsia="de-DE"/>
    </w:rPr>
  </w:style>
  <w:style w:type="paragraph" w:customStyle="1" w:styleId="F5D96D1B60E54FCF8C898948DC8B08FD">
    <w:name w:val="F5D96D1B60E54FCF8C898948DC8B08FD"/>
    <w:rsid w:val="006A748B"/>
    <w:rPr>
      <w:lang w:val="de-DE" w:eastAsia="de-DE"/>
    </w:rPr>
  </w:style>
  <w:style w:type="paragraph" w:customStyle="1" w:styleId="5A6EF7461277414A99BB83D5636536C0">
    <w:name w:val="5A6EF7461277414A99BB83D5636536C0"/>
    <w:rsid w:val="006A748B"/>
    <w:rPr>
      <w:lang w:val="de-DE" w:eastAsia="de-DE"/>
    </w:rPr>
  </w:style>
  <w:style w:type="paragraph" w:customStyle="1" w:styleId="D6BC9B3F0418413EB0F9287252E00331">
    <w:name w:val="D6BC9B3F0418413EB0F9287252E00331"/>
    <w:rsid w:val="006A748B"/>
    <w:rPr>
      <w:lang w:val="de-DE" w:eastAsia="de-DE"/>
    </w:rPr>
  </w:style>
  <w:style w:type="paragraph" w:customStyle="1" w:styleId="6C204899C35E4A478E68C679234DEA42">
    <w:name w:val="6C204899C35E4A478E68C679234DEA42"/>
    <w:rsid w:val="006A748B"/>
    <w:rPr>
      <w:lang w:val="de-DE" w:eastAsia="de-DE"/>
    </w:rPr>
  </w:style>
  <w:style w:type="paragraph" w:customStyle="1" w:styleId="E6EDC56B98E54E1EA65BDC969806E33C">
    <w:name w:val="E6EDC56B98E54E1EA65BDC969806E33C"/>
    <w:rsid w:val="006A748B"/>
    <w:rPr>
      <w:lang w:val="de-DE" w:eastAsia="de-DE"/>
    </w:rPr>
  </w:style>
  <w:style w:type="paragraph" w:customStyle="1" w:styleId="CF73023736894A5FAD92F7B3B91A2074">
    <w:name w:val="CF73023736894A5FAD92F7B3B91A2074"/>
    <w:rsid w:val="006A748B"/>
    <w:rPr>
      <w:lang w:val="de-DE" w:eastAsia="de-DE"/>
    </w:rPr>
  </w:style>
  <w:style w:type="paragraph" w:customStyle="1" w:styleId="924FF05DDAD1433FBA64B18A9B255713">
    <w:name w:val="924FF05DDAD1433FBA64B18A9B255713"/>
    <w:rsid w:val="006A748B"/>
    <w:rPr>
      <w:lang w:val="de-DE" w:eastAsia="de-DE"/>
    </w:rPr>
  </w:style>
  <w:style w:type="paragraph" w:customStyle="1" w:styleId="8A5B8D0DEFAC4A3BA2ACAE6163C1B021">
    <w:name w:val="8A5B8D0DEFAC4A3BA2ACAE6163C1B021"/>
    <w:rsid w:val="006A748B"/>
    <w:rPr>
      <w:lang w:val="de-DE" w:eastAsia="de-DE"/>
    </w:rPr>
  </w:style>
  <w:style w:type="paragraph" w:customStyle="1" w:styleId="CF06A47A03024E8999376D62FD338F38">
    <w:name w:val="CF06A47A03024E8999376D62FD338F38"/>
    <w:rsid w:val="006A748B"/>
    <w:rPr>
      <w:lang w:val="de-DE" w:eastAsia="de-DE"/>
    </w:rPr>
  </w:style>
  <w:style w:type="paragraph" w:customStyle="1" w:styleId="AF3139DA81D44EEA81D17296695BBEE6">
    <w:name w:val="AF3139DA81D44EEA81D17296695BBEE6"/>
    <w:rsid w:val="006A748B"/>
    <w:rPr>
      <w:lang w:val="de-DE" w:eastAsia="de-DE"/>
    </w:rPr>
  </w:style>
  <w:style w:type="paragraph" w:customStyle="1" w:styleId="00A1838EAB0F4DD0B779A8C510A3E11B">
    <w:name w:val="00A1838EAB0F4DD0B779A8C510A3E11B"/>
    <w:rsid w:val="006A748B"/>
    <w:rPr>
      <w:lang w:val="de-DE" w:eastAsia="de-DE"/>
    </w:rPr>
  </w:style>
  <w:style w:type="paragraph" w:customStyle="1" w:styleId="5340F4A8EC4E4A3192A678668F29F25C">
    <w:name w:val="5340F4A8EC4E4A3192A678668F29F25C"/>
    <w:rsid w:val="006A748B"/>
    <w:rPr>
      <w:lang w:val="de-DE" w:eastAsia="de-DE"/>
    </w:rPr>
  </w:style>
  <w:style w:type="paragraph" w:customStyle="1" w:styleId="122B134F665A40E1AEBD9DB53CE03AC3">
    <w:name w:val="122B134F665A40E1AEBD9DB53CE03AC3"/>
    <w:rsid w:val="006A748B"/>
    <w:rPr>
      <w:lang w:val="de-DE" w:eastAsia="de-DE"/>
    </w:rPr>
  </w:style>
  <w:style w:type="paragraph" w:customStyle="1" w:styleId="AF1F787592464CB5991B0A11A987D631">
    <w:name w:val="AF1F787592464CB5991B0A11A987D631"/>
    <w:rsid w:val="006A748B"/>
    <w:rPr>
      <w:lang w:val="de-DE" w:eastAsia="de-DE"/>
    </w:rPr>
  </w:style>
  <w:style w:type="paragraph" w:customStyle="1" w:styleId="3F816BBBD8F84C998DCC6B5CF041A900">
    <w:name w:val="3F816BBBD8F84C998DCC6B5CF041A900"/>
    <w:rsid w:val="006A748B"/>
    <w:rPr>
      <w:lang w:val="de-DE" w:eastAsia="de-DE"/>
    </w:rPr>
  </w:style>
  <w:style w:type="paragraph" w:customStyle="1" w:styleId="F40D54079664441681D21B754C874EC3">
    <w:name w:val="F40D54079664441681D21B754C874EC3"/>
    <w:rsid w:val="006A748B"/>
    <w:rPr>
      <w:lang w:val="de-DE" w:eastAsia="de-DE"/>
    </w:rPr>
  </w:style>
  <w:style w:type="paragraph" w:customStyle="1" w:styleId="A073617A7B0B4BEB9ED4874C76F61461">
    <w:name w:val="A073617A7B0B4BEB9ED4874C76F61461"/>
    <w:rsid w:val="006A748B"/>
    <w:rPr>
      <w:lang w:val="de-DE" w:eastAsia="de-DE"/>
    </w:rPr>
  </w:style>
  <w:style w:type="paragraph" w:customStyle="1" w:styleId="50848DC194084E2B8B8EEEEBDCB3FBE3">
    <w:name w:val="50848DC194084E2B8B8EEEEBDCB3FBE3"/>
    <w:rsid w:val="006A748B"/>
    <w:rPr>
      <w:lang w:val="de-DE" w:eastAsia="de-DE"/>
    </w:rPr>
  </w:style>
  <w:style w:type="paragraph" w:customStyle="1" w:styleId="50601EEB67AC43E29926DE3CB7890D35">
    <w:name w:val="50601EEB67AC43E29926DE3CB7890D35"/>
    <w:rsid w:val="006A748B"/>
    <w:rPr>
      <w:lang w:val="de-DE" w:eastAsia="de-DE"/>
    </w:rPr>
  </w:style>
  <w:style w:type="paragraph" w:customStyle="1" w:styleId="C690C8C247FE4E328BF6AC5CC7C89E0D">
    <w:name w:val="C690C8C247FE4E328BF6AC5CC7C89E0D"/>
    <w:rsid w:val="006A748B"/>
    <w:rPr>
      <w:lang w:val="de-DE" w:eastAsia="de-DE"/>
    </w:rPr>
  </w:style>
  <w:style w:type="paragraph" w:customStyle="1" w:styleId="450D62225427497399C5697DF4369131">
    <w:name w:val="450D62225427497399C5697DF4369131"/>
    <w:rsid w:val="006A748B"/>
    <w:rPr>
      <w:lang w:val="de-DE" w:eastAsia="de-DE"/>
    </w:rPr>
  </w:style>
  <w:style w:type="paragraph" w:customStyle="1" w:styleId="70CBA873AE5B4D189F73CC9E65CAFAA3">
    <w:name w:val="70CBA873AE5B4D189F73CC9E65CAFAA3"/>
    <w:rsid w:val="006A748B"/>
    <w:rPr>
      <w:lang w:val="de-DE" w:eastAsia="de-DE"/>
    </w:rPr>
  </w:style>
  <w:style w:type="paragraph" w:customStyle="1" w:styleId="71698EA4C72A4EFAB6D446FCFE67A8CB">
    <w:name w:val="71698EA4C72A4EFAB6D446FCFE67A8CB"/>
    <w:rsid w:val="006A748B"/>
    <w:rPr>
      <w:lang w:val="de-DE" w:eastAsia="de-DE"/>
    </w:rPr>
  </w:style>
  <w:style w:type="paragraph" w:customStyle="1" w:styleId="3E15C0EB38A844639A62052A81E7783C">
    <w:name w:val="3E15C0EB38A844639A62052A81E7783C"/>
    <w:rsid w:val="006A748B"/>
    <w:rPr>
      <w:lang w:val="de-DE" w:eastAsia="de-DE"/>
    </w:rPr>
  </w:style>
  <w:style w:type="paragraph" w:customStyle="1" w:styleId="1564689A2FFF4353B84655005B61C705">
    <w:name w:val="1564689A2FFF4353B84655005B61C705"/>
    <w:rsid w:val="006A748B"/>
    <w:rPr>
      <w:lang w:val="de-DE" w:eastAsia="de-DE"/>
    </w:rPr>
  </w:style>
  <w:style w:type="paragraph" w:customStyle="1" w:styleId="F2855CCE518F4212A1DA13FE5577C669">
    <w:name w:val="F2855CCE518F4212A1DA13FE5577C669"/>
    <w:rsid w:val="006A748B"/>
    <w:rPr>
      <w:lang w:val="de-DE" w:eastAsia="de-DE"/>
    </w:rPr>
  </w:style>
  <w:style w:type="paragraph" w:customStyle="1" w:styleId="A507AD9636F645B7B8B46417FFA38328">
    <w:name w:val="A507AD9636F645B7B8B46417FFA38328"/>
    <w:rsid w:val="006A748B"/>
    <w:rPr>
      <w:lang w:val="de-DE" w:eastAsia="de-DE"/>
    </w:rPr>
  </w:style>
  <w:style w:type="paragraph" w:customStyle="1" w:styleId="08FFA438476F4577B15B3D04E6158122">
    <w:name w:val="08FFA438476F4577B15B3D04E6158122"/>
    <w:rsid w:val="006A748B"/>
    <w:rPr>
      <w:lang w:val="de-DE" w:eastAsia="de-DE"/>
    </w:rPr>
  </w:style>
  <w:style w:type="paragraph" w:customStyle="1" w:styleId="9C319F05E49A43D2AA8BEC43CAACBB6D">
    <w:name w:val="9C319F05E49A43D2AA8BEC43CAACBB6D"/>
    <w:rsid w:val="006A748B"/>
    <w:rPr>
      <w:lang w:val="de-DE" w:eastAsia="de-DE"/>
    </w:rPr>
  </w:style>
  <w:style w:type="paragraph" w:customStyle="1" w:styleId="819F6EEDF91C4F988012B84ABD5239F1">
    <w:name w:val="819F6EEDF91C4F988012B84ABD5239F1"/>
    <w:rsid w:val="006A748B"/>
    <w:rPr>
      <w:lang w:val="de-DE" w:eastAsia="de-DE"/>
    </w:rPr>
  </w:style>
  <w:style w:type="paragraph" w:customStyle="1" w:styleId="7316B1CCB3F4450D97EAFAC902FDD9D3">
    <w:name w:val="7316B1CCB3F4450D97EAFAC902FDD9D3"/>
    <w:rsid w:val="006A748B"/>
    <w:rPr>
      <w:lang w:val="de-DE" w:eastAsia="de-DE"/>
    </w:rPr>
  </w:style>
  <w:style w:type="paragraph" w:customStyle="1" w:styleId="89130637BE974F46B93DEB088848DEDF">
    <w:name w:val="89130637BE974F46B93DEB088848DEDF"/>
    <w:rsid w:val="006A748B"/>
    <w:rPr>
      <w:lang w:val="de-DE" w:eastAsia="de-DE"/>
    </w:rPr>
  </w:style>
  <w:style w:type="paragraph" w:customStyle="1" w:styleId="18E7E5291D2B442CA51BB18DE7FC0F20">
    <w:name w:val="18E7E5291D2B442CA51BB18DE7FC0F20"/>
    <w:rsid w:val="006A748B"/>
    <w:rPr>
      <w:lang w:val="de-DE" w:eastAsia="de-DE"/>
    </w:rPr>
  </w:style>
  <w:style w:type="paragraph" w:customStyle="1" w:styleId="2CB4D13698B54F2C82BEDE340B3F6AFF">
    <w:name w:val="2CB4D13698B54F2C82BEDE340B3F6AFF"/>
    <w:rsid w:val="006A748B"/>
    <w:rPr>
      <w:lang w:val="de-DE" w:eastAsia="de-DE"/>
    </w:rPr>
  </w:style>
  <w:style w:type="paragraph" w:customStyle="1" w:styleId="71110CEDB06E4A43AC8D543CFD372F61">
    <w:name w:val="71110CEDB06E4A43AC8D543CFD372F61"/>
    <w:rsid w:val="006A748B"/>
    <w:rPr>
      <w:lang w:val="de-DE" w:eastAsia="de-DE"/>
    </w:rPr>
  </w:style>
  <w:style w:type="paragraph" w:customStyle="1" w:styleId="277C1E2DA6D845E096750150B50AD363">
    <w:name w:val="277C1E2DA6D845E096750150B50AD363"/>
    <w:rsid w:val="006A748B"/>
    <w:rPr>
      <w:lang w:val="de-DE" w:eastAsia="de-DE"/>
    </w:rPr>
  </w:style>
  <w:style w:type="paragraph" w:customStyle="1" w:styleId="15BDCEEDC9AE407CAED848E96A3E6C01">
    <w:name w:val="15BDCEEDC9AE407CAED848E96A3E6C01"/>
    <w:rsid w:val="006A748B"/>
    <w:rPr>
      <w:lang w:val="de-DE" w:eastAsia="de-DE"/>
    </w:rPr>
  </w:style>
  <w:style w:type="paragraph" w:customStyle="1" w:styleId="0EDF9E63A9E843C99D5D0F2265933341">
    <w:name w:val="0EDF9E63A9E843C99D5D0F2265933341"/>
    <w:rsid w:val="006A748B"/>
    <w:rPr>
      <w:lang w:val="de-DE" w:eastAsia="de-DE"/>
    </w:rPr>
  </w:style>
  <w:style w:type="paragraph" w:customStyle="1" w:styleId="AB631C57C2B24C3F9D66A97B009D9DBB">
    <w:name w:val="AB631C57C2B24C3F9D66A97B009D9DBB"/>
    <w:rsid w:val="006A748B"/>
    <w:rPr>
      <w:lang w:val="de-DE" w:eastAsia="de-DE"/>
    </w:rPr>
  </w:style>
  <w:style w:type="paragraph" w:customStyle="1" w:styleId="77FD77CDDF794E44A8B7A6610048CB78">
    <w:name w:val="77FD77CDDF794E44A8B7A6610048CB78"/>
    <w:rsid w:val="006A748B"/>
    <w:rPr>
      <w:lang w:val="de-DE" w:eastAsia="de-DE"/>
    </w:rPr>
  </w:style>
  <w:style w:type="paragraph" w:customStyle="1" w:styleId="DBF59811F8574FCD913D568E18410CB0">
    <w:name w:val="DBF59811F8574FCD913D568E18410CB0"/>
    <w:rsid w:val="006A748B"/>
    <w:rPr>
      <w:lang w:val="de-DE" w:eastAsia="de-DE"/>
    </w:rPr>
  </w:style>
  <w:style w:type="paragraph" w:customStyle="1" w:styleId="AE9CFB225F5540BB869E628C2B5C06F3">
    <w:name w:val="AE9CFB225F5540BB869E628C2B5C06F3"/>
    <w:rsid w:val="006A748B"/>
    <w:rPr>
      <w:lang w:val="de-DE" w:eastAsia="de-DE"/>
    </w:rPr>
  </w:style>
  <w:style w:type="paragraph" w:customStyle="1" w:styleId="9B7C0C79E95947FFAD333BAF01F80FC0">
    <w:name w:val="9B7C0C79E95947FFAD333BAF01F80FC0"/>
    <w:rsid w:val="006A748B"/>
    <w:rPr>
      <w:lang w:val="de-DE" w:eastAsia="de-DE"/>
    </w:rPr>
  </w:style>
  <w:style w:type="paragraph" w:customStyle="1" w:styleId="25332CE0454D48418DAF81748DE1924C">
    <w:name w:val="25332CE0454D48418DAF81748DE1924C"/>
    <w:rsid w:val="006A748B"/>
    <w:rPr>
      <w:lang w:val="de-DE" w:eastAsia="de-DE"/>
    </w:rPr>
  </w:style>
  <w:style w:type="paragraph" w:customStyle="1" w:styleId="10AE86DB280F4163AF2B3F1F4BC9AD23">
    <w:name w:val="10AE86DB280F4163AF2B3F1F4BC9AD23"/>
    <w:rsid w:val="006A748B"/>
    <w:rPr>
      <w:lang w:val="de-DE" w:eastAsia="de-DE"/>
    </w:rPr>
  </w:style>
  <w:style w:type="paragraph" w:customStyle="1" w:styleId="DD80F00285E64EB48060AA5857248C24">
    <w:name w:val="DD80F00285E64EB48060AA5857248C24"/>
    <w:rsid w:val="006A748B"/>
    <w:rPr>
      <w:lang w:val="de-DE" w:eastAsia="de-DE"/>
    </w:rPr>
  </w:style>
  <w:style w:type="paragraph" w:customStyle="1" w:styleId="9960E8A564CF45C09E5F639341DAE402">
    <w:name w:val="9960E8A564CF45C09E5F639341DAE402"/>
    <w:rsid w:val="006A748B"/>
    <w:rPr>
      <w:lang w:val="de-DE" w:eastAsia="de-DE"/>
    </w:rPr>
  </w:style>
  <w:style w:type="paragraph" w:customStyle="1" w:styleId="1715C6A313AD45AEA66D9176A78D238A">
    <w:name w:val="1715C6A313AD45AEA66D9176A78D238A"/>
    <w:rsid w:val="006A748B"/>
    <w:rPr>
      <w:lang w:val="de-DE" w:eastAsia="de-DE"/>
    </w:rPr>
  </w:style>
  <w:style w:type="paragraph" w:customStyle="1" w:styleId="36B959C981FB4BB5A6D093EDF87567BC">
    <w:name w:val="36B959C981FB4BB5A6D093EDF87567BC"/>
    <w:rsid w:val="006A748B"/>
    <w:rPr>
      <w:lang w:val="de-DE" w:eastAsia="de-DE"/>
    </w:rPr>
  </w:style>
  <w:style w:type="paragraph" w:customStyle="1" w:styleId="981BC45B277044489CA799B137DAA63E">
    <w:name w:val="981BC45B277044489CA799B137DAA63E"/>
    <w:rsid w:val="006A748B"/>
    <w:rPr>
      <w:lang w:val="de-DE" w:eastAsia="de-DE"/>
    </w:rPr>
  </w:style>
  <w:style w:type="paragraph" w:customStyle="1" w:styleId="34650E6BBB5D405D915E65F48675F31D">
    <w:name w:val="34650E6BBB5D405D915E65F48675F31D"/>
    <w:rsid w:val="006A748B"/>
    <w:rPr>
      <w:lang w:val="de-DE" w:eastAsia="de-DE"/>
    </w:rPr>
  </w:style>
  <w:style w:type="paragraph" w:customStyle="1" w:styleId="89A6396EC47C4247B21BC9F09414D2CD">
    <w:name w:val="89A6396EC47C4247B21BC9F09414D2CD"/>
    <w:rsid w:val="006A748B"/>
    <w:rPr>
      <w:lang w:val="de-DE" w:eastAsia="de-DE"/>
    </w:rPr>
  </w:style>
  <w:style w:type="paragraph" w:customStyle="1" w:styleId="A973F97037EE43ECBE7B22D094B84804">
    <w:name w:val="A973F97037EE43ECBE7B22D094B84804"/>
    <w:rsid w:val="006A748B"/>
    <w:rPr>
      <w:lang w:val="de-DE" w:eastAsia="de-DE"/>
    </w:rPr>
  </w:style>
  <w:style w:type="paragraph" w:customStyle="1" w:styleId="A8748AFC533B4FA6A13834B0D5207305">
    <w:name w:val="A8748AFC533B4FA6A13834B0D5207305"/>
    <w:rsid w:val="006A748B"/>
    <w:rPr>
      <w:lang w:val="de-DE" w:eastAsia="de-DE"/>
    </w:rPr>
  </w:style>
  <w:style w:type="paragraph" w:customStyle="1" w:styleId="7C236A0251A2412D9A3AE1153730D33F">
    <w:name w:val="7C236A0251A2412D9A3AE1153730D33F"/>
    <w:rsid w:val="006A748B"/>
    <w:rPr>
      <w:lang w:val="de-DE" w:eastAsia="de-DE"/>
    </w:rPr>
  </w:style>
  <w:style w:type="paragraph" w:customStyle="1" w:styleId="339E9C5AD54F45C08C4EB96BC743E723">
    <w:name w:val="339E9C5AD54F45C08C4EB96BC743E723"/>
    <w:rsid w:val="006A748B"/>
    <w:rPr>
      <w:lang w:val="de-DE" w:eastAsia="de-DE"/>
    </w:rPr>
  </w:style>
  <w:style w:type="paragraph" w:customStyle="1" w:styleId="EBAFC84EA94141D3A988630661F9CC24">
    <w:name w:val="EBAFC84EA94141D3A988630661F9CC24"/>
    <w:rsid w:val="006A748B"/>
    <w:rPr>
      <w:lang w:val="de-DE" w:eastAsia="de-DE"/>
    </w:rPr>
  </w:style>
  <w:style w:type="paragraph" w:customStyle="1" w:styleId="6DC6A725BDD14146B463E9BBEC518F62">
    <w:name w:val="6DC6A725BDD14146B463E9BBEC518F62"/>
    <w:rsid w:val="006A748B"/>
    <w:rPr>
      <w:lang w:val="de-DE" w:eastAsia="de-DE"/>
    </w:rPr>
  </w:style>
  <w:style w:type="paragraph" w:customStyle="1" w:styleId="87A6980AE5B84DD69DFEC045360CBEA6">
    <w:name w:val="87A6980AE5B84DD69DFEC045360CBEA6"/>
    <w:rsid w:val="006A748B"/>
    <w:rPr>
      <w:lang w:val="de-DE" w:eastAsia="de-DE"/>
    </w:rPr>
  </w:style>
  <w:style w:type="paragraph" w:customStyle="1" w:styleId="62623B394A9A432DB1E1A0336C198390">
    <w:name w:val="62623B394A9A432DB1E1A0336C198390"/>
    <w:rsid w:val="006A748B"/>
    <w:rPr>
      <w:lang w:val="de-DE" w:eastAsia="de-DE"/>
    </w:rPr>
  </w:style>
  <w:style w:type="paragraph" w:customStyle="1" w:styleId="648EAF3A9A8A4EB6B701FC664FAEF87C">
    <w:name w:val="648EAF3A9A8A4EB6B701FC664FAEF87C"/>
    <w:rsid w:val="006A748B"/>
    <w:rPr>
      <w:lang w:val="de-DE" w:eastAsia="de-DE"/>
    </w:rPr>
  </w:style>
  <w:style w:type="paragraph" w:customStyle="1" w:styleId="F0CBD79B38EE4F898DF375406E2D6673">
    <w:name w:val="F0CBD79B38EE4F898DF375406E2D6673"/>
    <w:rsid w:val="006A748B"/>
    <w:rPr>
      <w:lang w:val="de-DE" w:eastAsia="de-DE"/>
    </w:rPr>
  </w:style>
  <w:style w:type="paragraph" w:customStyle="1" w:styleId="8A428747B32D4C44B503D417686C3404">
    <w:name w:val="8A428747B32D4C44B503D417686C3404"/>
    <w:rsid w:val="006A748B"/>
    <w:rPr>
      <w:lang w:val="de-DE" w:eastAsia="de-DE"/>
    </w:rPr>
  </w:style>
  <w:style w:type="paragraph" w:customStyle="1" w:styleId="26B214F8602E4764B9CBB562313B021C">
    <w:name w:val="26B214F8602E4764B9CBB562313B021C"/>
    <w:rsid w:val="006A748B"/>
    <w:rPr>
      <w:lang w:val="de-DE" w:eastAsia="de-DE"/>
    </w:rPr>
  </w:style>
  <w:style w:type="paragraph" w:customStyle="1" w:styleId="A01AC42C5CEF48F1BA798EC05A6C4DF0">
    <w:name w:val="A01AC42C5CEF48F1BA798EC05A6C4DF0"/>
    <w:rsid w:val="006A748B"/>
    <w:rPr>
      <w:lang w:val="de-DE" w:eastAsia="de-DE"/>
    </w:rPr>
  </w:style>
  <w:style w:type="paragraph" w:customStyle="1" w:styleId="060A4D9D6DF94F84B760B71491E972DD">
    <w:name w:val="060A4D9D6DF94F84B760B71491E972DD"/>
    <w:rsid w:val="006A748B"/>
    <w:rPr>
      <w:lang w:val="de-DE" w:eastAsia="de-DE"/>
    </w:rPr>
  </w:style>
  <w:style w:type="paragraph" w:customStyle="1" w:styleId="C21AC09D30404C6A94C027F18B5D98E2">
    <w:name w:val="C21AC09D30404C6A94C027F18B5D98E2"/>
    <w:rsid w:val="006A748B"/>
    <w:rPr>
      <w:lang w:val="de-DE" w:eastAsia="de-DE"/>
    </w:rPr>
  </w:style>
  <w:style w:type="paragraph" w:customStyle="1" w:styleId="AF0DC7832BE846BDB325AD43DA6E6AAA">
    <w:name w:val="AF0DC7832BE846BDB325AD43DA6E6AAA"/>
    <w:rsid w:val="006A748B"/>
    <w:rPr>
      <w:lang w:val="de-DE" w:eastAsia="de-DE"/>
    </w:rPr>
  </w:style>
  <w:style w:type="paragraph" w:customStyle="1" w:styleId="9C1D4750C9904401AED31608E487BCB2">
    <w:name w:val="9C1D4750C9904401AED31608E487BCB2"/>
    <w:rsid w:val="006A748B"/>
    <w:rPr>
      <w:lang w:val="de-DE" w:eastAsia="de-DE"/>
    </w:rPr>
  </w:style>
  <w:style w:type="paragraph" w:customStyle="1" w:styleId="03EEBB61BA334D4B8858DB98741D4117">
    <w:name w:val="03EEBB61BA334D4B8858DB98741D4117"/>
    <w:rsid w:val="006A748B"/>
    <w:rPr>
      <w:lang w:val="de-DE" w:eastAsia="de-DE"/>
    </w:rPr>
  </w:style>
  <w:style w:type="paragraph" w:customStyle="1" w:styleId="DB274358EE6F4E13A36F6CB3DC1BFBE7">
    <w:name w:val="DB274358EE6F4E13A36F6CB3DC1BFBE7"/>
    <w:rsid w:val="006A748B"/>
    <w:rPr>
      <w:lang w:val="de-DE" w:eastAsia="de-DE"/>
    </w:rPr>
  </w:style>
  <w:style w:type="paragraph" w:customStyle="1" w:styleId="390616C81F044CD79C7B05FA8AF821F7">
    <w:name w:val="390616C81F044CD79C7B05FA8AF821F7"/>
    <w:rsid w:val="006A748B"/>
    <w:rPr>
      <w:lang w:val="de-DE" w:eastAsia="de-DE"/>
    </w:rPr>
  </w:style>
  <w:style w:type="paragraph" w:customStyle="1" w:styleId="736528AD2F5F4C33827620FECA5B9415">
    <w:name w:val="736528AD2F5F4C33827620FECA5B9415"/>
    <w:rsid w:val="006A748B"/>
    <w:rPr>
      <w:lang w:val="de-DE" w:eastAsia="de-DE"/>
    </w:rPr>
  </w:style>
  <w:style w:type="paragraph" w:customStyle="1" w:styleId="A24FD9F5D4E246748793586CC9CC27D3">
    <w:name w:val="A24FD9F5D4E246748793586CC9CC27D3"/>
    <w:rsid w:val="006A748B"/>
    <w:rPr>
      <w:lang w:val="de-DE" w:eastAsia="de-DE"/>
    </w:rPr>
  </w:style>
  <w:style w:type="paragraph" w:customStyle="1" w:styleId="03BC77951AF54663818E073380B780AC">
    <w:name w:val="03BC77951AF54663818E073380B780AC"/>
    <w:rsid w:val="006A748B"/>
    <w:rPr>
      <w:lang w:val="de-DE" w:eastAsia="de-DE"/>
    </w:rPr>
  </w:style>
  <w:style w:type="paragraph" w:customStyle="1" w:styleId="2C347180EB364F549DF837A23C2942E2">
    <w:name w:val="2C347180EB364F549DF837A23C2942E2"/>
    <w:rsid w:val="006A748B"/>
    <w:rPr>
      <w:lang w:val="de-DE" w:eastAsia="de-DE"/>
    </w:rPr>
  </w:style>
  <w:style w:type="paragraph" w:customStyle="1" w:styleId="8CFF13B6B9AE4E21AD1B590F3D070D6F">
    <w:name w:val="8CFF13B6B9AE4E21AD1B590F3D070D6F"/>
    <w:rsid w:val="006A748B"/>
    <w:rPr>
      <w:lang w:val="de-DE" w:eastAsia="de-DE"/>
    </w:rPr>
  </w:style>
  <w:style w:type="paragraph" w:customStyle="1" w:styleId="0943A0F430D64AB084DCE1EE0FE06669">
    <w:name w:val="0943A0F430D64AB084DCE1EE0FE06669"/>
    <w:rsid w:val="006A748B"/>
    <w:rPr>
      <w:lang w:val="de-DE" w:eastAsia="de-DE"/>
    </w:rPr>
  </w:style>
  <w:style w:type="paragraph" w:customStyle="1" w:styleId="510453C93A8E44EE9E14A8F005FB1951">
    <w:name w:val="510453C93A8E44EE9E14A8F005FB1951"/>
    <w:rsid w:val="006A748B"/>
    <w:rPr>
      <w:lang w:val="de-DE" w:eastAsia="de-DE"/>
    </w:rPr>
  </w:style>
  <w:style w:type="paragraph" w:customStyle="1" w:styleId="72206795104849DBA17CBFD3E33D6FF8">
    <w:name w:val="72206795104849DBA17CBFD3E33D6FF8"/>
    <w:rsid w:val="006A748B"/>
    <w:rPr>
      <w:lang w:val="de-DE" w:eastAsia="de-DE"/>
    </w:rPr>
  </w:style>
  <w:style w:type="paragraph" w:customStyle="1" w:styleId="D0AA7FF057F049E49A1F20C031A37C71">
    <w:name w:val="D0AA7FF057F049E49A1F20C031A37C71"/>
    <w:rsid w:val="006A748B"/>
    <w:rPr>
      <w:lang w:val="de-DE" w:eastAsia="de-DE"/>
    </w:rPr>
  </w:style>
  <w:style w:type="paragraph" w:customStyle="1" w:styleId="F586E953CEB64AAF80E58DB50AC2F941">
    <w:name w:val="F586E953CEB64AAF80E58DB50AC2F941"/>
    <w:rsid w:val="006A748B"/>
    <w:rPr>
      <w:lang w:val="de-DE" w:eastAsia="de-DE"/>
    </w:rPr>
  </w:style>
  <w:style w:type="paragraph" w:customStyle="1" w:styleId="73F4E188AC5445A7B23CC2B87A62CA30">
    <w:name w:val="73F4E188AC5445A7B23CC2B87A62CA30"/>
    <w:rsid w:val="006A748B"/>
    <w:rPr>
      <w:lang w:val="de-DE" w:eastAsia="de-DE"/>
    </w:rPr>
  </w:style>
  <w:style w:type="paragraph" w:customStyle="1" w:styleId="A7FAAD9933F64F3993BD47709BAF756C">
    <w:name w:val="A7FAAD9933F64F3993BD47709BAF756C"/>
    <w:rsid w:val="006A748B"/>
    <w:rPr>
      <w:lang w:val="de-DE" w:eastAsia="de-DE"/>
    </w:rPr>
  </w:style>
  <w:style w:type="paragraph" w:customStyle="1" w:styleId="4E071689FA5F4700B9D0F796E7160603">
    <w:name w:val="4E071689FA5F4700B9D0F796E7160603"/>
    <w:rsid w:val="006A748B"/>
    <w:rPr>
      <w:lang w:val="de-DE" w:eastAsia="de-DE"/>
    </w:rPr>
  </w:style>
  <w:style w:type="paragraph" w:customStyle="1" w:styleId="9B90667BF03D46DABAD37954BA2929D2">
    <w:name w:val="9B90667BF03D46DABAD37954BA2929D2"/>
    <w:rsid w:val="006A748B"/>
    <w:rPr>
      <w:lang w:val="de-DE" w:eastAsia="de-DE"/>
    </w:rPr>
  </w:style>
  <w:style w:type="paragraph" w:customStyle="1" w:styleId="4A3812FCBBC346C6A21FEADD36324257">
    <w:name w:val="4A3812FCBBC346C6A21FEADD36324257"/>
    <w:rsid w:val="006A748B"/>
    <w:rPr>
      <w:lang w:val="de-DE" w:eastAsia="de-DE"/>
    </w:rPr>
  </w:style>
  <w:style w:type="paragraph" w:customStyle="1" w:styleId="047821C65F4440989B33FF48E7535F6A">
    <w:name w:val="047821C65F4440989B33FF48E7535F6A"/>
    <w:rsid w:val="006A748B"/>
    <w:rPr>
      <w:lang w:val="de-DE" w:eastAsia="de-DE"/>
    </w:rPr>
  </w:style>
  <w:style w:type="paragraph" w:customStyle="1" w:styleId="00D4CC6A6E29494A997A2810E1132887">
    <w:name w:val="00D4CC6A6E29494A997A2810E1132887"/>
    <w:rsid w:val="006A748B"/>
    <w:rPr>
      <w:lang w:val="de-DE" w:eastAsia="de-DE"/>
    </w:rPr>
  </w:style>
  <w:style w:type="paragraph" w:customStyle="1" w:styleId="D90E2A9B7B2C44E7B0C59A8FF9868296">
    <w:name w:val="D90E2A9B7B2C44E7B0C59A8FF9868296"/>
    <w:rsid w:val="006A748B"/>
    <w:rPr>
      <w:lang w:val="de-DE" w:eastAsia="de-DE"/>
    </w:rPr>
  </w:style>
  <w:style w:type="paragraph" w:customStyle="1" w:styleId="9BE88C054D52440393B801D3647C542A">
    <w:name w:val="9BE88C054D52440393B801D3647C542A"/>
    <w:rsid w:val="006A748B"/>
    <w:rPr>
      <w:lang w:val="de-DE" w:eastAsia="de-DE"/>
    </w:rPr>
  </w:style>
  <w:style w:type="paragraph" w:customStyle="1" w:styleId="47B906FF7AE540C0A92C2A891A73A64A">
    <w:name w:val="47B906FF7AE540C0A92C2A891A73A64A"/>
    <w:rsid w:val="006A748B"/>
    <w:rPr>
      <w:lang w:val="de-DE" w:eastAsia="de-DE"/>
    </w:rPr>
  </w:style>
  <w:style w:type="paragraph" w:customStyle="1" w:styleId="DCE0E21385124586AD1A07D9C51A6ADF">
    <w:name w:val="DCE0E21385124586AD1A07D9C51A6ADF"/>
    <w:rsid w:val="006A748B"/>
    <w:rPr>
      <w:lang w:val="de-DE" w:eastAsia="de-DE"/>
    </w:rPr>
  </w:style>
  <w:style w:type="paragraph" w:customStyle="1" w:styleId="24D31F022C3247428C529603E244CC56">
    <w:name w:val="24D31F022C3247428C529603E244CC56"/>
    <w:rsid w:val="006A748B"/>
    <w:rPr>
      <w:lang w:val="de-DE" w:eastAsia="de-DE"/>
    </w:rPr>
  </w:style>
  <w:style w:type="paragraph" w:customStyle="1" w:styleId="3DBFD3A718F94049A96AE2A49B07BE9B">
    <w:name w:val="3DBFD3A718F94049A96AE2A49B07BE9B"/>
    <w:rsid w:val="006A748B"/>
    <w:rPr>
      <w:lang w:val="de-DE" w:eastAsia="de-DE"/>
    </w:rPr>
  </w:style>
  <w:style w:type="paragraph" w:customStyle="1" w:styleId="533406E474804053A6CF30FD8D19B1CF">
    <w:name w:val="533406E474804053A6CF30FD8D19B1CF"/>
    <w:rsid w:val="006A748B"/>
    <w:rPr>
      <w:lang w:val="de-DE" w:eastAsia="de-DE"/>
    </w:rPr>
  </w:style>
  <w:style w:type="paragraph" w:customStyle="1" w:styleId="9E187A1E14394E53B9042A6E0A5AA425">
    <w:name w:val="9E187A1E14394E53B9042A6E0A5AA425"/>
    <w:rsid w:val="006A748B"/>
    <w:rPr>
      <w:lang w:val="de-DE" w:eastAsia="de-DE"/>
    </w:rPr>
  </w:style>
  <w:style w:type="paragraph" w:customStyle="1" w:styleId="3BBFE5464BC24FD28A82681340923FA4">
    <w:name w:val="3BBFE5464BC24FD28A82681340923FA4"/>
    <w:rsid w:val="006A748B"/>
    <w:rPr>
      <w:lang w:val="de-DE" w:eastAsia="de-DE"/>
    </w:rPr>
  </w:style>
  <w:style w:type="paragraph" w:customStyle="1" w:styleId="52739C39E2E94FEC80C55718FC04DEFF">
    <w:name w:val="52739C39E2E94FEC80C55718FC04DEFF"/>
    <w:rsid w:val="006A748B"/>
    <w:rPr>
      <w:lang w:val="de-DE" w:eastAsia="de-DE"/>
    </w:rPr>
  </w:style>
  <w:style w:type="paragraph" w:customStyle="1" w:styleId="33A4D8D0BF394F4083FDFBB1C49ECEF2">
    <w:name w:val="33A4D8D0BF394F4083FDFBB1C49ECEF2"/>
    <w:rsid w:val="006A748B"/>
    <w:rPr>
      <w:lang w:val="de-DE" w:eastAsia="de-DE"/>
    </w:rPr>
  </w:style>
  <w:style w:type="paragraph" w:customStyle="1" w:styleId="932A7046E7A14C8191CC9892E8FDDDB2">
    <w:name w:val="932A7046E7A14C8191CC9892E8FDDDB2"/>
    <w:rsid w:val="006A748B"/>
    <w:rPr>
      <w:lang w:val="de-DE" w:eastAsia="de-DE"/>
    </w:rPr>
  </w:style>
  <w:style w:type="paragraph" w:customStyle="1" w:styleId="7EB65BE44E2A482A93688819F041E6EE">
    <w:name w:val="7EB65BE44E2A482A93688819F041E6EE"/>
    <w:rsid w:val="006A748B"/>
    <w:rPr>
      <w:lang w:val="de-DE" w:eastAsia="de-DE"/>
    </w:rPr>
  </w:style>
  <w:style w:type="paragraph" w:customStyle="1" w:styleId="13E7BFF56EB14932958568D11A9B44C8">
    <w:name w:val="13E7BFF56EB14932958568D11A9B44C8"/>
    <w:rsid w:val="006A748B"/>
    <w:rPr>
      <w:lang w:val="de-DE" w:eastAsia="de-DE"/>
    </w:rPr>
  </w:style>
  <w:style w:type="paragraph" w:customStyle="1" w:styleId="639615B769A84AEC9862C479DD7DD101">
    <w:name w:val="639615B769A84AEC9862C479DD7DD101"/>
    <w:rsid w:val="006A748B"/>
    <w:rPr>
      <w:lang w:val="de-DE" w:eastAsia="de-DE"/>
    </w:rPr>
  </w:style>
  <w:style w:type="paragraph" w:customStyle="1" w:styleId="17FF9D8FD9474762B64FB33549C07588">
    <w:name w:val="17FF9D8FD9474762B64FB33549C07588"/>
    <w:rsid w:val="006A748B"/>
    <w:rPr>
      <w:lang w:val="de-DE" w:eastAsia="de-DE"/>
    </w:rPr>
  </w:style>
  <w:style w:type="paragraph" w:customStyle="1" w:styleId="940112F2A6C04DBFB966EF09C558FE78">
    <w:name w:val="940112F2A6C04DBFB966EF09C558FE78"/>
    <w:rsid w:val="006A748B"/>
    <w:rPr>
      <w:lang w:val="de-DE" w:eastAsia="de-DE"/>
    </w:rPr>
  </w:style>
  <w:style w:type="paragraph" w:customStyle="1" w:styleId="07B85874B0BF4A449A441920A15F1F40">
    <w:name w:val="07B85874B0BF4A449A441920A15F1F40"/>
    <w:rsid w:val="006A748B"/>
    <w:rPr>
      <w:lang w:val="de-DE" w:eastAsia="de-DE"/>
    </w:rPr>
  </w:style>
  <w:style w:type="paragraph" w:customStyle="1" w:styleId="9C054BAA53C34E078048775AE3EA16E2">
    <w:name w:val="9C054BAA53C34E078048775AE3EA16E2"/>
    <w:rsid w:val="006A748B"/>
    <w:rPr>
      <w:lang w:val="de-DE" w:eastAsia="de-DE"/>
    </w:rPr>
  </w:style>
  <w:style w:type="paragraph" w:customStyle="1" w:styleId="BACB038F1AA141DDAE026ED749F53006">
    <w:name w:val="BACB038F1AA141DDAE026ED749F53006"/>
    <w:rsid w:val="006A748B"/>
    <w:rPr>
      <w:lang w:val="de-DE" w:eastAsia="de-DE"/>
    </w:rPr>
  </w:style>
  <w:style w:type="paragraph" w:customStyle="1" w:styleId="A72123F62A7A4218AC442B773FBB1D00">
    <w:name w:val="A72123F62A7A4218AC442B773FBB1D00"/>
    <w:rsid w:val="006A748B"/>
    <w:rPr>
      <w:lang w:val="de-DE" w:eastAsia="de-DE"/>
    </w:rPr>
  </w:style>
  <w:style w:type="paragraph" w:customStyle="1" w:styleId="33CB740956D145E5B70E0C4767122858">
    <w:name w:val="33CB740956D145E5B70E0C4767122858"/>
    <w:rsid w:val="006A748B"/>
    <w:rPr>
      <w:lang w:val="de-DE" w:eastAsia="de-DE"/>
    </w:rPr>
  </w:style>
  <w:style w:type="paragraph" w:customStyle="1" w:styleId="ED8B09CDC7CB40829B87EEC3ADC3351F">
    <w:name w:val="ED8B09CDC7CB40829B87EEC3ADC3351F"/>
    <w:rsid w:val="006A748B"/>
    <w:rPr>
      <w:lang w:val="de-DE" w:eastAsia="de-DE"/>
    </w:rPr>
  </w:style>
  <w:style w:type="paragraph" w:customStyle="1" w:styleId="0075D7DE220A4FE78434ADBC6D45780A">
    <w:name w:val="0075D7DE220A4FE78434ADBC6D45780A"/>
    <w:rsid w:val="006A748B"/>
    <w:rPr>
      <w:lang w:val="de-DE" w:eastAsia="de-DE"/>
    </w:rPr>
  </w:style>
  <w:style w:type="paragraph" w:customStyle="1" w:styleId="308DDA1E9C46437E832C6AF48B86913C">
    <w:name w:val="308DDA1E9C46437E832C6AF48B86913C"/>
    <w:rsid w:val="006A748B"/>
    <w:rPr>
      <w:lang w:val="de-DE" w:eastAsia="de-DE"/>
    </w:rPr>
  </w:style>
  <w:style w:type="paragraph" w:customStyle="1" w:styleId="80EF2E3BBA8C4097A5D4427EA73DE6B7">
    <w:name w:val="80EF2E3BBA8C4097A5D4427EA73DE6B7"/>
    <w:rsid w:val="006A748B"/>
    <w:rPr>
      <w:lang w:val="de-DE" w:eastAsia="de-DE"/>
    </w:rPr>
  </w:style>
  <w:style w:type="paragraph" w:customStyle="1" w:styleId="8C3DC7595CEE4D4DAB00BE67F6F54271">
    <w:name w:val="8C3DC7595CEE4D4DAB00BE67F6F54271"/>
    <w:rsid w:val="006A748B"/>
    <w:rPr>
      <w:lang w:val="de-DE" w:eastAsia="de-DE"/>
    </w:rPr>
  </w:style>
  <w:style w:type="paragraph" w:customStyle="1" w:styleId="202C1387946C4817A1F5134C99EBB407">
    <w:name w:val="202C1387946C4817A1F5134C99EBB407"/>
    <w:rsid w:val="006A748B"/>
    <w:rPr>
      <w:lang w:val="de-DE" w:eastAsia="de-DE"/>
    </w:rPr>
  </w:style>
  <w:style w:type="paragraph" w:customStyle="1" w:styleId="EFF32CA4962A41ADB6C8575075619FA2">
    <w:name w:val="EFF32CA4962A41ADB6C8575075619FA2"/>
    <w:rsid w:val="006A748B"/>
    <w:rPr>
      <w:lang w:val="de-DE" w:eastAsia="de-DE"/>
    </w:rPr>
  </w:style>
  <w:style w:type="paragraph" w:customStyle="1" w:styleId="F9A94924A57346D787DC54A3C05E2CD8">
    <w:name w:val="F9A94924A57346D787DC54A3C05E2CD8"/>
    <w:rsid w:val="006A748B"/>
    <w:rPr>
      <w:lang w:val="de-DE" w:eastAsia="de-DE"/>
    </w:rPr>
  </w:style>
  <w:style w:type="paragraph" w:customStyle="1" w:styleId="5AA50EC987714018898C16AB235F998F">
    <w:name w:val="5AA50EC987714018898C16AB235F998F"/>
    <w:rsid w:val="006A748B"/>
    <w:rPr>
      <w:lang w:val="de-DE" w:eastAsia="de-DE"/>
    </w:rPr>
  </w:style>
  <w:style w:type="paragraph" w:customStyle="1" w:styleId="2E5985680B86482B8E9F0BCFC8C3ABD3">
    <w:name w:val="2E5985680B86482B8E9F0BCFC8C3ABD3"/>
    <w:rsid w:val="006A748B"/>
    <w:rPr>
      <w:lang w:val="de-DE" w:eastAsia="de-DE"/>
    </w:rPr>
  </w:style>
  <w:style w:type="paragraph" w:customStyle="1" w:styleId="7421E51985284636AF5F3300B199E87C">
    <w:name w:val="7421E51985284636AF5F3300B199E87C"/>
    <w:rsid w:val="006A748B"/>
    <w:rPr>
      <w:lang w:val="de-DE" w:eastAsia="de-DE"/>
    </w:rPr>
  </w:style>
  <w:style w:type="paragraph" w:customStyle="1" w:styleId="5E2859A5BF794E1E8E8D2DF1E47AF5B4">
    <w:name w:val="5E2859A5BF794E1E8E8D2DF1E47AF5B4"/>
    <w:rsid w:val="006A748B"/>
    <w:rPr>
      <w:lang w:val="de-DE" w:eastAsia="de-DE"/>
    </w:rPr>
  </w:style>
  <w:style w:type="paragraph" w:customStyle="1" w:styleId="1B6104CD22634FA6A3E2B512C6484331">
    <w:name w:val="1B6104CD22634FA6A3E2B512C6484331"/>
    <w:rsid w:val="006A748B"/>
    <w:rPr>
      <w:lang w:val="de-DE" w:eastAsia="de-DE"/>
    </w:rPr>
  </w:style>
  <w:style w:type="paragraph" w:customStyle="1" w:styleId="E9026C0532104576BC8743BE2926CC28">
    <w:name w:val="E9026C0532104576BC8743BE2926CC28"/>
    <w:rsid w:val="006A748B"/>
    <w:rPr>
      <w:lang w:val="de-DE" w:eastAsia="de-DE"/>
    </w:rPr>
  </w:style>
  <w:style w:type="paragraph" w:customStyle="1" w:styleId="9BC7CCB91BF44F259019CFBF26C5A394">
    <w:name w:val="9BC7CCB91BF44F259019CFBF26C5A394"/>
    <w:rsid w:val="006A748B"/>
    <w:rPr>
      <w:lang w:val="de-DE" w:eastAsia="de-DE"/>
    </w:rPr>
  </w:style>
  <w:style w:type="paragraph" w:customStyle="1" w:styleId="8AB0FF9FB2244EDC9BFDCB1E511CC7F8">
    <w:name w:val="8AB0FF9FB2244EDC9BFDCB1E511CC7F8"/>
    <w:rsid w:val="006A748B"/>
    <w:rPr>
      <w:lang w:val="de-DE" w:eastAsia="de-DE"/>
    </w:rPr>
  </w:style>
  <w:style w:type="paragraph" w:customStyle="1" w:styleId="DFA7EDF8B7FC41D38AF5CE1627B9B163">
    <w:name w:val="DFA7EDF8B7FC41D38AF5CE1627B9B163"/>
    <w:rsid w:val="006A748B"/>
    <w:rPr>
      <w:lang w:val="de-DE" w:eastAsia="de-DE"/>
    </w:rPr>
  </w:style>
  <w:style w:type="paragraph" w:customStyle="1" w:styleId="1E1DB91E1DD24682946FCA3D250B49A3">
    <w:name w:val="1E1DB91E1DD24682946FCA3D250B49A3"/>
    <w:rsid w:val="006A748B"/>
    <w:rPr>
      <w:lang w:val="de-DE" w:eastAsia="de-DE"/>
    </w:rPr>
  </w:style>
  <w:style w:type="paragraph" w:customStyle="1" w:styleId="B9BE3994FE9D4F9FA607055AEAC73796">
    <w:name w:val="B9BE3994FE9D4F9FA607055AEAC73796"/>
    <w:rsid w:val="006A748B"/>
    <w:rPr>
      <w:lang w:val="de-DE" w:eastAsia="de-DE"/>
    </w:rPr>
  </w:style>
  <w:style w:type="paragraph" w:customStyle="1" w:styleId="EE0E1BF528FD4371BC4E3685C71A49BA">
    <w:name w:val="EE0E1BF528FD4371BC4E3685C71A49BA"/>
    <w:rsid w:val="006A748B"/>
    <w:rPr>
      <w:lang w:val="de-DE" w:eastAsia="de-DE"/>
    </w:rPr>
  </w:style>
  <w:style w:type="paragraph" w:customStyle="1" w:styleId="6CC5D81555FC490EBDADB79D52AB5492">
    <w:name w:val="6CC5D81555FC490EBDADB79D52AB5492"/>
    <w:rsid w:val="006A748B"/>
    <w:rPr>
      <w:lang w:val="de-DE" w:eastAsia="de-DE"/>
    </w:rPr>
  </w:style>
  <w:style w:type="paragraph" w:customStyle="1" w:styleId="2483FE6ED70C4B27BAD493AD385D45F3">
    <w:name w:val="2483FE6ED70C4B27BAD493AD385D45F3"/>
    <w:rsid w:val="006A748B"/>
    <w:rPr>
      <w:lang w:val="de-DE" w:eastAsia="de-DE"/>
    </w:rPr>
  </w:style>
  <w:style w:type="paragraph" w:customStyle="1" w:styleId="DC47AA1E3D054EB58FA74E3952DB2624">
    <w:name w:val="DC47AA1E3D054EB58FA74E3952DB2624"/>
    <w:rsid w:val="006A748B"/>
    <w:rPr>
      <w:lang w:val="de-DE" w:eastAsia="de-DE"/>
    </w:rPr>
  </w:style>
  <w:style w:type="paragraph" w:customStyle="1" w:styleId="3FF1B18B3C734FC7B10F7861B9FCBA7C">
    <w:name w:val="3FF1B18B3C734FC7B10F7861B9FCBA7C"/>
    <w:rsid w:val="006A748B"/>
    <w:rPr>
      <w:lang w:val="de-DE" w:eastAsia="de-DE"/>
    </w:rPr>
  </w:style>
  <w:style w:type="paragraph" w:customStyle="1" w:styleId="8FFF477664F24472A871662CE2A2E1EF">
    <w:name w:val="8FFF477664F24472A871662CE2A2E1EF"/>
    <w:rsid w:val="006A748B"/>
    <w:rPr>
      <w:lang w:val="de-DE" w:eastAsia="de-DE"/>
    </w:rPr>
  </w:style>
  <w:style w:type="paragraph" w:customStyle="1" w:styleId="E23C8059E01A4F13A7E18DFA3C708053">
    <w:name w:val="E23C8059E01A4F13A7E18DFA3C708053"/>
    <w:rsid w:val="006A748B"/>
    <w:rPr>
      <w:lang w:val="de-DE" w:eastAsia="de-DE"/>
    </w:rPr>
  </w:style>
  <w:style w:type="paragraph" w:customStyle="1" w:styleId="352CD9520F9D4FA18A71B5DCB4DED2B3">
    <w:name w:val="352CD9520F9D4FA18A71B5DCB4DED2B3"/>
    <w:rsid w:val="006A748B"/>
    <w:rPr>
      <w:lang w:val="de-DE" w:eastAsia="de-DE"/>
    </w:rPr>
  </w:style>
  <w:style w:type="paragraph" w:customStyle="1" w:styleId="B992F38DB9324915B1F15EBCABDA84CC">
    <w:name w:val="B992F38DB9324915B1F15EBCABDA84CC"/>
    <w:rsid w:val="006A748B"/>
    <w:rPr>
      <w:lang w:val="de-DE" w:eastAsia="de-DE"/>
    </w:rPr>
  </w:style>
  <w:style w:type="paragraph" w:customStyle="1" w:styleId="D7FD01C5EAAB4944A84D6185FD024029">
    <w:name w:val="D7FD01C5EAAB4944A84D6185FD024029"/>
    <w:rsid w:val="006A748B"/>
    <w:rPr>
      <w:lang w:val="de-DE" w:eastAsia="de-DE"/>
    </w:rPr>
  </w:style>
  <w:style w:type="paragraph" w:customStyle="1" w:styleId="F9762379A01F4CA6AC91FD1F0EB4E140">
    <w:name w:val="F9762379A01F4CA6AC91FD1F0EB4E140"/>
    <w:rsid w:val="006A748B"/>
    <w:rPr>
      <w:lang w:val="de-DE" w:eastAsia="de-DE"/>
    </w:rPr>
  </w:style>
  <w:style w:type="paragraph" w:customStyle="1" w:styleId="24437CB06EC244569D55F18CEE898B80">
    <w:name w:val="24437CB06EC244569D55F18CEE898B80"/>
    <w:rsid w:val="006A748B"/>
    <w:rPr>
      <w:lang w:val="de-DE" w:eastAsia="de-DE"/>
    </w:rPr>
  </w:style>
  <w:style w:type="paragraph" w:customStyle="1" w:styleId="E404CCBD79CA4DC4B7C958B6B3928D80">
    <w:name w:val="E404CCBD79CA4DC4B7C958B6B3928D80"/>
    <w:rsid w:val="006A748B"/>
    <w:rPr>
      <w:lang w:val="de-DE" w:eastAsia="de-DE"/>
    </w:rPr>
  </w:style>
  <w:style w:type="paragraph" w:customStyle="1" w:styleId="9E80B916747C483F8BFB113C5625F5B2">
    <w:name w:val="9E80B916747C483F8BFB113C5625F5B2"/>
    <w:rsid w:val="006A748B"/>
    <w:rPr>
      <w:lang w:val="de-DE" w:eastAsia="de-DE"/>
    </w:rPr>
  </w:style>
  <w:style w:type="paragraph" w:customStyle="1" w:styleId="932A7046E7A14C8191CC9892E8FDDDB21">
    <w:name w:val="932A7046E7A14C8191CC9892E8FDDDB21"/>
    <w:rsid w:val="006A748B"/>
    <w:pPr>
      <w:spacing w:before="240" w:after="0" w:line="240" w:lineRule="auto"/>
    </w:pPr>
    <w:rPr>
      <w:rFonts w:ascii="Arial Black" w:eastAsiaTheme="minorHAnsi" w:hAnsi="Arial Black"/>
      <w:color w:val="F0AB00"/>
      <w:sz w:val="36"/>
      <w:szCs w:val="24"/>
      <w:u w:val="single" w:color="000000" w:themeColor="text1"/>
    </w:rPr>
  </w:style>
  <w:style w:type="paragraph" w:customStyle="1" w:styleId="7EB65BE44E2A482A93688819F041E6EE1">
    <w:name w:val="7EB65BE44E2A482A93688819F041E6EE1"/>
    <w:rsid w:val="006A748B"/>
    <w:pPr>
      <w:spacing w:before="120" w:after="2040" w:line="240" w:lineRule="auto"/>
    </w:pPr>
    <w:rPr>
      <w:rFonts w:ascii="Arial Black" w:eastAsiaTheme="minorHAnsi" w:hAnsi="Arial Black"/>
      <w:color w:val="F0AB00"/>
      <w:sz w:val="20"/>
      <w:szCs w:val="24"/>
      <w:u w:color="000000" w:themeColor="text1"/>
    </w:rPr>
  </w:style>
  <w:style w:type="paragraph" w:customStyle="1" w:styleId="932A7046E7A14C8191CC9892E8FDDDB22">
    <w:name w:val="932A7046E7A14C8191CC9892E8FDDDB22"/>
    <w:rsid w:val="006A748B"/>
    <w:pPr>
      <w:spacing w:before="240" w:after="0" w:line="240" w:lineRule="auto"/>
    </w:pPr>
    <w:rPr>
      <w:rFonts w:ascii="Arial Black" w:eastAsiaTheme="minorHAnsi" w:hAnsi="Arial Black"/>
      <w:color w:val="F0AB00"/>
      <w:sz w:val="36"/>
      <w:szCs w:val="24"/>
      <w:u w:val="single" w:color="000000" w:themeColor="text1"/>
    </w:rPr>
  </w:style>
  <w:style w:type="paragraph" w:customStyle="1" w:styleId="7EB65BE44E2A482A93688819F041E6EE2">
    <w:name w:val="7EB65BE44E2A482A93688819F041E6EE2"/>
    <w:rsid w:val="006A748B"/>
    <w:pPr>
      <w:spacing w:before="120" w:after="2040" w:line="240" w:lineRule="auto"/>
    </w:pPr>
    <w:rPr>
      <w:rFonts w:ascii="Arial Black" w:eastAsiaTheme="minorHAnsi" w:hAnsi="Arial Black"/>
      <w:color w:val="F0AB00"/>
      <w:sz w:val="20"/>
      <w:szCs w:val="24"/>
      <w:u w:color="000000" w:themeColor="text1"/>
    </w:rPr>
  </w:style>
  <w:style w:type="paragraph" w:customStyle="1" w:styleId="25FAC404F7DD41D5B0AA82D928F91B49">
    <w:name w:val="25FAC404F7DD41D5B0AA82D928F91B49"/>
    <w:rsid w:val="00DB240C"/>
    <w:rPr>
      <w:lang w:val="de-DE" w:eastAsia="de-DE"/>
    </w:rPr>
  </w:style>
  <w:style w:type="paragraph" w:customStyle="1" w:styleId="0ADE262CD3CA47D69659E2A912B0B6AE">
    <w:name w:val="0ADE262CD3CA47D69659E2A912B0B6AE"/>
    <w:rsid w:val="00DB240C"/>
    <w:rPr>
      <w:lang w:val="de-DE" w:eastAsia="de-DE"/>
    </w:rPr>
  </w:style>
  <w:style w:type="paragraph" w:customStyle="1" w:styleId="CD6909EBB08041EC883F53C6EFA33C25">
    <w:name w:val="CD6909EBB08041EC883F53C6EFA33C25"/>
    <w:rsid w:val="00DB240C"/>
    <w:rPr>
      <w:lang w:val="de-DE" w:eastAsia="de-DE"/>
    </w:rPr>
  </w:style>
  <w:style w:type="paragraph" w:customStyle="1" w:styleId="578700DC63194471830446EEBEB8F29B">
    <w:name w:val="578700DC63194471830446EEBEB8F29B"/>
    <w:rsid w:val="00DB240C"/>
    <w:rPr>
      <w:lang w:val="de-DE" w:eastAsia="de-DE"/>
    </w:rPr>
  </w:style>
  <w:style w:type="paragraph" w:customStyle="1" w:styleId="E700B4385BEB464180F1524516DB18D0">
    <w:name w:val="E700B4385BEB464180F1524516DB18D0"/>
    <w:rsid w:val="00DB240C"/>
    <w:rPr>
      <w:lang w:val="de-DE" w:eastAsia="de-DE"/>
    </w:rPr>
  </w:style>
  <w:style w:type="paragraph" w:customStyle="1" w:styleId="C02ECB0CB69C474399580CE64DE5FC40">
    <w:name w:val="C02ECB0CB69C474399580CE64DE5FC40"/>
    <w:rsid w:val="00DB240C"/>
    <w:rPr>
      <w:lang w:val="de-DE" w:eastAsia="de-DE"/>
    </w:rPr>
  </w:style>
  <w:style w:type="paragraph" w:customStyle="1" w:styleId="4AA45CB9F5FD4C18B8C6328EED3A73FC">
    <w:name w:val="4AA45CB9F5FD4C18B8C6328EED3A73FC"/>
    <w:rsid w:val="00DB240C"/>
    <w:rPr>
      <w:lang w:val="de-DE" w:eastAsia="de-DE"/>
    </w:rPr>
  </w:style>
  <w:style w:type="paragraph" w:customStyle="1" w:styleId="8923DA247A3C4C5C92E557B49FB9A3CD">
    <w:name w:val="8923DA247A3C4C5C92E557B49FB9A3CD"/>
    <w:rsid w:val="00DB240C"/>
    <w:rPr>
      <w:lang w:val="de-DE" w:eastAsia="de-DE"/>
    </w:rPr>
  </w:style>
  <w:style w:type="paragraph" w:customStyle="1" w:styleId="C8B666CC04BC46C58101148CE8271D35">
    <w:name w:val="C8B666CC04BC46C58101148CE8271D35"/>
    <w:rsid w:val="00DB240C"/>
    <w:rPr>
      <w:lang w:val="de-DE" w:eastAsia="de-DE"/>
    </w:rPr>
  </w:style>
  <w:style w:type="paragraph" w:customStyle="1" w:styleId="AB00A34A6F71447383EAFBE327B26B97">
    <w:name w:val="AB00A34A6F71447383EAFBE327B26B97"/>
    <w:rsid w:val="00DB240C"/>
    <w:rPr>
      <w:lang w:val="de-DE" w:eastAsia="de-DE"/>
    </w:rPr>
  </w:style>
  <w:style w:type="paragraph" w:customStyle="1" w:styleId="44128EF4858847A580671D2F5F45711B">
    <w:name w:val="44128EF4858847A580671D2F5F45711B"/>
    <w:rsid w:val="00DB240C"/>
    <w:rPr>
      <w:lang w:val="de-DE" w:eastAsia="de-DE"/>
    </w:rPr>
  </w:style>
  <w:style w:type="paragraph" w:customStyle="1" w:styleId="B76142EAB3624E969D36625086927E3E">
    <w:name w:val="B76142EAB3624E969D36625086927E3E"/>
    <w:rsid w:val="00DB240C"/>
    <w:rPr>
      <w:lang w:val="de-DE" w:eastAsia="de-DE"/>
    </w:rPr>
  </w:style>
  <w:style w:type="paragraph" w:customStyle="1" w:styleId="86254B6507814E0C809BF25FAB77AF04">
    <w:name w:val="86254B6507814E0C809BF25FAB77AF04"/>
    <w:rsid w:val="00DB240C"/>
    <w:rPr>
      <w:lang w:val="de-DE" w:eastAsia="de-DE"/>
    </w:rPr>
  </w:style>
  <w:style w:type="paragraph" w:customStyle="1" w:styleId="F2FB80E1EED04D64BF9ECD8C8E43FFB0">
    <w:name w:val="F2FB80E1EED04D64BF9ECD8C8E43FFB0"/>
    <w:rsid w:val="00DB240C"/>
    <w:rPr>
      <w:lang w:val="de-DE" w:eastAsia="de-DE"/>
    </w:rPr>
  </w:style>
  <w:style w:type="paragraph" w:customStyle="1" w:styleId="05040804D7514A53BAC821FEF742D75F">
    <w:name w:val="05040804D7514A53BAC821FEF742D75F"/>
    <w:rsid w:val="00DB240C"/>
    <w:rPr>
      <w:lang w:val="de-DE" w:eastAsia="de-DE"/>
    </w:rPr>
  </w:style>
  <w:style w:type="paragraph" w:customStyle="1" w:styleId="A0EF033BD0BC4A419F5CCB2AAC1AB9D8">
    <w:name w:val="A0EF033BD0BC4A419F5CCB2AAC1AB9D8"/>
    <w:rsid w:val="00DB240C"/>
    <w:rPr>
      <w:lang w:val="de-DE" w:eastAsia="de-DE"/>
    </w:rPr>
  </w:style>
  <w:style w:type="paragraph" w:customStyle="1" w:styleId="FDD6EF1AE6B74DD7A5B9779FFEC4F908">
    <w:name w:val="FDD6EF1AE6B74DD7A5B9779FFEC4F908"/>
    <w:rsid w:val="00DB240C"/>
    <w:rPr>
      <w:lang w:val="de-DE" w:eastAsia="de-DE"/>
    </w:rPr>
  </w:style>
  <w:style w:type="paragraph" w:customStyle="1" w:styleId="74B9C59876C845319DCBB69DF3BCD12D">
    <w:name w:val="74B9C59876C845319DCBB69DF3BCD12D"/>
    <w:rsid w:val="00DB240C"/>
    <w:rPr>
      <w:lang w:val="de-DE" w:eastAsia="de-DE"/>
    </w:rPr>
  </w:style>
  <w:style w:type="paragraph" w:customStyle="1" w:styleId="2844A5F26B354080A1E1DED382EE843B">
    <w:name w:val="2844A5F26B354080A1E1DED382EE843B"/>
    <w:rsid w:val="00DB240C"/>
    <w:rPr>
      <w:lang w:val="de-DE" w:eastAsia="de-DE"/>
    </w:rPr>
  </w:style>
  <w:style w:type="paragraph" w:customStyle="1" w:styleId="45EC49D3DCD748F98E30485C001496AC">
    <w:name w:val="45EC49D3DCD748F98E30485C001496AC"/>
    <w:rsid w:val="00DB240C"/>
    <w:rPr>
      <w:lang w:val="de-DE" w:eastAsia="de-DE"/>
    </w:rPr>
  </w:style>
  <w:style w:type="paragraph" w:customStyle="1" w:styleId="05CFDD17AC114366AF277EE4B8166858">
    <w:name w:val="05CFDD17AC114366AF277EE4B8166858"/>
    <w:rsid w:val="00DB240C"/>
    <w:rPr>
      <w:lang w:val="de-DE" w:eastAsia="de-DE"/>
    </w:rPr>
  </w:style>
  <w:style w:type="paragraph" w:customStyle="1" w:styleId="6B8F6B0906CD4D27BAE1AC110C663883">
    <w:name w:val="6B8F6B0906CD4D27BAE1AC110C663883"/>
    <w:rsid w:val="00DB240C"/>
    <w:rPr>
      <w:lang w:val="de-DE" w:eastAsia="de-DE"/>
    </w:rPr>
  </w:style>
  <w:style w:type="paragraph" w:customStyle="1" w:styleId="3BA6ADB3EDB543DB8E6DA81C2080AA6E">
    <w:name w:val="3BA6ADB3EDB543DB8E6DA81C2080AA6E"/>
    <w:rsid w:val="00DB240C"/>
    <w:rPr>
      <w:lang w:val="de-DE" w:eastAsia="de-DE"/>
    </w:rPr>
  </w:style>
  <w:style w:type="paragraph" w:customStyle="1" w:styleId="8506CC4287D149BBBB11C746142229CA">
    <w:name w:val="8506CC4287D149BBBB11C746142229CA"/>
    <w:rsid w:val="00DB240C"/>
    <w:rPr>
      <w:lang w:val="de-DE" w:eastAsia="de-DE"/>
    </w:rPr>
  </w:style>
  <w:style w:type="paragraph" w:customStyle="1" w:styleId="08784BA221CF4B48A4F63BD6A2285EE3">
    <w:name w:val="08784BA221CF4B48A4F63BD6A2285EE3"/>
    <w:rsid w:val="00DB240C"/>
    <w:rPr>
      <w:lang w:val="de-DE" w:eastAsia="de-DE"/>
    </w:rPr>
  </w:style>
  <w:style w:type="paragraph" w:customStyle="1" w:styleId="13E3CF59E9214EC7A010BC374601C5F9">
    <w:name w:val="13E3CF59E9214EC7A010BC374601C5F9"/>
    <w:rsid w:val="00DB240C"/>
    <w:rPr>
      <w:lang w:val="de-DE" w:eastAsia="de-DE"/>
    </w:rPr>
  </w:style>
  <w:style w:type="paragraph" w:customStyle="1" w:styleId="EFA8516524FB449095DAC2BEA904C49A">
    <w:name w:val="EFA8516524FB449095DAC2BEA904C49A"/>
    <w:rsid w:val="00DB240C"/>
    <w:rPr>
      <w:lang w:val="de-DE" w:eastAsia="de-DE"/>
    </w:rPr>
  </w:style>
  <w:style w:type="paragraph" w:customStyle="1" w:styleId="D0DC70D9B99F41DB8A3141F280AA25F8">
    <w:name w:val="D0DC70D9B99F41DB8A3141F280AA25F8"/>
    <w:rsid w:val="00DB240C"/>
    <w:rPr>
      <w:lang w:val="de-DE" w:eastAsia="de-DE"/>
    </w:rPr>
  </w:style>
  <w:style w:type="paragraph" w:customStyle="1" w:styleId="A6E9941AE9F1477B995BAAFA80C5222F">
    <w:name w:val="A6E9941AE9F1477B995BAAFA80C5222F"/>
    <w:rsid w:val="00DB240C"/>
    <w:rPr>
      <w:lang w:val="de-DE" w:eastAsia="de-DE"/>
    </w:rPr>
  </w:style>
  <w:style w:type="paragraph" w:customStyle="1" w:styleId="310052B2AFD54ADE809FC3D2F859634E">
    <w:name w:val="310052B2AFD54ADE809FC3D2F859634E"/>
    <w:rsid w:val="00DB240C"/>
    <w:rPr>
      <w:lang w:val="de-DE" w:eastAsia="de-DE"/>
    </w:rPr>
  </w:style>
  <w:style w:type="paragraph" w:customStyle="1" w:styleId="06DCD16061404F46A6B4EB819ACE7058">
    <w:name w:val="06DCD16061404F46A6B4EB819ACE7058"/>
    <w:rsid w:val="00DB240C"/>
    <w:rPr>
      <w:lang w:val="de-DE" w:eastAsia="de-DE"/>
    </w:rPr>
  </w:style>
  <w:style w:type="paragraph" w:customStyle="1" w:styleId="833BBF6A3E0847B59B5B6E5806A98F2B">
    <w:name w:val="833BBF6A3E0847B59B5B6E5806A98F2B"/>
    <w:rsid w:val="00DB240C"/>
    <w:rPr>
      <w:lang w:val="de-DE" w:eastAsia="de-DE"/>
    </w:rPr>
  </w:style>
  <w:style w:type="paragraph" w:customStyle="1" w:styleId="93A00353B04C4B7897774110E0367F9A">
    <w:name w:val="93A00353B04C4B7897774110E0367F9A"/>
    <w:rsid w:val="00DB240C"/>
    <w:rPr>
      <w:lang w:val="de-DE" w:eastAsia="de-DE"/>
    </w:rPr>
  </w:style>
  <w:style w:type="paragraph" w:customStyle="1" w:styleId="9DDA7E8C68A74F0EAD55246D0E01561C">
    <w:name w:val="9DDA7E8C68A74F0EAD55246D0E01561C"/>
    <w:rsid w:val="00DB240C"/>
    <w:rPr>
      <w:lang w:val="de-DE" w:eastAsia="de-DE"/>
    </w:rPr>
  </w:style>
  <w:style w:type="paragraph" w:customStyle="1" w:styleId="21BB8AF98E624821A89D5533F2D5385E">
    <w:name w:val="21BB8AF98E624821A89D5533F2D5385E"/>
    <w:rsid w:val="00DB240C"/>
    <w:rPr>
      <w:lang w:val="de-DE" w:eastAsia="de-DE"/>
    </w:rPr>
  </w:style>
  <w:style w:type="paragraph" w:customStyle="1" w:styleId="A61D59C0F39547F0AA168E11BFF159FF">
    <w:name w:val="A61D59C0F39547F0AA168E11BFF159FF"/>
    <w:rsid w:val="00DB240C"/>
    <w:rPr>
      <w:lang w:val="de-DE" w:eastAsia="de-DE"/>
    </w:rPr>
  </w:style>
  <w:style w:type="paragraph" w:customStyle="1" w:styleId="45A83D1AD296482FAA9B3CC3D9BD14B0">
    <w:name w:val="45A83D1AD296482FAA9B3CC3D9BD14B0"/>
    <w:rsid w:val="00DB240C"/>
    <w:rPr>
      <w:lang w:val="de-DE" w:eastAsia="de-DE"/>
    </w:rPr>
  </w:style>
  <w:style w:type="paragraph" w:customStyle="1" w:styleId="E993A0E61474459494B1CF601E0F4293">
    <w:name w:val="E993A0E61474459494B1CF601E0F4293"/>
    <w:rsid w:val="00DB240C"/>
    <w:rPr>
      <w:lang w:val="de-DE" w:eastAsia="de-DE"/>
    </w:rPr>
  </w:style>
  <w:style w:type="paragraph" w:customStyle="1" w:styleId="B8E486E6C731481C9E17CD635245ED6B">
    <w:name w:val="B8E486E6C731481C9E17CD635245ED6B"/>
    <w:rsid w:val="00DB240C"/>
    <w:rPr>
      <w:lang w:val="de-DE" w:eastAsia="de-DE"/>
    </w:rPr>
  </w:style>
  <w:style w:type="paragraph" w:customStyle="1" w:styleId="642F3EC62A7743C887B933EB1A582325">
    <w:name w:val="642F3EC62A7743C887B933EB1A582325"/>
    <w:rsid w:val="00DB240C"/>
    <w:rPr>
      <w:lang w:val="de-DE" w:eastAsia="de-DE"/>
    </w:rPr>
  </w:style>
  <w:style w:type="paragraph" w:customStyle="1" w:styleId="CCFCE3F419FF4B1C95EE09B187ACAAB8">
    <w:name w:val="CCFCE3F419FF4B1C95EE09B187ACAAB8"/>
    <w:rsid w:val="00DB240C"/>
    <w:rPr>
      <w:lang w:val="de-DE" w:eastAsia="de-DE"/>
    </w:rPr>
  </w:style>
  <w:style w:type="paragraph" w:customStyle="1" w:styleId="555571FA610C488BBB70B3F9D694F897">
    <w:name w:val="555571FA610C488BBB70B3F9D694F897"/>
    <w:rsid w:val="00DB240C"/>
    <w:rPr>
      <w:lang w:val="de-DE" w:eastAsia="de-DE"/>
    </w:rPr>
  </w:style>
  <w:style w:type="paragraph" w:customStyle="1" w:styleId="6B08EF2C0F4A48169A35E696551E7B6A">
    <w:name w:val="6B08EF2C0F4A48169A35E696551E7B6A"/>
    <w:rsid w:val="00DB240C"/>
    <w:rPr>
      <w:lang w:val="de-DE" w:eastAsia="de-DE"/>
    </w:rPr>
  </w:style>
  <w:style w:type="paragraph" w:customStyle="1" w:styleId="264F56A0904B4504B964DB5867AB9E9C">
    <w:name w:val="264F56A0904B4504B964DB5867AB9E9C"/>
    <w:rsid w:val="00DB240C"/>
    <w:rPr>
      <w:lang w:val="de-DE" w:eastAsia="de-DE"/>
    </w:rPr>
  </w:style>
  <w:style w:type="paragraph" w:customStyle="1" w:styleId="2B35973D15014CD894F9CC92622AEB44">
    <w:name w:val="2B35973D15014CD894F9CC92622AEB44"/>
    <w:rsid w:val="00DB240C"/>
    <w:rPr>
      <w:lang w:val="de-DE" w:eastAsia="de-DE"/>
    </w:rPr>
  </w:style>
  <w:style w:type="paragraph" w:customStyle="1" w:styleId="C4AE1B1BA4EB482D90A0B795CD6DAC38">
    <w:name w:val="C4AE1B1BA4EB482D90A0B795CD6DAC38"/>
    <w:rsid w:val="00DB240C"/>
    <w:rPr>
      <w:lang w:val="de-DE" w:eastAsia="de-DE"/>
    </w:rPr>
  </w:style>
  <w:style w:type="paragraph" w:customStyle="1" w:styleId="018D3A8D75B6466EBA94430D7E7457D5">
    <w:name w:val="018D3A8D75B6466EBA94430D7E7457D5"/>
    <w:rsid w:val="00DB240C"/>
    <w:rPr>
      <w:lang w:val="de-DE" w:eastAsia="de-DE"/>
    </w:rPr>
  </w:style>
  <w:style w:type="paragraph" w:customStyle="1" w:styleId="0FA55E4729754450AA9C00EF8ACF13BF">
    <w:name w:val="0FA55E4729754450AA9C00EF8ACF13BF"/>
    <w:rsid w:val="00DB240C"/>
    <w:rPr>
      <w:lang w:val="de-DE" w:eastAsia="de-DE"/>
    </w:rPr>
  </w:style>
  <w:style w:type="paragraph" w:customStyle="1" w:styleId="FE870CDAD3F14FB7A7BC9DD72724D102">
    <w:name w:val="FE870CDAD3F14FB7A7BC9DD72724D102"/>
    <w:rsid w:val="00DB240C"/>
    <w:rPr>
      <w:lang w:val="de-DE" w:eastAsia="de-DE"/>
    </w:rPr>
  </w:style>
  <w:style w:type="paragraph" w:customStyle="1" w:styleId="25EB40F337D04B1084BCEA366BC012C4">
    <w:name w:val="25EB40F337D04B1084BCEA366BC012C4"/>
    <w:rsid w:val="00DB240C"/>
    <w:rPr>
      <w:lang w:val="de-DE" w:eastAsia="de-DE"/>
    </w:rPr>
  </w:style>
  <w:style w:type="paragraph" w:customStyle="1" w:styleId="D81AB7AE7B924042A4D3CC4B8A9016F3">
    <w:name w:val="D81AB7AE7B924042A4D3CC4B8A9016F3"/>
    <w:rsid w:val="00DB240C"/>
    <w:rPr>
      <w:lang w:val="de-DE" w:eastAsia="de-DE"/>
    </w:rPr>
  </w:style>
  <w:style w:type="paragraph" w:customStyle="1" w:styleId="708B4F00C64E4C56905D185170948C57">
    <w:name w:val="708B4F00C64E4C56905D185170948C57"/>
    <w:rsid w:val="00DB240C"/>
    <w:rPr>
      <w:lang w:val="de-DE" w:eastAsia="de-DE"/>
    </w:rPr>
  </w:style>
  <w:style w:type="paragraph" w:customStyle="1" w:styleId="14D547AA420B4F23BBCCA8513DFA96FC">
    <w:name w:val="14D547AA420B4F23BBCCA8513DFA96FC"/>
    <w:rsid w:val="00DB240C"/>
    <w:rPr>
      <w:lang w:val="de-DE" w:eastAsia="de-DE"/>
    </w:rPr>
  </w:style>
  <w:style w:type="paragraph" w:customStyle="1" w:styleId="A7CD4E756127478AA896110EE076E8F2">
    <w:name w:val="A7CD4E756127478AA896110EE076E8F2"/>
    <w:rsid w:val="00DB240C"/>
    <w:rPr>
      <w:lang w:val="de-DE" w:eastAsia="de-DE"/>
    </w:rPr>
  </w:style>
  <w:style w:type="paragraph" w:customStyle="1" w:styleId="901319D1CD3343149573C23B75ABDCF4">
    <w:name w:val="901319D1CD3343149573C23B75ABDCF4"/>
    <w:rsid w:val="00DB240C"/>
    <w:rPr>
      <w:lang w:val="de-DE" w:eastAsia="de-DE"/>
    </w:rPr>
  </w:style>
  <w:style w:type="paragraph" w:customStyle="1" w:styleId="507DDEB62C0646E48EDC78C8830DD6E6">
    <w:name w:val="507DDEB62C0646E48EDC78C8830DD6E6"/>
    <w:rsid w:val="00DB240C"/>
    <w:rPr>
      <w:lang w:val="de-DE" w:eastAsia="de-DE"/>
    </w:rPr>
  </w:style>
  <w:style w:type="paragraph" w:customStyle="1" w:styleId="860FCFED2D824690909596DBFB2968F4">
    <w:name w:val="860FCFED2D824690909596DBFB2968F4"/>
    <w:rsid w:val="00DB240C"/>
    <w:rPr>
      <w:lang w:val="de-DE" w:eastAsia="de-DE"/>
    </w:rPr>
  </w:style>
  <w:style w:type="paragraph" w:customStyle="1" w:styleId="7187FB3145AA4B0C824125CBF73100A5">
    <w:name w:val="7187FB3145AA4B0C824125CBF73100A5"/>
    <w:rsid w:val="00DB240C"/>
    <w:rPr>
      <w:lang w:val="de-DE" w:eastAsia="de-DE"/>
    </w:rPr>
  </w:style>
  <w:style w:type="paragraph" w:customStyle="1" w:styleId="384B6C0A09014726B62D6838E1D5DE5E">
    <w:name w:val="384B6C0A09014726B62D6838E1D5DE5E"/>
    <w:rsid w:val="00DB240C"/>
    <w:rPr>
      <w:lang w:val="de-DE" w:eastAsia="de-DE"/>
    </w:rPr>
  </w:style>
  <w:style w:type="paragraph" w:customStyle="1" w:styleId="17D78222F6B1465D937A6877137AD755">
    <w:name w:val="17D78222F6B1465D937A6877137AD755"/>
    <w:rsid w:val="00DB240C"/>
    <w:rPr>
      <w:lang w:val="de-DE" w:eastAsia="de-DE"/>
    </w:rPr>
  </w:style>
  <w:style w:type="paragraph" w:customStyle="1" w:styleId="1FE77699C79E41EBBE2CAB575E08873D">
    <w:name w:val="1FE77699C79E41EBBE2CAB575E08873D"/>
    <w:rsid w:val="00DB240C"/>
    <w:rPr>
      <w:lang w:val="de-DE" w:eastAsia="de-DE"/>
    </w:rPr>
  </w:style>
  <w:style w:type="paragraph" w:customStyle="1" w:styleId="35E03D7466CD42E6B3E58FCBD2D5CD71">
    <w:name w:val="35E03D7466CD42E6B3E58FCBD2D5CD71"/>
    <w:rsid w:val="00DB240C"/>
    <w:rPr>
      <w:lang w:val="de-DE" w:eastAsia="de-DE"/>
    </w:rPr>
  </w:style>
  <w:style w:type="paragraph" w:customStyle="1" w:styleId="87C947A0AE9C46B3BF8158F174D68BBF">
    <w:name w:val="87C947A0AE9C46B3BF8158F174D68BBF"/>
    <w:rsid w:val="00DB240C"/>
    <w:rPr>
      <w:lang w:val="de-DE" w:eastAsia="de-DE"/>
    </w:rPr>
  </w:style>
  <w:style w:type="paragraph" w:customStyle="1" w:styleId="68915B31CD36420B9A12C85A29891E76">
    <w:name w:val="68915B31CD36420B9A12C85A29891E76"/>
    <w:rsid w:val="00DB240C"/>
    <w:rPr>
      <w:lang w:val="de-DE" w:eastAsia="de-DE"/>
    </w:rPr>
  </w:style>
  <w:style w:type="paragraph" w:customStyle="1" w:styleId="59B3614026D84C539A45F2795D27C2E7">
    <w:name w:val="59B3614026D84C539A45F2795D27C2E7"/>
    <w:rsid w:val="00DB240C"/>
    <w:rPr>
      <w:lang w:val="de-DE" w:eastAsia="de-DE"/>
    </w:rPr>
  </w:style>
  <w:style w:type="paragraph" w:customStyle="1" w:styleId="89E17ADDCD2A4DE7AEAC13FB12EE821F">
    <w:name w:val="89E17ADDCD2A4DE7AEAC13FB12EE821F"/>
    <w:rsid w:val="00DB240C"/>
    <w:rPr>
      <w:lang w:val="de-DE" w:eastAsia="de-DE"/>
    </w:rPr>
  </w:style>
  <w:style w:type="paragraph" w:customStyle="1" w:styleId="28A4AD8BB1BC445DA556EA17B7DCC230">
    <w:name w:val="28A4AD8BB1BC445DA556EA17B7DCC230"/>
    <w:rsid w:val="00DB240C"/>
    <w:rPr>
      <w:lang w:val="de-DE" w:eastAsia="de-DE"/>
    </w:rPr>
  </w:style>
  <w:style w:type="paragraph" w:customStyle="1" w:styleId="7E3653068A6343C99D377D900E6F63D9">
    <w:name w:val="7E3653068A6343C99D377D900E6F63D9"/>
    <w:rsid w:val="00DB240C"/>
    <w:rPr>
      <w:lang w:val="de-DE" w:eastAsia="de-DE"/>
    </w:rPr>
  </w:style>
  <w:style w:type="paragraph" w:customStyle="1" w:styleId="0BBA1A9EF0954C8E969923B292FFA5E5">
    <w:name w:val="0BBA1A9EF0954C8E969923B292FFA5E5"/>
    <w:rsid w:val="00DB240C"/>
    <w:rPr>
      <w:lang w:val="de-DE" w:eastAsia="de-DE"/>
    </w:rPr>
  </w:style>
  <w:style w:type="paragraph" w:customStyle="1" w:styleId="B3243622BC72440F98D30C6B6D154B41">
    <w:name w:val="B3243622BC72440F98D30C6B6D154B41"/>
    <w:rsid w:val="00DB240C"/>
    <w:rPr>
      <w:lang w:val="de-DE" w:eastAsia="de-DE"/>
    </w:rPr>
  </w:style>
  <w:style w:type="paragraph" w:customStyle="1" w:styleId="AC0AB94A31D04EF1AD92F6FDFCD373CA">
    <w:name w:val="AC0AB94A31D04EF1AD92F6FDFCD373CA"/>
    <w:rsid w:val="00DB240C"/>
    <w:rPr>
      <w:lang w:val="de-DE" w:eastAsia="de-DE"/>
    </w:rPr>
  </w:style>
  <w:style w:type="paragraph" w:customStyle="1" w:styleId="4E6423B172AE439D99EA721EB9713F2F">
    <w:name w:val="4E6423B172AE439D99EA721EB9713F2F"/>
    <w:rsid w:val="00DB240C"/>
    <w:rPr>
      <w:lang w:val="de-DE" w:eastAsia="de-DE"/>
    </w:rPr>
  </w:style>
  <w:style w:type="paragraph" w:customStyle="1" w:styleId="D64027856EAF4956B97FD3A56DD46A4E">
    <w:name w:val="D64027856EAF4956B97FD3A56DD46A4E"/>
    <w:rsid w:val="00DB240C"/>
    <w:rPr>
      <w:lang w:val="de-DE" w:eastAsia="de-DE"/>
    </w:rPr>
  </w:style>
  <w:style w:type="paragraph" w:customStyle="1" w:styleId="593E0A0A721E413FB6CB300B4AC12464">
    <w:name w:val="593E0A0A721E413FB6CB300B4AC12464"/>
    <w:rsid w:val="00DB240C"/>
    <w:rPr>
      <w:lang w:val="de-DE" w:eastAsia="de-DE"/>
    </w:rPr>
  </w:style>
  <w:style w:type="paragraph" w:customStyle="1" w:styleId="270C9A6CF61347E4AE355A8888CC291B">
    <w:name w:val="270C9A6CF61347E4AE355A8888CC291B"/>
    <w:rsid w:val="00DB240C"/>
    <w:rPr>
      <w:lang w:val="de-DE" w:eastAsia="de-DE"/>
    </w:rPr>
  </w:style>
  <w:style w:type="paragraph" w:customStyle="1" w:styleId="0A2CADA83E3C460E8935322D6D60CDD5">
    <w:name w:val="0A2CADA83E3C460E8935322D6D60CDD5"/>
    <w:rsid w:val="00DB240C"/>
    <w:rPr>
      <w:lang w:val="de-DE" w:eastAsia="de-DE"/>
    </w:rPr>
  </w:style>
  <w:style w:type="paragraph" w:customStyle="1" w:styleId="283E1818EDFB4600A7974CEA5D7AD0CD">
    <w:name w:val="283E1818EDFB4600A7974CEA5D7AD0CD"/>
    <w:rsid w:val="00DB240C"/>
    <w:rPr>
      <w:lang w:val="de-DE" w:eastAsia="de-DE"/>
    </w:rPr>
  </w:style>
  <w:style w:type="paragraph" w:customStyle="1" w:styleId="753C24DE551B464FBB0327E5E5E53239">
    <w:name w:val="753C24DE551B464FBB0327E5E5E53239"/>
    <w:rsid w:val="00DB240C"/>
    <w:rPr>
      <w:lang w:val="de-DE" w:eastAsia="de-DE"/>
    </w:rPr>
  </w:style>
  <w:style w:type="paragraph" w:customStyle="1" w:styleId="77EE2B0A4DF04C9DA276693EC2B4AA05">
    <w:name w:val="77EE2B0A4DF04C9DA276693EC2B4AA05"/>
    <w:rsid w:val="00DB240C"/>
    <w:rPr>
      <w:lang w:val="de-DE" w:eastAsia="de-DE"/>
    </w:rPr>
  </w:style>
  <w:style w:type="paragraph" w:customStyle="1" w:styleId="244B4FB9656B4F1B93B10F29235A10B3">
    <w:name w:val="244B4FB9656B4F1B93B10F29235A10B3"/>
    <w:rsid w:val="00DB240C"/>
    <w:rPr>
      <w:lang w:val="de-DE" w:eastAsia="de-DE"/>
    </w:rPr>
  </w:style>
  <w:style w:type="paragraph" w:customStyle="1" w:styleId="251CD2BE5DFC4E4690A32513D3F054D8">
    <w:name w:val="251CD2BE5DFC4E4690A32513D3F054D8"/>
    <w:rsid w:val="00DB240C"/>
    <w:rPr>
      <w:lang w:val="de-DE" w:eastAsia="de-DE"/>
    </w:rPr>
  </w:style>
  <w:style w:type="paragraph" w:customStyle="1" w:styleId="31932C05F05C480C869DEA70779F97B6">
    <w:name w:val="31932C05F05C480C869DEA70779F97B6"/>
    <w:rsid w:val="00DB240C"/>
    <w:rPr>
      <w:lang w:val="de-DE" w:eastAsia="de-DE"/>
    </w:rPr>
  </w:style>
  <w:style w:type="paragraph" w:customStyle="1" w:styleId="E395D396C1DF4D8DA2C1A3B8839162B7">
    <w:name w:val="E395D396C1DF4D8DA2C1A3B8839162B7"/>
    <w:rsid w:val="00DB240C"/>
    <w:rPr>
      <w:lang w:val="de-DE" w:eastAsia="de-DE"/>
    </w:rPr>
  </w:style>
  <w:style w:type="paragraph" w:customStyle="1" w:styleId="9BDEB5E7936D47CCBFA20670C2A8BAFC">
    <w:name w:val="9BDEB5E7936D47CCBFA20670C2A8BAFC"/>
    <w:rsid w:val="00DB240C"/>
    <w:rPr>
      <w:lang w:val="de-DE" w:eastAsia="de-DE"/>
    </w:rPr>
  </w:style>
  <w:style w:type="paragraph" w:customStyle="1" w:styleId="81DA06DF27D8493188EAB01E2DFF75C5">
    <w:name w:val="81DA06DF27D8493188EAB01E2DFF75C5"/>
    <w:rsid w:val="00DB240C"/>
    <w:rPr>
      <w:lang w:val="de-DE" w:eastAsia="de-DE"/>
    </w:rPr>
  </w:style>
  <w:style w:type="paragraph" w:customStyle="1" w:styleId="73C8A37FA81748C7BCEE284A5F815495">
    <w:name w:val="73C8A37FA81748C7BCEE284A5F815495"/>
    <w:rsid w:val="00DB240C"/>
    <w:rPr>
      <w:lang w:val="de-DE" w:eastAsia="de-DE"/>
    </w:rPr>
  </w:style>
  <w:style w:type="paragraph" w:customStyle="1" w:styleId="7965971C2B97424293C34AB6CE62B78C">
    <w:name w:val="7965971C2B97424293C34AB6CE62B78C"/>
    <w:rsid w:val="00DB240C"/>
    <w:rPr>
      <w:lang w:val="de-DE" w:eastAsia="de-DE"/>
    </w:rPr>
  </w:style>
  <w:style w:type="paragraph" w:customStyle="1" w:styleId="66E6CD1F8B61409CAA88B60C05A2026F">
    <w:name w:val="66E6CD1F8B61409CAA88B60C05A2026F"/>
    <w:rsid w:val="00DB240C"/>
    <w:rPr>
      <w:lang w:val="de-DE" w:eastAsia="de-DE"/>
    </w:rPr>
  </w:style>
  <w:style w:type="paragraph" w:customStyle="1" w:styleId="7BCAAC6359BC48D4B9A528EBB5F760DF">
    <w:name w:val="7BCAAC6359BC48D4B9A528EBB5F760DF"/>
    <w:rsid w:val="00DB240C"/>
    <w:rPr>
      <w:lang w:val="de-DE" w:eastAsia="de-DE"/>
    </w:rPr>
  </w:style>
  <w:style w:type="paragraph" w:customStyle="1" w:styleId="BE90C29095254B9A80F232443C4A4E15">
    <w:name w:val="BE90C29095254B9A80F232443C4A4E15"/>
    <w:rsid w:val="00DB240C"/>
    <w:rPr>
      <w:lang w:val="de-DE" w:eastAsia="de-DE"/>
    </w:rPr>
  </w:style>
  <w:style w:type="paragraph" w:customStyle="1" w:styleId="18A66809FE244348BBF6D1335DAD8E13">
    <w:name w:val="18A66809FE244348BBF6D1335DAD8E13"/>
    <w:rsid w:val="00DB240C"/>
    <w:rPr>
      <w:lang w:val="de-DE" w:eastAsia="de-DE"/>
    </w:rPr>
  </w:style>
  <w:style w:type="paragraph" w:customStyle="1" w:styleId="0715FD6E435342ECA7B1F34B9F8DA5C9">
    <w:name w:val="0715FD6E435342ECA7B1F34B9F8DA5C9"/>
    <w:rsid w:val="00DB240C"/>
    <w:rPr>
      <w:lang w:val="de-DE" w:eastAsia="de-DE"/>
    </w:rPr>
  </w:style>
  <w:style w:type="paragraph" w:customStyle="1" w:styleId="475B9848031044BF95B1A9775C7CAE7A">
    <w:name w:val="475B9848031044BF95B1A9775C7CAE7A"/>
    <w:rsid w:val="00DB240C"/>
    <w:rPr>
      <w:lang w:val="de-DE" w:eastAsia="de-DE"/>
    </w:rPr>
  </w:style>
  <w:style w:type="paragraph" w:customStyle="1" w:styleId="64D1E8C67AB44F87BEB66032D2C7AE13">
    <w:name w:val="64D1E8C67AB44F87BEB66032D2C7AE13"/>
    <w:rsid w:val="00DB240C"/>
    <w:rPr>
      <w:lang w:val="de-DE" w:eastAsia="de-DE"/>
    </w:rPr>
  </w:style>
  <w:style w:type="paragraph" w:customStyle="1" w:styleId="B187205CA4554604804C0E47D8BA3801">
    <w:name w:val="B187205CA4554604804C0E47D8BA3801"/>
    <w:rsid w:val="00DB240C"/>
    <w:rPr>
      <w:lang w:val="de-DE" w:eastAsia="de-DE"/>
    </w:rPr>
  </w:style>
  <w:style w:type="paragraph" w:customStyle="1" w:styleId="9B8F6D750C424FC088EBE554AA1B37A2">
    <w:name w:val="9B8F6D750C424FC088EBE554AA1B37A2"/>
    <w:rsid w:val="00DB240C"/>
    <w:rPr>
      <w:lang w:val="de-DE" w:eastAsia="de-DE"/>
    </w:rPr>
  </w:style>
  <w:style w:type="paragraph" w:customStyle="1" w:styleId="B386C091A9184247BB6A8D5E187EFE67">
    <w:name w:val="B386C091A9184247BB6A8D5E187EFE67"/>
    <w:rsid w:val="00DB240C"/>
    <w:rPr>
      <w:lang w:val="de-DE" w:eastAsia="de-DE"/>
    </w:rPr>
  </w:style>
  <w:style w:type="paragraph" w:customStyle="1" w:styleId="4416A68E9CAA47D0BBDDE56F08AA5B91">
    <w:name w:val="4416A68E9CAA47D0BBDDE56F08AA5B91"/>
    <w:rsid w:val="00DB240C"/>
    <w:rPr>
      <w:lang w:val="de-DE" w:eastAsia="de-DE"/>
    </w:rPr>
  </w:style>
  <w:style w:type="paragraph" w:customStyle="1" w:styleId="A583E8C5388746E2B92339140EE4F246">
    <w:name w:val="A583E8C5388746E2B92339140EE4F246"/>
    <w:rsid w:val="00DB240C"/>
    <w:rPr>
      <w:lang w:val="de-DE" w:eastAsia="de-DE"/>
    </w:rPr>
  </w:style>
  <w:style w:type="paragraph" w:customStyle="1" w:styleId="716EC1CB0CF643CAB5189ACCC560EC4E">
    <w:name w:val="716EC1CB0CF643CAB5189ACCC560EC4E"/>
    <w:rsid w:val="00DB240C"/>
    <w:rPr>
      <w:lang w:val="de-DE" w:eastAsia="de-DE"/>
    </w:rPr>
  </w:style>
  <w:style w:type="paragraph" w:customStyle="1" w:styleId="F8AD76D3DD584498B6487878916AB3A9">
    <w:name w:val="F8AD76D3DD584498B6487878916AB3A9"/>
    <w:rsid w:val="00DB240C"/>
    <w:rPr>
      <w:lang w:val="de-DE" w:eastAsia="de-DE"/>
    </w:rPr>
  </w:style>
  <w:style w:type="paragraph" w:customStyle="1" w:styleId="C1B7BC4932064CC9816B2755A91C8CB1">
    <w:name w:val="C1B7BC4932064CC9816B2755A91C8CB1"/>
    <w:rsid w:val="00DB240C"/>
    <w:rPr>
      <w:lang w:val="de-DE" w:eastAsia="de-DE"/>
    </w:rPr>
  </w:style>
  <w:style w:type="paragraph" w:customStyle="1" w:styleId="6842CF6539B34765823503D81281C129">
    <w:name w:val="6842CF6539B34765823503D81281C129"/>
    <w:rsid w:val="00DB240C"/>
    <w:rPr>
      <w:lang w:val="de-DE" w:eastAsia="de-DE"/>
    </w:rPr>
  </w:style>
  <w:style w:type="paragraph" w:customStyle="1" w:styleId="C026D5BAFA964302ADADEC3448631E74">
    <w:name w:val="C026D5BAFA964302ADADEC3448631E74"/>
    <w:rsid w:val="00DB240C"/>
    <w:rPr>
      <w:lang w:val="de-DE" w:eastAsia="de-DE"/>
    </w:rPr>
  </w:style>
  <w:style w:type="paragraph" w:customStyle="1" w:styleId="5FF51AE0ADCB42DE8EC19A8A0C32FBBE">
    <w:name w:val="5FF51AE0ADCB42DE8EC19A8A0C32FBBE"/>
    <w:rsid w:val="00DB240C"/>
    <w:rPr>
      <w:lang w:val="de-DE" w:eastAsia="de-DE"/>
    </w:rPr>
  </w:style>
  <w:style w:type="paragraph" w:customStyle="1" w:styleId="120B362FBADC4DE2838CFFE9700CE7A8">
    <w:name w:val="120B362FBADC4DE2838CFFE9700CE7A8"/>
    <w:rsid w:val="00DB240C"/>
    <w:rPr>
      <w:lang w:val="de-DE" w:eastAsia="de-DE"/>
    </w:rPr>
  </w:style>
  <w:style w:type="paragraph" w:customStyle="1" w:styleId="05918A9B808242D997D6EA787620B0FC">
    <w:name w:val="05918A9B808242D997D6EA787620B0FC"/>
    <w:rsid w:val="00DB240C"/>
    <w:rPr>
      <w:lang w:val="de-DE" w:eastAsia="de-DE"/>
    </w:rPr>
  </w:style>
  <w:style w:type="paragraph" w:customStyle="1" w:styleId="CB5281A065764A6E8CA5FC8DF0362387">
    <w:name w:val="CB5281A065764A6E8CA5FC8DF0362387"/>
    <w:rsid w:val="00DB240C"/>
    <w:rPr>
      <w:lang w:val="de-DE" w:eastAsia="de-DE"/>
    </w:rPr>
  </w:style>
  <w:style w:type="paragraph" w:customStyle="1" w:styleId="C9DDA4B7C399451BB231A2B68A996E8B">
    <w:name w:val="C9DDA4B7C399451BB231A2B68A996E8B"/>
    <w:rsid w:val="00DB240C"/>
    <w:rPr>
      <w:lang w:val="de-DE" w:eastAsia="de-DE"/>
    </w:rPr>
  </w:style>
  <w:style w:type="paragraph" w:customStyle="1" w:styleId="C1802DF18DF5416EBA4644FBF5A6E045">
    <w:name w:val="C1802DF18DF5416EBA4644FBF5A6E045"/>
    <w:rsid w:val="00DB240C"/>
    <w:rPr>
      <w:lang w:val="de-DE" w:eastAsia="de-DE"/>
    </w:rPr>
  </w:style>
  <w:style w:type="paragraph" w:customStyle="1" w:styleId="7DAC1AFCE5B44D5CAFEB8ABF3830D2C8">
    <w:name w:val="7DAC1AFCE5B44D5CAFEB8ABF3830D2C8"/>
    <w:rsid w:val="00DB240C"/>
    <w:rPr>
      <w:lang w:val="de-DE" w:eastAsia="de-DE"/>
    </w:rPr>
  </w:style>
  <w:style w:type="paragraph" w:customStyle="1" w:styleId="994C3E0678114C70ABE72BEE014F7688">
    <w:name w:val="994C3E0678114C70ABE72BEE014F7688"/>
    <w:rsid w:val="00DB240C"/>
    <w:rPr>
      <w:lang w:val="de-DE" w:eastAsia="de-DE"/>
    </w:rPr>
  </w:style>
  <w:style w:type="paragraph" w:customStyle="1" w:styleId="B50E549A0D0B4792A666BC87594E07CB">
    <w:name w:val="B50E549A0D0B4792A666BC87594E07CB"/>
    <w:rsid w:val="00DB240C"/>
    <w:rPr>
      <w:lang w:val="de-DE" w:eastAsia="de-DE"/>
    </w:rPr>
  </w:style>
  <w:style w:type="paragraph" w:customStyle="1" w:styleId="08E13BBFA87C4CE2B802F0D5832652FF">
    <w:name w:val="08E13BBFA87C4CE2B802F0D5832652FF"/>
    <w:rsid w:val="00DB240C"/>
    <w:rPr>
      <w:lang w:val="de-DE" w:eastAsia="de-DE"/>
    </w:rPr>
  </w:style>
  <w:style w:type="paragraph" w:customStyle="1" w:styleId="8EB0FEE047C44095B14695DDDEC0DFF4">
    <w:name w:val="8EB0FEE047C44095B14695DDDEC0DFF4"/>
    <w:rsid w:val="00DB240C"/>
    <w:rPr>
      <w:lang w:val="de-DE" w:eastAsia="de-DE"/>
    </w:rPr>
  </w:style>
  <w:style w:type="paragraph" w:customStyle="1" w:styleId="56A3CD45CB764AAFA7587A6F5570D577">
    <w:name w:val="56A3CD45CB764AAFA7587A6F5570D577"/>
    <w:rsid w:val="00DB240C"/>
    <w:rPr>
      <w:lang w:val="de-DE" w:eastAsia="de-DE"/>
    </w:rPr>
  </w:style>
  <w:style w:type="paragraph" w:customStyle="1" w:styleId="EE135225FB5042C8814B1804C948AE66">
    <w:name w:val="EE135225FB5042C8814B1804C948AE66"/>
    <w:rsid w:val="00DB240C"/>
    <w:rPr>
      <w:lang w:val="de-DE" w:eastAsia="de-DE"/>
    </w:rPr>
  </w:style>
  <w:style w:type="paragraph" w:customStyle="1" w:styleId="821F7873C8D9406C8759A71DF1D88B2E">
    <w:name w:val="821F7873C8D9406C8759A71DF1D88B2E"/>
    <w:rsid w:val="00DB240C"/>
    <w:rPr>
      <w:lang w:val="de-DE" w:eastAsia="de-DE"/>
    </w:rPr>
  </w:style>
  <w:style w:type="paragraph" w:customStyle="1" w:styleId="82449422D0B24ECBBA5A81CC454DA8E9">
    <w:name w:val="82449422D0B24ECBBA5A81CC454DA8E9"/>
    <w:rsid w:val="00DB240C"/>
    <w:rPr>
      <w:lang w:val="de-DE" w:eastAsia="de-DE"/>
    </w:rPr>
  </w:style>
  <w:style w:type="paragraph" w:customStyle="1" w:styleId="4F88A89EF18D4877BCED847D7F2E6CA8">
    <w:name w:val="4F88A89EF18D4877BCED847D7F2E6CA8"/>
    <w:rsid w:val="00DB240C"/>
    <w:rPr>
      <w:lang w:val="de-DE" w:eastAsia="de-DE"/>
    </w:rPr>
  </w:style>
  <w:style w:type="paragraph" w:customStyle="1" w:styleId="E7189B2C43BC41968CBB71E9EF525770">
    <w:name w:val="E7189B2C43BC41968CBB71E9EF525770"/>
    <w:rsid w:val="00DB240C"/>
    <w:rPr>
      <w:lang w:val="de-DE" w:eastAsia="de-DE"/>
    </w:rPr>
  </w:style>
  <w:style w:type="paragraph" w:customStyle="1" w:styleId="50F2E1B377104D15B00CD9C3C14E2362">
    <w:name w:val="50F2E1B377104D15B00CD9C3C14E2362"/>
    <w:rsid w:val="00DB240C"/>
    <w:rPr>
      <w:lang w:val="de-DE" w:eastAsia="de-DE"/>
    </w:rPr>
  </w:style>
  <w:style w:type="paragraph" w:customStyle="1" w:styleId="0B292AC5AA214C4393E554867297CF90">
    <w:name w:val="0B292AC5AA214C4393E554867297CF90"/>
    <w:rsid w:val="00DB240C"/>
    <w:rPr>
      <w:lang w:val="de-DE" w:eastAsia="de-DE"/>
    </w:rPr>
  </w:style>
  <w:style w:type="paragraph" w:customStyle="1" w:styleId="AA5288FE690640F3A4921F7A321A1C6E">
    <w:name w:val="AA5288FE690640F3A4921F7A321A1C6E"/>
    <w:rsid w:val="00DB240C"/>
    <w:rPr>
      <w:lang w:val="de-DE" w:eastAsia="de-DE"/>
    </w:rPr>
  </w:style>
  <w:style w:type="paragraph" w:customStyle="1" w:styleId="8EB754DAFAF94F2D8D72FC0E13E92C48">
    <w:name w:val="8EB754DAFAF94F2D8D72FC0E13E92C48"/>
    <w:rsid w:val="00DB240C"/>
    <w:rPr>
      <w:lang w:val="de-DE" w:eastAsia="de-DE"/>
    </w:rPr>
  </w:style>
  <w:style w:type="paragraph" w:customStyle="1" w:styleId="C87B3655EDF04D09A290B311E15AF1DD">
    <w:name w:val="C87B3655EDF04D09A290B311E15AF1DD"/>
    <w:rsid w:val="00DB240C"/>
    <w:rPr>
      <w:lang w:val="de-DE" w:eastAsia="de-DE"/>
    </w:rPr>
  </w:style>
  <w:style w:type="paragraph" w:customStyle="1" w:styleId="1A99988BF2CE456983D1309E22DEA1A9">
    <w:name w:val="1A99988BF2CE456983D1309E22DEA1A9"/>
    <w:rsid w:val="00DB240C"/>
    <w:rPr>
      <w:lang w:val="de-DE" w:eastAsia="de-DE"/>
    </w:rPr>
  </w:style>
  <w:style w:type="paragraph" w:customStyle="1" w:styleId="A3CE0041E39641A9845E7C5C0B832615">
    <w:name w:val="A3CE0041E39641A9845E7C5C0B832615"/>
    <w:rsid w:val="00DB240C"/>
    <w:rPr>
      <w:lang w:val="de-DE" w:eastAsia="de-DE"/>
    </w:rPr>
  </w:style>
  <w:style w:type="paragraph" w:customStyle="1" w:styleId="5915054D42BF4FA4B8E9F7AA968D244B">
    <w:name w:val="5915054D42BF4FA4B8E9F7AA968D244B"/>
    <w:rsid w:val="00DB240C"/>
    <w:rPr>
      <w:lang w:val="de-DE" w:eastAsia="de-DE"/>
    </w:rPr>
  </w:style>
  <w:style w:type="paragraph" w:customStyle="1" w:styleId="294BB828E9A74EBFA8981482447E46B2">
    <w:name w:val="294BB828E9A74EBFA8981482447E46B2"/>
    <w:rsid w:val="00DB240C"/>
    <w:rPr>
      <w:lang w:val="de-DE" w:eastAsia="de-DE"/>
    </w:rPr>
  </w:style>
  <w:style w:type="paragraph" w:customStyle="1" w:styleId="EB6F22FAB2BA4449A31BEEE7C48A596A">
    <w:name w:val="EB6F22FAB2BA4449A31BEEE7C48A596A"/>
    <w:rsid w:val="00DB240C"/>
    <w:rPr>
      <w:lang w:val="de-DE" w:eastAsia="de-DE"/>
    </w:rPr>
  </w:style>
  <w:style w:type="paragraph" w:customStyle="1" w:styleId="C978AC786558431FB163661EC962C535">
    <w:name w:val="C978AC786558431FB163661EC962C535"/>
    <w:rsid w:val="00DB240C"/>
    <w:rPr>
      <w:lang w:val="de-DE" w:eastAsia="de-DE"/>
    </w:rPr>
  </w:style>
  <w:style w:type="paragraph" w:customStyle="1" w:styleId="B3A53EDA150C443F87BC5999CF753ED3">
    <w:name w:val="B3A53EDA150C443F87BC5999CF753ED3"/>
    <w:rsid w:val="00DB240C"/>
    <w:rPr>
      <w:lang w:val="de-DE" w:eastAsia="de-DE"/>
    </w:rPr>
  </w:style>
  <w:style w:type="paragraph" w:customStyle="1" w:styleId="BBD5B24910D8453C92F678D8E25A6398">
    <w:name w:val="BBD5B24910D8453C92F678D8E25A6398"/>
    <w:rsid w:val="00DB240C"/>
    <w:rPr>
      <w:lang w:val="de-DE" w:eastAsia="de-DE"/>
    </w:rPr>
  </w:style>
  <w:style w:type="paragraph" w:customStyle="1" w:styleId="B7BA7BD0FF1942ACA9D5A2E343AB1E29">
    <w:name w:val="B7BA7BD0FF1942ACA9D5A2E343AB1E29"/>
    <w:rsid w:val="00DB240C"/>
    <w:rPr>
      <w:lang w:val="de-DE" w:eastAsia="de-DE"/>
    </w:rPr>
  </w:style>
  <w:style w:type="paragraph" w:customStyle="1" w:styleId="AF7E0CF1AAE64E5C810CD35DE09F5474">
    <w:name w:val="AF7E0CF1AAE64E5C810CD35DE09F5474"/>
    <w:rsid w:val="00DB240C"/>
    <w:rPr>
      <w:lang w:val="de-DE" w:eastAsia="de-DE"/>
    </w:rPr>
  </w:style>
  <w:style w:type="paragraph" w:customStyle="1" w:styleId="9B754E62333B4147A3E3DA7E4DE02AFE">
    <w:name w:val="9B754E62333B4147A3E3DA7E4DE02AFE"/>
    <w:rsid w:val="00DB240C"/>
    <w:rPr>
      <w:lang w:val="de-DE" w:eastAsia="de-DE"/>
    </w:rPr>
  </w:style>
  <w:style w:type="paragraph" w:customStyle="1" w:styleId="449BB00DE72A4B4A955B86C56D24B4B6">
    <w:name w:val="449BB00DE72A4B4A955B86C56D24B4B6"/>
    <w:rsid w:val="00DB240C"/>
    <w:rPr>
      <w:lang w:val="de-DE" w:eastAsia="de-DE"/>
    </w:rPr>
  </w:style>
  <w:style w:type="paragraph" w:customStyle="1" w:styleId="E43EAABE0346413DA9C30DCF25243A50">
    <w:name w:val="E43EAABE0346413DA9C30DCF25243A50"/>
    <w:rsid w:val="00DB240C"/>
    <w:rPr>
      <w:lang w:val="de-DE" w:eastAsia="de-DE"/>
    </w:rPr>
  </w:style>
  <w:style w:type="paragraph" w:customStyle="1" w:styleId="4BC5A80BB5F540F49C9F5D907AF04608">
    <w:name w:val="4BC5A80BB5F540F49C9F5D907AF04608"/>
    <w:rsid w:val="00DB240C"/>
    <w:rPr>
      <w:lang w:val="de-DE" w:eastAsia="de-DE"/>
    </w:rPr>
  </w:style>
  <w:style w:type="paragraph" w:customStyle="1" w:styleId="87ADF32CCBD9452099D76FBD6E1556E7">
    <w:name w:val="87ADF32CCBD9452099D76FBD6E1556E7"/>
    <w:rsid w:val="00DB240C"/>
    <w:rPr>
      <w:lang w:val="de-DE" w:eastAsia="de-DE"/>
    </w:rPr>
  </w:style>
  <w:style w:type="paragraph" w:customStyle="1" w:styleId="92DBC870D654409DB107BD022A5E035B">
    <w:name w:val="92DBC870D654409DB107BD022A5E035B"/>
    <w:rsid w:val="00DB240C"/>
    <w:rPr>
      <w:lang w:val="de-DE" w:eastAsia="de-DE"/>
    </w:rPr>
  </w:style>
  <w:style w:type="paragraph" w:customStyle="1" w:styleId="9275E2204C5244749492D82980F678BF">
    <w:name w:val="9275E2204C5244749492D82980F678BF"/>
    <w:rsid w:val="00DB240C"/>
    <w:rPr>
      <w:lang w:val="de-DE" w:eastAsia="de-DE"/>
    </w:rPr>
  </w:style>
  <w:style w:type="paragraph" w:customStyle="1" w:styleId="F525CD54F349408F9F24678A02BA3F42">
    <w:name w:val="F525CD54F349408F9F24678A02BA3F42"/>
    <w:rsid w:val="00DB240C"/>
    <w:rPr>
      <w:lang w:val="de-DE" w:eastAsia="de-DE"/>
    </w:rPr>
  </w:style>
  <w:style w:type="paragraph" w:customStyle="1" w:styleId="FCFC12BB9E134031997874785ED3242D">
    <w:name w:val="FCFC12BB9E134031997874785ED3242D"/>
    <w:rsid w:val="00DB240C"/>
    <w:rPr>
      <w:lang w:val="de-DE" w:eastAsia="de-DE"/>
    </w:rPr>
  </w:style>
  <w:style w:type="paragraph" w:customStyle="1" w:styleId="E69C792EF3034E57895E621F6A54E7CF">
    <w:name w:val="E69C792EF3034E57895E621F6A54E7CF"/>
    <w:rsid w:val="00DB240C"/>
    <w:rPr>
      <w:lang w:val="de-DE" w:eastAsia="de-DE"/>
    </w:rPr>
  </w:style>
  <w:style w:type="paragraph" w:customStyle="1" w:styleId="131596F3B5B749D68F18EDE56B101AAA">
    <w:name w:val="131596F3B5B749D68F18EDE56B101AAA"/>
    <w:rsid w:val="00DB240C"/>
    <w:rPr>
      <w:lang w:val="de-DE" w:eastAsia="de-DE"/>
    </w:rPr>
  </w:style>
  <w:style w:type="paragraph" w:customStyle="1" w:styleId="90BF8ECA968C448CA3D77ED6DCBBEEEC">
    <w:name w:val="90BF8ECA968C448CA3D77ED6DCBBEEEC"/>
    <w:rsid w:val="00DB240C"/>
    <w:rPr>
      <w:lang w:val="de-DE" w:eastAsia="de-DE"/>
    </w:rPr>
  </w:style>
  <w:style w:type="paragraph" w:customStyle="1" w:styleId="13FAC2C780BA4A9ABAB6B6C79A175073">
    <w:name w:val="13FAC2C780BA4A9ABAB6B6C79A175073"/>
    <w:rsid w:val="00DB240C"/>
    <w:rPr>
      <w:lang w:val="de-DE" w:eastAsia="de-DE"/>
    </w:rPr>
  </w:style>
  <w:style w:type="paragraph" w:customStyle="1" w:styleId="107D1E2C40024CDA8DDF9283D4269EBC">
    <w:name w:val="107D1E2C40024CDA8DDF9283D4269EBC"/>
    <w:rsid w:val="00DB240C"/>
    <w:rPr>
      <w:lang w:val="de-DE" w:eastAsia="de-DE"/>
    </w:rPr>
  </w:style>
  <w:style w:type="paragraph" w:customStyle="1" w:styleId="A9A8099689B94DAFA9226A093E33D774">
    <w:name w:val="A9A8099689B94DAFA9226A093E33D774"/>
    <w:rsid w:val="00DB240C"/>
    <w:rPr>
      <w:lang w:val="de-DE" w:eastAsia="de-DE"/>
    </w:rPr>
  </w:style>
  <w:style w:type="paragraph" w:customStyle="1" w:styleId="49D0E3252565462B857AECBEE6A50250">
    <w:name w:val="49D0E3252565462B857AECBEE6A50250"/>
    <w:rsid w:val="00DB240C"/>
    <w:rPr>
      <w:lang w:val="de-DE" w:eastAsia="de-DE"/>
    </w:rPr>
  </w:style>
  <w:style w:type="paragraph" w:customStyle="1" w:styleId="6C67A849926443E88147F3BE0270FD5A">
    <w:name w:val="6C67A849926443E88147F3BE0270FD5A"/>
    <w:rsid w:val="00DB240C"/>
    <w:rPr>
      <w:lang w:val="de-DE" w:eastAsia="de-DE"/>
    </w:rPr>
  </w:style>
  <w:style w:type="paragraph" w:customStyle="1" w:styleId="61810657ABE54A99AB427BBAC68E77A4">
    <w:name w:val="61810657ABE54A99AB427BBAC68E77A4"/>
    <w:rsid w:val="00DB240C"/>
    <w:rPr>
      <w:lang w:val="de-DE" w:eastAsia="de-DE"/>
    </w:rPr>
  </w:style>
  <w:style w:type="paragraph" w:customStyle="1" w:styleId="0C338E8DFD034E85AF7A8FBAE0844994">
    <w:name w:val="0C338E8DFD034E85AF7A8FBAE0844994"/>
    <w:rsid w:val="00DB240C"/>
    <w:rPr>
      <w:lang w:val="de-DE" w:eastAsia="de-DE"/>
    </w:rPr>
  </w:style>
  <w:style w:type="paragraph" w:customStyle="1" w:styleId="F366FFBC02A1455393DA643E80426114">
    <w:name w:val="F366FFBC02A1455393DA643E80426114"/>
    <w:rsid w:val="00DB240C"/>
    <w:rPr>
      <w:lang w:val="de-DE" w:eastAsia="de-DE"/>
    </w:rPr>
  </w:style>
  <w:style w:type="paragraph" w:customStyle="1" w:styleId="908AF27B5F9A4B589A4DD2B7EF69049F">
    <w:name w:val="908AF27B5F9A4B589A4DD2B7EF69049F"/>
    <w:rsid w:val="00DB240C"/>
    <w:rPr>
      <w:lang w:val="de-DE" w:eastAsia="de-DE"/>
    </w:rPr>
  </w:style>
  <w:style w:type="paragraph" w:customStyle="1" w:styleId="F56EC7B7C23341E6AD13E01B9EEF9C39">
    <w:name w:val="F56EC7B7C23341E6AD13E01B9EEF9C39"/>
    <w:rsid w:val="00DB240C"/>
    <w:rPr>
      <w:lang w:val="de-DE" w:eastAsia="de-DE"/>
    </w:rPr>
  </w:style>
  <w:style w:type="paragraph" w:customStyle="1" w:styleId="480D30A156304BC5833304B2A74E6551">
    <w:name w:val="480D30A156304BC5833304B2A74E6551"/>
    <w:rsid w:val="00DB240C"/>
    <w:rPr>
      <w:lang w:val="de-DE" w:eastAsia="de-DE"/>
    </w:rPr>
  </w:style>
  <w:style w:type="paragraph" w:customStyle="1" w:styleId="E79EF000DEC5495BB5EBF407364841EB">
    <w:name w:val="E79EF000DEC5495BB5EBF407364841EB"/>
    <w:rsid w:val="00DB240C"/>
    <w:rPr>
      <w:lang w:val="de-DE" w:eastAsia="de-DE"/>
    </w:rPr>
  </w:style>
  <w:style w:type="paragraph" w:customStyle="1" w:styleId="B879093B48EC4732A78EC4185AEC7C2A">
    <w:name w:val="B879093B48EC4732A78EC4185AEC7C2A"/>
    <w:rsid w:val="00DB240C"/>
    <w:rPr>
      <w:lang w:val="de-DE" w:eastAsia="de-DE"/>
    </w:rPr>
  </w:style>
  <w:style w:type="paragraph" w:customStyle="1" w:styleId="51C489A44EC04BE5A21242CD7FC6490F">
    <w:name w:val="51C489A44EC04BE5A21242CD7FC6490F"/>
    <w:rsid w:val="00DB240C"/>
    <w:rPr>
      <w:lang w:val="de-DE" w:eastAsia="de-DE"/>
    </w:rPr>
  </w:style>
  <w:style w:type="paragraph" w:customStyle="1" w:styleId="1EF29AE9155B469E86751905D74A7EA1">
    <w:name w:val="1EF29AE9155B469E86751905D74A7EA1"/>
    <w:rsid w:val="00DB240C"/>
    <w:rPr>
      <w:lang w:val="de-DE" w:eastAsia="de-DE"/>
    </w:rPr>
  </w:style>
  <w:style w:type="paragraph" w:customStyle="1" w:styleId="811F9C58A2A74129BBF29A4C6691F2DF">
    <w:name w:val="811F9C58A2A74129BBF29A4C6691F2DF"/>
    <w:rsid w:val="00DB240C"/>
    <w:rPr>
      <w:lang w:val="de-DE" w:eastAsia="de-DE"/>
    </w:rPr>
  </w:style>
  <w:style w:type="paragraph" w:customStyle="1" w:styleId="8B216C35045B49CB81EE26D05C835C94">
    <w:name w:val="8B216C35045B49CB81EE26D05C835C94"/>
    <w:rsid w:val="00DB240C"/>
    <w:rPr>
      <w:lang w:val="de-DE" w:eastAsia="de-DE"/>
    </w:rPr>
  </w:style>
  <w:style w:type="paragraph" w:customStyle="1" w:styleId="567DFB1A65CD438A8A68BFD4EE4B3135">
    <w:name w:val="567DFB1A65CD438A8A68BFD4EE4B3135"/>
    <w:rsid w:val="00DB240C"/>
    <w:rPr>
      <w:lang w:val="de-DE" w:eastAsia="de-DE"/>
    </w:rPr>
  </w:style>
  <w:style w:type="paragraph" w:customStyle="1" w:styleId="C30142012D764ABBB7FF7BF4D7CD5A35">
    <w:name w:val="C30142012D764ABBB7FF7BF4D7CD5A35"/>
    <w:rsid w:val="00DB240C"/>
    <w:rPr>
      <w:lang w:val="de-DE" w:eastAsia="de-DE"/>
    </w:rPr>
  </w:style>
  <w:style w:type="paragraph" w:customStyle="1" w:styleId="AC141B55C1EF4AAAA5BB6C1ABF678113">
    <w:name w:val="AC141B55C1EF4AAAA5BB6C1ABF678113"/>
    <w:rsid w:val="00DB240C"/>
    <w:rPr>
      <w:lang w:val="de-DE" w:eastAsia="de-DE"/>
    </w:rPr>
  </w:style>
  <w:style w:type="paragraph" w:customStyle="1" w:styleId="78A4CAF7ED174D26B5572C3201730370">
    <w:name w:val="78A4CAF7ED174D26B5572C3201730370"/>
    <w:rsid w:val="00DB240C"/>
    <w:rPr>
      <w:lang w:val="de-DE" w:eastAsia="de-DE"/>
    </w:rPr>
  </w:style>
  <w:style w:type="paragraph" w:customStyle="1" w:styleId="CCC9C64CB0BF48D9890890E7140BCC06">
    <w:name w:val="CCC9C64CB0BF48D9890890E7140BCC06"/>
    <w:rsid w:val="00DB240C"/>
    <w:rPr>
      <w:lang w:val="de-DE" w:eastAsia="de-DE"/>
    </w:rPr>
  </w:style>
  <w:style w:type="paragraph" w:customStyle="1" w:styleId="DC7E2A5BA20C49009576DD4897889BAD">
    <w:name w:val="DC7E2A5BA20C49009576DD4897889BAD"/>
    <w:rsid w:val="00DB240C"/>
    <w:rPr>
      <w:lang w:val="de-DE" w:eastAsia="de-DE"/>
    </w:rPr>
  </w:style>
  <w:style w:type="paragraph" w:customStyle="1" w:styleId="F28317D56E82421A8C9825371A240080">
    <w:name w:val="F28317D56E82421A8C9825371A240080"/>
    <w:rsid w:val="00DB240C"/>
    <w:rPr>
      <w:lang w:val="de-DE" w:eastAsia="de-DE"/>
    </w:rPr>
  </w:style>
  <w:style w:type="paragraph" w:customStyle="1" w:styleId="81AF52617124492D990DC6DC4E43B3F4">
    <w:name w:val="81AF52617124492D990DC6DC4E43B3F4"/>
    <w:rsid w:val="00DB240C"/>
    <w:rPr>
      <w:lang w:val="de-DE" w:eastAsia="de-DE"/>
    </w:rPr>
  </w:style>
  <w:style w:type="paragraph" w:customStyle="1" w:styleId="FF1EE9D508F54E358FE0E04D83F5DE05">
    <w:name w:val="FF1EE9D508F54E358FE0E04D83F5DE05"/>
    <w:rsid w:val="00DB240C"/>
    <w:rPr>
      <w:lang w:val="de-DE" w:eastAsia="de-DE"/>
    </w:rPr>
  </w:style>
  <w:style w:type="paragraph" w:customStyle="1" w:styleId="41CD31755DE14125B1538C63CCFD0119">
    <w:name w:val="41CD31755DE14125B1538C63CCFD0119"/>
    <w:rsid w:val="00DB240C"/>
    <w:rPr>
      <w:lang w:val="de-DE" w:eastAsia="de-DE"/>
    </w:rPr>
  </w:style>
  <w:style w:type="paragraph" w:customStyle="1" w:styleId="C17100852D4441D29BE1E77442273F58">
    <w:name w:val="C17100852D4441D29BE1E77442273F58"/>
    <w:rsid w:val="00DB240C"/>
    <w:rPr>
      <w:lang w:val="de-DE" w:eastAsia="de-DE"/>
    </w:rPr>
  </w:style>
  <w:style w:type="paragraph" w:customStyle="1" w:styleId="7694C6067196414D9D59CEA51D7A3B8A">
    <w:name w:val="7694C6067196414D9D59CEA51D7A3B8A"/>
    <w:rsid w:val="00DB240C"/>
    <w:rPr>
      <w:lang w:val="de-DE" w:eastAsia="de-DE"/>
    </w:rPr>
  </w:style>
  <w:style w:type="paragraph" w:customStyle="1" w:styleId="B1ABC33ECC864629B64685026989FCD7">
    <w:name w:val="B1ABC33ECC864629B64685026989FCD7"/>
    <w:rsid w:val="00DB240C"/>
    <w:rPr>
      <w:lang w:val="de-DE" w:eastAsia="de-DE"/>
    </w:rPr>
  </w:style>
  <w:style w:type="paragraph" w:customStyle="1" w:styleId="CE6DE06750B9498CB51FB3B4E45BF803">
    <w:name w:val="CE6DE06750B9498CB51FB3B4E45BF803"/>
    <w:rsid w:val="00DB240C"/>
    <w:rPr>
      <w:lang w:val="de-DE" w:eastAsia="de-DE"/>
    </w:rPr>
  </w:style>
  <w:style w:type="paragraph" w:customStyle="1" w:styleId="27D6C37D9F15468580110C5FFDE639FE">
    <w:name w:val="27D6C37D9F15468580110C5FFDE639FE"/>
    <w:rsid w:val="00DB240C"/>
    <w:rPr>
      <w:lang w:val="de-DE" w:eastAsia="de-DE"/>
    </w:rPr>
  </w:style>
  <w:style w:type="paragraph" w:customStyle="1" w:styleId="420B5096BC44422B8C7B08326257BD1A">
    <w:name w:val="420B5096BC44422B8C7B08326257BD1A"/>
    <w:rsid w:val="00DB240C"/>
    <w:rPr>
      <w:lang w:val="de-DE" w:eastAsia="de-DE"/>
    </w:rPr>
  </w:style>
  <w:style w:type="paragraph" w:customStyle="1" w:styleId="942C783A17E4427EADF42F7EE651C202">
    <w:name w:val="942C783A17E4427EADF42F7EE651C202"/>
    <w:rsid w:val="00DB240C"/>
    <w:rPr>
      <w:lang w:val="de-DE" w:eastAsia="de-DE"/>
    </w:rPr>
  </w:style>
  <w:style w:type="paragraph" w:customStyle="1" w:styleId="8E3D56C1B71740B189D6F470B976B753">
    <w:name w:val="8E3D56C1B71740B189D6F470B976B753"/>
    <w:rsid w:val="00DB240C"/>
    <w:rPr>
      <w:lang w:val="de-DE" w:eastAsia="de-DE"/>
    </w:rPr>
  </w:style>
  <w:style w:type="paragraph" w:customStyle="1" w:styleId="8D6ED94C5F9840289257E38342BFF549">
    <w:name w:val="8D6ED94C5F9840289257E38342BFF549"/>
    <w:rsid w:val="00DB240C"/>
    <w:rPr>
      <w:lang w:val="de-DE" w:eastAsia="de-DE"/>
    </w:rPr>
  </w:style>
  <w:style w:type="paragraph" w:customStyle="1" w:styleId="B6E980674CB8429C984824859C43F4F6">
    <w:name w:val="B6E980674CB8429C984824859C43F4F6"/>
    <w:rsid w:val="00DB240C"/>
    <w:rPr>
      <w:lang w:val="de-DE" w:eastAsia="de-DE"/>
    </w:rPr>
  </w:style>
  <w:style w:type="paragraph" w:customStyle="1" w:styleId="391ABA90A09A4108BC19CA6F67AAF8DB">
    <w:name w:val="391ABA90A09A4108BC19CA6F67AAF8DB"/>
    <w:rsid w:val="00DB240C"/>
    <w:rPr>
      <w:lang w:val="de-DE" w:eastAsia="de-DE"/>
    </w:rPr>
  </w:style>
  <w:style w:type="paragraph" w:customStyle="1" w:styleId="BAB929C194914C52BA6D3704C8E6340E">
    <w:name w:val="BAB929C194914C52BA6D3704C8E6340E"/>
    <w:rsid w:val="00DB240C"/>
    <w:rPr>
      <w:lang w:val="de-DE" w:eastAsia="de-DE"/>
    </w:rPr>
  </w:style>
  <w:style w:type="paragraph" w:customStyle="1" w:styleId="39AEBAD7C4624ADD9226DBFAED67CAAD">
    <w:name w:val="39AEBAD7C4624ADD9226DBFAED67CAAD"/>
    <w:rsid w:val="00DB240C"/>
    <w:rPr>
      <w:lang w:val="de-DE" w:eastAsia="de-DE"/>
    </w:rPr>
  </w:style>
  <w:style w:type="paragraph" w:customStyle="1" w:styleId="D4A2B06C44974351890E2B7645FACEC1">
    <w:name w:val="D4A2B06C44974351890E2B7645FACEC1"/>
    <w:rsid w:val="00DB240C"/>
    <w:rPr>
      <w:lang w:val="de-DE" w:eastAsia="de-DE"/>
    </w:rPr>
  </w:style>
  <w:style w:type="paragraph" w:customStyle="1" w:styleId="E2DD2FF93C9044658B6600E3A9B4E1E8">
    <w:name w:val="E2DD2FF93C9044658B6600E3A9B4E1E8"/>
    <w:rsid w:val="00DB240C"/>
    <w:rPr>
      <w:lang w:val="de-DE" w:eastAsia="de-DE"/>
    </w:rPr>
  </w:style>
  <w:style w:type="paragraph" w:customStyle="1" w:styleId="72BB35E654E5478F98D7AD1B32E3E0E6">
    <w:name w:val="72BB35E654E5478F98D7AD1B32E3E0E6"/>
    <w:rsid w:val="00DB240C"/>
    <w:rPr>
      <w:lang w:val="de-DE" w:eastAsia="de-DE"/>
    </w:rPr>
  </w:style>
  <w:style w:type="paragraph" w:customStyle="1" w:styleId="EB73F03411F341EA81C4D3EC781B02E1">
    <w:name w:val="EB73F03411F341EA81C4D3EC781B02E1"/>
    <w:rsid w:val="00DB240C"/>
    <w:rPr>
      <w:lang w:val="de-DE" w:eastAsia="de-DE"/>
    </w:rPr>
  </w:style>
  <w:style w:type="paragraph" w:customStyle="1" w:styleId="740C660CC6994E86B1319A99637D9648">
    <w:name w:val="740C660CC6994E86B1319A99637D9648"/>
    <w:rsid w:val="00DB240C"/>
    <w:rPr>
      <w:lang w:val="de-DE" w:eastAsia="de-DE"/>
    </w:rPr>
  </w:style>
  <w:style w:type="paragraph" w:customStyle="1" w:styleId="FC10571683064EC88954B8B037F0828C">
    <w:name w:val="FC10571683064EC88954B8B037F0828C"/>
    <w:rsid w:val="00DB240C"/>
    <w:rPr>
      <w:lang w:val="de-DE" w:eastAsia="de-DE"/>
    </w:rPr>
  </w:style>
  <w:style w:type="paragraph" w:customStyle="1" w:styleId="8922B01ECE1843B992817ADAD9EDD6D6">
    <w:name w:val="8922B01ECE1843B992817ADAD9EDD6D6"/>
    <w:rsid w:val="00DB240C"/>
    <w:rPr>
      <w:lang w:val="de-DE" w:eastAsia="de-DE"/>
    </w:rPr>
  </w:style>
  <w:style w:type="paragraph" w:customStyle="1" w:styleId="DE031E487FA742EBB118E0EDFBF127F9">
    <w:name w:val="DE031E487FA742EBB118E0EDFBF127F9"/>
    <w:rsid w:val="00DB240C"/>
    <w:rPr>
      <w:lang w:val="de-DE" w:eastAsia="de-DE"/>
    </w:rPr>
  </w:style>
  <w:style w:type="paragraph" w:customStyle="1" w:styleId="B198BA36AC69400A98A4A0FFC791CE01">
    <w:name w:val="B198BA36AC69400A98A4A0FFC791CE01"/>
    <w:rsid w:val="00DB240C"/>
    <w:rPr>
      <w:lang w:val="de-DE" w:eastAsia="de-DE"/>
    </w:rPr>
  </w:style>
  <w:style w:type="paragraph" w:customStyle="1" w:styleId="0E713B5F399F47AC8FB919098086DE5D">
    <w:name w:val="0E713B5F399F47AC8FB919098086DE5D"/>
    <w:rsid w:val="00DB240C"/>
    <w:rPr>
      <w:lang w:val="de-DE" w:eastAsia="de-DE"/>
    </w:rPr>
  </w:style>
  <w:style w:type="paragraph" w:customStyle="1" w:styleId="C899957C6A054CAFACE42AE42C198271">
    <w:name w:val="C899957C6A054CAFACE42AE42C198271"/>
    <w:rsid w:val="00DB240C"/>
    <w:rPr>
      <w:lang w:val="de-DE" w:eastAsia="de-DE"/>
    </w:rPr>
  </w:style>
  <w:style w:type="paragraph" w:customStyle="1" w:styleId="BD00AA01CE4548D5AFC3952927979ADF">
    <w:name w:val="BD00AA01CE4548D5AFC3952927979ADF"/>
    <w:rsid w:val="00DB240C"/>
    <w:rPr>
      <w:lang w:val="de-DE" w:eastAsia="de-DE"/>
    </w:rPr>
  </w:style>
  <w:style w:type="paragraph" w:customStyle="1" w:styleId="9B58E30E46B54CD5A27759F43F7F10F3">
    <w:name w:val="9B58E30E46B54CD5A27759F43F7F10F3"/>
    <w:rsid w:val="00DB240C"/>
    <w:rPr>
      <w:lang w:val="de-DE" w:eastAsia="de-DE"/>
    </w:rPr>
  </w:style>
  <w:style w:type="paragraph" w:customStyle="1" w:styleId="696188CBA9754413AFA3E80510B667EA">
    <w:name w:val="696188CBA9754413AFA3E80510B667EA"/>
    <w:rsid w:val="00DB240C"/>
    <w:rPr>
      <w:lang w:val="de-DE" w:eastAsia="de-DE"/>
    </w:rPr>
  </w:style>
  <w:style w:type="paragraph" w:customStyle="1" w:styleId="DEA21E12B1B24432A13305ED760C97AE">
    <w:name w:val="DEA21E12B1B24432A13305ED760C97AE"/>
    <w:rsid w:val="00DB240C"/>
    <w:rPr>
      <w:lang w:val="de-DE" w:eastAsia="de-DE"/>
    </w:rPr>
  </w:style>
  <w:style w:type="paragraph" w:customStyle="1" w:styleId="689DE68E58B9439BA3D0D7D7129D31AF">
    <w:name w:val="689DE68E58B9439BA3D0D7D7129D31AF"/>
    <w:rsid w:val="00DB240C"/>
    <w:rPr>
      <w:lang w:val="de-DE" w:eastAsia="de-DE"/>
    </w:rPr>
  </w:style>
  <w:style w:type="paragraph" w:customStyle="1" w:styleId="EE4C9832629943B1BA1C3CF39891709B">
    <w:name w:val="EE4C9832629943B1BA1C3CF39891709B"/>
    <w:rsid w:val="00DB240C"/>
    <w:rPr>
      <w:lang w:val="de-DE" w:eastAsia="de-DE"/>
    </w:rPr>
  </w:style>
  <w:style w:type="paragraph" w:customStyle="1" w:styleId="3CEBF66A5D7746A6A2179B1F00B435D3">
    <w:name w:val="3CEBF66A5D7746A6A2179B1F00B435D3"/>
    <w:rsid w:val="00DB240C"/>
    <w:rPr>
      <w:lang w:val="de-DE" w:eastAsia="de-DE"/>
    </w:rPr>
  </w:style>
  <w:style w:type="paragraph" w:customStyle="1" w:styleId="0389234963884735BA7C1A5CA02C4428">
    <w:name w:val="0389234963884735BA7C1A5CA02C4428"/>
    <w:rsid w:val="00DB240C"/>
    <w:rPr>
      <w:lang w:val="de-DE" w:eastAsia="de-DE"/>
    </w:rPr>
  </w:style>
  <w:style w:type="paragraph" w:customStyle="1" w:styleId="2A29A1A5B8284906988A4113E56B1007">
    <w:name w:val="2A29A1A5B8284906988A4113E56B1007"/>
    <w:rsid w:val="00DB240C"/>
    <w:rPr>
      <w:lang w:val="de-DE" w:eastAsia="de-DE"/>
    </w:rPr>
  </w:style>
  <w:style w:type="paragraph" w:customStyle="1" w:styleId="DF7D8FD42A3D48C28556E72D48953576">
    <w:name w:val="DF7D8FD42A3D48C28556E72D48953576"/>
    <w:rsid w:val="00DB240C"/>
    <w:rPr>
      <w:lang w:val="de-DE" w:eastAsia="de-DE"/>
    </w:rPr>
  </w:style>
  <w:style w:type="paragraph" w:customStyle="1" w:styleId="44CFBD7315CA42CC96A0B3CB82F6ABFF">
    <w:name w:val="44CFBD7315CA42CC96A0B3CB82F6ABFF"/>
    <w:rsid w:val="00DB240C"/>
    <w:rPr>
      <w:lang w:val="de-DE" w:eastAsia="de-DE"/>
    </w:rPr>
  </w:style>
  <w:style w:type="paragraph" w:customStyle="1" w:styleId="881FB54D759948978CA0C9F6129CE264">
    <w:name w:val="881FB54D759948978CA0C9F6129CE264"/>
    <w:rsid w:val="00DB240C"/>
    <w:rPr>
      <w:lang w:val="de-DE" w:eastAsia="de-DE"/>
    </w:rPr>
  </w:style>
  <w:style w:type="paragraph" w:customStyle="1" w:styleId="FBB15F7CC5C14A0AA88DC75817659AAB">
    <w:name w:val="FBB15F7CC5C14A0AA88DC75817659AAB"/>
    <w:rsid w:val="00DB240C"/>
    <w:rPr>
      <w:lang w:val="de-DE" w:eastAsia="de-DE"/>
    </w:rPr>
  </w:style>
  <w:style w:type="paragraph" w:customStyle="1" w:styleId="7BD866DE13C14D1CB4D87A9422B0F0FB">
    <w:name w:val="7BD866DE13C14D1CB4D87A9422B0F0FB"/>
    <w:rsid w:val="00DB240C"/>
    <w:rPr>
      <w:lang w:val="de-DE" w:eastAsia="de-DE"/>
    </w:rPr>
  </w:style>
  <w:style w:type="paragraph" w:customStyle="1" w:styleId="AAA359166A2B4084BD2F658C79491E69">
    <w:name w:val="AAA359166A2B4084BD2F658C79491E69"/>
    <w:rsid w:val="00DB240C"/>
    <w:rPr>
      <w:lang w:val="de-DE" w:eastAsia="de-DE"/>
    </w:rPr>
  </w:style>
  <w:style w:type="paragraph" w:customStyle="1" w:styleId="504C6931E6AD4B449E64ED32C744DE6C">
    <w:name w:val="504C6931E6AD4B449E64ED32C744DE6C"/>
    <w:rsid w:val="00DB240C"/>
    <w:rPr>
      <w:lang w:val="de-DE" w:eastAsia="de-DE"/>
    </w:rPr>
  </w:style>
  <w:style w:type="paragraph" w:customStyle="1" w:styleId="88F81D03B2804C93875C2FA6B2843C0E">
    <w:name w:val="88F81D03B2804C93875C2FA6B2843C0E"/>
    <w:rsid w:val="00DB240C"/>
    <w:rPr>
      <w:lang w:val="de-DE" w:eastAsia="de-DE"/>
    </w:rPr>
  </w:style>
  <w:style w:type="paragraph" w:customStyle="1" w:styleId="01E0B77252AC467881097AAE08F9A74E">
    <w:name w:val="01E0B77252AC467881097AAE08F9A74E"/>
    <w:rsid w:val="00DB240C"/>
    <w:rPr>
      <w:lang w:val="de-DE" w:eastAsia="de-DE"/>
    </w:rPr>
  </w:style>
  <w:style w:type="paragraph" w:customStyle="1" w:styleId="A2D3DEE7E97749A981C84FF8F2A15D34">
    <w:name w:val="A2D3DEE7E97749A981C84FF8F2A15D34"/>
    <w:rsid w:val="00DB240C"/>
    <w:rPr>
      <w:lang w:val="de-DE" w:eastAsia="de-DE"/>
    </w:rPr>
  </w:style>
  <w:style w:type="paragraph" w:customStyle="1" w:styleId="2CBD3B4974C14A7A8C30301A13C978AE">
    <w:name w:val="2CBD3B4974C14A7A8C30301A13C978AE"/>
    <w:rsid w:val="00DB240C"/>
    <w:rPr>
      <w:lang w:val="de-DE" w:eastAsia="de-DE"/>
    </w:rPr>
  </w:style>
  <w:style w:type="paragraph" w:customStyle="1" w:styleId="B597326ED9FE4041AF5F7342DA5BA669">
    <w:name w:val="B597326ED9FE4041AF5F7342DA5BA669"/>
    <w:rsid w:val="00DB240C"/>
    <w:rPr>
      <w:lang w:val="de-DE" w:eastAsia="de-DE"/>
    </w:rPr>
  </w:style>
  <w:style w:type="paragraph" w:customStyle="1" w:styleId="0DC38501E7F04E2DB8844991DCCA12B5">
    <w:name w:val="0DC38501E7F04E2DB8844991DCCA12B5"/>
    <w:rsid w:val="00DB240C"/>
    <w:rPr>
      <w:lang w:val="de-DE" w:eastAsia="de-DE"/>
    </w:rPr>
  </w:style>
  <w:style w:type="paragraph" w:customStyle="1" w:styleId="A69A9FB0339E49C59C4978B5FD2478CA">
    <w:name w:val="A69A9FB0339E49C59C4978B5FD2478CA"/>
    <w:rsid w:val="00DB240C"/>
    <w:rPr>
      <w:lang w:val="de-DE" w:eastAsia="de-DE"/>
    </w:rPr>
  </w:style>
  <w:style w:type="paragraph" w:customStyle="1" w:styleId="F683C1AA6C174F4488075800FD2031AB">
    <w:name w:val="F683C1AA6C174F4488075800FD2031AB"/>
    <w:rsid w:val="00DB240C"/>
    <w:rPr>
      <w:lang w:val="de-DE" w:eastAsia="de-DE"/>
    </w:rPr>
  </w:style>
  <w:style w:type="paragraph" w:customStyle="1" w:styleId="EDF80D7C4B844B25B44D52D1781BF5F7">
    <w:name w:val="EDF80D7C4B844B25B44D52D1781BF5F7"/>
    <w:rsid w:val="00DB240C"/>
    <w:rPr>
      <w:lang w:val="de-DE" w:eastAsia="de-DE"/>
    </w:rPr>
  </w:style>
  <w:style w:type="paragraph" w:customStyle="1" w:styleId="67B3C24615D14B8FBC267F6625CAC2EE">
    <w:name w:val="67B3C24615D14B8FBC267F6625CAC2EE"/>
    <w:rsid w:val="00DB240C"/>
    <w:rPr>
      <w:lang w:val="de-DE" w:eastAsia="de-DE"/>
    </w:rPr>
  </w:style>
  <w:style w:type="paragraph" w:customStyle="1" w:styleId="372E54B394F24E0C8FFC5A5184A85B38">
    <w:name w:val="372E54B394F24E0C8FFC5A5184A85B38"/>
    <w:rsid w:val="00DB240C"/>
    <w:rPr>
      <w:lang w:val="de-DE" w:eastAsia="de-DE"/>
    </w:rPr>
  </w:style>
  <w:style w:type="paragraph" w:customStyle="1" w:styleId="78035BFB647E4DADB168FD59E8BACCDB">
    <w:name w:val="78035BFB647E4DADB168FD59E8BACCDB"/>
    <w:rsid w:val="00DB240C"/>
    <w:rPr>
      <w:lang w:val="de-DE" w:eastAsia="de-DE"/>
    </w:rPr>
  </w:style>
  <w:style w:type="paragraph" w:customStyle="1" w:styleId="45CB8107D97C40BC87AE2EF13EAD5CD8">
    <w:name w:val="45CB8107D97C40BC87AE2EF13EAD5CD8"/>
    <w:rsid w:val="00DB240C"/>
    <w:rPr>
      <w:lang w:val="de-DE" w:eastAsia="de-DE"/>
    </w:rPr>
  </w:style>
  <w:style w:type="paragraph" w:customStyle="1" w:styleId="319BB8F93DA747F0A534A3089DC0B156">
    <w:name w:val="319BB8F93DA747F0A534A3089DC0B156"/>
    <w:rsid w:val="00DB240C"/>
    <w:rPr>
      <w:lang w:val="de-DE" w:eastAsia="de-DE"/>
    </w:rPr>
  </w:style>
  <w:style w:type="paragraph" w:customStyle="1" w:styleId="DB3F210158EC4DC788217FE46DA63884">
    <w:name w:val="DB3F210158EC4DC788217FE46DA63884"/>
    <w:rsid w:val="00DB240C"/>
    <w:rPr>
      <w:lang w:val="de-DE" w:eastAsia="de-DE"/>
    </w:rPr>
  </w:style>
  <w:style w:type="paragraph" w:customStyle="1" w:styleId="E26F03D8FF9D458B81072A4DEB3E5F85">
    <w:name w:val="E26F03D8FF9D458B81072A4DEB3E5F85"/>
    <w:rsid w:val="00DB240C"/>
    <w:rPr>
      <w:lang w:val="de-DE" w:eastAsia="de-DE"/>
    </w:rPr>
  </w:style>
  <w:style w:type="paragraph" w:customStyle="1" w:styleId="86DA3B41C2844A6FA861CAA3A638C893">
    <w:name w:val="86DA3B41C2844A6FA861CAA3A638C893"/>
    <w:rsid w:val="00DB240C"/>
    <w:rPr>
      <w:lang w:val="de-DE" w:eastAsia="de-DE"/>
    </w:rPr>
  </w:style>
  <w:style w:type="paragraph" w:customStyle="1" w:styleId="0A437467606D439EB2103200122DFB94">
    <w:name w:val="0A437467606D439EB2103200122DFB94"/>
    <w:rsid w:val="00DB240C"/>
    <w:rPr>
      <w:lang w:val="de-DE" w:eastAsia="de-DE"/>
    </w:rPr>
  </w:style>
  <w:style w:type="paragraph" w:customStyle="1" w:styleId="E644E005E9594265BA0D172FF0DCA393">
    <w:name w:val="E644E005E9594265BA0D172FF0DCA393"/>
    <w:rsid w:val="00DB240C"/>
    <w:rPr>
      <w:lang w:val="de-DE" w:eastAsia="de-DE"/>
    </w:rPr>
  </w:style>
  <w:style w:type="paragraph" w:customStyle="1" w:styleId="627B849B253B43E699CD4CF328C9C168">
    <w:name w:val="627B849B253B43E699CD4CF328C9C168"/>
    <w:rsid w:val="00DB240C"/>
    <w:rPr>
      <w:lang w:val="de-DE" w:eastAsia="de-DE"/>
    </w:rPr>
  </w:style>
  <w:style w:type="paragraph" w:customStyle="1" w:styleId="EC068B5E53D9459699E531B04D60F6E6">
    <w:name w:val="EC068B5E53D9459699E531B04D60F6E6"/>
    <w:rsid w:val="00DB240C"/>
    <w:rPr>
      <w:lang w:val="de-DE" w:eastAsia="de-DE"/>
    </w:rPr>
  </w:style>
  <w:style w:type="paragraph" w:customStyle="1" w:styleId="468AE21FA3504D9EBC5120BBED2A48FB">
    <w:name w:val="468AE21FA3504D9EBC5120BBED2A48FB"/>
    <w:rsid w:val="00DB240C"/>
    <w:rPr>
      <w:lang w:val="de-DE" w:eastAsia="de-DE"/>
    </w:rPr>
  </w:style>
  <w:style w:type="paragraph" w:customStyle="1" w:styleId="5C8535AF3B294102AEC06678405666F4">
    <w:name w:val="5C8535AF3B294102AEC06678405666F4"/>
    <w:rsid w:val="00DB240C"/>
    <w:rPr>
      <w:lang w:val="de-DE" w:eastAsia="de-DE"/>
    </w:rPr>
  </w:style>
  <w:style w:type="paragraph" w:customStyle="1" w:styleId="79F165A46D574D59B330C5293ACE9755">
    <w:name w:val="79F165A46D574D59B330C5293ACE9755"/>
    <w:rsid w:val="00DB240C"/>
    <w:rPr>
      <w:lang w:val="de-DE" w:eastAsia="de-DE"/>
    </w:rPr>
  </w:style>
  <w:style w:type="paragraph" w:customStyle="1" w:styleId="7D4F1D69D4A647F5A405B187329DCD0C">
    <w:name w:val="7D4F1D69D4A647F5A405B187329DCD0C"/>
    <w:rsid w:val="00DB240C"/>
    <w:rPr>
      <w:lang w:val="de-DE" w:eastAsia="de-DE"/>
    </w:rPr>
  </w:style>
  <w:style w:type="paragraph" w:customStyle="1" w:styleId="288E72949E654E639753A08DE1ED8917">
    <w:name w:val="288E72949E654E639753A08DE1ED8917"/>
    <w:rsid w:val="00DB240C"/>
    <w:rPr>
      <w:lang w:val="de-DE" w:eastAsia="de-DE"/>
    </w:rPr>
  </w:style>
  <w:style w:type="paragraph" w:customStyle="1" w:styleId="1C9B73381CBC4A639C9A8366CF8F720C">
    <w:name w:val="1C9B73381CBC4A639C9A8366CF8F720C"/>
    <w:rsid w:val="00DB240C"/>
    <w:rPr>
      <w:lang w:val="de-DE" w:eastAsia="de-DE"/>
    </w:rPr>
  </w:style>
  <w:style w:type="paragraph" w:customStyle="1" w:styleId="2D731B5881B849059CFB73A8997138B7">
    <w:name w:val="2D731B5881B849059CFB73A8997138B7"/>
    <w:rsid w:val="00DB240C"/>
    <w:rPr>
      <w:lang w:val="de-DE" w:eastAsia="de-DE"/>
    </w:rPr>
  </w:style>
  <w:style w:type="paragraph" w:customStyle="1" w:styleId="E3CBCAC2A1E84387A49C59A2BF3B7127">
    <w:name w:val="E3CBCAC2A1E84387A49C59A2BF3B7127"/>
    <w:rsid w:val="00DB240C"/>
    <w:rPr>
      <w:lang w:val="de-DE" w:eastAsia="de-DE"/>
    </w:rPr>
  </w:style>
  <w:style w:type="paragraph" w:customStyle="1" w:styleId="77F96DD2AD244DFABB9C44BF0D0DEC0C">
    <w:name w:val="77F96DD2AD244DFABB9C44BF0D0DEC0C"/>
    <w:rsid w:val="00DB240C"/>
    <w:rPr>
      <w:lang w:val="de-DE" w:eastAsia="de-DE"/>
    </w:rPr>
  </w:style>
  <w:style w:type="paragraph" w:customStyle="1" w:styleId="8AD116F3F51449968E002D53EC454C52">
    <w:name w:val="8AD116F3F51449968E002D53EC454C52"/>
    <w:rsid w:val="00DB240C"/>
    <w:rPr>
      <w:lang w:val="de-DE" w:eastAsia="de-DE"/>
    </w:rPr>
  </w:style>
  <w:style w:type="paragraph" w:customStyle="1" w:styleId="CCCC3AB180AA4326B15688713EC45E43">
    <w:name w:val="CCCC3AB180AA4326B15688713EC45E43"/>
    <w:rsid w:val="00DB240C"/>
    <w:rPr>
      <w:lang w:val="de-DE" w:eastAsia="de-DE"/>
    </w:rPr>
  </w:style>
  <w:style w:type="paragraph" w:customStyle="1" w:styleId="2731CC1632924D2DB2393394410DF54D">
    <w:name w:val="2731CC1632924D2DB2393394410DF54D"/>
    <w:rsid w:val="00DB240C"/>
    <w:rPr>
      <w:lang w:val="de-DE" w:eastAsia="de-DE"/>
    </w:rPr>
  </w:style>
  <w:style w:type="paragraph" w:customStyle="1" w:styleId="39B4A59E3C5D4FBF9ABF4F5DF2D9B20C">
    <w:name w:val="39B4A59E3C5D4FBF9ABF4F5DF2D9B20C"/>
    <w:rsid w:val="00DB240C"/>
    <w:rPr>
      <w:lang w:val="de-DE" w:eastAsia="de-DE"/>
    </w:rPr>
  </w:style>
  <w:style w:type="paragraph" w:customStyle="1" w:styleId="782EAE48BA5C4A928A9AA17C644DCC45">
    <w:name w:val="782EAE48BA5C4A928A9AA17C644DCC45"/>
    <w:rsid w:val="00DB240C"/>
    <w:rPr>
      <w:lang w:val="de-DE" w:eastAsia="de-DE"/>
    </w:rPr>
  </w:style>
  <w:style w:type="paragraph" w:customStyle="1" w:styleId="12E37829F4FB485BAE37C43D88F45622">
    <w:name w:val="12E37829F4FB485BAE37C43D88F45622"/>
    <w:rsid w:val="00DB240C"/>
    <w:rPr>
      <w:lang w:val="de-DE" w:eastAsia="de-DE"/>
    </w:rPr>
  </w:style>
  <w:style w:type="paragraph" w:customStyle="1" w:styleId="C273B30A5F444E59B83AE0CE09CA266C">
    <w:name w:val="C273B30A5F444E59B83AE0CE09CA266C"/>
    <w:rsid w:val="00DB240C"/>
    <w:rPr>
      <w:lang w:val="de-DE" w:eastAsia="de-DE"/>
    </w:rPr>
  </w:style>
  <w:style w:type="paragraph" w:customStyle="1" w:styleId="F55A2B53062B4EE2978316BFD86CCB7D">
    <w:name w:val="F55A2B53062B4EE2978316BFD86CCB7D"/>
    <w:rsid w:val="00DB240C"/>
    <w:rPr>
      <w:lang w:val="de-DE" w:eastAsia="de-DE"/>
    </w:rPr>
  </w:style>
  <w:style w:type="paragraph" w:customStyle="1" w:styleId="1EA17474DD7E49EFA066AB248A5398F5">
    <w:name w:val="1EA17474DD7E49EFA066AB248A5398F5"/>
    <w:rsid w:val="00DB240C"/>
    <w:rPr>
      <w:lang w:val="de-DE" w:eastAsia="de-DE"/>
    </w:rPr>
  </w:style>
  <w:style w:type="paragraph" w:customStyle="1" w:styleId="C1613BFCA6384432A4963C531AF913E6">
    <w:name w:val="C1613BFCA6384432A4963C531AF913E6"/>
    <w:rsid w:val="00DB240C"/>
    <w:rPr>
      <w:lang w:val="de-DE" w:eastAsia="de-DE"/>
    </w:rPr>
  </w:style>
  <w:style w:type="paragraph" w:customStyle="1" w:styleId="07280C6AB65E40219B3F8D6C055A6B9A">
    <w:name w:val="07280C6AB65E40219B3F8D6C055A6B9A"/>
    <w:rsid w:val="00DB240C"/>
    <w:rPr>
      <w:lang w:val="de-DE" w:eastAsia="de-DE"/>
    </w:rPr>
  </w:style>
  <w:style w:type="paragraph" w:customStyle="1" w:styleId="197D3EF53A1649078068842D656CF096">
    <w:name w:val="197D3EF53A1649078068842D656CF096"/>
    <w:rsid w:val="00DB240C"/>
    <w:rPr>
      <w:lang w:val="de-DE" w:eastAsia="de-DE"/>
    </w:rPr>
  </w:style>
  <w:style w:type="paragraph" w:customStyle="1" w:styleId="BE0D7A8432E54C159D089A6825D5EF1B">
    <w:name w:val="BE0D7A8432E54C159D089A6825D5EF1B"/>
    <w:rsid w:val="00DB240C"/>
    <w:rPr>
      <w:lang w:val="de-DE" w:eastAsia="de-DE"/>
    </w:rPr>
  </w:style>
  <w:style w:type="paragraph" w:customStyle="1" w:styleId="E6B15EFE71D9423797CB9AC3C2B1735E">
    <w:name w:val="E6B15EFE71D9423797CB9AC3C2B1735E"/>
    <w:rsid w:val="00DB240C"/>
    <w:rPr>
      <w:lang w:val="de-DE" w:eastAsia="de-DE"/>
    </w:rPr>
  </w:style>
  <w:style w:type="paragraph" w:customStyle="1" w:styleId="3C8BCEC0C8B743E9A1E22C4D21416EF4">
    <w:name w:val="3C8BCEC0C8B743E9A1E22C4D21416EF4"/>
    <w:rsid w:val="00DB240C"/>
    <w:rPr>
      <w:lang w:val="de-DE" w:eastAsia="de-DE"/>
    </w:rPr>
  </w:style>
  <w:style w:type="paragraph" w:customStyle="1" w:styleId="239B7F0718404D84887254FC7473CD8D">
    <w:name w:val="239B7F0718404D84887254FC7473CD8D"/>
    <w:rsid w:val="00DB240C"/>
    <w:rPr>
      <w:lang w:val="de-DE" w:eastAsia="de-DE"/>
    </w:rPr>
  </w:style>
  <w:style w:type="paragraph" w:customStyle="1" w:styleId="15C5E3AB5A3944DD9BE59F7A7CE8934A">
    <w:name w:val="15C5E3AB5A3944DD9BE59F7A7CE8934A"/>
    <w:rsid w:val="00DB240C"/>
    <w:rPr>
      <w:lang w:val="de-DE" w:eastAsia="de-DE"/>
    </w:rPr>
  </w:style>
  <w:style w:type="paragraph" w:customStyle="1" w:styleId="1B210EAED05F4EC19D8D9F92D60B7C8F">
    <w:name w:val="1B210EAED05F4EC19D8D9F92D60B7C8F"/>
    <w:rsid w:val="00DB240C"/>
    <w:rPr>
      <w:lang w:val="de-DE" w:eastAsia="de-DE"/>
    </w:rPr>
  </w:style>
  <w:style w:type="paragraph" w:customStyle="1" w:styleId="98308582D92548ADBE5121129EAB0D10">
    <w:name w:val="98308582D92548ADBE5121129EAB0D10"/>
    <w:rsid w:val="00DB240C"/>
    <w:rPr>
      <w:lang w:val="de-DE" w:eastAsia="de-DE"/>
    </w:rPr>
  </w:style>
  <w:style w:type="paragraph" w:customStyle="1" w:styleId="039059ED1A604AAAA9FF6E661973EACF">
    <w:name w:val="039059ED1A604AAAA9FF6E661973EACF"/>
    <w:rsid w:val="00DB240C"/>
    <w:rPr>
      <w:lang w:val="de-DE" w:eastAsia="de-DE"/>
    </w:rPr>
  </w:style>
  <w:style w:type="paragraph" w:customStyle="1" w:styleId="7A5186BC9EB1405B8136C3E704F6DD3D">
    <w:name w:val="7A5186BC9EB1405B8136C3E704F6DD3D"/>
    <w:rsid w:val="00DB240C"/>
    <w:rPr>
      <w:lang w:val="de-DE" w:eastAsia="de-DE"/>
    </w:rPr>
  </w:style>
  <w:style w:type="paragraph" w:customStyle="1" w:styleId="30316C714FCF425EB490D5B9B28824EF">
    <w:name w:val="30316C714FCF425EB490D5B9B28824EF"/>
    <w:rsid w:val="00DB240C"/>
    <w:rPr>
      <w:lang w:val="de-DE" w:eastAsia="de-DE"/>
    </w:rPr>
  </w:style>
  <w:style w:type="paragraph" w:customStyle="1" w:styleId="24E0769AF1F040678F455303BEEB3EF5">
    <w:name w:val="24E0769AF1F040678F455303BEEB3EF5"/>
    <w:rsid w:val="00DB240C"/>
    <w:rPr>
      <w:lang w:val="de-DE" w:eastAsia="de-DE"/>
    </w:rPr>
  </w:style>
  <w:style w:type="paragraph" w:customStyle="1" w:styleId="47C0E8A074C04354AC99E6E3AD391F49">
    <w:name w:val="47C0E8A074C04354AC99E6E3AD391F49"/>
    <w:rsid w:val="00DB240C"/>
    <w:rPr>
      <w:lang w:val="de-DE" w:eastAsia="de-DE"/>
    </w:rPr>
  </w:style>
  <w:style w:type="paragraph" w:customStyle="1" w:styleId="7B5008F014C8462EA25AED28854B1FD2">
    <w:name w:val="7B5008F014C8462EA25AED28854B1FD2"/>
    <w:rsid w:val="00DB240C"/>
    <w:rPr>
      <w:lang w:val="de-DE" w:eastAsia="de-DE"/>
    </w:rPr>
  </w:style>
  <w:style w:type="paragraph" w:customStyle="1" w:styleId="A9F60780C96C416299E7D6119D6026B0">
    <w:name w:val="A9F60780C96C416299E7D6119D6026B0"/>
    <w:rsid w:val="00DB240C"/>
    <w:rPr>
      <w:lang w:val="de-DE" w:eastAsia="de-DE"/>
    </w:rPr>
  </w:style>
  <w:style w:type="paragraph" w:customStyle="1" w:styleId="71E653AFEE8F427A8A0F09FBA81C098A">
    <w:name w:val="71E653AFEE8F427A8A0F09FBA81C098A"/>
    <w:rsid w:val="00DB240C"/>
    <w:rPr>
      <w:lang w:val="de-DE" w:eastAsia="de-DE"/>
    </w:rPr>
  </w:style>
  <w:style w:type="paragraph" w:customStyle="1" w:styleId="EB63569BC51440F9859D60EC7ED694CC">
    <w:name w:val="EB63569BC51440F9859D60EC7ED694CC"/>
    <w:rsid w:val="00DB240C"/>
    <w:rPr>
      <w:lang w:val="de-DE" w:eastAsia="de-DE"/>
    </w:rPr>
  </w:style>
  <w:style w:type="paragraph" w:customStyle="1" w:styleId="24B771AEC79D4EB9BC1AF25360E88DAF">
    <w:name w:val="24B771AEC79D4EB9BC1AF25360E88DAF"/>
    <w:rsid w:val="00DB240C"/>
    <w:rPr>
      <w:lang w:val="de-DE" w:eastAsia="de-DE"/>
    </w:rPr>
  </w:style>
  <w:style w:type="paragraph" w:customStyle="1" w:styleId="E480D595F68B4326A3FD64E39AF99289">
    <w:name w:val="E480D595F68B4326A3FD64E39AF99289"/>
    <w:rsid w:val="00DB240C"/>
    <w:rPr>
      <w:lang w:val="de-DE" w:eastAsia="de-DE"/>
    </w:rPr>
  </w:style>
  <w:style w:type="paragraph" w:customStyle="1" w:styleId="FC9475FE6F1A4B9F93826844BFAEE21E">
    <w:name w:val="FC9475FE6F1A4B9F93826844BFAEE21E"/>
    <w:rsid w:val="00DB240C"/>
    <w:rPr>
      <w:lang w:val="de-DE" w:eastAsia="de-DE"/>
    </w:rPr>
  </w:style>
  <w:style w:type="paragraph" w:customStyle="1" w:styleId="8950A51F6E514889885942AFE3D83A2B">
    <w:name w:val="8950A51F6E514889885942AFE3D83A2B"/>
    <w:rsid w:val="00DB240C"/>
    <w:rPr>
      <w:lang w:val="de-DE" w:eastAsia="de-DE"/>
    </w:rPr>
  </w:style>
  <w:style w:type="paragraph" w:customStyle="1" w:styleId="8EF95C648F264E9EBB9B67CEDF31AE3C">
    <w:name w:val="8EF95C648F264E9EBB9B67CEDF31AE3C"/>
    <w:rsid w:val="00DB240C"/>
    <w:rPr>
      <w:lang w:val="de-DE" w:eastAsia="de-DE"/>
    </w:rPr>
  </w:style>
  <w:style w:type="paragraph" w:customStyle="1" w:styleId="4D7687DB5EEE490AB74FC4053AE7539B">
    <w:name w:val="4D7687DB5EEE490AB74FC4053AE7539B"/>
    <w:rsid w:val="00DB240C"/>
    <w:rPr>
      <w:lang w:val="de-DE" w:eastAsia="de-DE"/>
    </w:rPr>
  </w:style>
  <w:style w:type="paragraph" w:customStyle="1" w:styleId="270C4B4E33004200B6AFF04CC1C7EC22">
    <w:name w:val="270C4B4E33004200B6AFF04CC1C7EC22"/>
    <w:rsid w:val="00DB240C"/>
    <w:rPr>
      <w:lang w:val="de-DE" w:eastAsia="de-DE"/>
    </w:rPr>
  </w:style>
  <w:style w:type="paragraph" w:customStyle="1" w:styleId="C52D25FD74474552827318C1F4AED9FB">
    <w:name w:val="C52D25FD74474552827318C1F4AED9FB"/>
    <w:rsid w:val="00DB240C"/>
    <w:rPr>
      <w:lang w:val="de-DE" w:eastAsia="de-DE"/>
    </w:rPr>
  </w:style>
  <w:style w:type="paragraph" w:customStyle="1" w:styleId="3FB58269023A428C8E06D1068EDA6E7C">
    <w:name w:val="3FB58269023A428C8E06D1068EDA6E7C"/>
    <w:rsid w:val="00DB240C"/>
    <w:rPr>
      <w:lang w:val="de-DE" w:eastAsia="de-DE"/>
    </w:rPr>
  </w:style>
  <w:style w:type="paragraph" w:customStyle="1" w:styleId="122D084F7B704F14870DADD317DAF9DD">
    <w:name w:val="122D084F7B704F14870DADD317DAF9DD"/>
    <w:rsid w:val="00DB240C"/>
    <w:rPr>
      <w:lang w:val="de-DE" w:eastAsia="de-DE"/>
    </w:rPr>
  </w:style>
  <w:style w:type="paragraph" w:customStyle="1" w:styleId="2C3F4ADC91AD41879DD5A7B252AFC905">
    <w:name w:val="2C3F4ADC91AD41879DD5A7B252AFC905"/>
    <w:rsid w:val="00DB240C"/>
    <w:rPr>
      <w:lang w:val="de-DE" w:eastAsia="de-DE"/>
    </w:rPr>
  </w:style>
  <w:style w:type="paragraph" w:customStyle="1" w:styleId="055FAD556697419B85D3D5BCEFD84DC3">
    <w:name w:val="055FAD556697419B85D3D5BCEFD84DC3"/>
    <w:rsid w:val="00DB240C"/>
    <w:rPr>
      <w:lang w:val="de-DE" w:eastAsia="de-DE"/>
    </w:rPr>
  </w:style>
  <w:style w:type="paragraph" w:customStyle="1" w:styleId="654F832DBABB40C89CDACD0B6A3A0B1D">
    <w:name w:val="654F832DBABB40C89CDACD0B6A3A0B1D"/>
    <w:rsid w:val="00DB240C"/>
    <w:rPr>
      <w:lang w:val="de-DE" w:eastAsia="de-DE"/>
    </w:rPr>
  </w:style>
  <w:style w:type="paragraph" w:customStyle="1" w:styleId="64A63B497290429491D99BFE64BA4B5D">
    <w:name w:val="64A63B497290429491D99BFE64BA4B5D"/>
    <w:rsid w:val="00DB240C"/>
    <w:rPr>
      <w:lang w:val="de-DE" w:eastAsia="de-DE"/>
    </w:rPr>
  </w:style>
  <w:style w:type="paragraph" w:customStyle="1" w:styleId="AFFCE2DFC44B4E15BBDD677558A32AE2">
    <w:name w:val="AFFCE2DFC44B4E15BBDD677558A32AE2"/>
    <w:rsid w:val="00DB240C"/>
    <w:rPr>
      <w:lang w:val="de-DE" w:eastAsia="de-DE"/>
    </w:rPr>
  </w:style>
  <w:style w:type="paragraph" w:customStyle="1" w:styleId="2F09AD44E2A346F293ECF476D7284194">
    <w:name w:val="2F09AD44E2A346F293ECF476D7284194"/>
    <w:rsid w:val="00DB240C"/>
    <w:rPr>
      <w:lang w:val="de-DE" w:eastAsia="de-DE"/>
    </w:rPr>
  </w:style>
  <w:style w:type="paragraph" w:customStyle="1" w:styleId="E204E66BCE70496AB7E6FCB048F78DCE">
    <w:name w:val="E204E66BCE70496AB7E6FCB048F78DCE"/>
    <w:rsid w:val="00DB240C"/>
    <w:rPr>
      <w:lang w:val="de-DE" w:eastAsia="de-DE"/>
    </w:rPr>
  </w:style>
  <w:style w:type="paragraph" w:customStyle="1" w:styleId="567F95DAB76B446C83D21BB9413238B3">
    <w:name w:val="567F95DAB76B446C83D21BB9413238B3"/>
    <w:rsid w:val="00DB240C"/>
    <w:rPr>
      <w:lang w:val="de-DE" w:eastAsia="de-DE"/>
    </w:rPr>
  </w:style>
  <w:style w:type="paragraph" w:customStyle="1" w:styleId="873F001089534535BCAEC601BD04D3D8">
    <w:name w:val="873F001089534535BCAEC601BD04D3D8"/>
    <w:rsid w:val="00DB240C"/>
    <w:rPr>
      <w:lang w:val="de-DE" w:eastAsia="de-DE"/>
    </w:rPr>
  </w:style>
  <w:style w:type="paragraph" w:customStyle="1" w:styleId="508A7B87C6134F9E9AFFE6F0BD74516E">
    <w:name w:val="508A7B87C6134F9E9AFFE6F0BD74516E"/>
    <w:rsid w:val="00DB240C"/>
    <w:rPr>
      <w:lang w:val="de-DE" w:eastAsia="de-DE"/>
    </w:rPr>
  </w:style>
  <w:style w:type="paragraph" w:customStyle="1" w:styleId="A2042227EED4450F931E5E860E604D90">
    <w:name w:val="A2042227EED4450F931E5E860E604D90"/>
    <w:rsid w:val="00DB240C"/>
    <w:rPr>
      <w:lang w:val="de-DE" w:eastAsia="de-DE"/>
    </w:rPr>
  </w:style>
  <w:style w:type="paragraph" w:customStyle="1" w:styleId="664BE5C31085408E8FCD8B325BFB115E">
    <w:name w:val="664BE5C31085408E8FCD8B325BFB115E"/>
    <w:rsid w:val="00DB240C"/>
    <w:rPr>
      <w:lang w:val="de-DE" w:eastAsia="de-DE"/>
    </w:rPr>
  </w:style>
  <w:style w:type="paragraph" w:customStyle="1" w:styleId="A655291E49224F25A146C9C7E9E70AF9">
    <w:name w:val="A655291E49224F25A146C9C7E9E70AF9"/>
    <w:rsid w:val="00DB240C"/>
    <w:rPr>
      <w:lang w:val="de-DE" w:eastAsia="de-DE"/>
    </w:rPr>
  </w:style>
  <w:style w:type="paragraph" w:customStyle="1" w:styleId="14993BEF7E514AB685FE7219B09C0D50">
    <w:name w:val="14993BEF7E514AB685FE7219B09C0D50"/>
    <w:rsid w:val="00DB240C"/>
    <w:rPr>
      <w:lang w:val="de-DE" w:eastAsia="de-DE"/>
    </w:rPr>
  </w:style>
  <w:style w:type="paragraph" w:customStyle="1" w:styleId="B2D4C1B3CB2F4C77B41342B945CEAC2B">
    <w:name w:val="B2D4C1B3CB2F4C77B41342B945CEAC2B"/>
    <w:rsid w:val="00DB240C"/>
    <w:rPr>
      <w:lang w:val="de-DE" w:eastAsia="de-DE"/>
    </w:rPr>
  </w:style>
  <w:style w:type="paragraph" w:customStyle="1" w:styleId="719552B1C82340128B460477DE2C1711">
    <w:name w:val="719552B1C82340128B460477DE2C1711"/>
    <w:rsid w:val="00DB240C"/>
    <w:rPr>
      <w:lang w:val="de-DE" w:eastAsia="de-DE"/>
    </w:rPr>
  </w:style>
  <w:style w:type="paragraph" w:customStyle="1" w:styleId="7C3BA9BF22974BAAA7077E9461930C63">
    <w:name w:val="7C3BA9BF22974BAAA7077E9461930C63"/>
    <w:rsid w:val="00DB240C"/>
    <w:rPr>
      <w:lang w:val="de-DE" w:eastAsia="de-DE"/>
    </w:rPr>
  </w:style>
  <w:style w:type="paragraph" w:customStyle="1" w:styleId="508772599694411EA842D1443583A4BF">
    <w:name w:val="508772599694411EA842D1443583A4BF"/>
    <w:rsid w:val="00DB240C"/>
    <w:rPr>
      <w:lang w:val="de-DE" w:eastAsia="de-DE"/>
    </w:rPr>
  </w:style>
  <w:style w:type="paragraph" w:customStyle="1" w:styleId="62DB32A594B24036952F360FEC0FC280">
    <w:name w:val="62DB32A594B24036952F360FEC0FC280"/>
    <w:rsid w:val="00DB240C"/>
    <w:rPr>
      <w:lang w:val="de-DE" w:eastAsia="de-DE"/>
    </w:rPr>
  </w:style>
  <w:style w:type="paragraph" w:customStyle="1" w:styleId="B038D48B8F594B3F9602416846C80EC8">
    <w:name w:val="B038D48B8F594B3F9602416846C80EC8"/>
    <w:rsid w:val="00DB240C"/>
    <w:rPr>
      <w:lang w:val="de-DE" w:eastAsia="de-DE"/>
    </w:rPr>
  </w:style>
  <w:style w:type="paragraph" w:customStyle="1" w:styleId="21FE06B652B54221825B75640356A1F6">
    <w:name w:val="21FE06B652B54221825B75640356A1F6"/>
    <w:rsid w:val="00DB240C"/>
    <w:rPr>
      <w:lang w:val="de-DE" w:eastAsia="de-DE"/>
    </w:rPr>
  </w:style>
  <w:style w:type="paragraph" w:customStyle="1" w:styleId="75AD1C4B90C549358324F4F5919C61F3">
    <w:name w:val="75AD1C4B90C549358324F4F5919C61F3"/>
    <w:rsid w:val="00DB240C"/>
    <w:rPr>
      <w:lang w:val="de-DE" w:eastAsia="de-DE"/>
    </w:rPr>
  </w:style>
  <w:style w:type="paragraph" w:customStyle="1" w:styleId="CC92908EA07542CF8381826DE48BCE9A">
    <w:name w:val="CC92908EA07542CF8381826DE48BCE9A"/>
    <w:rsid w:val="00DB240C"/>
    <w:rPr>
      <w:lang w:val="de-DE" w:eastAsia="de-DE"/>
    </w:rPr>
  </w:style>
  <w:style w:type="paragraph" w:customStyle="1" w:styleId="39A6A4E1350C4E6784D3C818BDA0CA3B">
    <w:name w:val="39A6A4E1350C4E6784D3C818BDA0CA3B"/>
    <w:rsid w:val="00DB240C"/>
    <w:rPr>
      <w:lang w:val="de-DE" w:eastAsia="de-DE"/>
    </w:rPr>
  </w:style>
  <w:style w:type="paragraph" w:customStyle="1" w:styleId="A610FB415787473B807F333064E907E7">
    <w:name w:val="A610FB415787473B807F333064E907E7"/>
    <w:rsid w:val="00DB240C"/>
    <w:rPr>
      <w:lang w:val="de-DE" w:eastAsia="de-DE"/>
    </w:rPr>
  </w:style>
  <w:style w:type="paragraph" w:customStyle="1" w:styleId="D47A7F300BC04EEFAE761B9D029A65EA">
    <w:name w:val="D47A7F300BC04EEFAE761B9D029A65EA"/>
    <w:rsid w:val="00DB240C"/>
    <w:rPr>
      <w:lang w:val="de-DE" w:eastAsia="de-DE"/>
    </w:rPr>
  </w:style>
  <w:style w:type="paragraph" w:customStyle="1" w:styleId="36532AF011F2404BB07AC3DB68739BFF">
    <w:name w:val="36532AF011F2404BB07AC3DB68739BFF"/>
    <w:rsid w:val="00DB240C"/>
    <w:rPr>
      <w:lang w:val="de-DE" w:eastAsia="de-DE"/>
    </w:rPr>
  </w:style>
  <w:style w:type="paragraph" w:customStyle="1" w:styleId="1DCB8781F0014366A7D89817579BAD4E">
    <w:name w:val="1DCB8781F0014366A7D89817579BAD4E"/>
    <w:rsid w:val="00DB240C"/>
    <w:rPr>
      <w:lang w:val="de-DE" w:eastAsia="de-DE"/>
    </w:rPr>
  </w:style>
  <w:style w:type="paragraph" w:customStyle="1" w:styleId="F8EC01400F754AABBB535E7A557B35CD">
    <w:name w:val="F8EC01400F754AABBB535E7A557B35CD"/>
    <w:rsid w:val="00DB240C"/>
    <w:rPr>
      <w:lang w:val="de-DE" w:eastAsia="de-DE"/>
    </w:rPr>
  </w:style>
  <w:style w:type="paragraph" w:customStyle="1" w:styleId="8E42EB39E0BE44C89C28DF6E33903CA8">
    <w:name w:val="8E42EB39E0BE44C89C28DF6E33903CA8"/>
    <w:rsid w:val="00DB240C"/>
    <w:rPr>
      <w:lang w:val="de-DE" w:eastAsia="de-DE"/>
    </w:rPr>
  </w:style>
  <w:style w:type="paragraph" w:customStyle="1" w:styleId="F661C356D75B464989DA13071FD80BA0">
    <w:name w:val="F661C356D75B464989DA13071FD80BA0"/>
    <w:rsid w:val="00DB240C"/>
    <w:rPr>
      <w:lang w:val="de-DE" w:eastAsia="de-DE"/>
    </w:rPr>
  </w:style>
  <w:style w:type="paragraph" w:customStyle="1" w:styleId="E620B740A2934F7FB9212D522C1BD8D9">
    <w:name w:val="E620B740A2934F7FB9212D522C1BD8D9"/>
    <w:rsid w:val="00DB240C"/>
    <w:rPr>
      <w:lang w:val="de-DE" w:eastAsia="de-DE"/>
    </w:rPr>
  </w:style>
  <w:style w:type="paragraph" w:customStyle="1" w:styleId="489DB6803C354C159C4A60A0D7F9C1B5">
    <w:name w:val="489DB6803C354C159C4A60A0D7F9C1B5"/>
    <w:rsid w:val="00DB240C"/>
    <w:rPr>
      <w:lang w:val="de-DE" w:eastAsia="de-DE"/>
    </w:rPr>
  </w:style>
  <w:style w:type="paragraph" w:customStyle="1" w:styleId="AC6AE1FDFCAB43F8A354F48167963925">
    <w:name w:val="AC6AE1FDFCAB43F8A354F48167963925"/>
    <w:rsid w:val="00DB240C"/>
    <w:rPr>
      <w:lang w:val="de-DE" w:eastAsia="de-DE"/>
    </w:rPr>
  </w:style>
  <w:style w:type="paragraph" w:customStyle="1" w:styleId="FBA001CB1AE248D897E3F9FE77238444">
    <w:name w:val="FBA001CB1AE248D897E3F9FE77238444"/>
    <w:rsid w:val="00DB240C"/>
    <w:rPr>
      <w:lang w:val="de-DE" w:eastAsia="de-DE"/>
    </w:rPr>
  </w:style>
  <w:style w:type="paragraph" w:customStyle="1" w:styleId="E7AA59EE0F604591AD78BB2BBAB796AC">
    <w:name w:val="E7AA59EE0F604591AD78BB2BBAB796AC"/>
    <w:rsid w:val="00DB240C"/>
    <w:rPr>
      <w:lang w:val="de-DE" w:eastAsia="de-DE"/>
    </w:rPr>
  </w:style>
  <w:style w:type="paragraph" w:customStyle="1" w:styleId="38AE67E6EFE94CEC9DDFBAAA52597F1D">
    <w:name w:val="38AE67E6EFE94CEC9DDFBAAA52597F1D"/>
    <w:rsid w:val="00DB240C"/>
    <w:rPr>
      <w:lang w:val="de-DE" w:eastAsia="de-DE"/>
    </w:rPr>
  </w:style>
  <w:style w:type="paragraph" w:customStyle="1" w:styleId="C5ECF6611E594C1FA4E59B9D47CA1EC5">
    <w:name w:val="C5ECF6611E594C1FA4E59B9D47CA1EC5"/>
    <w:rsid w:val="00DB240C"/>
    <w:rPr>
      <w:lang w:val="de-DE" w:eastAsia="de-DE"/>
    </w:rPr>
  </w:style>
  <w:style w:type="paragraph" w:customStyle="1" w:styleId="7BC5942B0CEE46AF8CEBFCBC1AEF349D">
    <w:name w:val="7BC5942B0CEE46AF8CEBFCBC1AEF349D"/>
    <w:rsid w:val="00DB240C"/>
    <w:rPr>
      <w:lang w:val="de-DE" w:eastAsia="de-DE"/>
    </w:rPr>
  </w:style>
  <w:style w:type="paragraph" w:customStyle="1" w:styleId="853F4A4A13234B558DC50E2ACE0ABB79">
    <w:name w:val="853F4A4A13234B558DC50E2ACE0ABB79"/>
    <w:rsid w:val="00DB240C"/>
    <w:rPr>
      <w:lang w:val="de-DE" w:eastAsia="de-DE"/>
    </w:rPr>
  </w:style>
  <w:style w:type="paragraph" w:customStyle="1" w:styleId="4B3B4D1F1F2E48CCB51C7E438B1F7BB6">
    <w:name w:val="4B3B4D1F1F2E48CCB51C7E438B1F7BB6"/>
    <w:rsid w:val="00DB240C"/>
    <w:rPr>
      <w:lang w:val="de-DE" w:eastAsia="de-DE"/>
    </w:rPr>
  </w:style>
  <w:style w:type="paragraph" w:customStyle="1" w:styleId="2B98CE61A8FD446A9E9DFB4F58877E5E">
    <w:name w:val="2B98CE61A8FD446A9E9DFB4F58877E5E"/>
    <w:rsid w:val="00DB240C"/>
    <w:rPr>
      <w:lang w:val="de-DE" w:eastAsia="de-DE"/>
    </w:rPr>
  </w:style>
  <w:style w:type="paragraph" w:customStyle="1" w:styleId="D02274F099A34B00B5560669CE16CD44">
    <w:name w:val="D02274F099A34B00B5560669CE16CD44"/>
    <w:rsid w:val="00DB240C"/>
    <w:rPr>
      <w:lang w:val="de-DE" w:eastAsia="de-DE"/>
    </w:rPr>
  </w:style>
  <w:style w:type="paragraph" w:customStyle="1" w:styleId="8F33BEAA3635465FAB796521C96F3323">
    <w:name w:val="8F33BEAA3635465FAB796521C96F3323"/>
    <w:rsid w:val="00DB240C"/>
    <w:rPr>
      <w:lang w:val="de-DE" w:eastAsia="de-DE"/>
    </w:rPr>
  </w:style>
  <w:style w:type="paragraph" w:customStyle="1" w:styleId="501652E860F14725930F6A91DCDD9C11">
    <w:name w:val="501652E860F14725930F6A91DCDD9C11"/>
    <w:rsid w:val="00DB240C"/>
    <w:rPr>
      <w:lang w:val="de-DE" w:eastAsia="de-DE"/>
    </w:rPr>
  </w:style>
  <w:style w:type="paragraph" w:customStyle="1" w:styleId="F3E751AEFEF942A8BAB25B79AEF71E0B">
    <w:name w:val="F3E751AEFEF942A8BAB25B79AEF71E0B"/>
    <w:rsid w:val="00DB240C"/>
    <w:rPr>
      <w:lang w:val="de-DE" w:eastAsia="de-DE"/>
    </w:rPr>
  </w:style>
  <w:style w:type="paragraph" w:customStyle="1" w:styleId="D4C27EECB44A42F39E7BFF0AA95FD565">
    <w:name w:val="D4C27EECB44A42F39E7BFF0AA95FD565"/>
    <w:rsid w:val="00DB240C"/>
    <w:rPr>
      <w:lang w:val="de-DE" w:eastAsia="de-DE"/>
    </w:rPr>
  </w:style>
  <w:style w:type="paragraph" w:customStyle="1" w:styleId="067B32D1C4704D7F949579A03FB23044">
    <w:name w:val="067B32D1C4704D7F949579A03FB23044"/>
    <w:rsid w:val="00DB240C"/>
    <w:rPr>
      <w:lang w:val="de-DE" w:eastAsia="de-DE"/>
    </w:rPr>
  </w:style>
  <w:style w:type="paragraph" w:customStyle="1" w:styleId="9DE4991EB287452C9F60970EE355ABD3">
    <w:name w:val="9DE4991EB287452C9F60970EE355ABD3"/>
    <w:rsid w:val="00DB240C"/>
    <w:rPr>
      <w:lang w:val="de-DE" w:eastAsia="de-DE"/>
    </w:rPr>
  </w:style>
  <w:style w:type="paragraph" w:customStyle="1" w:styleId="56878B6442B04C0582E906E6AF3E2DE3">
    <w:name w:val="56878B6442B04C0582E906E6AF3E2DE3"/>
    <w:rsid w:val="00DB240C"/>
    <w:rPr>
      <w:lang w:val="de-DE" w:eastAsia="de-DE"/>
    </w:rPr>
  </w:style>
  <w:style w:type="paragraph" w:customStyle="1" w:styleId="6DF0F1C3D30B40B589855FD1A219B69B">
    <w:name w:val="6DF0F1C3D30B40B589855FD1A219B69B"/>
    <w:rsid w:val="00DB240C"/>
    <w:rPr>
      <w:lang w:val="de-DE" w:eastAsia="de-DE"/>
    </w:rPr>
  </w:style>
  <w:style w:type="paragraph" w:customStyle="1" w:styleId="D78182FE00324067A3CCDD8109409242">
    <w:name w:val="D78182FE00324067A3CCDD8109409242"/>
    <w:rsid w:val="00DB240C"/>
    <w:rPr>
      <w:lang w:val="de-DE" w:eastAsia="de-DE"/>
    </w:rPr>
  </w:style>
  <w:style w:type="paragraph" w:customStyle="1" w:styleId="9B701BA97113416AA66DA3A6851E8AFF">
    <w:name w:val="9B701BA97113416AA66DA3A6851E8AFF"/>
    <w:rsid w:val="00DB240C"/>
    <w:rPr>
      <w:lang w:val="de-DE" w:eastAsia="de-DE"/>
    </w:rPr>
  </w:style>
  <w:style w:type="paragraph" w:customStyle="1" w:styleId="C85B693A642B45D58D3B785BE3AE73FD">
    <w:name w:val="C85B693A642B45D58D3B785BE3AE73FD"/>
    <w:rsid w:val="007A6EE9"/>
    <w:rPr>
      <w:lang w:val="de-DE" w:eastAsia="de-DE"/>
    </w:rPr>
  </w:style>
  <w:style w:type="paragraph" w:customStyle="1" w:styleId="25B85BBF2BBD4E5782CAC85C58F3132C">
    <w:name w:val="25B85BBF2BBD4E5782CAC85C58F3132C"/>
    <w:rsid w:val="007A6EE9"/>
    <w:rPr>
      <w:lang w:val="de-DE" w:eastAsia="de-DE"/>
    </w:rPr>
  </w:style>
  <w:style w:type="paragraph" w:customStyle="1" w:styleId="68E41F676EE745EDB55330E5C777AEF2">
    <w:name w:val="68E41F676EE745EDB55330E5C777AEF2"/>
    <w:rsid w:val="007A6EE9"/>
    <w:rPr>
      <w:lang w:val="de-DE" w:eastAsia="de-DE"/>
    </w:rPr>
  </w:style>
  <w:style w:type="paragraph" w:customStyle="1" w:styleId="8EA79B75B9754B639F91B67DA994BFBB">
    <w:name w:val="8EA79B75B9754B639F91B67DA994BFBB"/>
    <w:rsid w:val="007A6EE9"/>
    <w:rPr>
      <w:lang w:val="de-DE" w:eastAsia="de-DE"/>
    </w:rPr>
  </w:style>
  <w:style w:type="paragraph" w:customStyle="1" w:styleId="9184634528A849A28D14D4D945E8EF8F">
    <w:name w:val="9184634528A849A28D14D4D945E8EF8F"/>
    <w:rsid w:val="007A6EE9"/>
    <w:rPr>
      <w:lang w:val="de-DE" w:eastAsia="de-DE"/>
    </w:rPr>
  </w:style>
  <w:style w:type="paragraph" w:customStyle="1" w:styleId="55920436D32B4026992E65744840C674">
    <w:name w:val="55920436D32B4026992E65744840C674"/>
    <w:rsid w:val="007A6EE9"/>
    <w:rPr>
      <w:lang w:val="de-DE" w:eastAsia="de-DE"/>
    </w:rPr>
  </w:style>
  <w:style w:type="paragraph" w:customStyle="1" w:styleId="B7809BCDB8DC4833B9FEBA0C9ABEEBFF">
    <w:name w:val="B7809BCDB8DC4833B9FEBA0C9ABEEBFF"/>
    <w:rsid w:val="007A6EE9"/>
    <w:rPr>
      <w:lang w:val="de-DE" w:eastAsia="de-DE"/>
    </w:rPr>
  </w:style>
  <w:style w:type="paragraph" w:customStyle="1" w:styleId="B260EFA6A32A4B06906CC50A0A7AC2EA">
    <w:name w:val="B260EFA6A32A4B06906CC50A0A7AC2EA"/>
    <w:rsid w:val="007A6EE9"/>
    <w:rPr>
      <w:lang w:val="de-DE" w:eastAsia="de-DE"/>
    </w:rPr>
  </w:style>
  <w:style w:type="paragraph" w:customStyle="1" w:styleId="AAC62D2C1D0341C581C90C94C964A523">
    <w:name w:val="AAC62D2C1D0341C581C90C94C964A523"/>
    <w:rsid w:val="007A6EE9"/>
    <w:rPr>
      <w:lang w:val="de-DE" w:eastAsia="de-DE"/>
    </w:rPr>
  </w:style>
  <w:style w:type="paragraph" w:customStyle="1" w:styleId="9DFEBCB0090C44588333F2338B86160C">
    <w:name w:val="9DFEBCB0090C44588333F2338B86160C"/>
    <w:rsid w:val="007A6EE9"/>
    <w:rPr>
      <w:lang w:val="de-DE" w:eastAsia="de-DE"/>
    </w:rPr>
  </w:style>
  <w:style w:type="paragraph" w:customStyle="1" w:styleId="AA1857F0367643FFAED2E873B1D8C23B">
    <w:name w:val="AA1857F0367643FFAED2E873B1D8C23B"/>
    <w:rsid w:val="007A6EE9"/>
    <w:rPr>
      <w:lang w:val="de-DE" w:eastAsia="de-DE"/>
    </w:rPr>
  </w:style>
  <w:style w:type="paragraph" w:customStyle="1" w:styleId="98886FC41F244D11AE627117B169B88C">
    <w:name w:val="98886FC41F244D11AE627117B169B88C"/>
    <w:rsid w:val="007A6EE9"/>
    <w:rPr>
      <w:lang w:val="de-DE" w:eastAsia="de-DE"/>
    </w:rPr>
  </w:style>
  <w:style w:type="paragraph" w:customStyle="1" w:styleId="0E73334BDA4C45D8A4491A5B193D8BAF">
    <w:name w:val="0E73334BDA4C45D8A4491A5B193D8BAF"/>
    <w:rsid w:val="007A6EE9"/>
    <w:rPr>
      <w:lang w:val="de-DE" w:eastAsia="de-DE"/>
    </w:rPr>
  </w:style>
  <w:style w:type="paragraph" w:customStyle="1" w:styleId="F1FD7573C8C644129D16357813C3EA80">
    <w:name w:val="F1FD7573C8C644129D16357813C3EA80"/>
    <w:rsid w:val="007A6EE9"/>
    <w:rPr>
      <w:lang w:val="de-DE" w:eastAsia="de-DE"/>
    </w:rPr>
  </w:style>
  <w:style w:type="paragraph" w:customStyle="1" w:styleId="04F7FAA1D74B4279BD7C71E043C7A3C5">
    <w:name w:val="04F7FAA1D74B4279BD7C71E043C7A3C5"/>
    <w:rsid w:val="007A6EE9"/>
    <w:rPr>
      <w:lang w:val="de-DE" w:eastAsia="de-DE"/>
    </w:rPr>
  </w:style>
  <w:style w:type="paragraph" w:customStyle="1" w:styleId="AF0DE000F80542B7ABC6D72F523EAC82">
    <w:name w:val="AF0DE000F80542B7ABC6D72F523EAC82"/>
    <w:rsid w:val="007A6EE9"/>
    <w:rPr>
      <w:lang w:val="de-DE" w:eastAsia="de-DE"/>
    </w:rPr>
  </w:style>
  <w:style w:type="paragraph" w:customStyle="1" w:styleId="C76E99A880D648D5B706479816C103EB">
    <w:name w:val="C76E99A880D648D5B706479816C103EB"/>
    <w:rsid w:val="007A6EE9"/>
    <w:rPr>
      <w:lang w:val="de-DE" w:eastAsia="de-DE"/>
    </w:rPr>
  </w:style>
  <w:style w:type="paragraph" w:customStyle="1" w:styleId="F9CA849373494102B91D66F893EEF55D">
    <w:name w:val="F9CA849373494102B91D66F893EEF55D"/>
    <w:rsid w:val="007A6EE9"/>
    <w:rPr>
      <w:lang w:val="de-DE" w:eastAsia="de-DE"/>
    </w:rPr>
  </w:style>
  <w:style w:type="paragraph" w:customStyle="1" w:styleId="34639F27F6204A38A91E2C92EBC5998A">
    <w:name w:val="34639F27F6204A38A91E2C92EBC5998A"/>
    <w:rsid w:val="007A6EE9"/>
    <w:rPr>
      <w:lang w:val="de-DE" w:eastAsia="de-DE"/>
    </w:rPr>
  </w:style>
  <w:style w:type="paragraph" w:customStyle="1" w:styleId="B3D5C30230434A73B3C7048A7FB386A8">
    <w:name w:val="B3D5C30230434A73B3C7048A7FB386A8"/>
    <w:rsid w:val="007A6EE9"/>
    <w:rPr>
      <w:lang w:val="de-DE" w:eastAsia="de-DE"/>
    </w:rPr>
  </w:style>
  <w:style w:type="paragraph" w:customStyle="1" w:styleId="42170AA796D84432BA212EC43AE1ACBA">
    <w:name w:val="42170AA796D84432BA212EC43AE1ACBA"/>
    <w:rsid w:val="007A6EE9"/>
    <w:rPr>
      <w:lang w:val="de-DE" w:eastAsia="de-DE"/>
    </w:rPr>
  </w:style>
  <w:style w:type="paragraph" w:customStyle="1" w:styleId="6112A6AF7F904EBDB712961BD3E2FD30">
    <w:name w:val="6112A6AF7F904EBDB712961BD3E2FD30"/>
    <w:rsid w:val="007A6EE9"/>
    <w:rPr>
      <w:lang w:val="de-DE" w:eastAsia="de-DE"/>
    </w:rPr>
  </w:style>
  <w:style w:type="paragraph" w:customStyle="1" w:styleId="2E7CD3206B454AC08FA3795D3885A0CD">
    <w:name w:val="2E7CD3206B454AC08FA3795D3885A0CD"/>
    <w:rsid w:val="007A6EE9"/>
    <w:rPr>
      <w:lang w:val="de-DE" w:eastAsia="de-DE"/>
    </w:rPr>
  </w:style>
  <w:style w:type="paragraph" w:customStyle="1" w:styleId="C5642B33CF7B469F967CB0A3510F0D89">
    <w:name w:val="C5642B33CF7B469F967CB0A3510F0D89"/>
    <w:rsid w:val="007A6EE9"/>
    <w:rPr>
      <w:lang w:val="de-DE" w:eastAsia="de-DE"/>
    </w:rPr>
  </w:style>
  <w:style w:type="paragraph" w:customStyle="1" w:styleId="87A99CE0DDCB40A7881B758ECD168B85">
    <w:name w:val="87A99CE0DDCB40A7881B758ECD168B85"/>
    <w:rsid w:val="007A6EE9"/>
    <w:rPr>
      <w:lang w:val="de-DE" w:eastAsia="de-DE"/>
    </w:rPr>
  </w:style>
  <w:style w:type="paragraph" w:customStyle="1" w:styleId="DB2479BC36C34DA7803CA5F67BE4FA27">
    <w:name w:val="DB2479BC36C34DA7803CA5F67BE4FA27"/>
    <w:rsid w:val="007A6EE9"/>
    <w:rPr>
      <w:lang w:val="de-DE" w:eastAsia="de-DE"/>
    </w:rPr>
  </w:style>
  <w:style w:type="paragraph" w:customStyle="1" w:styleId="C2CF0084B68D4C8AB6BB06B1B2DACBE7">
    <w:name w:val="C2CF0084B68D4C8AB6BB06B1B2DACBE7"/>
    <w:rsid w:val="007A6EE9"/>
    <w:rPr>
      <w:lang w:val="de-DE" w:eastAsia="de-DE"/>
    </w:rPr>
  </w:style>
  <w:style w:type="paragraph" w:customStyle="1" w:styleId="EB984075C1434D89929DB99DED4BED5C">
    <w:name w:val="EB984075C1434D89929DB99DED4BED5C"/>
    <w:rsid w:val="007A6EE9"/>
    <w:rPr>
      <w:lang w:val="de-DE" w:eastAsia="de-DE"/>
    </w:rPr>
  </w:style>
  <w:style w:type="paragraph" w:customStyle="1" w:styleId="9616ADD107284033BD91E7A389CA9F1B">
    <w:name w:val="9616ADD107284033BD91E7A389CA9F1B"/>
    <w:rsid w:val="007A6EE9"/>
    <w:rPr>
      <w:lang w:val="de-DE" w:eastAsia="de-DE"/>
    </w:rPr>
  </w:style>
  <w:style w:type="paragraph" w:customStyle="1" w:styleId="4473B2F156F7400787985CF0398817E5">
    <w:name w:val="4473B2F156F7400787985CF0398817E5"/>
    <w:rsid w:val="007A6EE9"/>
    <w:rPr>
      <w:lang w:val="de-DE" w:eastAsia="de-DE"/>
    </w:rPr>
  </w:style>
  <w:style w:type="paragraph" w:customStyle="1" w:styleId="29D5FAA9A47E4C828158BF6DA796D827">
    <w:name w:val="29D5FAA9A47E4C828158BF6DA796D827"/>
    <w:rsid w:val="007A6EE9"/>
    <w:rPr>
      <w:lang w:val="de-DE" w:eastAsia="de-DE"/>
    </w:rPr>
  </w:style>
  <w:style w:type="paragraph" w:customStyle="1" w:styleId="D011F973064B48CE92E77752E3751EFD">
    <w:name w:val="D011F973064B48CE92E77752E3751EFD"/>
    <w:rsid w:val="007A6EE9"/>
    <w:rPr>
      <w:lang w:val="de-DE" w:eastAsia="de-DE"/>
    </w:rPr>
  </w:style>
  <w:style w:type="paragraph" w:customStyle="1" w:styleId="E106B431BB3F44DD846D25FF834FF662">
    <w:name w:val="E106B431BB3F44DD846D25FF834FF662"/>
    <w:rsid w:val="007A6EE9"/>
    <w:rPr>
      <w:lang w:val="de-DE" w:eastAsia="de-DE"/>
    </w:rPr>
  </w:style>
  <w:style w:type="paragraph" w:customStyle="1" w:styleId="DE642C90E8CC4B48B9CFBBEBA19DE20F">
    <w:name w:val="DE642C90E8CC4B48B9CFBBEBA19DE20F"/>
    <w:rsid w:val="007A6EE9"/>
    <w:rPr>
      <w:lang w:val="de-DE" w:eastAsia="de-DE"/>
    </w:rPr>
  </w:style>
  <w:style w:type="paragraph" w:customStyle="1" w:styleId="CF28DBB6806D43378CC77C3473BD5E27">
    <w:name w:val="CF28DBB6806D43378CC77C3473BD5E27"/>
    <w:rsid w:val="007A6EE9"/>
    <w:rPr>
      <w:lang w:val="de-DE" w:eastAsia="de-DE"/>
    </w:rPr>
  </w:style>
  <w:style w:type="paragraph" w:customStyle="1" w:styleId="3E78A12E05D445169300DFFCA9410380">
    <w:name w:val="3E78A12E05D445169300DFFCA9410380"/>
    <w:rsid w:val="007A6EE9"/>
    <w:rPr>
      <w:lang w:val="de-DE" w:eastAsia="de-DE"/>
    </w:rPr>
  </w:style>
  <w:style w:type="paragraph" w:customStyle="1" w:styleId="D9F2B02C54554F9CAF844FD9B5810C21">
    <w:name w:val="D9F2B02C54554F9CAF844FD9B5810C21"/>
    <w:rsid w:val="007A6EE9"/>
    <w:rPr>
      <w:lang w:val="de-DE" w:eastAsia="de-DE"/>
    </w:rPr>
  </w:style>
  <w:style w:type="paragraph" w:customStyle="1" w:styleId="060AA4298DAB4F3CBE6447E8149C6D99">
    <w:name w:val="060AA4298DAB4F3CBE6447E8149C6D99"/>
    <w:rsid w:val="007A6EE9"/>
    <w:rPr>
      <w:lang w:val="de-DE" w:eastAsia="de-DE"/>
    </w:rPr>
  </w:style>
  <w:style w:type="paragraph" w:customStyle="1" w:styleId="08AED30C5D3347448C4FE72ACD89404E">
    <w:name w:val="08AED30C5D3347448C4FE72ACD89404E"/>
    <w:rsid w:val="007A6EE9"/>
    <w:rPr>
      <w:lang w:val="de-DE" w:eastAsia="de-DE"/>
    </w:rPr>
  </w:style>
  <w:style w:type="paragraph" w:customStyle="1" w:styleId="A89280A340AB453781D76B74C49DC831">
    <w:name w:val="A89280A340AB453781D76B74C49DC831"/>
    <w:rsid w:val="007A6EE9"/>
    <w:rPr>
      <w:lang w:val="de-DE" w:eastAsia="de-DE"/>
    </w:rPr>
  </w:style>
  <w:style w:type="paragraph" w:customStyle="1" w:styleId="1952BDC6766441A6A73956417367F7E2">
    <w:name w:val="1952BDC6766441A6A73956417367F7E2"/>
    <w:rsid w:val="007A6EE9"/>
    <w:rPr>
      <w:lang w:val="de-DE" w:eastAsia="de-DE"/>
    </w:rPr>
  </w:style>
  <w:style w:type="paragraph" w:customStyle="1" w:styleId="47D26DEB9ED7461581D99A95BFCEE533">
    <w:name w:val="47D26DEB9ED7461581D99A95BFCEE533"/>
    <w:rsid w:val="007A6EE9"/>
    <w:rPr>
      <w:lang w:val="de-DE" w:eastAsia="de-DE"/>
    </w:rPr>
  </w:style>
  <w:style w:type="paragraph" w:customStyle="1" w:styleId="3FBD96E094524DADAE2F015BFE1E7C85">
    <w:name w:val="3FBD96E094524DADAE2F015BFE1E7C85"/>
    <w:rsid w:val="007A6EE9"/>
    <w:rPr>
      <w:lang w:val="de-DE" w:eastAsia="de-DE"/>
    </w:rPr>
  </w:style>
  <w:style w:type="paragraph" w:customStyle="1" w:styleId="02FE10C41D2B446A88D33FB49AEC73CF">
    <w:name w:val="02FE10C41D2B446A88D33FB49AEC73CF"/>
    <w:rsid w:val="007A6EE9"/>
    <w:rPr>
      <w:lang w:val="de-DE" w:eastAsia="de-DE"/>
    </w:rPr>
  </w:style>
  <w:style w:type="paragraph" w:customStyle="1" w:styleId="4EAA9DD56BAA4D528A556BE9DA73BC5E">
    <w:name w:val="4EAA9DD56BAA4D528A556BE9DA73BC5E"/>
    <w:rsid w:val="007A6EE9"/>
    <w:rPr>
      <w:lang w:val="de-DE" w:eastAsia="de-DE"/>
    </w:rPr>
  </w:style>
  <w:style w:type="paragraph" w:customStyle="1" w:styleId="36B134366E7945DFABA36BF8D256AE90">
    <w:name w:val="36B134366E7945DFABA36BF8D256AE90"/>
    <w:rsid w:val="007A6EE9"/>
    <w:rPr>
      <w:lang w:val="de-DE" w:eastAsia="de-DE"/>
    </w:rPr>
  </w:style>
  <w:style w:type="paragraph" w:customStyle="1" w:styleId="6DDEE84511884D65BA3A3E191D005956">
    <w:name w:val="6DDEE84511884D65BA3A3E191D005956"/>
    <w:rsid w:val="007A6EE9"/>
    <w:rPr>
      <w:lang w:val="de-DE" w:eastAsia="de-DE"/>
    </w:rPr>
  </w:style>
  <w:style w:type="paragraph" w:customStyle="1" w:styleId="31EB87AA58CF4A619E68F65C33774BDE">
    <w:name w:val="31EB87AA58CF4A619E68F65C33774BDE"/>
    <w:rsid w:val="007A6EE9"/>
    <w:rPr>
      <w:lang w:val="de-DE" w:eastAsia="de-DE"/>
    </w:rPr>
  </w:style>
  <w:style w:type="paragraph" w:customStyle="1" w:styleId="606F05558BA04EBAA863F6FD1CAC201D">
    <w:name w:val="606F05558BA04EBAA863F6FD1CAC201D"/>
    <w:rsid w:val="007A6EE9"/>
    <w:rPr>
      <w:lang w:val="de-DE" w:eastAsia="de-DE"/>
    </w:rPr>
  </w:style>
  <w:style w:type="paragraph" w:customStyle="1" w:styleId="D883D43D01684D5F87063CFF9D310A0B">
    <w:name w:val="D883D43D01684D5F87063CFF9D310A0B"/>
    <w:rsid w:val="007A6EE9"/>
    <w:rPr>
      <w:lang w:val="de-DE" w:eastAsia="de-DE"/>
    </w:rPr>
  </w:style>
  <w:style w:type="paragraph" w:customStyle="1" w:styleId="48F6233DD85845A785CD62AC4182B88E">
    <w:name w:val="48F6233DD85845A785CD62AC4182B88E"/>
    <w:rsid w:val="007A6EE9"/>
    <w:rPr>
      <w:lang w:val="de-DE" w:eastAsia="de-DE"/>
    </w:rPr>
  </w:style>
  <w:style w:type="paragraph" w:customStyle="1" w:styleId="6EEBD8E242B04EFBBC51D5FE454009E6">
    <w:name w:val="6EEBD8E242B04EFBBC51D5FE454009E6"/>
    <w:rsid w:val="007A6EE9"/>
    <w:rPr>
      <w:lang w:val="de-DE" w:eastAsia="de-DE"/>
    </w:rPr>
  </w:style>
  <w:style w:type="paragraph" w:customStyle="1" w:styleId="F9B24C03A55D4DD499289EF7852E19FF">
    <w:name w:val="F9B24C03A55D4DD499289EF7852E19FF"/>
    <w:rsid w:val="007A6EE9"/>
    <w:rPr>
      <w:lang w:val="de-DE" w:eastAsia="de-DE"/>
    </w:rPr>
  </w:style>
  <w:style w:type="paragraph" w:customStyle="1" w:styleId="BF914D585D72456490B166FD6EF6F2A5">
    <w:name w:val="BF914D585D72456490B166FD6EF6F2A5"/>
    <w:rsid w:val="007A6EE9"/>
    <w:rPr>
      <w:lang w:val="de-DE" w:eastAsia="de-DE"/>
    </w:rPr>
  </w:style>
  <w:style w:type="paragraph" w:customStyle="1" w:styleId="749D1BBC58284025B0AA8FBDC0B9B1CB">
    <w:name w:val="749D1BBC58284025B0AA8FBDC0B9B1CB"/>
    <w:rsid w:val="007A6EE9"/>
    <w:rPr>
      <w:lang w:val="de-DE" w:eastAsia="de-DE"/>
    </w:rPr>
  </w:style>
  <w:style w:type="paragraph" w:customStyle="1" w:styleId="41A0090B1A3C4BC3BF7359E5FE567716">
    <w:name w:val="41A0090B1A3C4BC3BF7359E5FE567716"/>
    <w:rsid w:val="007A6EE9"/>
    <w:rPr>
      <w:lang w:val="de-DE" w:eastAsia="de-DE"/>
    </w:rPr>
  </w:style>
  <w:style w:type="paragraph" w:customStyle="1" w:styleId="8187B3E4D6B74E20A82FE0CC3FE5B500">
    <w:name w:val="8187B3E4D6B74E20A82FE0CC3FE5B500"/>
    <w:rsid w:val="007A6EE9"/>
    <w:rPr>
      <w:lang w:val="de-DE" w:eastAsia="de-DE"/>
    </w:rPr>
  </w:style>
  <w:style w:type="paragraph" w:customStyle="1" w:styleId="40B06B41F2D440ECB968C5F00434FCDC">
    <w:name w:val="40B06B41F2D440ECB968C5F00434FCDC"/>
    <w:rsid w:val="007A6EE9"/>
    <w:rPr>
      <w:lang w:val="de-DE" w:eastAsia="de-DE"/>
    </w:rPr>
  </w:style>
  <w:style w:type="paragraph" w:customStyle="1" w:styleId="A328B28020454261ABF950F8FADF8D38">
    <w:name w:val="A328B28020454261ABF950F8FADF8D38"/>
    <w:rsid w:val="007A6EE9"/>
    <w:rPr>
      <w:lang w:val="de-DE" w:eastAsia="de-DE"/>
    </w:rPr>
  </w:style>
  <w:style w:type="paragraph" w:customStyle="1" w:styleId="E63597DF06FE47CC962EAED28D16A3FE">
    <w:name w:val="E63597DF06FE47CC962EAED28D16A3FE"/>
    <w:rsid w:val="007A6EE9"/>
    <w:rPr>
      <w:lang w:val="de-DE" w:eastAsia="de-DE"/>
    </w:rPr>
  </w:style>
  <w:style w:type="paragraph" w:customStyle="1" w:styleId="CBF6B34D9FAB4E6397D2E98FF124620A">
    <w:name w:val="CBF6B34D9FAB4E6397D2E98FF124620A"/>
    <w:rsid w:val="007A6EE9"/>
    <w:rPr>
      <w:lang w:val="de-DE" w:eastAsia="de-DE"/>
    </w:rPr>
  </w:style>
  <w:style w:type="paragraph" w:customStyle="1" w:styleId="AC3816A80E494045BC172932A43C18E9">
    <w:name w:val="AC3816A80E494045BC172932A43C18E9"/>
    <w:rsid w:val="007A6EE9"/>
    <w:rPr>
      <w:lang w:val="de-DE" w:eastAsia="de-DE"/>
    </w:rPr>
  </w:style>
  <w:style w:type="paragraph" w:customStyle="1" w:styleId="BE2B92ECA87E4EB788A121A5E7F4BBC9">
    <w:name w:val="BE2B92ECA87E4EB788A121A5E7F4BBC9"/>
    <w:rsid w:val="007A6EE9"/>
    <w:rPr>
      <w:lang w:val="de-DE" w:eastAsia="de-DE"/>
    </w:rPr>
  </w:style>
  <w:style w:type="paragraph" w:customStyle="1" w:styleId="925EECE566B24B9BBB0A7C33B1F4BC9D">
    <w:name w:val="925EECE566B24B9BBB0A7C33B1F4BC9D"/>
    <w:rsid w:val="007A6EE9"/>
    <w:rPr>
      <w:lang w:val="de-DE" w:eastAsia="de-DE"/>
    </w:rPr>
  </w:style>
  <w:style w:type="paragraph" w:customStyle="1" w:styleId="CC26E83FC3E248B7816A0B642CAF6C95">
    <w:name w:val="CC26E83FC3E248B7816A0B642CAF6C95"/>
    <w:rsid w:val="007A6EE9"/>
    <w:rPr>
      <w:lang w:val="de-DE" w:eastAsia="de-DE"/>
    </w:rPr>
  </w:style>
  <w:style w:type="paragraph" w:customStyle="1" w:styleId="FBF461802AEB4B1A8C4506EB97A0D57A">
    <w:name w:val="FBF461802AEB4B1A8C4506EB97A0D57A"/>
    <w:rsid w:val="007A6EE9"/>
    <w:rPr>
      <w:lang w:val="de-DE" w:eastAsia="de-DE"/>
    </w:rPr>
  </w:style>
  <w:style w:type="paragraph" w:customStyle="1" w:styleId="CAB8F0D654454653B10EF37A836800AE">
    <w:name w:val="CAB8F0D654454653B10EF37A836800AE"/>
    <w:rsid w:val="007A6EE9"/>
    <w:rPr>
      <w:lang w:val="de-DE" w:eastAsia="de-DE"/>
    </w:rPr>
  </w:style>
  <w:style w:type="paragraph" w:customStyle="1" w:styleId="0522C2F7F6E04DAFB2BEA625AD1EB600">
    <w:name w:val="0522C2F7F6E04DAFB2BEA625AD1EB600"/>
    <w:rsid w:val="007A6EE9"/>
    <w:rPr>
      <w:lang w:val="de-DE" w:eastAsia="de-DE"/>
    </w:rPr>
  </w:style>
  <w:style w:type="paragraph" w:customStyle="1" w:styleId="6F11321DDB7B40238CDB87964D5ACFB4">
    <w:name w:val="6F11321DDB7B40238CDB87964D5ACFB4"/>
    <w:rsid w:val="007A6EE9"/>
    <w:rPr>
      <w:lang w:val="de-DE" w:eastAsia="de-DE"/>
    </w:rPr>
  </w:style>
  <w:style w:type="paragraph" w:customStyle="1" w:styleId="459FFFFA273D462ABC88261FDF534367">
    <w:name w:val="459FFFFA273D462ABC88261FDF534367"/>
    <w:rsid w:val="007A6EE9"/>
    <w:rPr>
      <w:lang w:val="de-DE" w:eastAsia="de-DE"/>
    </w:rPr>
  </w:style>
  <w:style w:type="paragraph" w:customStyle="1" w:styleId="5F94944FA6D0448AABBD9CB65F95DD67">
    <w:name w:val="5F94944FA6D0448AABBD9CB65F95DD67"/>
    <w:rsid w:val="007A6EE9"/>
    <w:rPr>
      <w:lang w:val="de-DE" w:eastAsia="de-DE"/>
    </w:rPr>
  </w:style>
  <w:style w:type="paragraph" w:customStyle="1" w:styleId="9FBFA424F9244CC08EAA166AE2AE7598">
    <w:name w:val="9FBFA424F9244CC08EAA166AE2AE7598"/>
    <w:rsid w:val="007A6EE9"/>
    <w:rPr>
      <w:lang w:val="de-DE" w:eastAsia="de-DE"/>
    </w:rPr>
  </w:style>
  <w:style w:type="paragraph" w:customStyle="1" w:styleId="8D19F464B654403CBB8A431A1676D5B5">
    <w:name w:val="8D19F464B654403CBB8A431A1676D5B5"/>
    <w:rsid w:val="007A6EE9"/>
    <w:rPr>
      <w:lang w:val="de-DE" w:eastAsia="de-DE"/>
    </w:rPr>
  </w:style>
  <w:style w:type="paragraph" w:customStyle="1" w:styleId="082067242217407AA6FC1DFF86516081">
    <w:name w:val="082067242217407AA6FC1DFF86516081"/>
    <w:rsid w:val="007A6EE9"/>
    <w:rPr>
      <w:lang w:val="de-DE" w:eastAsia="de-DE"/>
    </w:rPr>
  </w:style>
  <w:style w:type="paragraph" w:customStyle="1" w:styleId="4DEA3B38A1424313BB59CD8487290ACF">
    <w:name w:val="4DEA3B38A1424313BB59CD8487290ACF"/>
    <w:rsid w:val="007A6EE9"/>
    <w:rPr>
      <w:lang w:val="de-DE" w:eastAsia="de-DE"/>
    </w:rPr>
  </w:style>
  <w:style w:type="paragraph" w:customStyle="1" w:styleId="6A04CF290C8846D4B1B537C6B0DA9F5E">
    <w:name w:val="6A04CF290C8846D4B1B537C6B0DA9F5E"/>
    <w:rsid w:val="007A6EE9"/>
    <w:rPr>
      <w:lang w:val="de-DE" w:eastAsia="de-DE"/>
    </w:rPr>
  </w:style>
  <w:style w:type="paragraph" w:customStyle="1" w:styleId="DFBEFBE3ED40411B870382F56EE326C2">
    <w:name w:val="DFBEFBE3ED40411B870382F56EE326C2"/>
    <w:rsid w:val="007A6EE9"/>
    <w:rPr>
      <w:lang w:val="de-DE" w:eastAsia="de-DE"/>
    </w:rPr>
  </w:style>
  <w:style w:type="paragraph" w:customStyle="1" w:styleId="6D35F60DFA4F4794A4F07E0AA6ADE40E">
    <w:name w:val="6D35F60DFA4F4794A4F07E0AA6ADE40E"/>
    <w:rsid w:val="007A6EE9"/>
    <w:rPr>
      <w:lang w:val="de-DE" w:eastAsia="de-DE"/>
    </w:rPr>
  </w:style>
  <w:style w:type="paragraph" w:customStyle="1" w:styleId="26C0FD97F07B4EF2A23507FA355B76A4">
    <w:name w:val="26C0FD97F07B4EF2A23507FA355B76A4"/>
    <w:rsid w:val="007A6EE9"/>
    <w:rPr>
      <w:lang w:val="de-DE" w:eastAsia="de-DE"/>
    </w:rPr>
  </w:style>
  <w:style w:type="paragraph" w:customStyle="1" w:styleId="102BF2D6A85B4FCF970433EAE713B14E">
    <w:name w:val="102BF2D6A85B4FCF970433EAE713B14E"/>
    <w:rsid w:val="007A6EE9"/>
    <w:rPr>
      <w:lang w:val="de-DE" w:eastAsia="de-DE"/>
    </w:rPr>
  </w:style>
  <w:style w:type="paragraph" w:customStyle="1" w:styleId="C1179CFEC1B3451B86E854D35F84AA06">
    <w:name w:val="C1179CFEC1B3451B86E854D35F84AA06"/>
    <w:rsid w:val="007A6EE9"/>
    <w:rPr>
      <w:lang w:val="de-DE" w:eastAsia="de-DE"/>
    </w:rPr>
  </w:style>
  <w:style w:type="paragraph" w:customStyle="1" w:styleId="7C08AFDD88AD4369AE1BFCD90D67C57B">
    <w:name w:val="7C08AFDD88AD4369AE1BFCD90D67C57B"/>
    <w:rsid w:val="007A6EE9"/>
    <w:rPr>
      <w:lang w:val="de-DE" w:eastAsia="de-DE"/>
    </w:rPr>
  </w:style>
  <w:style w:type="paragraph" w:customStyle="1" w:styleId="C08FBA9A11E64D5180E31611DAD66A3C">
    <w:name w:val="C08FBA9A11E64D5180E31611DAD66A3C"/>
    <w:rsid w:val="007A6EE9"/>
    <w:rPr>
      <w:lang w:val="de-DE" w:eastAsia="de-DE"/>
    </w:rPr>
  </w:style>
  <w:style w:type="paragraph" w:customStyle="1" w:styleId="1C87E482D6634510A78BA879B1E7EA57">
    <w:name w:val="1C87E482D6634510A78BA879B1E7EA57"/>
    <w:rsid w:val="007A6EE9"/>
    <w:rPr>
      <w:lang w:val="de-DE" w:eastAsia="de-DE"/>
    </w:rPr>
  </w:style>
  <w:style w:type="paragraph" w:customStyle="1" w:styleId="DE02DF801D704862AE890588EE29FDF0">
    <w:name w:val="DE02DF801D704862AE890588EE29FDF0"/>
    <w:rsid w:val="007A6EE9"/>
    <w:rPr>
      <w:lang w:val="de-DE" w:eastAsia="de-DE"/>
    </w:rPr>
  </w:style>
  <w:style w:type="paragraph" w:customStyle="1" w:styleId="F5727835A33C4385842048235E606DBB">
    <w:name w:val="F5727835A33C4385842048235E606DBB"/>
    <w:rsid w:val="007A6EE9"/>
    <w:rPr>
      <w:lang w:val="de-DE" w:eastAsia="de-DE"/>
    </w:rPr>
  </w:style>
  <w:style w:type="paragraph" w:customStyle="1" w:styleId="F5D0E06F29CB4832B373ADFAD3A4688D">
    <w:name w:val="F5D0E06F29CB4832B373ADFAD3A4688D"/>
    <w:rsid w:val="007A6EE9"/>
    <w:rPr>
      <w:lang w:val="de-DE" w:eastAsia="de-DE"/>
    </w:rPr>
  </w:style>
  <w:style w:type="paragraph" w:customStyle="1" w:styleId="15864BF72A2849ED80175414F1491CEA">
    <w:name w:val="15864BF72A2849ED80175414F1491CEA"/>
    <w:rsid w:val="007A6EE9"/>
    <w:rPr>
      <w:lang w:val="de-DE" w:eastAsia="de-DE"/>
    </w:rPr>
  </w:style>
  <w:style w:type="paragraph" w:customStyle="1" w:styleId="D73F7802CAAC46729A750B10EC9BB53B">
    <w:name w:val="D73F7802CAAC46729A750B10EC9BB53B"/>
    <w:rsid w:val="007A6EE9"/>
    <w:rPr>
      <w:lang w:val="de-DE" w:eastAsia="de-DE"/>
    </w:rPr>
  </w:style>
  <w:style w:type="paragraph" w:customStyle="1" w:styleId="8A21D3B1D28C4A8CAD3754490D1CDF3D">
    <w:name w:val="8A21D3B1D28C4A8CAD3754490D1CDF3D"/>
    <w:rsid w:val="007A6EE9"/>
    <w:rPr>
      <w:lang w:val="de-DE" w:eastAsia="de-DE"/>
    </w:rPr>
  </w:style>
  <w:style w:type="paragraph" w:customStyle="1" w:styleId="16524F88EF324F23A693DB32EA6CFF1D">
    <w:name w:val="16524F88EF324F23A693DB32EA6CFF1D"/>
    <w:rsid w:val="007A6EE9"/>
    <w:rPr>
      <w:lang w:val="de-DE" w:eastAsia="de-DE"/>
    </w:rPr>
  </w:style>
  <w:style w:type="paragraph" w:customStyle="1" w:styleId="A1AB6EEFB8C14B319663CE18BD89F8AC">
    <w:name w:val="A1AB6EEFB8C14B319663CE18BD89F8AC"/>
    <w:rsid w:val="007A6EE9"/>
    <w:rPr>
      <w:lang w:val="de-DE" w:eastAsia="de-DE"/>
    </w:rPr>
  </w:style>
  <w:style w:type="paragraph" w:customStyle="1" w:styleId="1FA56F88B43E4C87A98CA8C8D73BA1C9">
    <w:name w:val="1FA56F88B43E4C87A98CA8C8D73BA1C9"/>
    <w:rsid w:val="007A6EE9"/>
    <w:rPr>
      <w:lang w:val="de-DE" w:eastAsia="de-DE"/>
    </w:rPr>
  </w:style>
  <w:style w:type="paragraph" w:customStyle="1" w:styleId="BE1B42815E8442E2B724419AA2EE6105">
    <w:name w:val="BE1B42815E8442E2B724419AA2EE6105"/>
    <w:rsid w:val="007A6EE9"/>
    <w:rPr>
      <w:lang w:val="de-DE" w:eastAsia="de-DE"/>
    </w:rPr>
  </w:style>
  <w:style w:type="paragraph" w:customStyle="1" w:styleId="98F55F14BBBC4E18AFF3F94092FA8D7B">
    <w:name w:val="98F55F14BBBC4E18AFF3F94092FA8D7B"/>
    <w:rsid w:val="007A6EE9"/>
    <w:rPr>
      <w:lang w:val="de-DE" w:eastAsia="de-DE"/>
    </w:rPr>
  </w:style>
  <w:style w:type="paragraph" w:customStyle="1" w:styleId="2C64134C0BCD49F599344149FB43C9F0">
    <w:name w:val="2C64134C0BCD49F599344149FB43C9F0"/>
    <w:rsid w:val="007A6EE9"/>
    <w:rPr>
      <w:lang w:val="de-DE" w:eastAsia="de-DE"/>
    </w:rPr>
  </w:style>
  <w:style w:type="paragraph" w:customStyle="1" w:styleId="5158AFAACB2D420F8B4A5B2D01C5FE0F">
    <w:name w:val="5158AFAACB2D420F8B4A5B2D01C5FE0F"/>
    <w:rsid w:val="00C5295C"/>
    <w:rPr>
      <w:lang w:val="de-DE" w:eastAsia="de-DE"/>
    </w:rPr>
  </w:style>
  <w:style w:type="paragraph" w:customStyle="1" w:styleId="E7252F457F6F4A2691E26DE92E5D990A">
    <w:name w:val="E7252F457F6F4A2691E26DE92E5D990A"/>
    <w:rsid w:val="00C5295C"/>
    <w:rPr>
      <w:lang w:val="de-DE" w:eastAsia="de-DE"/>
    </w:rPr>
  </w:style>
  <w:style w:type="paragraph" w:customStyle="1" w:styleId="024066DB9D0642E7B565C9349DAD2014">
    <w:name w:val="024066DB9D0642E7B565C9349DAD2014"/>
    <w:rsid w:val="00C5295C"/>
    <w:rPr>
      <w:lang w:val="de-DE" w:eastAsia="de-DE"/>
    </w:rPr>
  </w:style>
  <w:style w:type="paragraph" w:customStyle="1" w:styleId="E9307FEF8F4B4943A6E5C96433D2DA7A">
    <w:name w:val="E9307FEF8F4B4943A6E5C96433D2DA7A"/>
    <w:rsid w:val="00C5295C"/>
    <w:rPr>
      <w:lang w:val="de-DE" w:eastAsia="de-DE"/>
    </w:rPr>
  </w:style>
  <w:style w:type="paragraph" w:customStyle="1" w:styleId="2AA626C97E454AF886803E36C06BDEE4">
    <w:name w:val="2AA626C97E454AF886803E36C06BDEE4"/>
    <w:rsid w:val="00C5295C"/>
    <w:rPr>
      <w:lang w:val="de-DE" w:eastAsia="de-DE"/>
    </w:rPr>
  </w:style>
  <w:style w:type="paragraph" w:customStyle="1" w:styleId="480321D4D7DF4E02A8A6BEEC5BB4EF78">
    <w:name w:val="480321D4D7DF4E02A8A6BEEC5BB4EF78"/>
    <w:rsid w:val="00C5295C"/>
    <w:rPr>
      <w:lang w:val="de-DE" w:eastAsia="de-DE"/>
    </w:rPr>
  </w:style>
  <w:style w:type="paragraph" w:customStyle="1" w:styleId="FA45DC769B634FE7BF62911D85290BAE">
    <w:name w:val="FA45DC769B634FE7BF62911D85290BAE"/>
    <w:rsid w:val="00C5295C"/>
    <w:rPr>
      <w:lang w:val="de-DE" w:eastAsia="de-DE"/>
    </w:rPr>
  </w:style>
  <w:style w:type="paragraph" w:customStyle="1" w:styleId="4DD5D918E936407B8421EFF50CB8B189">
    <w:name w:val="4DD5D918E936407B8421EFF50CB8B189"/>
    <w:rsid w:val="00C5295C"/>
    <w:rPr>
      <w:lang w:val="de-DE" w:eastAsia="de-DE"/>
    </w:rPr>
  </w:style>
  <w:style w:type="paragraph" w:customStyle="1" w:styleId="9830CF4E7B7D48B6AEEF5A79B662077F">
    <w:name w:val="9830CF4E7B7D48B6AEEF5A79B662077F"/>
    <w:rsid w:val="00C5295C"/>
    <w:rPr>
      <w:lang w:val="de-DE" w:eastAsia="de-DE"/>
    </w:rPr>
  </w:style>
  <w:style w:type="paragraph" w:customStyle="1" w:styleId="998592EEE44E4F9CA849A3FA64316774">
    <w:name w:val="998592EEE44E4F9CA849A3FA64316774"/>
    <w:rsid w:val="00C5295C"/>
    <w:rPr>
      <w:lang w:val="de-DE" w:eastAsia="de-DE"/>
    </w:rPr>
  </w:style>
  <w:style w:type="paragraph" w:customStyle="1" w:styleId="A5E3C09987CD4F7AA1A6DFB579E7EDD5">
    <w:name w:val="A5E3C09987CD4F7AA1A6DFB579E7EDD5"/>
    <w:rsid w:val="00C5295C"/>
    <w:rPr>
      <w:lang w:val="de-DE" w:eastAsia="de-DE"/>
    </w:rPr>
  </w:style>
  <w:style w:type="paragraph" w:customStyle="1" w:styleId="39F81B424F114D6EB0A50065B3663F65">
    <w:name w:val="39F81B424F114D6EB0A50065B3663F65"/>
    <w:rsid w:val="00C5295C"/>
    <w:rPr>
      <w:lang w:val="de-DE" w:eastAsia="de-DE"/>
    </w:rPr>
  </w:style>
  <w:style w:type="paragraph" w:customStyle="1" w:styleId="1D047594D4434A848F153DD4A2F145F3">
    <w:name w:val="1D047594D4434A848F153DD4A2F145F3"/>
    <w:rsid w:val="00C5295C"/>
    <w:rPr>
      <w:lang w:val="de-DE" w:eastAsia="de-DE"/>
    </w:rPr>
  </w:style>
  <w:style w:type="paragraph" w:customStyle="1" w:styleId="EEFA8ADC50DE40F2A2D4EAB7DC8A167B">
    <w:name w:val="EEFA8ADC50DE40F2A2D4EAB7DC8A167B"/>
    <w:rsid w:val="00C5295C"/>
    <w:rPr>
      <w:lang w:val="de-DE" w:eastAsia="de-DE"/>
    </w:rPr>
  </w:style>
  <w:style w:type="paragraph" w:customStyle="1" w:styleId="5C787C79BE1743BF98A4E0035AE17AAC">
    <w:name w:val="5C787C79BE1743BF98A4E0035AE17AAC"/>
    <w:rsid w:val="00C5295C"/>
    <w:rPr>
      <w:lang w:val="de-DE" w:eastAsia="de-DE"/>
    </w:rPr>
  </w:style>
  <w:style w:type="paragraph" w:customStyle="1" w:styleId="8F912E1A5B214396A82FE53260993B3A">
    <w:name w:val="8F912E1A5B214396A82FE53260993B3A"/>
    <w:rsid w:val="00C5295C"/>
    <w:rPr>
      <w:lang w:val="de-DE" w:eastAsia="de-DE"/>
    </w:rPr>
  </w:style>
  <w:style w:type="paragraph" w:customStyle="1" w:styleId="172C7BFF8CEE4E49905E5A7E9A0C35BB">
    <w:name w:val="172C7BFF8CEE4E49905E5A7E9A0C35BB"/>
    <w:rsid w:val="00C5295C"/>
    <w:rPr>
      <w:lang w:val="de-DE" w:eastAsia="de-DE"/>
    </w:rPr>
  </w:style>
  <w:style w:type="paragraph" w:customStyle="1" w:styleId="F049B393673842D99E102C25A3F4DCE9">
    <w:name w:val="F049B393673842D99E102C25A3F4DCE9"/>
    <w:rsid w:val="00C5295C"/>
    <w:rPr>
      <w:lang w:val="de-DE" w:eastAsia="de-DE"/>
    </w:rPr>
  </w:style>
  <w:style w:type="paragraph" w:customStyle="1" w:styleId="BF146576DD914A27A2750D3488522115">
    <w:name w:val="BF146576DD914A27A2750D3488522115"/>
    <w:rsid w:val="00C5295C"/>
    <w:rPr>
      <w:lang w:val="de-DE" w:eastAsia="de-DE"/>
    </w:rPr>
  </w:style>
  <w:style w:type="paragraph" w:customStyle="1" w:styleId="D223CD4CDD0E490E9609145F84CE53E5">
    <w:name w:val="D223CD4CDD0E490E9609145F84CE53E5"/>
    <w:rsid w:val="00C5295C"/>
    <w:rPr>
      <w:lang w:val="de-DE" w:eastAsia="de-DE"/>
    </w:rPr>
  </w:style>
  <w:style w:type="paragraph" w:customStyle="1" w:styleId="D2C9D1610B0146349C41BCA42D3F307A">
    <w:name w:val="D2C9D1610B0146349C41BCA42D3F307A"/>
    <w:rsid w:val="00C5295C"/>
    <w:rPr>
      <w:lang w:val="de-DE" w:eastAsia="de-DE"/>
    </w:rPr>
  </w:style>
  <w:style w:type="paragraph" w:customStyle="1" w:styleId="16FF78C7ACC34140B6D9C94C565BE835">
    <w:name w:val="16FF78C7ACC34140B6D9C94C565BE835"/>
    <w:rsid w:val="00C5295C"/>
    <w:rPr>
      <w:lang w:val="de-DE" w:eastAsia="de-DE"/>
    </w:rPr>
  </w:style>
  <w:style w:type="paragraph" w:customStyle="1" w:styleId="193D8449B6C040E9B22589FB005A3F4D">
    <w:name w:val="193D8449B6C040E9B22589FB005A3F4D"/>
    <w:rsid w:val="00C5295C"/>
    <w:rPr>
      <w:lang w:val="de-DE" w:eastAsia="de-DE"/>
    </w:rPr>
  </w:style>
  <w:style w:type="paragraph" w:customStyle="1" w:styleId="89DE714A3D4F4B43BFB7AC5AA67633E1">
    <w:name w:val="89DE714A3D4F4B43BFB7AC5AA67633E1"/>
    <w:rsid w:val="00C5295C"/>
    <w:rPr>
      <w:lang w:val="de-DE" w:eastAsia="de-DE"/>
    </w:rPr>
  </w:style>
  <w:style w:type="paragraph" w:customStyle="1" w:styleId="60368B7AF389456D9C7E1FAC9F3A4A8E">
    <w:name w:val="60368B7AF389456D9C7E1FAC9F3A4A8E"/>
    <w:rsid w:val="004C7E0E"/>
    <w:rPr>
      <w:lang w:val="de-DE" w:eastAsia="de-DE"/>
    </w:rPr>
  </w:style>
  <w:style w:type="paragraph" w:customStyle="1" w:styleId="6227626738EB47EF80E3BD6CE78BE6C1">
    <w:name w:val="6227626738EB47EF80E3BD6CE78BE6C1"/>
    <w:rsid w:val="004C7E0E"/>
    <w:rPr>
      <w:lang w:val="de-DE" w:eastAsia="de-DE"/>
    </w:rPr>
  </w:style>
  <w:style w:type="paragraph" w:customStyle="1" w:styleId="7C8F2C84723444C9AA1DCCAE8C1F0185">
    <w:name w:val="7C8F2C84723444C9AA1DCCAE8C1F0185"/>
    <w:rsid w:val="004C7E0E"/>
    <w:rPr>
      <w:lang w:val="de-DE" w:eastAsia="de-DE"/>
    </w:rPr>
  </w:style>
  <w:style w:type="paragraph" w:customStyle="1" w:styleId="28A4DB5BA2FC4F5CAC7F08BEDC3165A6">
    <w:name w:val="28A4DB5BA2FC4F5CAC7F08BEDC3165A6"/>
    <w:rsid w:val="004C7E0E"/>
    <w:rPr>
      <w:lang w:val="de-DE" w:eastAsia="de-DE"/>
    </w:rPr>
  </w:style>
  <w:style w:type="paragraph" w:customStyle="1" w:styleId="982FDF36B08E4663B070E67D24633C7F">
    <w:name w:val="982FDF36B08E4663B070E67D24633C7F"/>
    <w:rsid w:val="004C7E0E"/>
    <w:rPr>
      <w:lang w:val="de-DE" w:eastAsia="de-DE"/>
    </w:rPr>
  </w:style>
  <w:style w:type="paragraph" w:customStyle="1" w:styleId="6566E5B0E9744E7FB1E22596B2D747AF">
    <w:name w:val="6566E5B0E9744E7FB1E22596B2D747AF"/>
    <w:rsid w:val="004C7E0E"/>
    <w:rPr>
      <w:lang w:val="de-DE" w:eastAsia="de-DE"/>
    </w:rPr>
  </w:style>
  <w:style w:type="paragraph" w:customStyle="1" w:styleId="DEC31023EDD544FCA9719BCD4F3F75EE">
    <w:name w:val="DEC31023EDD544FCA9719BCD4F3F75EE"/>
    <w:rsid w:val="004C7E0E"/>
    <w:rPr>
      <w:lang w:val="de-DE" w:eastAsia="de-DE"/>
    </w:rPr>
  </w:style>
  <w:style w:type="paragraph" w:customStyle="1" w:styleId="9A2BD273E85E439EAF1BB514E5C11265">
    <w:name w:val="9A2BD273E85E439EAF1BB514E5C11265"/>
    <w:rsid w:val="004C7E0E"/>
    <w:rPr>
      <w:lang w:val="de-DE" w:eastAsia="de-DE"/>
    </w:rPr>
  </w:style>
  <w:style w:type="paragraph" w:customStyle="1" w:styleId="0B5EEF4EA86F49A697164D5009BF7D99">
    <w:name w:val="0B5EEF4EA86F49A697164D5009BF7D99"/>
    <w:rsid w:val="004C7E0E"/>
    <w:rPr>
      <w:lang w:val="de-DE" w:eastAsia="de-DE"/>
    </w:rPr>
  </w:style>
  <w:style w:type="paragraph" w:customStyle="1" w:styleId="2BBC842B6C6746259960811B95A19B4D">
    <w:name w:val="2BBC842B6C6746259960811B95A19B4D"/>
    <w:rsid w:val="004C7E0E"/>
    <w:rPr>
      <w:lang w:val="de-DE" w:eastAsia="de-DE"/>
    </w:rPr>
  </w:style>
  <w:style w:type="paragraph" w:customStyle="1" w:styleId="F0A8720A48964669BD287C91DE9CBCFA">
    <w:name w:val="F0A8720A48964669BD287C91DE9CBCFA"/>
    <w:rsid w:val="004C7E0E"/>
    <w:rPr>
      <w:lang w:val="de-DE" w:eastAsia="de-DE"/>
    </w:rPr>
  </w:style>
  <w:style w:type="paragraph" w:customStyle="1" w:styleId="EA3C515DE7DD49A1B474565A8EAC625D">
    <w:name w:val="EA3C515DE7DD49A1B474565A8EAC625D"/>
    <w:rsid w:val="004C7E0E"/>
    <w:rPr>
      <w:lang w:val="de-DE" w:eastAsia="de-DE"/>
    </w:rPr>
  </w:style>
  <w:style w:type="paragraph" w:customStyle="1" w:styleId="F019DA3676124183A2F588ED479F3B4D">
    <w:name w:val="F019DA3676124183A2F588ED479F3B4D"/>
    <w:rsid w:val="004C7E0E"/>
    <w:rPr>
      <w:lang w:val="de-DE" w:eastAsia="de-DE"/>
    </w:rPr>
  </w:style>
  <w:style w:type="paragraph" w:customStyle="1" w:styleId="A9747712D5B04D9FBCC5DA7D27B228FB">
    <w:name w:val="A9747712D5B04D9FBCC5DA7D27B228FB"/>
    <w:rsid w:val="004C7E0E"/>
    <w:rPr>
      <w:lang w:val="de-DE" w:eastAsia="de-DE"/>
    </w:rPr>
  </w:style>
  <w:style w:type="paragraph" w:customStyle="1" w:styleId="92FF3DC7F9514F069A4B9C3ED5E90861">
    <w:name w:val="92FF3DC7F9514F069A4B9C3ED5E90861"/>
    <w:rsid w:val="004C7E0E"/>
    <w:rPr>
      <w:lang w:val="de-DE" w:eastAsia="de-DE"/>
    </w:rPr>
  </w:style>
  <w:style w:type="paragraph" w:customStyle="1" w:styleId="58D47535B7784C58BF9B3BA18AA408A5">
    <w:name w:val="58D47535B7784C58BF9B3BA18AA408A5"/>
    <w:rsid w:val="004C7E0E"/>
    <w:rPr>
      <w:lang w:val="de-DE" w:eastAsia="de-DE"/>
    </w:rPr>
  </w:style>
  <w:style w:type="paragraph" w:customStyle="1" w:styleId="64B11569221543D1B3ED68FF932D1D67">
    <w:name w:val="64B11569221543D1B3ED68FF932D1D67"/>
    <w:rsid w:val="004C7E0E"/>
    <w:rPr>
      <w:lang w:val="de-DE" w:eastAsia="de-DE"/>
    </w:rPr>
  </w:style>
  <w:style w:type="paragraph" w:customStyle="1" w:styleId="C8C530D4A2594CC4A5D236483E0FED28">
    <w:name w:val="C8C530D4A2594CC4A5D236483E0FED28"/>
    <w:rsid w:val="004C7E0E"/>
    <w:rPr>
      <w:lang w:val="de-DE" w:eastAsia="de-DE"/>
    </w:rPr>
  </w:style>
  <w:style w:type="paragraph" w:customStyle="1" w:styleId="B77BB536BB5F4A978412DE93CC7BEC27">
    <w:name w:val="B77BB536BB5F4A978412DE93CC7BEC27"/>
    <w:rsid w:val="004C7E0E"/>
    <w:rPr>
      <w:lang w:val="de-DE" w:eastAsia="de-DE"/>
    </w:rPr>
  </w:style>
  <w:style w:type="paragraph" w:customStyle="1" w:styleId="535B5343E2884AA7B259C2F03083CCAC">
    <w:name w:val="535B5343E2884AA7B259C2F03083CCAC"/>
    <w:rsid w:val="004C7E0E"/>
    <w:rPr>
      <w:lang w:val="de-DE" w:eastAsia="de-DE"/>
    </w:rPr>
  </w:style>
  <w:style w:type="paragraph" w:customStyle="1" w:styleId="4C5E1E544D6F4B2DADDA087CFD1F42F3">
    <w:name w:val="4C5E1E544D6F4B2DADDA087CFD1F42F3"/>
    <w:rsid w:val="004C7E0E"/>
    <w:rPr>
      <w:lang w:val="de-DE" w:eastAsia="de-DE"/>
    </w:rPr>
  </w:style>
  <w:style w:type="paragraph" w:customStyle="1" w:styleId="B73930B79CC640B6A36357C2B2FDBD1F">
    <w:name w:val="B73930B79CC640B6A36357C2B2FDBD1F"/>
    <w:rsid w:val="004C7E0E"/>
    <w:rPr>
      <w:lang w:val="de-DE" w:eastAsia="de-DE"/>
    </w:rPr>
  </w:style>
  <w:style w:type="paragraph" w:customStyle="1" w:styleId="96F5279FF2664F3794B5153BBC49892E">
    <w:name w:val="96F5279FF2664F3794B5153BBC49892E"/>
    <w:rsid w:val="004C7E0E"/>
    <w:rPr>
      <w:lang w:val="de-DE" w:eastAsia="de-DE"/>
    </w:rPr>
  </w:style>
  <w:style w:type="paragraph" w:customStyle="1" w:styleId="DDCD19E6CF144574BFAD4E8F96EA0EE5">
    <w:name w:val="DDCD19E6CF144574BFAD4E8F96EA0EE5"/>
    <w:rsid w:val="004C7E0E"/>
    <w:rPr>
      <w:lang w:val="de-DE" w:eastAsia="de-DE"/>
    </w:rPr>
  </w:style>
  <w:style w:type="paragraph" w:customStyle="1" w:styleId="0D504DFA541C4CF9981C80DE04536A7F">
    <w:name w:val="0D504DFA541C4CF9981C80DE04536A7F"/>
    <w:rsid w:val="004C7E0E"/>
    <w:rPr>
      <w:lang w:val="de-DE" w:eastAsia="de-DE"/>
    </w:rPr>
  </w:style>
  <w:style w:type="paragraph" w:customStyle="1" w:styleId="C683798C08A64221A8B7CAEEC2320157">
    <w:name w:val="C683798C08A64221A8B7CAEEC2320157"/>
    <w:rsid w:val="004C7E0E"/>
    <w:rPr>
      <w:lang w:val="de-DE" w:eastAsia="de-DE"/>
    </w:rPr>
  </w:style>
  <w:style w:type="paragraph" w:customStyle="1" w:styleId="B527A522ABA748F4A1E2A3ACBBE544AD">
    <w:name w:val="B527A522ABA748F4A1E2A3ACBBE544AD"/>
    <w:rsid w:val="004C7E0E"/>
    <w:rPr>
      <w:lang w:val="de-DE" w:eastAsia="de-DE"/>
    </w:rPr>
  </w:style>
  <w:style w:type="paragraph" w:customStyle="1" w:styleId="DB7329DBFEF449CBAB6CDC89C6FBE232">
    <w:name w:val="DB7329DBFEF449CBAB6CDC89C6FBE232"/>
    <w:rsid w:val="004C7E0E"/>
    <w:rPr>
      <w:lang w:val="de-DE" w:eastAsia="de-DE"/>
    </w:rPr>
  </w:style>
  <w:style w:type="paragraph" w:customStyle="1" w:styleId="FE3B0337CBCC492B954D7D0A51F033DA">
    <w:name w:val="FE3B0337CBCC492B954D7D0A51F033DA"/>
    <w:rsid w:val="004C7E0E"/>
    <w:rPr>
      <w:lang w:val="de-DE" w:eastAsia="de-DE"/>
    </w:rPr>
  </w:style>
  <w:style w:type="paragraph" w:customStyle="1" w:styleId="C6EFCB4C6C364D7B9ECCAFC31D324812">
    <w:name w:val="C6EFCB4C6C364D7B9ECCAFC31D324812"/>
    <w:rsid w:val="004C7E0E"/>
    <w:rPr>
      <w:lang w:val="de-DE" w:eastAsia="de-DE"/>
    </w:rPr>
  </w:style>
  <w:style w:type="paragraph" w:customStyle="1" w:styleId="37B7BD7C9F4B4040AC75C365AB484DC9">
    <w:name w:val="37B7BD7C9F4B4040AC75C365AB484DC9"/>
    <w:rsid w:val="004C7E0E"/>
    <w:rPr>
      <w:lang w:val="de-DE" w:eastAsia="de-DE"/>
    </w:rPr>
  </w:style>
  <w:style w:type="paragraph" w:customStyle="1" w:styleId="BAAF693BF2E54C8F8151EF73BEA65C4C">
    <w:name w:val="BAAF693BF2E54C8F8151EF73BEA65C4C"/>
    <w:rsid w:val="004C7E0E"/>
    <w:rPr>
      <w:lang w:val="de-DE" w:eastAsia="de-DE"/>
    </w:rPr>
  </w:style>
  <w:style w:type="paragraph" w:customStyle="1" w:styleId="AB108FC6725B410A9B1FDD6EC49C39EF">
    <w:name w:val="AB108FC6725B410A9B1FDD6EC49C39EF"/>
    <w:rsid w:val="004C7E0E"/>
    <w:rPr>
      <w:lang w:val="de-DE" w:eastAsia="de-DE"/>
    </w:rPr>
  </w:style>
  <w:style w:type="paragraph" w:customStyle="1" w:styleId="0AD1E05CE1DE48DB823E16C690910DAE">
    <w:name w:val="0AD1E05CE1DE48DB823E16C690910DAE"/>
    <w:rsid w:val="004C7E0E"/>
    <w:rPr>
      <w:lang w:val="de-DE" w:eastAsia="de-DE"/>
    </w:rPr>
  </w:style>
  <w:style w:type="paragraph" w:customStyle="1" w:styleId="3EBDD1210DF345189A677F06BAA6F533">
    <w:name w:val="3EBDD1210DF345189A677F06BAA6F533"/>
    <w:rsid w:val="004C7E0E"/>
    <w:rPr>
      <w:lang w:val="de-DE" w:eastAsia="de-DE"/>
    </w:rPr>
  </w:style>
  <w:style w:type="paragraph" w:customStyle="1" w:styleId="F0E71DEC854C40EBB1426F3ED0F8F571">
    <w:name w:val="F0E71DEC854C40EBB1426F3ED0F8F571"/>
    <w:rsid w:val="004C7E0E"/>
    <w:rPr>
      <w:lang w:val="de-DE" w:eastAsia="de-DE"/>
    </w:rPr>
  </w:style>
  <w:style w:type="paragraph" w:customStyle="1" w:styleId="1E8AF355BB4B435487241B9496CA7796">
    <w:name w:val="1E8AF355BB4B435487241B9496CA7796"/>
    <w:rsid w:val="004C7E0E"/>
    <w:rPr>
      <w:lang w:val="de-DE" w:eastAsia="de-DE"/>
    </w:rPr>
  </w:style>
  <w:style w:type="paragraph" w:customStyle="1" w:styleId="F72B60FF2345455598589F6356ABB978">
    <w:name w:val="F72B60FF2345455598589F6356ABB978"/>
    <w:rsid w:val="004C7E0E"/>
    <w:rPr>
      <w:lang w:val="de-DE" w:eastAsia="de-DE"/>
    </w:rPr>
  </w:style>
  <w:style w:type="paragraph" w:customStyle="1" w:styleId="BA8B2C58A4A94207A6044CD9C38542E1">
    <w:name w:val="BA8B2C58A4A94207A6044CD9C38542E1"/>
    <w:rsid w:val="004C7E0E"/>
    <w:rPr>
      <w:lang w:val="de-DE" w:eastAsia="de-DE"/>
    </w:rPr>
  </w:style>
  <w:style w:type="paragraph" w:customStyle="1" w:styleId="F37D51A70E364B949D03C7FCB432DC88">
    <w:name w:val="F37D51A70E364B949D03C7FCB432DC88"/>
    <w:rsid w:val="004C7E0E"/>
    <w:rPr>
      <w:lang w:val="de-DE" w:eastAsia="de-DE"/>
    </w:rPr>
  </w:style>
  <w:style w:type="paragraph" w:customStyle="1" w:styleId="2C60789DCC9B4F6D863F8AB2B7FC1748">
    <w:name w:val="2C60789DCC9B4F6D863F8AB2B7FC1748"/>
    <w:rsid w:val="004C7E0E"/>
    <w:rPr>
      <w:lang w:val="de-DE" w:eastAsia="de-DE"/>
    </w:rPr>
  </w:style>
  <w:style w:type="paragraph" w:customStyle="1" w:styleId="F9A32E46B36140F9AACFB331738E747C">
    <w:name w:val="F9A32E46B36140F9AACFB331738E747C"/>
    <w:rsid w:val="004C7E0E"/>
    <w:rPr>
      <w:lang w:val="de-DE" w:eastAsia="de-DE"/>
    </w:rPr>
  </w:style>
  <w:style w:type="paragraph" w:customStyle="1" w:styleId="F7CECE82C9D94833A08A15310C451484">
    <w:name w:val="F7CECE82C9D94833A08A15310C451484"/>
    <w:rsid w:val="004C7E0E"/>
    <w:rPr>
      <w:lang w:val="de-DE" w:eastAsia="de-DE"/>
    </w:rPr>
  </w:style>
  <w:style w:type="paragraph" w:customStyle="1" w:styleId="954E6BABA49240F79CB07996257CA60B">
    <w:name w:val="954E6BABA49240F79CB07996257CA60B"/>
    <w:rsid w:val="004C7E0E"/>
    <w:rPr>
      <w:lang w:val="de-DE" w:eastAsia="de-DE"/>
    </w:rPr>
  </w:style>
  <w:style w:type="paragraph" w:customStyle="1" w:styleId="538E7ABA8C9D49AB91BF6486592DE0A7">
    <w:name w:val="538E7ABA8C9D49AB91BF6486592DE0A7"/>
    <w:rsid w:val="004C7E0E"/>
    <w:rPr>
      <w:lang w:val="de-DE" w:eastAsia="de-DE"/>
    </w:rPr>
  </w:style>
  <w:style w:type="paragraph" w:customStyle="1" w:styleId="A7A7ABCE1A114331981F387F54C5B15B">
    <w:name w:val="A7A7ABCE1A114331981F387F54C5B15B"/>
    <w:rsid w:val="004C7E0E"/>
    <w:rPr>
      <w:lang w:val="de-DE" w:eastAsia="de-DE"/>
    </w:rPr>
  </w:style>
  <w:style w:type="paragraph" w:customStyle="1" w:styleId="3F630BDD8968470B927C70519DD8B01C">
    <w:name w:val="3F630BDD8968470B927C70519DD8B01C"/>
    <w:rsid w:val="004C7E0E"/>
    <w:rPr>
      <w:lang w:val="de-DE" w:eastAsia="de-DE"/>
    </w:rPr>
  </w:style>
  <w:style w:type="paragraph" w:customStyle="1" w:styleId="FCD43A22EFFF43F695FA00CFAA9E7F8C">
    <w:name w:val="FCD43A22EFFF43F695FA00CFAA9E7F8C"/>
    <w:rsid w:val="004C7E0E"/>
    <w:rPr>
      <w:lang w:val="de-DE" w:eastAsia="de-DE"/>
    </w:rPr>
  </w:style>
  <w:style w:type="paragraph" w:customStyle="1" w:styleId="7472EB8695E44968B89A9401C1EC3CBE">
    <w:name w:val="7472EB8695E44968B89A9401C1EC3CBE"/>
    <w:rsid w:val="008E10CD"/>
    <w:rPr>
      <w:lang w:val="de-DE" w:eastAsia="de-DE"/>
    </w:rPr>
  </w:style>
  <w:style w:type="paragraph" w:customStyle="1" w:styleId="06353A158A904617B01FE04F50D2B274">
    <w:name w:val="06353A158A904617B01FE04F50D2B274"/>
    <w:rsid w:val="008E10CD"/>
    <w:rPr>
      <w:lang w:val="de-DE" w:eastAsia="de-DE"/>
    </w:rPr>
  </w:style>
  <w:style w:type="paragraph" w:customStyle="1" w:styleId="3DCC3DBD8FD344238D0C4943D8EED581">
    <w:name w:val="3DCC3DBD8FD344238D0C4943D8EED581"/>
    <w:rsid w:val="008E10CD"/>
    <w:rPr>
      <w:lang w:val="de-DE" w:eastAsia="de-DE"/>
    </w:rPr>
  </w:style>
  <w:style w:type="paragraph" w:customStyle="1" w:styleId="FB5B265B121B4E08AD7531E676886AEA">
    <w:name w:val="FB5B265B121B4E08AD7531E676886AEA"/>
    <w:rsid w:val="008E10CD"/>
    <w:rPr>
      <w:lang w:val="de-DE" w:eastAsia="de-DE"/>
    </w:rPr>
  </w:style>
  <w:style w:type="paragraph" w:customStyle="1" w:styleId="7CDB0F0A781F49728554468BB739DCAD">
    <w:name w:val="7CDB0F0A781F49728554468BB739DCAD"/>
    <w:rsid w:val="008E10CD"/>
    <w:rPr>
      <w:lang w:val="de-DE" w:eastAsia="de-DE"/>
    </w:rPr>
  </w:style>
  <w:style w:type="paragraph" w:customStyle="1" w:styleId="8A28CC394B93430CBEE8D6E3ADE39585">
    <w:name w:val="8A28CC394B93430CBEE8D6E3ADE39585"/>
    <w:rsid w:val="008E10CD"/>
    <w:rPr>
      <w:lang w:val="de-DE" w:eastAsia="de-DE"/>
    </w:rPr>
  </w:style>
  <w:style w:type="paragraph" w:customStyle="1" w:styleId="B3D1F6D1011F4AA7AB84FD51962A2F1E">
    <w:name w:val="B3D1F6D1011F4AA7AB84FD51962A2F1E"/>
    <w:rsid w:val="008E10CD"/>
    <w:rPr>
      <w:lang w:val="de-DE" w:eastAsia="de-DE"/>
    </w:rPr>
  </w:style>
  <w:style w:type="paragraph" w:customStyle="1" w:styleId="D33B0B88BACC43E1A876AAEB55F867C1">
    <w:name w:val="D33B0B88BACC43E1A876AAEB55F867C1"/>
    <w:rsid w:val="008E10CD"/>
    <w:rPr>
      <w:lang w:val="de-DE" w:eastAsia="de-DE"/>
    </w:rPr>
  </w:style>
  <w:style w:type="paragraph" w:customStyle="1" w:styleId="499F7B784E144439847700623D0F33ED">
    <w:name w:val="499F7B784E144439847700623D0F33ED"/>
    <w:rsid w:val="008E10CD"/>
    <w:rPr>
      <w:lang w:val="de-DE" w:eastAsia="de-DE"/>
    </w:rPr>
  </w:style>
  <w:style w:type="paragraph" w:customStyle="1" w:styleId="59521CD1F0334B7CAA592CCAB69023A3">
    <w:name w:val="59521CD1F0334B7CAA592CCAB69023A3"/>
    <w:rsid w:val="008E10CD"/>
    <w:rPr>
      <w:lang w:val="de-DE" w:eastAsia="de-DE"/>
    </w:rPr>
  </w:style>
  <w:style w:type="paragraph" w:customStyle="1" w:styleId="0BD19EA5DBF7453B9CC6B7BB3174B517">
    <w:name w:val="0BD19EA5DBF7453B9CC6B7BB3174B517"/>
    <w:rsid w:val="008E10CD"/>
    <w:rPr>
      <w:lang w:val="de-DE" w:eastAsia="de-DE"/>
    </w:rPr>
  </w:style>
  <w:style w:type="paragraph" w:customStyle="1" w:styleId="F0F9E6C1262E4F3EA7334A0D27C0F780">
    <w:name w:val="F0F9E6C1262E4F3EA7334A0D27C0F780"/>
    <w:rsid w:val="008E10CD"/>
    <w:rPr>
      <w:lang w:val="de-DE" w:eastAsia="de-DE"/>
    </w:rPr>
  </w:style>
  <w:style w:type="paragraph" w:customStyle="1" w:styleId="95264690C8824E9EB03D9FEAAB4FA3C9">
    <w:name w:val="95264690C8824E9EB03D9FEAAB4FA3C9"/>
    <w:rsid w:val="008E10CD"/>
    <w:rPr>
      <w:lang w:val="de-DE" w:eastAsia="de-DE"/>
    </w:rPr>
  </w:style>
  <w:style w:type="paragraph" w:customStyle="1" w:styleId="32AFDB2B2C3240A19B5A86E6C0BAC633">
    <w:name w:val="32AFDB2B2C3240A19B5A86E6C0BAC633"/>
    <w:rsid w:val="008E10CD"/>
    <w:rPr>
      <w:lang w:val="de-DE" w:eastAsia="de-DE"/>
    </w:rPr>
  </w:style>
  <w:style w:type="paragraph" w:customStyle="1" w:styleId="DEBEF2EBBEC64BD4BE4328A50793A778">
    <w:name w:val="DEBEF2EBBEC64BD4BE4328A50793A778"/>
    <w:rsid w:val="008E10CD"/>
    <w:rPr>
      <w:lang w:val="de-DE" w:eastAsia="de-DE"/>
    </w:rPr>
  </w:style>
  <w:style w:type="paragraph" w:customStyle="1" w:styleId="572915B6FA2A481286C45210D8766AA6">
    <w:name w:val="572915B6FA2A481286C45210D8766AA6"/>
    <w:rsid w:val="008E10CD"/>
    <w:rPr>
      <w:lang w:val="de-DE" w:eastAsia="de-DE"/>
    </w:rPr>
  </w:style>
  <w:style w:type="paragraph" w:customStyle="1" w:styleId="E401E11777D24C18B8A4FCE43E3453C9">
    <w:name w:val="E401E11777D24C18B8A4FCE43E3453C9"/>
    <w:rsid w:val="008E10CD"/>
    <w:rPr>
      <w:lang w:val="de-DE" w:eastAsia="de-DE"/>
    </w:rPr>
  </w:style>
  <w:style w:type="paragraph" w:customStyle="1" w:styleId="10D0C09D8DB04C159FE3C423E9ED6D15">
    <w:name w:val="10D0C09D8DB04C159FE3C423E9ED6D15"/>
    <w:rsid w:val="008E10CD"/>
    <w:rPr>
      <w:lang w:val="de-DE" w:eastAsia="de-DE"/>
    </w:rPr>
  </w:style>
  <w:style w:type="paragraph" w:customStyle="1" w:styleId="E81C29E1486248AFAE34767582187ACF">
    <w:name w:val="E81C29E1486248AFAE34767582187ACF"/>
    <w:rsid w:val="008E10CD"/>
    <w:rPr>
      <w:lang w:val="de-DE" w:eastAsia="de-DE"/>
    </w:rPr>
  </w:style>
  <w:style w:type="paragraph" w:customStyle="1" w:styleId="099C9D150D844800823A0512DF152FA3">
    <w:name w:val="099C9D150D844800823A0512DF152FA3"/>
    <w:rsid w:val="008E10CD"/>
    <w:rPr>
      <w:lang w:val="de-DE" w:eastAsia="de-DE"/>
    </w:rPr>
  </w:style>
  <w:style w:type="paragraph" w:customStyle="1" w:styleId="59CAB0900F3A446088D8236FB5E64E09">
    <w:name w:val="59CAB0900F3A446088D8236FB5E64E09"/>
    <w:rsid w:val="008E10CD"/>
    <w:rPr>
      <w:lang w:val="de-DE" w:eastAsia="de-DE"/>
    </w:rPr>
  </w:style>
  <w:style w:type="paragraph" w:customStyle="1" w:styleId="A82E53E133D246D58E66FF15B921A682">
    <w:name w:val="A82E53E133D246D58E66FF15B921A682"/>
    <w:rsid w:val="008E10CD"/>
    <w:rPr>
      <w:lang w:val="de-DE" w:eastAsia="de-DE"/>
    </w:rPr>
  </w:style>
  <w:style w:type="paragraph" w:customStyle="1" w:styleId="CAE0ABEF196B420999A77BBB2A369B27">
    <w:name w:val="CAE0ABEF196B420999A77BBB2A369B27"/>
    <w:rsid w:val="008E10CD"/>
    <w:rPr>
      <w:lang w:val="de-DE" w:eastAsia="de-DE"/>
    </w:rPr>
  </w:style>
  <w:style w:type="paragraph" w:customStyle="1" w:styleId="A8CF6A6611D043C8BC38AE298B83104A">
    <w:name w:val="A8CF6A6611D043C8BC38AE298B83104A"/>
    <w:rsid w:val="008E10CD"/>
    <w:rPr>
      <w:lang w:val="de-DE" w:eastAsia="de-DE"/>
    </w:rPr>
  </w:style>
  <w:style w:type="paragraph" w:customStyle="1" w:styleId="1918BA0FBCF74E3AA07522D90367D99A">
    <w:name w:val="1918BA0FBCF74E3AA07522D90367D99A"/>
    <w:rsid w:val="008E10CD"/>
    <w:rPr>
      <w:lang w:val="de-DE" w:eastAsia="de-DE"/>
    </w:rPr>
  </w:style>
  <w:style w:type="paragraph" w:customStyle="1" w:styleId="DFAA73059F1F4C72AAB7A68A91846DC7">
    <w:name w:val="DFAA73059F1F4C72AAB7A68A91846DC7"/>
    <w:rsid w:val="008E10CD"/>
    <w:rPr>
      <w:lang w:val="de-DE" w:eastAsia="de-DE"/>
    </w:rPr>
  </w:style>
  <w:style w:type="paragraph" w:customStyle="1" w:styleId="42E3E9BB86614450B6DA3FFB58A969CF">
    <w:name w:val="42E3E9BB86614450B6DA3FFB58A969CF"/>
    <w:rsid w:val="008E10CD"/>
    <w:rPr>
      <w:lang w:val="de-DE" w:eastAsia="de-DE"/>
    </w:rPr>
  </w:style>
  <w:style w:type="paragraph" w:customStyle="1" w:styleId="354E9606EB624167B6C40448D8153FE3">
    <w:name w:val="354E9606EB624167B6C40448D8153FE3"/>
    <w:rsid w:val="008E10CD"/>
    <w:rPr>
      <w:lang w:val="de-DE" w:eastAsia="de-DE"/>
    </w:rPr>
  </w:style>
  <w:style w:type="paragraph" w:customStyle="1" w:styleId="80F9853E113D4CDF91023E73908698AD">
    <w:name w:val="80F9853E113D4CDF91023E73908698AD"/>
    <w:rsid w:val="008E10CD"/>
    <w:rPr>
      <w:lang w:val="de-DE" w:eastAsia="de-DE"/>
    </w:rPr>
  </w:style>
  <w:style w:type="paragraph" w:customStyle="1" w:styleId="667DF23707EF4C9D8DD03E343F30629B">
    <w:name w:val="667DF23707EF4C9D8DD03E343F30629B"/>
    <w:rsid w:val="008E10CD"/>
    <w:rPr>
      <w:lang w:val="de-DE" w:eastAsia="de-DE"/>
    </w:rPr>
  </w:style>
  <w:style w:type="paragraph" w:customStyle="1" w:styleId="9EEBFC7A923B4B479C94B7448B049B76">
    <w:name w:val="9EEBFC7A923B4B479C94B7448B049B76"/>
    <w:rsid w:val="008E10CD"/>
    <w:rPr>
      <w:lang w:val="de-DE" w:eastAsia="de-DE"/>
    </w:rPr>
  </w:style>
  <w:style w:type="paragraph" w:customStyle="1" w:styleId="C6AEDE61032043A0B85412049850ED1C">
    <w:name w:val="C6AEDE61032043A0B85412049850ED1C"/>
    <w:rsid w:val="008E10CD"/>
    <w:rPr>
      <w:lang w:val="de-DE" w:eastAsia="de-DE"/>
    </w:rPr>
  </w:style>
  <w:style w:type="paragraph" w:customStyle="1" w:styleId="0589FB8133AB41B3A7AEEEFAEA88BB74">
    <w:name w:val="0589FB8133AB41B3A7AEEEFAEA88BB74"/>
    <w:rsid w:val="008E10CD"/>
    <w:rPr>
      <w:lang w:val="de-DE" w:eastAsia="de-DE"/>
    </w:rPr>
  </w:style>
  <w:style w:type="paragraph" w:customStyle="1" w:styleId="0AA7D54DD4E24A0BB34EF0006B36745B">
    <w:name w:val="0AA7D54DD4E24A0BB34EF0006B36745B"/>
    <w:rsid w:val="008E10CD"/>
    <w:rPr>
      <w:lang w:val="de-DE" w:eastAsia="de-DE"/>
    </w:rPr>
  </w:style>
  <w:style w:type="paragraph" w:customStyle="1" w:styleId="2A5784BC7F324FA3B84762A2A49CFD64">
    <w:name w:val="2A5784BC7F324FA3B84762A2A49CFD64"/>
    <w:rsid w:val="008E10CD"/>
    <w:rPr>
      <w:lang w:val="de-DE" w:eastAsia="de-DE"/>
    </w:rPr>
  </w:style>
  <w:style w:type="paragraph" w:customStyle="1" w:styleId="D728A5BF916240C09BF6290D9EE3B9C5">
    <w:name w:val="D728A5BF916240C09BF6290D9EE3B9C5"/>
    <w:rsid w:val="008E10CD"/>
    <w:rPr>
      <w:lang w:val="de-DE" w:eastAsia="de-DE"/>
    </w:rPr>
  </w:style>
  <w:style w:type="paragraph" w:customStyle="1" w:styleId="965F7E47EC35476AAA83AD80D396203E">
    <w:name w:val="965F7E47EC35476AAA83AD80D396203E"/>
    <w:rsid w:val="008E10CD"/>
    <w:rPr>
      <w:lang w:val="de-DE" w:eastAsia="de-DE"/>
    </w:rPr>
  </w:style>
  <w:style w:type="paragraph" w:customStyle="1" w:styleId="6886927F74584359BC2F7523691DDF5D">
    <w:name w:val="6886927F74584359BC2F7523691DDF5D"/>
    <w:rsid w:val="008E10CD"/>
    <w:rPr>
      <w:lang w:val="de-DE" w:eastAsia="de-DE"/>
    </w:rPr>
  </w:style>
  <w:style w:type="paragraph" w:customStyle="1" w:styleId="5F83CA42A41E40F6BDAB5080957085FE">
    <w:name w:val="5F83CA42A41E40F6BDAB5080957085FE"/>
    <w:rsid w:val="008E10CD"/>
    <w:rPr>
      <w:lang w:val="de-DE" w:eastAsia="de-DE"/>
    </w:rPr>
  </w:style>
  <w:style w:type="paragraph" w:customStyle="1" w:styleId="3675B883F4A440F891B5CD3DDBB26DB8">
    <w:name w:val="3675B883F4A440F891B5CD3DDBB26DB8"/>
    <w:rsid w:val="008E10CD"/>
    <w:rPr>
      <w:lang w:val="de-DE" w:eastAsia="de-DE"/>
    </w:rPr>
  </w:style>
  <w:style w:type="paragraph" w:customStyle="1" w:styleId="24E7FB510E3A47B5A8A4078FE3F82968">
    <w:name w:val="24E7FB510E3A47B5A8A4078FE3F82968"/>
    <w:rsid w:val="008E10CD"/>
    <w:rPr>
      <w:lang w:val="de-DE" w:eastAsia="de-DE"/>
    </w:rPr>
  </w:style>
  <w:style w:type="paragraph" w:customStyle="1" w:styleId="FD25E0FDB7154396A0FCCDF6D00274FB">
    <w:name w:val="FD25E0FDB7154396A0FCCDF6D00274FB"/>
    <w:rsid w:val="008E10CD"/>
    <w:rPr>
      <w:lang w:val="de-DE" w:eastAsia="de-DE"/>
    </w:rPr>
  </w:style>
  <w:style w:type="paragraph" w:customStyle="1" w:styleId="C63CA2D804E547E8B4FACBC5720F19A8">
    <w:name w:val="C63CA2D804E547E8B4FACBC5720F19A8"/>
    <w:rsid w:val="008E10CD"/>
    <w:rPr>
      <w:lang w:val="de-DE" w:eastAsia="de-DE"/>
    </w:rPr>
  </w:style>
  <w:style w:type="paragraph" w:customStyle="1" w:styleId="2CC556B53E8141E797F32C997344B3A7">
    <w:name w:val="2CC556B53E8141E797F32C997344B3A7"/>
    <w:rsid w:val="008E10CD"/>
    <w:rPr>
      <w:lang w:val="de-DE" w:eastAsia="de-DE"/>
    </w:rPr>
  </w:style>
  <w:style w:type="paragraph" w:customStyle="1" w:styleId="B06D5AB99A024F9F9FC8B2170A5B8452">
    <w:name w:val="B06D5AB99A024F9F9FC8B2170A5B8452"/>
    <w:rsid w:val="008E10CD"/>
    <w:rPr>
      <w:lang w:val="de-DE" w:eastAsia="de-DE"/>
    </w:rPr>
  </w:style>
  <w:style w:type="paragraph" w:customStyle="1" w:styleId="D652379DFA0549228A2037607890D0F0">
    <w:name w:val="D652379DFA0549228A2037607890D0F0"/>
    <w:rsid w:val="008E10CD"/>
    <w:rPr>
      <w:lang w:val="de-DE" w:eastAsia="de-DE"/>
    </w:rPr>
  </w:style>
  <w:style w:type="paragraph" w:customStyle="1" w:styleId="C1C03A29DEE04292B873C843E507AED5">
    <w:name w:val="C1C03A29DEE04292B873C843E507AED5"/>
    <w:rsid w:val="008E10CD"/>
    <w:rPr>
      <w:lang w:val="de-DE" w:eastAsia="de-DE"/>
    </w:rPr>
  </w:style>
  <w:style w:type="paragraph" w:customStyle="1" w:styleId="78166E3B237440A3B2E671DBFF6009D3">
    <w:name w:val="78166E3B237440A3B2E671DBFF6009D3"/>
    <w:rsid w:val="008E10CD"/>
    <w:rPr>
      <w:lang w:val="de-DE" w:eastAsia="de-DE"/>
    </w:rPr>
  </w:style>
  <w:style w:type="paragraph" w:customStyle="1" w:styleId="B7F921C21235470FA5DA73B48789AC51">
    <w:name w:val="B7F921C21235470FA5DA73B48789AC51"/>
    <w:rsid w:val="00335BD9"/>
    <w:rPr>
      <w:lang w:val="de-DE" w:eastAsia="de-DE"/>
    </w:rPr>
  </w:style>
  <w:style w:type="paragraph" w:customStyle="1" w:styleId="38BC49F9528B40558CEBC15AA524A9F5">
    <w:name w:val="38BC49F9528B40558CEBC15AA524A9F5"/>
    <w:rsid w:val="00335BD9"/>
    <w:rPr>
      <w:lang w:val="de-DE" w:eastAsia="de-DE"/>
    </w:rPr>
  </w:style>
  <w:style w:type="paragraph" w:customStyle="1" w:styleId="C533668A2E454378A1ADBCF0D51D5EDB">
    <w:name w:val="C533668A2E454378A1ADBCF0D51D5EDB"/>
    <w:rsid w:val="00335BD9"/>
    <w:rPr>
      <w:lang w:val="de-DE" w:eastAsia="de-DE"/>
    </w:rPr>
  </w:style>
  <w:style w:type="paragraph" w:customStyle="1" w:styleId="FB27A0BAE9514AEFB4B57A525D9284AE">
    <w:name w:val="FB27A0BAE9514AEFB4B57A525D9284AE"/>
    <w:rsid w:val="00335BD9"/>
    <w:rPr>
      <w:lang w:val="de-DE" w:eastAsia="de-DE"/>
    </w:rPr>
  </w:style>
  <w:style w:type="paragraph" w:customStyle="1" w:styleId="0A108E4C49264E848DA2C1B2175DE943">
    <w:name w:val="0A108E4C49264E848DA2C1B2175DE943"/>
    <w:rsid w:val="00335BD9"/>
    <w:rPr>
      <w:lang w:val="de-DE" w:eastAsia="de-DE"/>
    </w:rPr>
  </w:style>
  <w:style w:type="paragraph" w:customStyle="1" w:styleId="FA7D8B62128B49EABA39C2E68EF2EEF5">
    <w:name w:val="FA7D8B62128B49EABA39C2E68EF2EEF5"/>
    <w:rsid w:val="00335BD9"/>
    <w:rPr>
      <w:lang w:val="de-DE" w:eastAsia="de-DE"/>
    </w:rPr>
  </w:style>
  <w:style w:type="paragraph" w:customStyle="1" w:styleId="6FDF7EB5FAC841AC842B6BBE362C65E8">
    <w:name w:val="6FDF7EB5FAC841AC842B6BBE362C65E8"/>
    <w:rsid w:val="00335BD9"/>
    <w:rPr>
      <w:lang w:val="de-DE" w:eastAsia="de-DE"/>
    </w:rPr>
  </w:style>
  <w:style w:type="paragraph" w:customStyle="1" w:styleId="BD4DC707728D47779A837CC07683D6A6">
    <w:name w:val="BD4DC707728D47779A837CC07683D6A6"/>
    <w:rsid w:val="00335BD9"/>
    <w:rPr>
      <w:lang w:val="de-DE" w:eastAsia="de-DE"/>
    </w:rPr>
  </w:style>
  <w:style w:type="paragraph" w:customStyle="1" w:styleId="AEBDB1B939C04714AB5AF957B57A7A4C">
    <w:name w:val="AEBDB1B939C04714AB5AF957B57A7A4C"/>
    <w:rsid w:val="00335BD9"/>
    <w:rPr>
      <w:lang w:val="de-DE" w:eastAsia="de-DE"/>
    </w:rPr>
  </w:style>
  <w:style w:type="paragraph" w:customStyle="1" w:styleId="115B5D1CF67F443F98B9CCE82916BE5A">
    <w:name w:val="115B5D1CF67F443F98B9CCE82916BE5A"/>
    <w:rsid w:val="00335BD9"/>
    <w:rPr>
      <w:lang w:val="de-DE" w:eastAsia="de-DE"/>
    </w:rPr>
  </w:style>
  <w:style w:type="paragraph" w:customStyle="1" w:styleId="5664951A933646718E3C8D62FCF79E9F">
    <w:name w:val="5664951A933646718E3C8D62FCF79E9F"/>
    <w:rsid w:val="00335BD9"/>
    <w:rPr>
      <w:lang w:val="de-DE" w:eastAsia="de-DE"/>
    </w:rPr>
  </w:style>
  <w:style w:type="paragraph" w:customStyle="1" w:styleId="ABB50431E573475B9734036DB40C3D5A">
    <w:name w:val="ABB50431E573475B9734036DB40C3D5A"/>
    <w:rsid w:val="00335BD9"/>
    <w:rPr>
      <w:lang w:val="de-DE" w:eastAsia="de-DE"/>
    </w:rPr>
  </w:style>
  <w:style w:type="paragraph" w:customStyle="1" w:styleId="6657E66DAFAA49E4B2C4C670461088CD">
    <w:name w:val="6657E66DAFAA49E4B2C4C670461088CD"/>
    <w:rsid w:val="00335BD9"/>
    <w:rPr>
      <w:lang w:val="de-DE" w:eastAsia="de-DE"/>
    </w:rPr>
  </w:style>
  <w:style w:type="paragraph" w:customStyle="1" w:styleId="97A3004C35AA4E709DC2C951C2ECB0B3">
    <w:name w:val="97A3004C35AA4E709DC2C951C2ECB0B3"/>
    <w:rsid w:val="00335BD9"/>
    <w:rPr>
      <w:lang w:val="de-DE" w:eastAsia="de-DE"/>
    </w:rPr>
  </w:style>
  <w:style w:type="paragraph" w:customStyle="1" w:styleId="F6B95D56E6F94079A6EDE6CEAA787756">
    <w:name w:val="F6B95D56E6F94079A6EDE6CEAA787756"/>
    <w:rsid w:val="00335BD9"/>
    <w:rPr>
      <w:lang w:val="de-DE" w:eastAsia="de-DE"/>
    </w:rPr>
  </w:style>
  <w:style w:type="paragraph" w:customStyle="1" w:styleId="AFAD311D9985454AA0A468219C080C1C">
    <w:name w:val="AFAD311D9985454AA0A468219C080C1C"/>
    <w:rsid w:val="00335BD9"/>
    <w:rPr>
      <w:lang w:val="de-DE" w:eastAsia="de-DE"/>
    </w:rPr>
  </w:style>
  <w:style w:type="paragraph" w:customStyle="1" w:styleId="CEE5C80B273A46DDAA2D2964A2B70427">
    <w:name w:val="CEE5C80B273A46DDAA2D2964A2B70427"/>
    <w:rsid w:val="00335BD9"/>
    <w:rPr>
      <w:lang w:val="de-DE" w:eastAsia="de-DE"/>
    </w:rPr>
  </w:style>
  <w:style w:type="paragraph" w:customStyle="1" w:styleId="871B14AAB6EA41FD9A3F2A26E3FE3953">
    <w:name w:val="871B14AAB6EA41FD9A3F2A26E3FE3953"/>
    <w:rsid w:val="00335BD9"/>
    <w:rPr>
      <w:lang w:val="de-DE" w:eastAsia="de-DE"/>
    </w:rPr>
  </w:style>
  <w:style w:type="paragraph" w:customStyle="1" w:styleId="7F10C7F460A34A9AA142D66C9B641533">
    <w:name w:val="7F10C7F460A34A9AA142D66C9B641533"/>
    <w:rsid w:val="00335BD9"/>
    <w:rPr>
      <w:lang w:val="de-DE" w:eastAsia="de-DE"/>
    </w:rPr>
  </w:style>
  <w:style w:type="paragraph" w:customStyle="1" w:styleId="5149C1F457A142278CE580561F58D292">
    <w:name w:val="5149C1F457A142278CE580561F58D292"/>
    <w:rsid w:val="00335BD9"/>
    <w:rPr>
      <w:lang w:val="de-DE" w:eastAsia="de-DE"/>
    </w:rPr>
  </w:style>
  <w:style w:type="paragraph" w:customStyle="1" w:styleId="FD46BB8A2EBE4EE3BE4285C5FAF1C815">
    <w:name w:val="FD46BB8A2EBE4EE3BE4285C5FAF1C815"/>
    <w:rsid w:val="00335BD9"/>
    <w:rPr>
      <w:lang w:val="de-DE" w:eastAsia="de-DE"/>
    </w:rPr>
  </w:style>
  <w:style w:type="paragraph" w:customStyle="1" w:styleId="FF6862D0D778444A9D2F8D393526ED78">
    <w:name w:val="FF6862D0D778444A9D2F8D393526ED78"/>
    <w:rsid w:val="00335BD9"/>
    <w:rPr>
      <w:lang w:val="de-DE" w:eastAsia="de-DE"/>
    </w:rPr>
  </w:style>
  <w:style w:type="paragraph" w:customStyle="1" w:styleId="5A7668A3941745FAB028E35CE24E4AE3">
    <w:name w:val="5A7668A3941745FAB028E35CE24E4AE3"/>
    <w:rsid w:val="00335BD9"/>
    <w:rPr>
      <w:lang w:val="de-DE" w:eastAsia="de-DE"/>
    </w:rPr>
  </w:style>
  <w:style w:type="paragraph" w:customStyle="1" w:styleId="768573A1CBCA48598EE91E805301A477">
    <w:name w:val="768573A1CBCA48598EE91E805301A477"/>
    <w:rsid w:val="00335BD9"/>
    <w:rPr>
      <w:lang w:val="de-DE" w:eastAsia="de-DE"/>
    </w:rPr>
  </w:style>
  <w:style w:type="paragraph" w:customStyle="1" w:styleId="7A8D0F3CC7C942A981079917FEB1D595">
    <w:name w:val="7A8D0F3CC7C942A981079917FEB1D595"/>
    <w:rsid w:val="00335BD9"/>
    <w:rPr>
      <w:lang w:val="de-DE" w:eastAsia="de-DE"/>
    </w:rPr>
  </w:style>
  <w:style w:type="paragraph" w:customStyle="1" w:styleId="1DEE5A80116148C381FAE1FA6F1DE96B">
    <w:name w:val="1DEE5A80116148C381FAE1FA6F1DE96B"/>
    <w:rsid w:val="00335BD9"/>
    <w:rPr>
      <w:lang w:val="de-DE" w:eastAsia="de-DE"/>
    </w:rPr>
  </w:style>
  <w:style w:type="paragraph" w:customStyle="1" w:styleId="DDE539787A1744C092749C0B8D14A04C">
    <w:name w:val="DDE539787A1744C092749C0B8D14A04C"/>
    <w:rsid w:val="00335BD9"/>
    <w:rPr>
      <w:lang w:val="de-DE" w:eastAsia="de-DE"/>
    </w:rPr>
  </w:style>
  <w:style w:type="paragraph" w:customStyle="1" w:styleId="84A4E3083D7247EFB622CA1AF22A2597">
    <w:name w:val="84A4E3083D7247EFB622CA1AF22A2597"/>
    <w:rsid w:val="00335BD9"/>
    <w:rPr>
      <w:lang w:val="de-DE" w:eastAsia="de-DE"/>
    </w:rPr>
  </w:style>
  <w:style w:type="paragraph" w:customStyle="1" w:styleId="CE69FA4DAE25424E8BCD4D7058CD2100">
    <w:name w:val="CE69FA4DAE25424E8BCD4D7058CD2100"/>
    <w:rsid w:val="00335BD9"/>
    <w:rPr>
      <w:lang w:val="de-DE" w:eastAsia="de-DE"/>
    </w:rPr>
  </w:style>
  <w:style w:type="paragraph" w:customStyle="1" w:styleId="5BF8CF0BDFE84971BBB0E9883573A922">
    <w:name w:val="5BF8CF0BDFE84971BBB0E9883573A922"/>
    <w:rsid w:val="00335BD9"/>
    <w:rPr>
      <w:lang w:val="de-DE" w:eastAsia="de-DE"/>
    </w:rPr>
  </w:style>
  <w:style w:type="paragraph" w:customStyle="1" w:styleId="44549854C8D140FD8277FCAC1744C143">
    <w:name w:val="44549854C8D140FD8277FCAC1744C143"/>
    <w:rsid w:val="00335BD9"/>
    <w:rPr>
      <w:lang w:val="de-DE" w:eastAsia="de-DE"/>
    </w:rPr>
  </w:style>
  <w:style w:type="paragraph" w:customStyle="1" w:styleId="CE580D72BDC7427E858444BA96EEE22A">
    <w:name w:val="CE580D72BDC7427E858444BA96EEE22A"/>
    <w:rsid w:val="00335BD9"/>
    <w:rPr>
      <w:lang w:val="de-DE" w:eastAsia="de-DE"/>
    </w:rPr>
  </w:style>
  <w:style w:type="paragraph" w:customStyle="1" w:styleId="9AC8FE7A611440CBACDE42CA7F53F0A1">
    <w:name w:val="9AC8FE7A611440CBACDE42CA7F53F0A1"/>
    <w:rsid w:val="00335BD9"/>
    <w:rPr>
      <w:lang w:val="de-DE" w:eastAsia="de-DE"/>
    </w:rPr>
  </w:style>
  <w:style w:type="paragraph" w:customStyle="1" w:styleId="398AEEA9788140BEBB33FE1D27A00A02">
    <w:name w:val="398AEEA9788140BEBB33FE1D27A00A02"/>
    <w:rsid w:val="00335BD9"/>
    <w:rPr>
      <w:lang w:val="de-DE" w:eastAsia="de-DE"/>
    </w:rPr>
  </w:style>
  <w:style w:type="paragraph" w:customStyle="1" w:styleId="5A04F2AB0E9A4499B5401A38E2A2647A">
    <w:name w:val="5A04F2AB0E9A4499B5401A38E2A2647A"/>
    <w:rsid w:val="00335BD9"/>
    <w:rPr>
      <w:lang w:val="de-DE" w:eastAsia="de-DE"/>
    </w:rPr>
  </w:style>
  <w:style w:type="paragraph" w:customStyle="1" w:styleId="921C9B67D3C540D5B2DD611E07CE5A4A">
    <w:name w:val="921C9B67D3C540D5B2DD611E07CE5A4A"/>
    <w:rsid w:val="00335BD9"/>
    <w:rPr>
      <w:lang w:val="de-DE" w:eastAsia="de-DE"/>
    </w:rPr>
  </w:style>
  <w:style w:type="paragraph" w:customStyle="1" w:styleId="7C8DCCBBA3154D0397A40F1114FB9A5E">
    <w:name w:val="7C8DCCBBA3154D0397A40F1114FB9A5E"/>
    <w:rsid w:val="00335BD9"/>
    <w:rPr>
      <w:lang w:val="de-DE" w:eastAsia="de-DE"/>
    </w:rPr>
  </w:style>
  <w:style w:type="paragraph" w:customStyle="1" w:styleId="B953794366C84A8BB65DC75666AFFE68">
    <w:name w:val="B953794366C84A8BB65DC75666AFFE68"/>
    <w:rsid w:val="00335BD9"/>
    <w:rPr>
      <w:lang w:val="de-DE" w:eastAsia="de-DE"/>
    </w:rPr>
  </w:style>
  <w:style w:type="paragraph" w:customStyle="1" w:styleId="0A6B3DD9F75243D1A05DCEDA9B89B2A2">
    <w:name w:val="0A6B3DD9F75243D1A05DCEDA9B89B2A2"/>
    <w:rsid w:val="00335BD9"/>
    <w:rPr>
      <w:lang w:val="de-DE" w:eastAsia="de-DE"/>
    </w:rPr>
  </w:style>
  <w:style w:type="paragraph" w:customStyle="1" w:styleId="9617EDD6739C46E7B3CFF07BD27D4600">
    <w:name w:val="9617EDD6739C46E7B3CFF07BD27D4600"/>
    <w:rsid w:val="00335BD9"/>
    <w:rPr>
      <w:lang w:val="de-DE" w:eastAsia="de-DE"/>
    </w:rPr>
  </w:style>
  <w:style w:type="paragraph" w:customStyle="1" w:styleId="D170754578CA456A9CC136D72D7D3424">
    <w:name w:val="D170754578CA456A9CC136D72D7D3424"/>
    <w:rsid w:val="00335BD9"/>
    <w:rPr>
      <w:lang w:val="de-DE" w:eastAsia="de-DE"/>
    </w:rPr>
  </w:style>
  <w:style w:type="paragraph" w:customStyle="1" w:styleId="1C255CCC908C4D22922D42F753F30E3A">
    <w:name w:val="1C255CCC908C4D22922D42F753F30E3A"/>
    <w:rsid w:val="00335BD9"/>
    <w:rPr>
      <w:lang w:val="de-DE" w:eastAsia="de-DE"/>
    </w:rPr>
  </w:style>
  <w:style w:type="paragraph" w:customStyle="1" w:styleId="EFEF70F138F342F3B73F419EF92DE5D0">
    <w:name w:val="EFEF70F138F342F3B73F419EF92DE5D0"/>
    <w:rsid w:val="00335BD9"/>
    <w:rPr>
      <w:lang w:val="de-DE" w:eastAsia="de-DE"/>
    </w:rPr>
  </w:style>
  <w:style w:type="paragraph" w:customStyle="1" w:styleId="3F1CD33FA5124EEEA974C5B630D837C3">
    <w:name w:val="3F1CD33FA5124EEEA974C5B630D837C3"/>
    <w:rsid w:val="00335BD9"/>
    <w:rPr>
      <w:lang w:val="de-DE" w:eastAsia="de-DE"/>
    </w:rPr>
  </w:style>
  <w:style w:type="paragraph" w:customStyle="1" w:styleId="80A50BD61B844AB2B532CD3DAAA7D0AB">
    <w:name w:val="80A50BD61B844AB2B532CD3DAAA7D0AB"/>
    <w:rsid w:val="00335BD9"/>
    <w:rPr>
      <w:lang w:val="de-DE" w:eastAsia="de-DE"/>
    </w:rPr>
  </w:style>
  <w:style w:type="paragraph" w:customStyle="1" w:styleId="14B510F1202F4205A698A9D37DB6EA16">
    <w:name w:val="14B510F1202F4205A698A9D37DB6EA16"/>
    <w:rsid w:val="00335BD9"/>
    <w:rPr>
      <w:lang w:val="de-DE" w:eastAsia="de-DE"/>
    </w:rPr>
  </w:style>
  <w:style w:type="paragraph" w:customStyle="1" w:styleId="1AFFFFF35CF741B5BAC7BDE6354FEE70">
    <w:name w:val="1AFFFFF35CF741B5BAC7BDE6354FEE70"/>
    <w:rsid w:val="00335BD9"/>
    <w:rPr>
      <w:lang w:val="de-DE" w:eastAsia="de-DE"/>
    </w:rPr>
  </w:style>
  <w:style w:type="paragraph" w:customStyle="1" w:styleId="B81D7FBB932241658EBF9813209C02CF">
    <w:name w:val="B81D7FBB932241658EBF9813209C02CF"/>
    <w:rsid w:val="00335BD9"/>
    <w:rPr>
      <w:lang w:val="de-DE" w:eastAsia="de-DE"/>
    </w:rPr>
  </w:style>
  <w:style w:type="paragraph" w:customStyle="1" w:styleId="46B4B89FA5234FC69DC205B6270E0181">
    <w:name w:val="46B4B89FA5234FC69DC205B6270E0181"/>
    <w:rsid w:val="00335BD9"/>
    <w:rPr>
      <w:lang w:val="de-DE" w:eastAsia="de-DE"/>
    </w:rPr>
  </w:style>
  <w:style w:type="paragraph" w:customStyle="1" w:styleId="78A8A473D79C4A0D8B4F923136E8CD7B">
    <w:name w:val="78A8A473D79C4A0D8B4F923136E8CD7B"/>
    <w:rsid w:val="00335BD9"/>
    <w:rPr>
      <w:lang w:val="de-DE" w:eastAsia="de-DE"/>
    </w:rPr>
  </w:style>
  <w:style w:type="paragraph" w:customStyle="1" w:styleId="EC4023D1E0F94931A1276D831F27A221">
    <w:name w:val="EC4023D1E0F94931A1276D831F27A221"/>
    <w:rsid w:val="00335BD9"/>
    <w:rPr>
      <w:lang w:val="de-DE" w:eastAsia="de-DE"/>
    </w:rPr>
  </w:style>
  <w:style w:type="paragraph" w:customStyle="1" w:styleId="40AB51F067424E71BD0A996A81A6D6F0">
    <w:name w:val="40AB51F067424E71BD0A996A81A6D6F0"/>
    <w:rsid w:val="00335BD9"/>
    <w:rPr>
      <w:lang w:val="de-DE" w:eastAsia="de-DE"/>
    </w:rPr>
  </w:style>
  <w:style w:type="paragraph" w:customStyle="1" w:styleId="C1EC1EA91DF04728A2CA998F7EB5DD11">
    <w:name w:val="C1EC1EA91DF04728A2CA998F7EB5DD11"/>
    <w:rsid w:val="00335BD9"/>
    <w:rPr>
      <w:lang w:val="de-DE" w:eastAsia="de-DE"/>
    </w:rPr>
  </w:style>
  <w:style w:type="paragraph" w:customStyle="1" w:styleId="1929ECE19FD74EF29B77EB1055480CE3">
    <w:name w:val="1929ECE19FD74EF29B77EB1055480CE3"/>
    <w:rsid w:val="00335BD9"/>
    <w:rPr>
      <w:lang w:val="de-DE" w:eastAsia="de-DE"/>
    </w:rPr>
  </w:style>
  <w:style w:type="paragraph" w:customStyle="1" w:styleId="E60512A977E64434AEBAA81DE85AF53C">
    <w:name w:val="E60512A977E64434AEBAA81DE85AF53C"/>
    <w:rsid w:val="00335BD9"/>
    <w:rPr>
      <w:lang w:val="de-DE" w:eastAsia="de-DE"/>
    </w:rPr>
  </w:style>
  <w:style w:type="paragraph" w:customStyle="1" w:styleId="69422337168F4E94B73283558AD4DE41">
    <w:name w:val="69422337168F4E94B73283558AD4DE41"/>
    <w:rsid w:val="00335BD9"/>
    <w:rPr>
      <w:lang w:val="de-DE" w:eastAsia="de-DE"/>
    </w:rPr>
  </w:style>
  <w:style w:type="paragraph" w:customStyle="1" w:styleId="A21B67F831A246AEB3E9CA74BB9808C8">
    <w:name w:val="A21B67F831A246AEB3E9CA74BB9808C8"/>
    <w:rsid w:val="00335BD9"/>
    <w:rPr>
      <w:lang w:val="de-DE" w:eastAsia="de-DE"/>
    </w:rPr>
  </w:style>
  <w:style w:type="paragraph" w:customStyle="1" w:styleId="429AD1D5F7084D899419236FD61DC368">
    <w:name w:val="429AD1D5F7084D899419236FD61DC368"/>
    <w:rsid w:val="00335BD9"/>
    <w:rPr>
      <w:lang w:val="de-DE" w:eastAsia="de-DE"/>
    </w:rPr>
  </w:style>
  <w:style w:type="paragraph" w:customStyle="1" w:styleId="60E73613511B4CA6B72BADEBBA16C355">
    <w:name w:val="60E73613511B4CA6B72BADEBBA16C355"/>
    <w:rsid w:val="00335BD9"/>
    <w:rPr>
      <w:lang w:val="de-DE" w:eastAsia="de-DE"/>
    </w:rPr>
  </w:style>
  <w:style w:type="paragraph" w:customStyle="1" w:styleId="13104AB77B444F858055248B42B75786">
    <w:name w:val="13104AB77B444F858055248B42B75786"/>
    <w:rsid w:val="00335BD9"/>
    <w:rPr>
      <w:lang w:val="de-DE" w:eastAsia="de-DE"/>
    </w:rPr>
  </w:style>
  <w:style w:type="paragraph" w:customStyle="1" w:styleId="629E41FA13F94E63BF0910FB14F39C39">
    <w:name w:val="629E41FA13F94E63BF0910FB14F39C39"/>
    <w:rsid w:val="00335BD9"/>
    <w:rPr>
      <w:lang w:val="de-DE" w:eastAsia="de-DE"/>
    </w:rPr>
  </w:style>
  <w:style w:type="paragraph" w:customStyle="1" w:styleId="6BC2CCDAFA6C494B83EDCA87BBD74E16">
    <w:name w:val="6BC2CCDAFA6C494B83EDCA87BBD74E16"/>
    <w:rsid w:val="00335BD9"/>
    <w:rPr>
      <w:lang w:val="de-DE" w:eastAsia="de-DE"/>
    </w:rPr>
  </w:style>
  <w:style w:type="paragraph" w:customStyle="1" w:styleId="23C9394780824CC39AAF5D9D0F5641EC">
    <w:name w:val="23C9394780824CC39AAF5D9D0F5641EC"/>
    <w:rsid w:val="00335BD9"/>
    <w:rPr>
      <w:lang w:val="de-DE" w:eastAsia="de-DE"/>
    </w:rPr>
  </w:style>
  <w:style w:type="paragraph" w:customStyle="1" w:styleId="6735EFEF5B4846C1A49EEB1D46691B52">
    <w:name w:val="6735EFEF5B4846C1A49EEB1D46691B52"/>
    <w:rsid w:val="00335BD9"/>
    <w:rPr>
      <w:lang w:val="de-DE" w:eastAsia="de-DE"/>
    </w:rPr>
  </w:style>
  <w:style w:type="paragraph" w:customStyle="1" w:styleId="0531DCB9FF9E481DBD7032416D29B30F">
    <w:name w:val="0531DCB9FF9E481DBD7032416D29B30F"/>
    <w:rsid w:val="00335BD9"/>
    <w:rPr>
      <w:lang w:val="de-DE" w:eastAsia="de-DE"/>
    </w:rPr>
  </w:style>
  <w:style w:type="paragraph" w:customStyle="1" w:styleId="E5505D551FD343539745681FECB52FC3">
    <w:name w:val="E5505D551FD343539745681FECB52FC3"/>
    <w:rsid w:val="00335BD9"/>
    <w:rPr>
      <w:lang w:val="de-DE" w:eastAsia="de-DE"/>
    </w:rPr>
  </w:style>
  <w:style w:type="paragraph" w:customStyle="1" w:styleId="9510418B599C4D67AD0DA4384AAD314F">
    <w:name w:val="9510418B599C4D67AD0DA4384AAD314F"/>
    <w:rsid w:val="00335BD9"/>
    <w:rPr>
      <w:lang w:val="de-DE" w:eastAsia="de-DE"/>
    </w:rPr>
  </w:style>
  <w:style w:type="paragraph" w:customStyle="1" w:styleId="C057D82E8B454F51B6A1A3579317A484">
    <w:name w:val="C057D82E8B454F51B6A1A3579317A484"/>
    <w:rsid w:val="00335BD9"/>
    <w:rPr>
      <w:lang w:val="de-DE" w:eastAsia="de-DE"/>
    </w:rPr>
  </w:style>
  <w:style w:type="paragraph" w:customStyle="1" w:styleId="8C17F5CB354846F197A4B5A7CC573614">
    <w:name w:val="8C17F5CB354846F197A4B5A7CC573614"/>
    <w:rsid w:val="00335BD9"/>
    <w:rPr>
      <w:lang w:val="de-DE" w:eastAsia="de-DE"/>
    </w:rPr>
  </w:style>
  <w:style w:type="paragraph" w:customStyle="1" w:styleId="33D95739D2AE4629B1439A5488134B38">
    <w:name w:val="33D95739D2AE4629B1439A5488134B38"/>
    <w:rsid w:val="00335BD9"/>
    <w:rPr>
      <w:lang w:val="de-DE" w:eastAsia="de-DE"/>
    </w:rPr>
  </w:style>
  <w:style w:type="paragraph" w:customStyle="1" w:styleId="14A43CE44ED648DD9739D3DE74016959">
    <w:name w:val="14A43CE44ED648DD9739D3DE74016959"/>
    <w:rsid w:val="00335BD9"/>
    <w:rPr>
      <w:lang w:val="de-DE" w:eastAsia="de-DE"/>
    </w:rPr>
  </w:style>
  <w:style w:type="paragraph" w:customStyle="1" w:styleId="20DFE5E037DD46A2A358F225F32AC008">
    <w:name w:val="20DFE5E037DD46A2A358F225F32AC008"/>
    <w:rsid w:val="00335BD9"/>
    <w:rPr>
      <w:lang w:val="de-DE" w:eastAsia="de-DE"/>
    </w:rPr>
  </w:style>
  <w:style w:type="paragraph" w:customStyle="1" w:styleId="581928949D5241349CE73E26F88252FC">
    <w:name w:val="581928949D5241349CE73E26F88252FC"/>
    <w:rsid w:val="00335BD9"/>
    <w:rPr>
      <w:lang w:val="de-DE" w:eastAsia="de-DE"/>
    </w:rPr>
  </w:style>
  <w:style w:type="paragraph" w:customStyle="1" w:styleId="22A724851748470DA3B37C51054D8CB7">
    <w:name w:val="22A724851748470DA3B37C51054D8CB7"/>
    <w:rsid w:val="00335BD9"/>
    <w:rPr>
      <w:lang w:val="de-DE" w:eastAsia="de-DE"/>
    </w:rPr>
  </w:style>
  <w:style w:type="paragraph" w:customStyle="1" w:styleId="BBCEA328C86A49DAB58BCFA564CCC068">
    <w:name w:val="BBCEA328C86A49DAB58BCFA564CCC068"/>
    <w:rsid w:val="00335BD9"/>
    <w:rPr>
      <w:lang w:val="de-DE" w:eastAsia="de-DE"/>
    </w:rPr>
  </w:style>
  <w:style w:type="paragraph" w:customStyle="1" w:styleId="F573221F2DB2490084390B2155712E81">
    <w:name w:val="F573221F2DB2490084390B2155712E81"/>
    <w:rsid w:val="00335BD9"/>
    <w:rPr>
      <w:lang w:val="de-DE" w:eastAsia="de-DE"/>
    </w:rPr>
  </w:style>
  <w:style w:type="paragraph" w:customStyle="1" w:styleId="296B051F6B1241BAB3872266E883572E">
    <w:name w:val="296B051F6B1241BAB3872266E883572E"/>
    <w:rsid w:val="00335BD9"/>
    <w:rPr>
      <w:lang w:val="de-DE" w:eastAsia="de-DE"/>
    </w:rPr>
  </w:style>
  <w:style w:type="paragraph" w:customStyle="1" w:styleId="B7E722E2C52E4E68861E4D36B904E366">
    <w:name w:val="B7E722E2C52E4E68861E4D36B904E366"/>
    <w:rsid w:val="00335BD9"/>
    <w:rPr>
      <w:lang w:val="de-DE" w:eastAsia="de-DE"/>
    </w:rPr>
  </w:style>
  <w:style w:type="paragraph" w:customStyle="1" w:styleId="0C7B15108B7F4A41B37FE27DB7792759">
    <w:name w:val="0C7B15108B7F4A41B37FE27DB7792759"/>
    <w:rsid w:val="00335BD9"/>
    <w:rPr>
      <w:lang w:val="de-DE" w:eastAsia="de-DE"/>
    </w:rPr>
  </w:style>
  <w:style w:type="paragraph" w:customStyle="1" w:styleId="DD3E18EE354849D19534B9FEE3962B7A">
    <w:name w:val="DD3E18EE354849D19534B9FEE3962B7A"/>
    <w:rsid w:val="00335BD9"/>
    <w:rPr>
      <w:lang w:val="de-DE" w:eastAsia="de-DE"/>
    </w:rPr>
  </w:style>
  <w:style w:type="paragraph" w:customStyle="1" w:styleId="002F1900F5F5429B94267D47A0FA3E19">
    <w:name w:val="002F1900F5F5429B94267D47A0FA3E19"/>
    <w:rsid w:val="00335BD9"/>
    <w:rPr>
      <w:lang w:val="de-DE" w:eastAsia="de-DE"/>
    </w:rPr>
  </w:style>
  <w:style w:type="paragraph" w:customStyle="1" w:styleId="FF2D2B7D94354E899E69198FA0FC3045">
    <w:name w:val="FF2D2B7D94354E899E69198FA0FC3045"/>
    <w:rsid w:val="00335BD9"/>
    <w:rPr>
      <w:lang w:val="de-DE" w:eastAsia="de-DE"/>
    </w:rPr>
  </w:style>
  <w:style w:type="paragraph" w:customStyle="1" w:styleId="501DB12BA0CA4A64A81F53C3938D12D9">
    <w:name w:val="501DB12BA0CA4A64A81F53C3938D12D9"/>
    <w:rsid w:val="00335BD9"/>
    <w:rPr>
      <w:lang w:val="de-DE" w:eastAsia="de-DE"/>
    </w:rPr>
  </w:style>
  <w:style w:type="paragraph" w:customStyle="1" w:styleId="8005C146645F4C7FB2ECC3EE408AC53F">
    <w:name w:val="8005C146645F4C7FB2ECC3EE408AC53F"/>
    <w:rsid w:val="00335BD9"/>
    <w:rPr>
      <w:lang w:val="de-DE" w:eastAsia="de-DE"/>
    </w:rPr>
  </w:style>
  <w:style w:type="paragraph" w:customStyle="1" w:styleId="DA0C92D4406149F391CAFE3C61E37B21">
    <w:name w:val="DA0C92D4406149F391CAFE3C61E37B21"/>
    <w:rsid w:val="00335BD9"/>
    <w:rPr>
      <w:lang w:val="de-DE" w:eastAsia="de-DE"/>
    </w:rPr>
  </w:style>
  <w:style w:type="paragraph" w:customStyle="1" w:styleId="8026C226A04F46C086475B26810BEE2F">
    <w:name w:val="8026C226A04F46C086475B26810BEE2F"/>
    <w:rsid w:val="00335BD9"/>
    <w:rPr>
      <w:lang w:val="de-DE" w:eastAsia="de-DE"/>
    </w:rPr>
  </w:style>
  <w:style w:type="paragraph" w:customStyle="1" w:styleId="4ECA3FC9858D4082BC7DAA819ECF2862">
    <w:name w:val="4ECA3FC9858D4082BC7DAA819ECF2862"/>
    <w:rsid w:val="00335BD9"/>
    <w:rPr>
      <w:lang w:val="de-DE" w:eastAsia="de-DE"/>
    </w:rPr>
  </w:style>
  <w:style w:type="paragraph" w:customStyle="1" w:styleId="B53C16B979DA4AA9B22689F2EC1EF168">
    <w:name w:val="B53C16B979DA4AA9B22689F2EC1EF168"/>
    <w:rsid w:val="00335BD9"/>
    <w:rPr>
      <w:lang w:val="de-DE" w:eastAsia="de-DE"/>
    </w:rPr>
  </w:style>
  <w:style w:type="paragraph" w:customStyle="1" w:styleId="9835B354794C4607B79EE98FE60E1408">
    <w:name w:val="9835B354794C4607B79EE98FE60E1408"/>
    <w:rsid w:val="00335BD9"/>
    <w:rPr>
      <w:lang w:val="de-DE" w:eastAsia="de-DE"/>
    </w:rPr>
  </w:style>
  <w:style w:type="paragraph" w:customStyle="1" w:styleId="86C1B53178BC4E3F8FFB3978262B21D8">
    <w:name w:val="86C1B53178BC4E3F8FFB3978262B21D8"/>
    <w:rsid w:val="00335BD9"/>
    <w:rPr>
      <w:lang w:val="de-DE" w:eastAsia="de-DE"/>
    </w:rPr>
  </w:style>
  <w:style w:type="paragraph" w:customStyle="1" w:styleId="265C8E68176547CBAB355FDF8D5A47BE">
    <w:name w:val="265C8E68176547CBAB355FDF8D5A47BE"/>
    <w:rsid w:val="00335BD9"/>
    <w:rPr>
      <w:lang w:val="de-DE" w:eastAsia="de-DE"/>
    </w:rPr>
  </w:style>
  <w:style w:type="paragraph" w:customStyle="1" w:styleId="441DAB43993E410CA6D99B42FDB75249">
    <w:name w:val="441DAB43993E410CA6D99B42FDB75249"/>
    <w:rsid w:val="00335BD9"/>
    <w:rPr>
      <w:lang w:val="de-DE" w:eastAsia="de-DE"/>
    </w:rPr>
  </w:style>
  <w:style w:type="paragraph" w:customStyle="1" w:styleId="9AC8C42BC57942EA834B7F949C890694">
    <w:name w:val="9AC8C42BC57942EA834B7F949C890694"/>
    <w:rsid w:val="00335BD9"/>
    <w:rPr>
      <w:lang w:val="de-DE" w:eastAsia="de-DE"/>
    </w:rPr>
  </w:style>
  <w:style w:type="paragraph" w:customStyle="1" w:styleId="3CF332C07AB14955B36A08EC25C971EF">
    <w:name w:val="3CF332C07AB14955B36A08EC25C971EF"/>
    <w:rsid w:val="00335BD9"/>
    <w:rPr>
      <w:lang w:val="de-DE" w:eastAsia="de-DE"/>
    </w:rPr>
  </w:style>
  <w:style w:type="paragraph" w:customStyle="1" w:styleId="01143E84FD5B45F680944D89CD141881">
    <w:name w:val="01143E84FD5B45F680944D89CD141881"/>
    <w:rsid w:val="00335BD9"/>
    <w:rPr>
      <w:lang w:val="de-DE" w:eastAsia="de-DE"/>
    </w:rPr>
  </w:style>
  <w:style w:type="paragraph" w:customStyle="1" w:styleId="4F688CF40E4D463F9A9686F42E1FE215">
    <w:name w:val="4F688CF40E4D463F9A9686F42E1FE215"/>
    <w:rsid w:val="00335BD9"/>
    <w:rPr>
      <w:lang w:val="de-DE" w:eastAsia="de-DE"/>
    </w:rPr>
  </w:style>
  <w:style w:type="paragraph" w:customStyle="1" w:styleId="BE24CA068FF645BBB320BD5A5FBB041D">
    <w:name w:val="BE24CA068FF645BBB320BD5A5FBB041D"/>
    <w:rsid w:val="00335BD9"/>
    <w:rPr>
      <w:lang w:val="de-DE" w:eastAsia="de-DE"/>
    </w:rPr>
  </w:style>
  <w:style w:type="paragraph" w:customStyle="1" w:styleId="5A2E77A8C8224C55BB8158D2AB80D505">
    <w:name w:val="5A2E77A8C8224C55BB8158D2AB80D505"/>
    <w:rsid w:val="00335BD9"/>
    <w:rPr>
      <w:lang w:val="de-DE" w:eastAsia="de-DE"/>
    </w:rPr>
  </w:style>
  <w:style w:type="paragraph" w:customStyle="1" w:styleId="FF1AD4777F3442FC9778FF4F9BBA20E4">
    <w:name w:val="FF1AD4777F3442FC9778FF4F9BBA20E4"/>
    <w:rsid w:val="00335BD9"/>
    <w:rPr>
      <w:lang w:val="de-DE" w:eastAsia="de-DE"/>
    </w:rPr>
  </w:style>
  <w:style w:type="paragraph" w:customStyle="1" w:styleId="ACEBC6D0F9B347B0A90305833C3B2090">
    <w:name w:val="ACEBC6D0F9B347B0A90305833C3B2090"/>
    <w:rsid w:val="00335BD9"/>
    <w:rPr>
      <w:lang w:val="de-DE" w:eastAsia="de-DE"/>
    </w:rPr>
  </w:style>
  <w:style w:type="paragraph" w:customStyle="1" w:styleId="B89A1CE9BC9845EFABF384AF45882B55">
    <w:name w:val="B89A1CE9BC9845EFABF384AF45882B55"/>
    <w:rsid w:val="00335BD9"/>
    <w:rPr>
      <w:lang w:val="de-DE" w:eastAsia="de-DE"/>
    </w:rPr>
  </w:style>
  <w:style w:type="paragraph" w:customStyle="1" w:styleId="3B692998C72848BE9399337010CC6778">
    <w:name w:val="3B692998C72848BE9399337010CC6778"/>
    <w:rsid w:val="00335BD9"/>
    <w:rPr>
      <w:lang w:val="de-DE" w:eastAsia="de-DE"/>
    </w:rPr>
  </w:style>
  <w:style w:type="paragraph" w:customStyle="1" w:styleId="F463CF3AF05143BDAE08FA143913718A">
    <w:name w:val="F463CF3AF05143BDAE08FA143913718A"/>
    <w:rsid w:val="00335BD9"/>
    <w:rPr>
      <w:lang w:val="de-DE" w:eastAsia="de-DE"/>
    </w:rPr>
  </w:style>
  <w:style w:type="paragraph" w:customStyle="1" w:styleId="F7B1CD4008274C03B923DB11CB9B9110">
    <w:name w:val="F7B1CD4008274C03B923DB11CB9B9110"/>
    <w:rsid w:val="00335BD9"/>
    <w:rPr>
      <w:lang w:val="de-DE" w:eastAsia="de-DE"/>
    </w:rPr>
  </w:style>
  <w:style w:type="paragraph" w:customStyle="1" w:styleId="032870BD086B4FDE8EBC96D4C57B38F9">
    <w:name w:val="032870BD086B4FDE8EBC96D4C57B38F9"/>
    <w:rsid w:val="00335BD9"/>
    <w:rPr>
      <w:lang w:val="de-DE" w:eastAsia="de-DE"/>
    </w:rPr>
  </w:style>
  <w:style w:type="paragraph" w:customStyle="1" w:styleId="3D46581DD85A42C98FA035D87328377A">
    <w:name w:val="3D46581DD85A42C98FA035D87328377A"/>
    <w:rsid w:val="00335BD9"/>
    <w:rPr>
      <w:lang w:val="de-DE" w:eastAsia="de-DE"/>
    </w:rPr>
  </w:style>
  <w:style w:type="paragraph" w:customStyle="1" w:styleId="888934989041495B8241F343FE0E01C8">
    <w:name w:val="888934989041495B8241F343FE0E01C8"/>
    <w:rsid w:val="009D5AF8"/>
    <w:rPr>
      <w:lang w:val="de-DE" w:eastAsia="de-DE"/>
    </w:rPr>
  </w:style>
  <w:style w:type="paragraph" w:customStyle="1" w:styleId="7A2AD86C9F1E46C29DC11959630B1A1F">
    <w:name w:val="7A2AD86C9F1E46C29DC11959630B1A1F"/>
    <w:rsid w:val="009D5AF8"/>
    <w:rPr>
      <w:lang w:val="de-DE" w:eastAsia="de-DE"/>
    </w:rPr>
  </w:style>
  <w:style w:type="paragraph" w:customStyle="1" w:styleId="4D5242B0308047BEBBA37A549A339F57">
    <w:name w:val="4D5242B0308047BEBBA37A549A339F57"/>
    <w:rsid w:val="009D5AF8"/>
    <w:rPr>
      <w:lang w:val="de-DE" w:eastAsia="de-DE"/>
    </w:rPr>
  </w:style>
  <w:style w:type="paragraph" w:customStyle="1" w:styleId="A79B3A228F6E461EAF26F765E522D79B">
    <w:name w:val="A79B3A228F6E461EAF26F765E522D79B"/>
    <w:rsid w:val="009D5AF8"/>
    <w:rPr>
      <w:lang w:val="de-DE" w:eastAsia="de-DE"/>
    </w:rPr>
  </w:style>
  <w:style w:type="paragraph" w:customStyle="1" w:styleId="B63477D54D8B49DDAD6CCF761702C336">
    <w:name w:val="B63477D54D8B49DDAD6CCF761702C336"/>
    <w:rsid w:val="009D5AF8"/>
    <w:rPr>
      <w:lang w:val="de-DE" w:eastAsia="de-DE"/>
    </w:rPr>
  </w:style>
  <w:style w:type="paragraph" w:customStyle="1" w:styleId="25BA1089FF4846CEB625813DD788A776">
    <w:name w:val="25BA1089FF4846CEB625813DD788A776"/>
    <w:rsid w:val="009D5AF8"/>
    <w:rPr>
      <w:lang w:val="de-DE" w:eastAsia="de-DE"/>
    </w:rPr>
  </w:style>
  <w:style w:type="paragraph" w:customStyle="1" w:styleId="3BAFA83876B4439FB8EAB5F20488E3F2">
    <w:name w:val="3BAFA83876B4439FB8EAB5F20488E3F2"/>
    <w:rsid w:val="009D5AF8"/>
    <w:rPr>
      <w:lang w:val="de-DE" w:eastAsia="de-DE"/>
    </w:rPr>
  </w:style>
  <w:style w:type="paragraph" w:customStyle="1" w:styleId="8A4D4913CE6B4162A9A8607BC05174E0">
    <w:name w:val="8A4D4913CE6B4162A9A8607BC05174E0"/>
    <w:rsid w:val="009D5AF8"/>
    <w:rPr>
      <w:lang w:val="de-DE" w:eastAsia="de-DE"/>
    </w:rPr>
  </w:style>
  <w:style w:type="paragraph" w:customStyle="1" w:styleId="AB7DE899780546CCA42C5B5E76C179E2">
    <w:name w:val="AB7DE899780546CCA42C5B5E76C179E2"/>
    <w:rsid w:val="009D5AF8"/>
    <w:rPr>
      <w:lang w:val="de-DE" w:eastAsia="de-DE"/>
    </w:rPr>
  </w:style>
  <w:style w:type="paragraph" w:customStyle="1" w:styleId="9CBA361431604E1EBD6FD70FCBE6377C">
    <w:name w:val="9CBA361431604E1EBD6FD70FCBE6377C"/>
    <w:rsid w:val="009D5AF8"/>
    <w:rPr>
      <w:lang w:val="de-DE" w:eastAsia="de-DE"/>
    </w:rPr>
  </w:style>
  <w:style w:type="paragraph" w:customStyle="1" w:styleId="7872ABC9F89F45D3B9145ABECDCAC8E6">
    <w:name w:val="7872ABC9F89F45D3B9145ABECDCAC8E6"/>
    <w:rsid w:val="009D5AF8"/>
    <w:rPr>
      <w:lang w:val="de-DE" w:eastAsia="de-DE"/>
    </w:rPr>
  </w:style>
  <w:style w:type="paragraph" w:customStyle="1" w:styleId="6E8B4094CEDB486F8C11EDDBD2CA40C4">
    <w:name w:val="6E8B4094CEDB486F8C11EDDBD2CA40C4"/>
    <w:rsid w:val="009D5AF8"/>
    <w:rPr>
      <w:lang w:val="de-DE" w:eastAsia="de-DE"/>
    </w:rPr>
  </w:style>
  <w:style w:type="paragraph" w:customStyle="1" w:styleId="0BD3A604E8014CA7ACB8A42D8D13846E">
    <w:name w:val="0BD3A604E8014CA7ACB8A42D8D13846E"/>
    <w:rsid w:val="009D5AF8"/>
    <w:rPr>
      <w:lang w:val="de-DE" w:eastAsia="de-DE"/>
    </w:rPr>
  </w:style>
  <w:style w:type="paragraph" w:customStyle="1" w:styleId="864FDF23368242A798BF547D295D3E69">
    <w:name w:val="864FDF23368242A798BF547D295D3E69"/>
    <w:rsid w:val="009D5AF8"/>
    <w:rPr>
      <w:lang w:val="de-DE" w:eastAsia="de-DE"/>
    </w:rPr>
  </w:style>
  <w:style w:type="paragraph" w:customStyle="1" w:styleId="ABB0509F84C04E058665688495E9E9B2">
    <w:name w:val="ABB0509F84C04E058665688495E9E9B2"/>
    <w:rsid w:val="009D5AF8"/>
    <w:rPr>
      <w:lang w:val="de-DE" w:eastAsia="de-DE"/>
    </w:rPr>
  </w:style>
  <w:style w:type="paragraph" w:customStyle="1" w:styleId="8F1954B697974125BEF9CD700938CAE3">
    <w:name w:val="8F1954B697974125BEF9CD700938CAE3"/>
    <w:rsid w:val="009D5AF8"/>
    <w:rPr>
      <w:lang w:val="de-DE" w:eastAsia="de-DE"/>
    </w:rPr>
  </w:style>
  <w:style w:type="paragraph" w:customStyle="1" w:styleId="CA3E791AF2724CB6BD8DEA59933C5632">
    <w:name w:val="CA3E791AF2724CB6BD8DEA59933C5632"/>
    <w:rsid w:val="009D5AF8"/>
    <w:rPr>
      <w:lang w:val="de-DE" w:eastAsia="de-DE"/>
    </w:rPr>
  </w:style>
  <w:style w:type="paragraph" w:customStyle="1" w:styleId="7F1AB071A33D4A4CADA95EFB06FAF504">
    <w:name w:val="7F1AB071A33D4A4CADA95EFB06FAF504"/>
    <w:rsid w:val="009D5AF8"/>
    <w:rPr>
      <w:lang w:val="de-DE" w:eastAsia="de-DE"/>
    </w:rPr>
  </w:style>
  <w:style w:type="paragraph" w:customStyle="1" w:styleId="DD9FDEAC74EE4EDEB38FE4E2BDD673F2">
    <w:name w:val="DD9FDEAC74EE4EDEB38FE4E2BDD673F2"/>
    <w:rsid w:val="009D5AF8"/>
    <w:rPr>
      <w:lang w:val="de-DE" w:eastAsia="de-DE"/>
    </w:rPr>
  </w:style>
  <w:style w:type="paragraph" w:customStyle="1" w:styleId="FCAFD1B980334E96BDC0930401F4EE16">
    <w:name w:val="FCAFD1B980334E96BDC0930401F4EE16"/>
    <w:rsid w:val="009D5AF8"/>
    <w:rPr>
      <w:lang w:val="de-DE" w:eastAsia="de-DE"/>
    </w:rPr>
  </w:style>
  <w:style w:type="paragraph" w:customStyle="1" w:styleId="D00CF337B66A48138FFFE7EDB48F77E3">
    <w:name w:val="D00CF337B66A48138FFFE7EDB48F77E3"/>
    <w:rsid w:val="009D5AF8"/>
    <w:rPr>
      <w:lang w:val="de-DE" w:eastAsia="de-DE"/>
    </w:rPr>
  </w:style>
  <w:style w:type="paragraph" w:customStyle="1" w:styleId="16747EE82AEC4864B98DEBE074C49AE3">
    <w:name w:val="16747EE82AEC4864B98DEBE074C49AE3"/>
    <w:rsid w:val="009D5AF8"/>
    <w:rPr>
      <w:lang w:val="de-DE" w:eastAsia="de-DE"/>
    </w:rPr>
  </w:style>
  <w:style w:type="paragraph" w:customStyle="1" w:styleId="153A69CDD48445AB9A02E7051074508B">
    <w:name w:val="153A69CDD48445AB9A02E7051074508B"/>
    <w:rsid w:val="009D5AF8"/>
    <w:rPr>
      <w:lang w:val="de-DE" w:eastAsia="de-DE"/>
    </w:rPr>
  </w:style>
  <w:style w:type="paragraph" w:customStyle="1" w:styleId="73189C0F7C8A489DBE142A1FA61DDF58">
    <w:name w:val="73189C0F7C8A489DBE142A1FA61DDF58"/>
    <w:rsid w:val="009D5AF8"/>
    <w:rPr>
      <w:lang w:val="de-DE" w:eastAsia="de-DE"/>
    </w:rPr>
  </w:style>
  <w:style w:type="paragraph" w:customStyle="1" w:styleId="D22C3AA94245471DAF842D45CD0F11B1">
    <w:name w:val="D22C3AA94245471DAF842D45CD0F11B1"/>
    <w:rsid w:val="009D5AF8"/>
    <w:rPr>
      <w:lang w:val="de-DE" w:eastAsia="de-DE"/>
    </w:rPr>
  </w:style>
  <w:style w:type="paragraph" w:customStyle="1" w:styleId="6FF6FEEA3B09475E8F19BDC5DD88C665">
    <w:name w:val="6FF6FEEA3B09475E8F19BDC5DD88C665"/>
    <w:rsid w:val="009D5AF8"/>
    <w:rPr>
      <w:lang w:val="de-DE" w:eastAsia="de-DE"/>
    </w:rPr>
  </w:style>
  <w:style w:type="paragraph" w:customStyle="1" w:styleId="BA888A1C94DA465CAA3831AB64D415B5">
    <w:name w:val="BA888A1C94DA465CAA3831AB64D415B5"/>
    <w:rsid w:val="009D5AF8"/>
    <w:rPr>
      <w:lang w:val="de-DE" w:eastAsia="de-DE"/>
    </w:rPr>
  </w:style>
  <w:style w:type="paragraph" w:customStyle="1" w:styleId="C22DBC5304074ED7A8886B8FC2621F61">
    <w:name w:val="C22DBC5304074ED7A8886B8FC2621F61"/>
    <w:rsid w:val="009D5AF8"/>
    <w:rPr>
      <w:lang w:val="de-DE" w:eastAsia="de-DE"/>
    </w:rPr>
  </w:style>
  <w:style w:type="paragraph" w:customStyle="1" w:styleId="0F85B1D985924963BB04328C2AE52F84">
    <w:name w:val="0F85B1D985924963BB04328C2AE52F84"/>
    <w:rsid w:val="009D5AF8"/>
    <w:rPr>
      <w:lang w:val="de-DE" w:eastAsia="de-DE"/>
    </w:rPr>
  </w:style>
  <w:style w:type="paragraph" w:customStyle="1" w:styleId="B6D52BAA671E440F8F96791808CB599B">
    <w:name w:val="B6D52BAA671E440F8F96791808CB599B"/>
    <w:rsid w:val="009D5AF8"/>
    <w:rPr>
      <w:lang w:val="de-DE" w:eastAsia="de-DE"/>
    </w:rPr>
  </w:style>
  <w:style w:type="paragraph" w:customStyle="1" w:styleId="F98C260F278F41C8A35C603792C210F6">
    <w:name w:val="F98C260F278F41C8A35C603792C210F6"/>
    <w:rsid w:val="009D5AF8"/>
    <w:rPr>
      <w:lang w:val="de-DE" w:eastAsia="de-DE"/>
    </w:rPr>
  </w:style>
  <w:style w:type="paragraph" w:customStyle="1" w:styleId="A6E2956262814097842C4C63C18976EC">
    <w:name w:val="A6E2956262814097842C4C63C18976EC"/>
    <w:rsid w:val="009D5AF8"/>
    <w:rPr>
      <w:lang w:val="de-DE" w:eastAsia="de-DE"/>
    </w:rPr>
  </w:style>
  <w:style w:type="paragraph" w:customStyle="1" w:styleId="0E4A4D6792DE4217BB2544C06856806A">
    <w:name w:val="0E4A4D6792DE4217BB2544C06856806A"/>
    <w:rsid w:val="009D5AF8"/>
    <w:rPr>
      <w:lang w:val="de-DE" w:eastAsia="de-DE"/>
    </w:rPr>
  </w:style>
  <w:style w:type="paragraph" w:customStyle="1" w:styleId="EC800F104D704FE5A68B6953102C6BB7">
    <w:name w:val="EC800F104D704FE5A68B6953102C6BB7"/>
    <w:rsid w:val="009D5AF8"/>
    <w:rPr>
      <w:lang w:val="de-DE" w:eastAsia="de-DE"/>
    </w:rPr>
  </w:style>
  <w:style w:type="paragraph" w:customStyle="1" w:styleId="D9D7EF40E8584701A2D570257950787D">
    <w:name w:val="D9D7EF40E8584701A2D570257950787D"/>
    <w:rsid w:val="009D5AF8"/>
    <w:rPr>
      <w:lang w:val="de-DE" w:eastAsia="de-DE"/>
    </w:rPr>
  </w:style>
  <w:style w:type="paragraph" w:customStyle="1" w:styleId="BA277523FF7045279EF3D564629DEAEE">
    <w:name w:val="BA277523FF7045279EF3D564629DEAEE"/>
    <w:rsid w:val="009D5AF8"/>
    <w:rPr>
      <w:lang w:val="de-DE" w:eastAsia="de-DE"/>
    </w:rPr>
  </w:style>
  <w:style w:type="paragraph" w:customStyle="1" w:styleId="8CEF0778EE0547E6B422A1DB3BA47DEF">
    <w:name w:val="8CEF0778EE0547E6B422A1DB3BA47DEF"/>
    <w:rsid w:val="009D5AF8"/>
    <w:rPr>
      <w:lang w:val="de-DE" w:eastAsia="de-DE"/>
    </w:rPr>
  </w:style>
  <w:style w:type="paragraph" w:customStyle="1" w:styleId="E877123D18E04B7B99D1C8DE8B2ADF39">
    <w:name w:val="E877123D18E04B7B99D1C8DE8B2ADF39"/>
    <w:rsid w:val="009D5AF8"/>
    <w:rPr>
      <w:lang w:val="de-DE" w:eastAsia="de-DE"/>
    </w:rPr>
  </w:style>
  <w:style w:type="paragraph" w:customStyle="1" w:styleId="232622636012408EB74E7D9260E90487">
    <w:name w:val="232622636012408EB74E7D9260E90487"/>
    <w:rsid w:val="009D5AF8"/>
    <w:rPr>
      <w:lang w:val="de-DE" w:eastAsia="de-DE"/>
    </w:rPr>
  </w:style>
  <w:style w:type="paragraph" w:customStyle="1" w:styleId="E12E660CA801452E96FF10E7B65F5726">
    <w:name w:val="E12E660CA801452E96FF10E7B65F5726"/>
    <w:rsid w:val="009D5AF8"/>
    <w:rPr>
      <w:lang w:val="de-DE" w:eastAsia="de-DE"/>
    </w:rPr>
  </w:style>
  <w:style w:type="paragraph" w:customStyle="1" w:styleId="0E6B89127C2B480FB5F0B95535B5C0BF">
    <w:name w:val="0E6B89127C2B480FB5F0B95535B5C0BF"/>
    <w:rsid w:val="009D5AF8"/>
    <w:rPr>
      <w:lang w:val="de-DE" w:eastAsia="de-DE"/>
    </w:rPr>
  </w:style>
  <w:style w:type="paragraph" w:customStyle="1" w:styleId="2FC6EE332B3D4B33A4F1C044517F3E6F">
    <w:name w:val="2FC6EE332B3D4B33A4F1C044517F3E6F"/>
    <w:rsid w:val="009D5AF8"/>
    <w:rPr>
      <w:lang w:val="de-DE" w:eastAsia="de-DE"/>
    </w:rPr>
  </w:style>
  <w:style w:type="paragraph" w:customStyle="1" w:styleId="3170265E5C7844C79748E4AFDAEB8B3E">
    <w:name w:val="3170265E5C7844C79748E4AFDAEB8B3E"/>
    <w:rsid w:val="009D5AF8"/>
    <w:rPr>
      <w:lang w:val="de-DE" w:eastAsia="de-DE"/>
    </w:rPr>
  </w:style>
  <w:style w:type="paragraph" w:customStyle="1" w:styleId="0CDCCB5C3231481FB6A8D2B202FD6C0C">
    <w:name w:val="0CDCCB5C3231481FB6A8D2B202FD6C0C"/>
    <w:rsid w:val="009D5AF8"/>
    <w:rPr>
      <w:lang w:val="de-DE" w:eastAsia="de-DE"/>
    </w:rPr>
  </w:style>
  <w:style w:type="paragraph" w:customStyle="1" w:styleId="54731F5CDBF4474E886DE722250C89F4">
    <w:name w:val="54731F5CDBF4474E886DE722250C89F4"/>
    <w:rsid w:val="009D5AF8"/>
    <w:rPr>
      <w:lang w:val="de-DE" w:eastAsia="de-DE"/>
    </w:rPr>
  </w:style>
  <w:style w:type="paragraph" w:customStyle="1" w:styleId="3597EE504D3F44C2A122EAA4B1C067F0">
    <w:name w:val="3597EE504D3F44C2A122EAA4B1C067F0"/>
    <w:rsid w:val="009D5AF8"/>
    <w:rPr>
      <w:lang w:val="de-DE" w:eastAsia="de-DE"/>
    </w:rPr>
  </w:style>
  <w:style w:type="paragraph" w:customStyle="1" w:styleId="9E99E71FB57F47C981CAF9B92109E9AF">
    <w:name w:val="9E99E71FB57F47C981CAF9B92109E9AF"/>
    <w:rsid w:val="009D5AF8"/>
    <w:rPr>
      <w:lang w:val="de-DE" w:eastAsia="de-DE"/>
    </w:rPr>
  </w:style>
  <w:style w:type="paragraph" w:customStyle="1" w:styleId="CCCFAB0182104E308235BA053515949B">
    <w:name w:val="CCCFAB0182104E308235BA053515949B"/>
    <w:rsid w:val="009D5AF8"/>
    <w:rPr>
      <w:lang w:val="de-DE" w:eastAsia="de-DE"/>
    </w:rPr>
  </w:style>
  <w:style w:type="paragraph" w:customStyle="1" w:styleId="42439275BB914D67BB7B0F4D945110E5">
    <w:name w:val="42439275BB914D67BB7B0F4D945110E5"/>
    <w:rsid w:val="009D5AF8"/>
    <w:rPr>
      <w:lang w:val="de-DE" w:eastAsia="de-DE"/>
    </w:rPr>
  </w:style>
  <w:style w:type="paragraph" w:customStyle="1" w:styleId="BF2EE22C2C14434BA05A9CA9D4775A38">
    <w:name w:val="BF2EE22C2C14434BA05A9CA9D4775A38"/>
    <w:rsid w:val="009D5AF8"/>
    <w:rPr>
      <w:lang w:val="de-DE" w:eastAsia="de-DE"/>
    </w:rPr>
  </w:style>
  <w:style w:type="paragraph" w:customStyle="1" w:styleId="8E32404EF57F41F48106F8DEAC3ECE4F">
    <w:name w:val="8E32404EF57F41F48106F8DEAC3ECE4F"/>
    <w:rsid w:val="009D5AF8"/>
    <w:rPr>
      <w:lang w:val="de-DE" w:eastAsia="de-DE"/>
    </w:rPr>
  </w:style>
  <w:style w:type="paragraph" w:customStyle="1" w:styleId="BF36C2ADDEF04DEFA84EFDE847FCF38F">
    <w:name w:val="BF36C2ADDEF04DEFA84EFDE847FCF38F"/>
    <w:rsid w:val="009D5AF8"/>
    <w:rPr>
      <w:lang w:val="de-DE" w:eastAsia="de-DE"/>
    </w:rPr>
  </w:style>
  <w:style w:type="paragraph" w:customStyle="1" w:styleId="93C3D9A214274C6D9F5513E86165AA2D">
    <w:name w:val="93C3D9A214274C6D9F5513E86165AA2D"/>
    <w:rsid w:val="009D5AF8"/>
    <w:rPr>
      <w:lang w:val="de-DE" w:eastAsia="de-DE"/>
    </w:rPr>
  </w:style>
  <w:style w:type="paragraph" w:customStyle="1" w:styleId="AD84F44FC36C4347A4EC560683C19BD6">
    <w:name w:val="AD84F44FC36C4347A4EC560683C19BD6"/>
    <w:rsid w:val="009D5AF8"/>
    <w:rPr>
      <w:lang w:val="de-DE" w:eastAsia="de-DE"/>
    </w:rPr>
  </w:style>
  <w:style w:type="paragraph" w:customStyle="1" w:styleId="EFFAFD7AA996452C9F5AD6D65217AC42">
    <w:name w:val="EFFAFD7AA996452C9F5AD6D65217AC42"/>
    <w:rsid w:val="009D5AF8"/>
    <w:rPr>
      <w:lang w:val="de-DE" w:eastAsia="de-DE"/>
    </w:rPr>
  </w:style>
  <w:style w:type="paragraph" w:customStyle="1" w:styleId="A7E8D6D4062F4A6E953EF312D13C37A7">
    <w:name w:val="A7E8D6D4062F4A6E953EF312D13C37A7"/>
    <w:rsid w:val="009D5AF8"/>
    <w:rPr>
      <w:lang w:val="de-DE" w:eastAsia="de-DE"/>
    </w:rPr>
  </w:style>
  <w:style w:type="paragraph" w:customStyle="1" w:styleId="FC7176D98E904F45AEA80C7BF7A75A19">
    <w:name w:val="FC7176D98E904F45AEA80C7BF7A75A19"/>
    <w:rsid w:val="009D5AF8"/>
    <w:rPr>
      <w:lang w:val="de-DE" w:eastAsia="de-DE"/>
    </w:rPr>
  </w:style>
  <w:style w:type="paragraph" w:customStyle="1" w:styleId="12363DF5D2B64B0497D368070BB8D445">
    <w:name w:val="12363DF5D2B64B0497D368070BB8D445"/>
    <w:rsid w:val="009D5AF8"/>
    <w:rPr>
      <w:lang w:val="de-DE" w:eastAsia="de-DE"/>
    </w:rPr>
  </w:style>
  <w:style w:type="paragraph" w:customStyle="1" w:styleId="A9095EEE3BA343EBB7EE26F5D3C06098">
    <w:name w:val="A9095EEE3BA343EBB7EE26F5D3C06098"/>
    <w:rsid w:val="009D5AF8"/>
    <w:rPr>
      <w:lang w:val="de-DE" w:eastAsia="de-DE"/>
    </w:rPr>
  </w:style>
  <w:style w:type="paragraph" w:customStyle="1" w:styleId="E5C7FC7ED0534A2DB2C614EE9A4F6CFF">
    <w:name w:val="E5C7FC7ED0534A2DB2C614EE9A4F6CFF"/>
    <w:rsid w:val="009D5AF8"/>
    <w:rPr>
      <w:lang w:val="de-DE" w:eastAsia="de-DE"/>
    </w:rPr>
  </w:style>
  <w:style w:type="paragraph" w:customStyle="1" w:styleId="BC1CE508CE6A4CFBA22BEB38DD8EA589">
    <w:name w:val="BC1CE508CE6A4CFBA22BEB38DD8EA589"/>
    <w:rsid w:val="009D5AF8"/>
    <w:rPr>
      <w:lang w:val="de-DE" w:eastAsia="de-DE"/>
    </w:rPr>
  </w:style>
  <w:style w:type="paragraph" w:customStyle="1" w:styleId="C3EA3FB86C20416A82B11E0671FAD93A">
    <w:name w:val="C3EA3FB86C20416A82B11E0671FAD93A"/>
    <w:rsid w:val="009D5AF8"/>
    <w:rPr>
      <w:lang w:val="de-DE" w:eastAsia="de-DE"/>
    </w:rPr>
  </w:style>
  <w:style w:type="paragraph" w:customStyle="1" w:styleId="148C5BF9FE04459D88AA7FBE2BB3F997">
    <w:name w:val="148C5BF9FE04459D88AA7FBE2BB3F997"/>
    <w:rsid w:val="009D5AF8"/>
    <w:rPr>
      <w:lang w:val="de-DE" w:eastAsia="de-DE"/>
    </w:rPr>
  </w:style>
  <w:style w:type="paragraph" w:customStyle="1" w:styleId="6A7DAAEBED70459BBED81D3C34F75982">
    <w:name w:val="6A7DAAEBED70459BBED81D3C34F75982"/>
    <w:rsid w:val="009D5AF8"/>
    <w:rPr>
      <w:lang w:val="de-DE" w:eastAsia="de-DE"/>
    </w:rPr>
  </w:style>
  <w:style w:type="paragraph" w:customStyle="1" w:styleId="31C3395ACC8D4EF786A8E9C861A9397D">
    <w:name w:val="31C3395ACC8D4EF786A8E9C861A9397D"/>
    <w:rsid w:val="009D5AF8"/>
    <w:rPr>
      <w:lang w:val="de-DE" w:eastAsia="de-DE"/>
    </w:rPr>
  </w:style>
  <w:style w:type="paragraph" w:customStyle="1" w:styleId="5429F3E0077D4116A2D462284F453EDD">
    <w:name w:val="5429F3E0077D4116A2D462284F453EDD"/>
    <w:rsid w:val="009D5AF8"/>
    <w:rPr>
      <w:lang w:val="de-DE" w:eastAsia="de-DE"/>
    </w:rPr>
  </w:style>
  <w:style w:type="paragraph" w:customStyle="1" w:styleId="9D2F70289AF94E41B917C73D567E4060">
    <w:name w:val="9D2F70289AF94E41B917C73D567E4060"/>
    <w:rsid w:val="009D5AF8"/>
    <w:rPr>
      <w:lang w:val="de-DE" w:eastAsia="de-DE"/>
    </w:rPr>
  </w:style>
  <w:style w:type="paragraph" w:customStyle="1" w:styleId="09B78CACDBB24944950BFC4EF2923748">
    <w:name w:val="09B78CACDBB24944950BFC4EF2923748"/>
    <w:rsid w:val="009D5AF8"/>
    <w:rPr>
      <w:lang w:val="de-DE" w:eastAsia="de-DE"/>
    </w:rPr>
  </w:style>
  <w:style w:type="paragraph" w:customStyle="1" w:styleId="8DEDA829471F491BBE7EC664DAA486E0">
    <w:name w:val="8DEDA829471F491BBE7EC664DAA486E0"/>
    <w:rsid w:val="009D5AF8"/>
    <w:rPr>
      <w:lang w:val="de-DE" w:eastAsia="de-DE"/>
    </w:rPr>
  </w:style>
  <w:style w:type="paragraph" w:customStyle="1" w:styleId="13503480780D44F799AB6D3572939557">
    <w:name w:val="13503480780D44F799AB6D3572939557"/>
    <w:rsid w:val="009D5AF8"/>
    <w:rPr>
      <w:lang w:val="de-DE" w:eastAsia="de-DE"/>
    </w:rPr>
  </w:style>
  <w:style w:type="paragraph" w:customStyle="1" w:styleId="77CDBD3BAD414BAB9782E1648DB754A4">
    <w:name w:val="77CDBD3BAD414BAB9782E1648DB754A4"/>
    <w:rsid w:val="009D5AF8"/>
    <w:rPr>
      <w:lang w:val="de-DE" w:eastAsia="de-DE"/>
    </w:rPr>
  </w:style>
  <w:style w:type="paragraph" w:customStyle="1" w:styleId="C259D950513F4108892993AC6F819A74">
    <w:name w:val="C259D950513F4108892993AC6F819A74"/>
    <w:rsid w:val="009D5AF8"/>
    <w:rPr>
      <w:lang w:val="de-DE" w:eastAsia="de-DE"/>
    </w:rPr>
  </w:style>
  <w:style w:type="paragraph" w:customStyle="1" w:styleId="B53CACE805F8465BB434DAB1F2D4F315">
    <w:name w:val="B53CACE805F8465BB434DAB1F2D4F315"/>
    <w:rsid w:val="009D5AF8"/>
    <w:rPr>
      <w:lang w:val="de-DE" w:eastAsia="de-DE"/>
    </w:rPr>
  </w:style>
  <w:style w:type="paragraph" w:customStyle="1" w:styleId="3E9B554835B44688B4F7D578B2B185FC">
    <w:name w:val="3E9B554835B44688B4F7D578B2B185FC"/>
    <w:rsid w:val="009D5AF8"/>
    <w:rPr>
      <w:lang w:val="de-DE" w:eastAsia="de-DE"/>
    </w:rPr>
  </w:style>
  <w:style w:type="paragraph" w:customStyle="1" w:styleId="1BAF3EA20F904158B8230F5BF8CA1B1E">
    <w:name w:val="1BAF3EA20F904158B8230F5BF8CA1B1E"/>
    <w:rsid w:val="009D5AF8"/>
    <w:rPr>
      <w:lang w:val="de-DE" w:eastAsia="de-DE"/>
    </w:rPr>
  </w:style>
  <w:style w:type="paragraph" w:customStyle="1" w:styleId="42522931CEF5472D8E3A50DAEC97576D">
    <w:name w:val="42522931CEF5472D8E3A50DAEC97576D"/>
    <w:rsid w:val="009D5AF8"/>
    <w:rPr>
      <w:lang w:val="de-DE" w:eastAsia="de-DE"/>
    </w:rPr>
  </w:style>
  <w:style w:type="paragraph" w:customStyle="1" w:styleId="36577EEDC8744507B17F52353E5F43DD">
    <w:name w:val="36577EEDC8744507B17F52353E5F43DD"/>
    <w:rsid w:val="009D5AF8"/>
    <w:rPr>
      <w:lang w:val="de-DE" w:eastAsia="de-DE"/>
    </w:rPr>
  </w:style>
  <w:style w:type="paragraph" w:customStyle="1" w:styleId="7D0C7D08703C4F228A49C66B41A23AE7">
    <w:name w:val="7D0C7D08703C4F228A49C66B41A23AE7"/>
    <w:rsid w:val="009D5AF8"/>
    <w:rPr>
      <w:lang w:val="de-DE" w:eastAsia="de-DE"/>
    </w:rPr>
  </w:style>
  <w:style w:type="paragraph" w:customStyle="1" w:styleId="440C858FFBD0498FB61689D4965FF5CD">
    <w:name w:val="440C858FFBD0498FB61689D4965FF5CD"/>
    <w:rsid w:val="009D5AF8"/>
    <w:rPr>
      <w:lang w:val="de-DE" w:eastAsia="de-DE"/>
    </w:rPr>
  </w:style>
  <w:style w:type="paragraph" w:customStyle="1" w:styleId="7CAA4627E11940819FD41743D885E553">
    <w:name w:val="7CAA4627E11940819FD41743D885E553"/>
    <w:rsid w:val="009D5AF8"/>
    <w:rPr>
      <w:lang w:val="de-DE" w:eastAsia="de-DE"/>
    </w:rPr>
  </w:style>
  <w:style w:type="paragraph" w:customStyle="1" w:styleId="78F21AA298614CE282EE6DBE123F96EC">
    <w:name w:val="78F21AA298614CE282EE6DBE123F96EC"/>
    <w:rsid w:val="009D5AF8"/>
    <w:rPr>
      <w:lang w:val="de-DE" w:eastAsia="de-DE"/>
    </w:rPr>
  </w:style>
  <w:style w:type="paragraph" w:customStyle="1" w:styleId="602C833B61BA433D8E5CF5B6576AC026">
    <w:name w:val="602C833B61BA433D8E5CF5B6576AC026"/>
    <w:rsid w:val="009D5AF8"/>
    <w:rPr>
      <w:lang w:val="de-DE" w:eastAsia="de-DE"/>
    </w:rPr>
  </w:style>
  <w:style w:type="paragraph" w:customStyle="1" w:styleId="C081B312A9E746DAA5B97FA5D9C75B50">
    <w:name w:val="C081B312A9E746DAA5B97FA5D9C75B50"/>
    <w:rsid w:val="009D5AF8"/>
    <w:rPr>
      <w:lang w:val="de-DE" w:eastAsia="de-DE"/>
    </w:rPr>
  </w:style>
  <w:style w:type="paragraph" w:customStyle="1" w:styleId="A8CEDCA9D9A4432A99607B39659E879B">
    <w:name w:val="A8CEDCA9D9A4432A99607B39659E879B"/>
    <w:rsid w:val="009D5AF8"/>
    <w:rPr>
      <w:lang w:val="de-DE" w:eastAsia="de-DE"/>
    </w:rPr>
  </w:style>
  <w:style w:type="paragraph" w:customStyle="1" w:styleId="6717BB4C726D4AA3AED8F5D01B1B5506">
    <w:name w:val="6717BB4C726D4AA3AED8F5D01B1B5506"/>
    <w:rsid w:val="009D5AF8"/>
    <w:rPr>
      <w:lang w:val="de-DE" w:eastAsia="de-DE"/>
    </w:rPr>
  </w:style>
  <w:style w:type="paragraph" w:customStyle="1" w:styleId="261CBEAB3BEC4D8D9254E13C6DDFB310">
    <w:name w:val="261CBEAB3BEC4D8D9254E13C6DDFB310"/>
    <w:rsid w:val="009D5AF8"/>
    <w:rPr>
      <w:lang w:val="de-DE" w:eastAsia="de-DE"/>
    </w:rPr>
  </w:style>
  <w:style w:type="paragraph" w:customStyle="1" w:styleId="FAB0BCABDDE54D69BD62C4E93D2EDDE8">
    <w:name w:val="FAB0BCABDDE54D69BD62C4E93D2EDDE8"/>
    <w:rsid w:val="009D5AF8"/>
    <w:rPr>
      <w:lang w:val="de-DE" w:eastAsia="de-DE"/>
    </w:rPr>
  </w:style>
  <w:style w:type="paragraph" w:customStyle="1" w:styleId="2AC6EA39550447DABAFF525A92FF5328">
    <w:name w:val="2AC6EA39550447DABAFF525A92FF5328"/>
    <w:rsid w:val="009D5AF8"/>
    <w:rPr>
      <w:lang w:val="de-DE" w:eastAsia="de-DE"/>
    </w:rPr>
  </w:style>
  <w:style w:type="paragraph" w:customStyle="1" w:styleId="C3B2607D9EC942FC9ABE17F027E45CB3">
    <w:name w:val="C3B2607D9EC942FC9ABE17F027E45CB3"/>
    <w:rsid w:val="009D5AF8"/>
    <w:rPr>
      <w:lang w:val="de-DE" w:eastAsia="de-DE"/>
    </w:rPr>
  </w:style>
  <w:style w:type="paragraph" w:customStyle="1" w:styleId="1768C602DFA548338A93951C1EB6E800">
    <w:name w:val="1768C602DFA548338A93951C1EB6E800"/>
    <w:rsid w:val="009D5AF8"/>
    <w:rPr>
      <w:lang w:val="de-DE" w:eastAsia="de-DE"/>
    </w:rPr>
  </w:style>
  <w:style w:type="paragraph" w:customStyle="1" w:styleId="D70E84AE64CD47528055D868BDBA3D1B">
    <w:name w:val="D70E84AE64CD47528055D868BDBA3D1B"/>
    <w:rsid w:val="009D5AF8"/>
    <w:rPr>
      <w:lang w:val="de-DE" w:eastAsia="de-DE"/>
    </w:rPr>
  </w:style>
  <w:style w:type="paragraph" w:customStyle="1" w:styleId="19CD5703D4A144BC9C31B963D8612F77">
    <w:name w:val="19CD5703D4A144BC9C31B963D8612F77"/>
    <w:rsid w:val="009D5AF8"/>
    <w:rPr>
      <w:lang w:val="de-DE" w:eastAsia="de-DE"/>
    </w:rPr>
  </w:style>
  <w:style w:type="paragraph" w:customStyle="1" w:styleId="F64A21123EF64FE5A2519CBE310F41DB">
    <w:name w:val="F64A21123EF64FE5A2519CBE310F41DB"/>
    <w:rsid w:val="009D5AF8"/>
    <w:rPr>
      <w:lang w:val="de-DE" w:eastAsia="de-DE"/>
    </w:rPr>
  </w:style>
  <w:style w:type="paragraph" w:customStyle="1" w:styleId="812E6E836AA041A1A0A746DA53678775">
    <w:name w:val="812E6E836AA041A1A0A746DA53678775"/>
    <w:rsid w:val="000D02CC"/>
    <w:rPr>
      <w:lang w:val="de-DE" w:eastAsia="de-DE"/>
    </w:rPr>
  </w:style>
  <w:style w:type="paragraph" w:customStyle="1" w:styleId="6614B1A01CFE42A9B08612A025B806D0">
    <w:name w:val="6614B1A01CFE42A9B08612A025B806D0"/>
    <w:rsid w:val="000D02CC"/>
    <w:rPr>
      <w:lang w:val="de-DE" w:eastAsia="de-DE"/>
    </w:rPr>
  </w:style>
  <w:style w:type="paragraph" w:customStyle="1" w:styleId="4ADBBCE68E184FA89B1D50F93489CCF4">
    <w:name w:val="4ADBBCE68E184FA89B1D50F93489CCF4"/>
    <w:rsid w:val="000D02CC"/>
    <w:rPr>
      <w:lang w:val="de-DE" w:eastAsia="de-DE"/>
    </w:rPr>
  </w:style>
  <w:style w:type="paragraph" w:customStyle="1" w:styleId="57F612CDCD704C50813A7015F4726AFD">
    <w:name w:val="57F612CDCD704C50813A7015F4726AFD"/>
    <w:rsid w:val="000D02CC"/>
    <w:rPr>
      <w:lang w:val="de-DE" w:eastAsia="de-DE"/>
    </w:rPr>
  </w:style>
  <w:style w:type="paragraph" w:customStyle="1" w:styleId="393057998E984722B824986EAD7660A7">
    <w:name w:val="393057998E984722B824986EAD7660A7"/>
    <w:rsid w:val="000D02CC"/>
    <w:rPr>
      <w:lang w:val="de-DE" w:eastAsia="de-DE"/>
    </w:rPr>
  </w:style>
  <w:style w:type="paragraph" w:customStyle="1" w:styleId="1321B836EDA346CB98717BB92ADE2A8B">
    <w:name w:val="1321B836EDA346CB98717BB92ADE2A8B"/>
    <w:rsid w:val="000D02CC"/>
    <w:rPr>
      <w:lang w:val="de-DE" w:eastAsia="de-DE"/>
    </w:rPr>
  </w:style>
  <w:style w:type="paragraph" w:customStyle="1" w:styleId="82DEFD1321B24A0398CB95E765F03B49">
    <w:name w:val="82DEFD1321B24A0398CB95E765F03B49"/>
    <w:rsid w:val="000D02CC"/>
    <w:rPr>
      <w:lang w:val="de-DE" w:eastAsia="de-DE"/>
    </w:rPr>
  </w:style>
  <w:style w:type="paragraph" w:customStyle="1" w:styleId="24D64B95E49941E891FECA9A9E8906F2">
    <w:name w:val="24D64B95E49941E891FECA9A9E8906F2"/>
    <w:rsid w:val="000D02CC"/>
    <w:rPr>
      <w:lang w:val="de-DE" w:eastAsia="de-DE"/>
    </w:rPr>
  </w:style>
  <w:style w:type="paragraph" w:customStyle="1" w:styleId="197EF7E79269401B8188635D1996138F">
    <w:name w:val="197EF7E79269401B8188635D1996138F"/>
    <w:rsid w:val="000D02CC"/>
    <w:rPr>
      <w:lang w:val="de-DE" w:eastAsia="de-DE"/>
    </w:rPr>
  </w:style>
  <w:style w:type="paragraph" w:customStyle="1" w:styleId="99F804EF75EF4593BB993C212CD5EE49">
    <w:name w:val="99F804EF75EF4593BB993C212CD5EE49"/>
    <w:rsid w:val="000D02CC"/>
    <w:rPr>
      <w:lang w:val="de-DE" w:eastAsia="de-DE"/>
    </w:rPr>
  </w:style>
  <w:style w:type="paragraph" w:customStyle="1" w:styleId="F7B93D18EBE64C23B3DB702B6A097177">
    <w:name w:val="F7B93D18EBE64C23B3DB702B6A097177"/>
    <w:rsid w:val="000D02CC"/>
    <w:rPr>
      <w:lang w:val="de-DE" w:eastAsia="de-DE"/>
    </w:rPr>
  </w:style>
  <w:style w:type="paragraph" w:customStyle="1" w:styleId="1C65008CFFF44D0F8C07830D80227D9C">
    <w:name w:val="1C65008CFFF44D0F8C07830D80227D9C"/>
    <w:rsid w:val="000D02CC"/>
    <w:rPr>
      <w:lang w:val="de-DE" w:eastAsia="de-DE"/>
    </w:rPr>
  </w:style>
  <w:style w:type="paragraph" w:customStyle="1" w:styleId="0D9FF18F757340D4AF679B80ED5EE147">
    <w:name w:val="0D9FF18F757340D4AF679B80ED5EE147"/>
    <w:rsid w:val="000D02CC"/>
    <w:rPr>
      <w:lang w:val="de-DE" w:eastAsia="de-DE"/>
    </w:rPr>
  </w:style>
  <w:style w:type="paragraph" w:customStyle="1" w:styleId="4EF5BA4FC76A48CA9CE6D0624DFDF5FE">
    <w:name w:val="4EF5BA4FC76A48CA9CE6D0624DFDF5FE"/>
    <w:rsid w:val="000D02CC"/>
    <w:rPr>
      <w:lang w:val="de-DE" w:eastAsia="de-DE"/>
    </w:rPr>
  </w:style>
  <w:style w:type="paragraph" w:customStyle="1" w:styleId="4EB6CE9891334DCB9E45BAF752CA3D00">
    <w:name w:val="4EB6CE9891334DCB9E45BAF752CA3D00"/>
    <w:rsid w:val="000D02CC"/>
    <w:rPr>
      <w:lang w:val="de-DE" w:eastAsia="de-DE"/>
    </w:rPr>
  </w:style>
  <w:style w:type="paragraph" w:customStyle="1" w:styleId="B919C789589B4E8AB7913F58B99F6CCA">
    <w:name w:val="B919C789589B4E8AB7913F58B99F6CCA"/>
    <w:rsid w:val="000D02CC"/>
    <w:rPr>
      <w:lang w:val="de-DE" w:eastAsia="de-DE"/>
    </w:rPr>
  </w:style>
  <w:style w:type="paragraph" w:customStyle="1" w:styleId="92CC11C3AAA747ED90F3BDE608C83851">
    <w:name w:val="92CC11C3AAA747ED90F3BDE608C83851"/>
    <w:rsid w:val="000D02CC"/>
    <w:rPr>
      <w:lang w:val="de-DE" w:eastAsia="de-DE"/>
    </w:rPr>
  </w:style>
  <w:style w:type="paragraph" w:customStyle="1" w:styleId="99C54048400C4B0DBEB3546B58D6D178">
    <w:name w:val="99C54048400C4B0DBEB3546B58D6D178"/>
    <w:rsid w:val="000D02CC"/>
    <w:rPr>
      <w:lang w:val="de-DE" w:eastAsia="de-DE"/>
    </w:rPr>
  </w:style>
  <w:style w:type="paragraph" w:customStyle="1" w:styleId="5F71D56647B645A7802F13BD5DC07B3E">
    <w:name w:val="5F71D56647B645A7802F13BD5DC07B3E"/>
    <w:rsid w:val="000D02CC"/>
    <w:rPr>
      <w:lang w:val="de-DE" w:eastAsia="de-DE"/>
    </w:rPr>
  </w:style>
  <w:style w:type="paragraph" w:customStyle="1" w:styleId="80CAAA9DFD55471080394772ED69B347">
    <w:name w:val="80CAAA9DFD55471080394772ED69B347"/>
    <w:rsid w:val="000D02CC"/>
    <w:rPr>
      <w:lang w:val="de-DE" w:eastAsia="de-DE"/>
    </w:rPr>
  </w:style>
  <w:style w:type="paragraph" w:customStyle="1" w:styleId="01B27D5437CE4E0D9C069B438BAD5CE3">
    <w:name w:val="01B27D5437CE4E0D9C069B438BAD5CE3"/>
    <w:rsid w:val="000D02CC"/>
    <w:rPr>
      <w:lang w:val="de-DE" w:eastAsia="de-DE"/>
    </w:rPr>
  </w:style>
  <w:style w:type="paragraph" w:customStyle="1" w:styleId="5A14DC34565148EEAE77EDFB5A1FFEAF">
    <w:name w:val="5A14DC34565148EEAE77EDFB5A1FFEAF"/>
    <w:rsid w:val="000D02CC"/>
    <w:rPr>
      <w:lang w:val="de-DE" w:eastAsia="de-DE"/>
    </w:rPr>
  </w:style>
  <w:style w:type="paragraph" w:customStyle="1" w:styleId="2AAD75A983A94FB4B6505BA710ADA5CE">
    <w:name w:val="2AAD75A983A94FB4B6505BA710ADA5CE"/>
    <w:rsid w:val="000D02CC"/>
    <w:rPr>
      <w:lang w:val="de-DE" w:eastAsia="de-DE"/>
    </w:rPr>
  </w:style>
  <w:style w:type="paragraph" w:customStyle="1" w:styleId="7B6935D13E4A4381B3EBADDBDB18FC72">
    <w:name w:val="7B6935D13E4A4381B3EBADDBDB18FC72"/>
    <w:rsid w:val="000D02CC"/>
    <w:rPr>
      <w:lang w:val="de-DE" w:eastAsia="de-DE"/>
    </w:rPr>
  </w:style>
  <w:style w:type="paragraph" w:customStyle="1" w:styleId="881DA8D1FFE94B429C0D484BBB63BEE6">
    <w:name w:val="881DA8D1FFE94B429C0D484BBB63BEE6"/>
    <w:rsid w:val="000D02CC"/>
    <w:rPr>
      <w:lang w:val="de-DE" w:eastAsia="de-DE"/>
    </w:rPr>
  </w:style>
  <w:style w:type="paragraph" w:customStyle="1" w:styleId="C415045E9EF1497E9D718F3D8152F48E">
    <w:name w:val="C415045E9EF1497E9D718F3D8152F48E"/>
    <w:rsid w:val="000D02CC"/>
    <w:rPr>
      <w:lang w:val="de-DE" w:eastAsia="de-DE"/>
    </w:rPr>
  </w:style>
  <w:style w:type="paragraph" w:customStyle="1" w:styleId="6E11F1D9F11148AC9D426AB810ED65A4">
    <w:name w:val="6E11F1D9F11148AC9D426AB810ED65A4"/>
    <w:rsid w:val="000D02CC"/>
    <w:rPr>
      <w:lang w:val="de-DE" w:eastAsia="de-DE"/>
    </w:rPr>
  </w:style>
  <w:style w:type="paragraph" w:customStyle="1" w:styleId="BFDFD83FE6544A06BECD5C7B7CDAA6CF">
    <w:name w:val="BFDFD83FE6544A06BECD5C7B7CDAA6CF"/>
    <w:rsid w:val="000D02CC"/>
    <w:rPr>
      <w:lang w:val="de-DE" w:eastAsia="de-DE"/>
    </w:rPr>
  </w:style>
  <w:style w:type="paragraph" w:customStyle="1" w:styleId="9764A798B39E4A78A2755A3F20F47DF6">
    <w:name w:val="9764A798B39E4A78A2755A3F20F47DF6"/>
    <w:rsid w:val="000D02CC"/>
    <w:rPr>
      <w:lang w:val="de-DE" w:eastAsia="de-DE"/>
    </w:rPr>
  </w:style>
  <w:style w:type="paragraph" w:customStyle="1" w:styleId="6309011F0DD1453290CD5D7C90E081E6">
    <w:name w:val="6309011F0DD1453290CD5D7C90E081E6"/>
    <w:rsid w:val="000D02CC"/>
    <w:rPr>
      <w:lang w:val="de-DE" w:eastAsia="de-DE"/>
    </w:rPr>
  </w:style>
  <w:style w:type="paragraph" w:customStyle="1" w:styleId="5AD899B43B614F36BE371EC0BC660286">
    <w:name w:val="5AD899B43B614F36BE371EC0BC660286"/>
    <w:rsid w:val="000D02CC"/>
    <w:rPr>
      <w:lang w:val="de-DE" w:eastAsia="de-DE"/>
    </w:rPr>
  </w:style>
  <w:style w:type="paragraph" w:customStyle="1" w:styleId="647BD32B878F47F89D27431C7C99F9E5">
    <w:name w:val="647BD32B878F47F89D27431C7C99F9E5"/>
    <w:rsid w:val="000D02CC"/>
    <w:rPr>
      <w:lang w:val="de-DE" w:eastAsia="de-DE"/>
    </w:rPr>
  </w:style>
  <w:style w:type="paragraph" w:customStyle="1" w:styleId="80F9EF9629FF40C9BDD1F069C5A3FF02">
    <w:name w:val="80F9EF9629FF40C9BDD1F069C5A3FF02"/>
    <w:rsid w:val="000D02CC"/>
    <w:rPr>
      <w:lang w:val="de-DE" w:eastAsia="de-DE"/>
    </w:rPr>
  </w:style>
  <w:style w:type="paragraph" w:customStyle="1" w:styleId="920FA936688F4C5EB7DB6FDF6D0A6BEE">
    <w:name w:val="920FA936688F4C5EB7DB6FDF6D0A6BEE"/>
    <w:rsid w:val="000D02CC"/>
    <w:rPr>
      <w:lang w:val="de-DE" w:eastAsia="de-DE"/>
    </w:rPr>
  </w:style>
  <w:style w:type="paragraph" w:customStyle="1" w:styleId="99B24AAFAAE043AFBA65B7039B8357CF">
    <w:name w:val="99B24AAFAAE043AFBA65B7039B8357CF"/>
    <w:rsid w:val="000D02CC"/>
    <w:rPr>
      <w:lang w:val="de-DE" w:eastAsia="de-DE"/>
    </w:rPr>
  </w:style>
  <w:style w:type="paragraph" w:customStyle="1" w:styleId="146B08353B9B4D5D96CA8054F4E5069D">
    <w:name w:val="146B08353B9B4D5D96CA8054F4E5069D"/>
    <w:rsid w:val="000D02CC"/>
    <w:rPr>
      <w:lang w:val="de-DE" w:eastAsia="de-DE"/>
    </w:rPr>
  </w:style>
  <w:style w:type="paragraph" w:customStyle="1" w:styleId="C4B2BDE8C76A4F39929BEBD4275B95AD">
    <w:name w:val="C4B2BDE8C76A4F39929BEBD4275B95AD"/>
    <w:rsid w:val="000D02CC"/>
    <w:rPr>
      <w:lang w:val="de-DE" w:eastAsia="de-DE"/>
    </w:rPr>
  </w:style>
  <w:style w:type="paragraph" w:customStyle="1" w:styleId="6DE787A2FBD34C4B83CB18ED10DF18E3">
    <w:name w:val="6DE787A2FBD34C4B83CB18ED10DF18E3"/>
    <w:rsid w:val="000D02CC"/>
    <w:rPr>
      <w:lang w:val="de-DE" w:eastAsia="de-DE"/>
    </w:rPr>
  </w:style>
  <w:style w:type="paragraph" w:customStyle="1" w:styleId="FB6D08C4EA8041EC8F2DBA15037808E1">
    <w:name w:val="FB6D08C4EA8041EC8F2DBA15037808E1"/>
    <w:rsid w:val="000D02CC"/>
    <w:rPr>
      <w:lang w:val="de-DE" w:eastAsia="de-DE"/>
    </w:rPr>
  </w:style>
  <w:style w:type="paragraph" w:customStyle="1" w:styleId="3B4EF708B45E4F559064ECC049573376">
    <w:name w:val="3B4EF708B45E4F559064ECC049573376"/>
    <w:rsid w:val="000D02CC"/>
    <w:rPr>
      <w:lang w:val="de-DE" w:eastAsia="de-DE"/>
    </w:rPr>
  </w:style>
  <w:style w:type="paragraph" w:customStyle="1" w:styleId="1468B7CAE1A64C299A06137E8D2896FA">
    <w:name w:val="1468B7CAE1A64C299A06137E8D2896FA"/>
    <w:rsid w:val="000D02CC"/>
    <w:rPr>
      <w:lang w:val="de-DE" w:eastAsia="de-DE"/>
    </w:rPr>
  </w:style>
  <w:style w:type="paragraph" w:customStyle="1" w:styleId="78EA4E1C078C4CDF94345216EF2018A1">
    <w:name w:val="78EA4E1C078C4CDF94345216EF2018A1"/>
    <w:rsid w:val="000D02CC"/>
    <w:rPr>
      <w:lang w:val="de-DE" w:eastAsia="de-DE"/>
    </w:rPr>
  </w:style>
  <w:style w:type="paragraph" w:customStyle="1" w:styleId="AA2F8921770E47049A2A2C71A383047B">
    <w:name w:val="AA2F8921770E47049A2A2C71A383047B"/>
    <w:rsid w:val="000D02CC"/>
    <w:rPr>
      <w:lang w:val="de-DE" w:eastAsia="de-DE"/>
    </w:rPr>
  </w:style>
  <w:style w:type="paragraph" w:customStyle="1" w:styleId="91D287737DD143A2A7FF14466108979A">
    <w:name w:val="91D287737DD143A2A7FF14466108979A"/>
    <w:rsid w:val="000D02CC"/>
    <w:rPr>
      <w:lang w:val="de-DE" w:eastAsia="de-DE"/>
    </w:rPr>
  </w:style>
  <w:style w:type="paragraph" w:customStyle="1" w:styleId="B1679AF61E9F42AC9D5A2583E86AD323">
    <w:name w:val="B1679AF61E9F42AC9D5A2583E86AD323"/>
    <w:rsid w:val="000D02CC"/>
    <w:rPr>
      <w:lang w:val="de-DE" w:eastAsia="de-DE"/>
    </w:rPr>
  </w:style>
  <w:style w:type="paragraph" w:customStyle="1" w:styleId="4885CF4556E74D0B8B4B12A56F48EDBA">
    <w:name w:val="4885CF4556E74D0B8B4B12A56F48EDBA"/>
    <w:rsid w:val="000D02CC"/>
    <w:rPr>
      <w:lang w:val="de-DE" w:eastAsia="de-DE"/>
    </w:rPr>
  </w:style>
  <w:style w:type="paragraph" w:customStyle="1" w:styleId="977A294B7C1B4662A9A17B0AB8C83EA7">
    <w:name w:val="977A294B7C1B4662A9A17B0AB8C83EA7"/>
    <w:rsid w:val="000D02CC"/>
    <w:rPr>
      <w:lang w:val="de-DE" w:eastAsia="de-DE"/>
    </w:rPr>
  </w:style>
  <w:style w:type="paragraph" w:customStyle="1" w:styleId="7510EF87C71942A998D614EF35F27D75">
    <w:name w:val="7510EF87C71942A998D614EF35F27D75"/>
    <w:rsid w:val="000D02CC"/>
    <w:rPr>
      <w:lang w:val="de-DE" w:eastAsia="de-DE"/>
    </w:rPr>
  </w:style>
  <w:style w:type="paragraph" w:customStyle="1" w:styleId="D76CBA141D8942B3AC743AC95F237E6F">
    <w:name w:val="D76CBA141D8942B3AC743AC95F237E6F"/>
    <w:rsid w:val="000D02CC"/>
    <w:rPr>
      <w:lang w:val="de-DE" w:eastAsia="de-DE"/>
    </w:rPr>
  </w:style>
  <w:style w:type="paragraph" w:customStyle="1" w:styleId="8A230907E9884BD19D1C2213B4E4D8D1">
    <w:name w:val="8A230907E9884BD19D1C2213B4E4D8D1"/>
    <w:rsid w:val="000D02CC"/>
    <w:rPr>
      <w:lang w:val="de-DE" w:eastAsia="de-DE"/>
    </w:rPr>
  </w:style>
  <w:style w:type="paragraph" w:customStyle="1" w:styleId="6E2433D5CD7047D1BEEC29ADBD8456EC">
    <w:name w:val="6E2433D5CD7047D1BEEC29ADBD8456EC"/>
    <w:rsid w:val="000D02CC"/>
    <w:rPr>
      <w:lang w:val="de-DE" w:eastAsia="de-DE"/>
    </w:rPr>
  </w:style>
  <w:style w:type="paragraph" w:customStyle="1" w:styleId="E2D895A00D254624B3F619F537BEBFE7">
    <w:name w:val="E2D895A00D254624B3F619F537BEBFE7"/>
    <w:rsid w:val="000D02CC"/>
    <w:rPr>
      <w:lang w:val="de-DE" w:eastAsia="de-DE"/>
    </w:rPr>
  </w:style>
  <w:style w:type="paragraph" w:customStyle="1" w:styleId="57FC6BC9F6EB4D46948B9A2A1A6089DC">
    <w:name w:val="57FC6BC9F6EB4D46948B9A2A1A6089DC"/>
    <w:rsid w:val="000D02CC"/>
    <w:rPr>
      <w:lang w:val="de-DE" w:eastAsia="de-DE"/>
    </w:rPr>
  </w:style>
  <w:style w:type="paragraph" w:customStyle="1" w:styleId="41F413B7840F40A3B7522C5DB1D722CD">
    <w:name w:val="41F413B7840F40A3B7522C5DB1D722CD"/>
    <w:rsid w:val="000D02CC"/>
    <w:rPr>
      <w:lang w:val="de-DE" w:eastAsia="de-DE"/>
    </w:rPr>
  </w:style>
  <w:style w:type="paragraph" w:customStyle="1" w:styleId="FAFE15A24D624D2AB264A48A72CDC809">
    <w:name w:val="FAFE15A24D624D2AB264A48A72CDC809"/>
    <w:rsid w:val="000D02CC"/>
    <w:rPr>
      <w:lang w:val="de-DE" w:eastAsia="de-DE"/>
    </w:rPr>
  </w:style>
  <w:style w:type="paragraph" w:customStyle="1" w:styleId="EA9FFCAD244C45CBB3D392A31098DB27">
    <w:name w:val="EA9FFCAD244C45CBB3D392A31098DB27"/>
    <w:rsid w:val="000D02CC"/>
    <w:rPr>
      <w:lang w:val="de-DE" w:eastAsia="de-DE"/>
    </w:rPr>
  </w:style>
  <w:style w:type="paragraph" w:customStyle="1" w:styleId="AAD1F8C2DAAC4C98A3BC045C8A1339B1">
    <w:name w:val="AAD1F8C2DAAC4C98A3BC045C8A1339B1"/>
    <w:rsid w:val="000D02CC"/>
    <w:rPr>
      <w:lang w:val="de-DE" w:eastAsia="de-DE"/>
    </w:rPr>
  </w:style>
  <w:style w:type="paragraph" w:customStyle="1" w:styleId="7C6FDE27F764401F88ED9DAB09D13AEF">
    <w:name w:val="7C6FDE27F764401F88ED9DAB09D13AEF"/>
    <w:rsid w:val="000D02CC"/>
    <w:rPr>
      <w:lang w:val="de-DE" w:eastAsia="de-DE"/>
    </w:rPr>
  </w:style>
  <w:style w:type="paragraph" w:customStyle="1" w:styleId="F46804A849FA40A29DB47FE484622019">
    <w:name w:val="F46804A849FA40A29DB47FE484622019"/>
    <w:rsid w:val="000D02CC"/>
    <w:rPr>
      <w:lang w:val="de-DE" w:eastAsia="de-DE"/>
    </w:rPr>
  </w:style>
  <w:style w:type="paragraph" w:customStyle="1" w:styleId="069638C9B2A0470A8ED25A43DCF785FE">
    <w:name w:val="069638C9B2A0470A8ED25A43DCF785FE"/>
    <w:rsid w:val="000D02CC"/>
    <w:rPr>
      <w:lang w:val="de-DE" w:eastAsia="de-DE"/>
    </w:rPr>
  </w:style>
  <w:style w:type="paragraph" w:customStyle="1" w:styleId="8BD0E4FAFF91473B9FF44CF5080AC6CB">
    <w:name w:val="8BD0E4FAFF91473B9FF44CF5080AC6CB"/>
    <w:rsid w:val="000D02CC"/>
    <w:rPr>
      <w:lang w:val="de-DE" w:eastAsia="de-DE"/>
    </w:rPr>
  </w:style>
  <w:style w:type="paragraph" w:customStyle="1" w:styleId="28A023152993407C941A81B99C63BA93">
    <w:name w:val="28A023152993407C941A81B99C63BA93"/>
    <w:rsid w:val="000D02CC"/>
    <w:rPr>
      <w:lang w:val="de-DE" w:eastAsia="de-DE"/>
    </w:rPr>
  </w:style>
  <w:style w:type="paragraph" w:customStyle="1" w:styleId="72DB4E3876E34D82A7B4685977B867DA">
    <w:name w:val="72DB4E3876E34D82A7B4685977B867DA"/>
    <w:rsid w:val="000D02CC"/>
    <w:rPr>
      <w:lang w:val="de-DE" w:eastAsia="de-DE"/>
    </w:rPr>
  </w:style>
  <w:style w:type="paragraph" w:customStyle="1" w:styleId="4EC1ED0F1C994E99AA16A3F8713B8C62">
    <w:name w:val="4EC1ED0F1C994E99AA16A3F8713B8C62"/>
    <w:rsid w:val="000D02CC"/>
    <w:rPr>
      <w:lang w:val="de-DE" w:eastAsia="de-DE"/>
    </w:rPr>
  </w:style>
  <w:style w:type="paragraph" w:customStyle="1" w:styleId="71FADC62C08D4659A3FDF5B30E6E530D">
    <w:name w:val="71FADC62C08D4659A3FDF5B30E6E530D"/>
    <w:rsid w:val="000D02CC"/>
    <w:rPr>
      <w:lang w:val="de-DE" w:eastAsia="de-DE"/>
    </w:rPr>
  </w:style>
  <w:style w:type="paragraph" w:customStyle="1" w:styleId="4401E9CFD3B04B22834194F17FF5E3CA">
    <w:name w:val="4401E9CFD3B04B22834194F17FF5E3CA"/>
    <w:rsid w:val="000D02CC"/>
    <w:rPr>
      <w:lang w:val="de-DE" w:eastAsia="de-DE"/>
    </w:rPr>
  </w:style>
  <w:style w:type="paragraph" w:customStyle="1" w:styleId="C8346E46B52C4AF6954F8C6251B164B1">
    <w:name w:val="C8346E46B52C4AF6954F8C6251B164B1"/>
    <w:rsid w:val="000D02CC"/>
    <w:rPr>
      <w:lang w:val="de-DE" w:eastAsia="de-DE"/>
    </w:rPr>
  </w:style>
  <w:style w:type="paragraph" w:customStyle="1" w:styleId="1E8C8653E6B44B8E91F26C1DB0A58504">
    <w:name w:val="1E8C8653E6B44B8E91F26C1DB0A58504"/>
    <w:rsid w:val="000D02CC"/>
    <w:rPr>
      <w:lang w:val="de-DE" w:eastAsia="de-DE"/>
    </w:rPr>
  </w:style>
  <w:style w:type="paragraph" w:customStyle="1" w:styleId="919113D1E211407BBCE5501874981011">
    <w:name w:val="919113D1E211407BBCE5501874981011"/>
    <w:rsid w:val="000D02CC"/>
    <w:rPr>
      <w:lang w:val="de-DE" w:eastAsia="de-DE"/>
    </w:rPr>
  </w:style>
  <w:style w:type="paragraph" w:customStyle="1" w:styleId="80D4AE1D6A6A40DD9AFEBE2C293A2688">
    <w:name w:val="80D4AE1D6A6A40DD9AFEBE2C293A2688"/>
    <w:rsid w:val="000D02CC"/>
    <w:rPr>
      <w:lang w:val="de-DE" w:eastAsia="de-DE"/>
    </w:rPr>
  </w:style>
  <w:style w:type="paragraph" w:customStyle="1" w:styleId="9076208321D845D4A95167DEA8D61FAA">
    <w:name w:val="9076208321D845D4A95167DEA8D61FAA"/>
    <w:rsid w:val="000D02CC"/>
    <w:rPr>
      <w:lang w:val="de-DE" w:eastAsia="de-DE"/>
    </w:rPr>
  </w:style>
  <w:style w:type="paragraph" w:customStyle="1" w:styleId="8173CA27E5644E06966B9CD88D413069">
    <w:name w:val="8173CA27E5644E06966B9CD88D413069"/>
    <w:rsid w:val="000D02CC"/>
    <w:rPr>
      <w:lang w:val="de-DE" w:eastAsia="de-DE"/>
    </w:rPr>
  </w:style>
  <w:style w:type="paragraph" w:customStyle="1" w:styleId="B74F3F96CAC4445C88ED4E112FC27B0B">
    <w:name w:val="B74F3F96CAC4445C88ED4E112FC27B0B"/>
    <w:rsid w:val="000D02CC"/>
    <w:rPr>
      <w:lang w:val="de-DE" w:eastAsia="de-DE"/>
    </w:rPr>
  </w:style>
  <w:style w:type="paragraph" w:customStyle="1" w:styleId="67C17F29FD3644BD84C6F961B9759E98">
    <w:name w:val="67C17F29FD3644BD84C6F961B9759E98"/>
    <w:rsid w:val="000D02CC"/>
    <w:rPr>
      <w:lang w:val="de-DE" w:eastAsia="de-DE"/>
    </w:rPr>
  </w:style>
  <w:style w:type="paragraph" w:customStyle="1" w:styleId="AC78ED947A2E407D99BD13526C99F2F3">
    <w:name w:val="AC78ED947A2E407D99BD13526C99F2F3"/>
    <w:rsid w:val="000D02CC"/>
    <w:rPr>
      <w:lang w:val="de-DE" w:eastAsia="de-DE"/>
    </w:rPr>
  </w:style>
  <w:style w:type="paragraph" w:customStyle="1" w:styleId="70DDA958AC5347388D6C49FF9AA0A247">
    <w:name w:val="70DDA958AC5347388D6C49FF9AA0A247"/>
    <w:rsid w:val="000D02CC"/>
    <w:rPr>
      <w:lang w:val="de-DE" w:eastAsia="de-DE"/>
    </w:rPr>
  </w:style>
  <w:style w:type="paragraph" w:customStyle="1" w:styleId="3549E79A60F544978D9360F15F016CB8">
    <w:name w:val="3549E79A60F544978D9360F15F016CB8"/>
    <w:rsid w:val="000D02CC"/>
    <w:rPr>
      <w:lang w:val="de-DE" w:eastAsia="de-DE"/>
    </w:rPr>
  </w:style>
  <w:style w:type="paragraph" w:customStyle="1" w:styleId="26B255D480E547948AAE224AEC8FFD44">
    <w:name w:val="26B255D480E547948AAE224AEC8FFD44"/>
    <w:rsid w:val="000D02CC"/>
    <w:rPr>
      <w:lang w:val="de-DE" w:eastAsia="de-DE"/>
    </w:rPr>
  </w:style>
  <w:style w:type="paragraph" w:customStyle="1" w:styleId="CF24EBD66E5A4D5FBDE4FDA218BE6EC9">
    <w:name w:val="CF24EBD66E5A4D5FBDE4FDA218BE6EC9"/>
    <w:rsid w:val="000D02CC"/>
    <w:rPr>
      <w:lang w:val="de-DE" w:eastAsia="de-DE"/>
    </w:rPr>
  </w:style>
  <w:style w:type="paragraph" w:customStyle="1" w:styleId="C0C2511C87294D1F8F58F74A2070E9A2">
    <w:name w:val="C0C2511C87294D1F8F58F74A2070E9A2"/>
    <w:rsid w:val="000D02CC"/>
    <w:rPr>
      <w:lang w:val="de-DE" w:eastAsia="de-DE"/>
    </w:rPr>
  </w:style>
  <w:style w:type="paragraph" w:customStyle="1" w:styleId="CA5F15A0C3AE4A1E9306ACE546DD6F85">
    <w:name w:val="CA5F15A0C3AE4A1E9306ACE546DD6F85"/>
    <w:rsid w:val="000D02CC"/>
    <w:rPr>
      <w:lang w:val="de-DE" w:eastAsia="de-DE"/>
    </w:rPr>
  </w:style>
  <w:style w:type="paragraph" w:customStyle="1" w:styleId="A1EE136B488A4DA4B65499C3170DF134">
    <w:name w:val="A1EE136B488A4DA4B65499C3170DF134"/>
    <w:rsid w:val="000D02CC"/>
    <w:rPr>
      <w:lang w:val="de-DE" w:eastAsia="de-DE"/>
    </w:rPr>
  </w:style>
  <w:style w:type="paragraph" w:customStyle="1" w:styleId="DA84DE6A894249C0BF8BC93C36372B89">
    <w:name w:val="DA84DE6A894249C0BF8BC93C36372B89"/>
    <w:rsid w:val="000D02CC"/>
    <w:rPr>
      <w:lang w:val="de-DE" w:eastAsia="de-DE"/>
    </w:rPr>
  </w:style>
  <w:style w:type="paragraph" w:customStyle="1" w:styleId="C3A27DCC153742099FA5BDAE00D522E5">
    <w:name w:val="C3A27DCC153742099FA5BDAE00D522E5"/>
    <w:rsid w:val="000D02CC"/>
    <w:rPr>
      <w:lang w:val="de-DE" w:eastAsia="de-DE"/>
    </w:rPr>
  </w:style>
  <w:style w:type="paragraph" w:customStyle="1" w:styleId="42E00864D779437192B58224EBFBC9E2">
    <w:name w:val="42E00864D779437192B58224EBFBC9E2"/>
    <w:rsid w:val="000D02CC"/>
    <w:rPr>
      <w:lang w:val="de-DE" w:eastAsia="de-DE"/>
    </w:rPr>
  </w:style>
  <w:style w:type="paragraph" w:customStyle="1" w:styleId="DB877F97F9AF4954B680D5700EB1183D">
    <w:name w:val="DB877F97F9AF4954B680D5700EB1183D"/>
    <w:rsid w:val="000D02CC"/>
    <w:rPr>
      <w:lang w:val="de-DE" w:eastAsia="de-DE"/>
    </w:rPr>
  </w:style>
  <w:style w:type="paragraph" w:customStyle="1" w:styleId="4932127EFEDE44008E0518B1DDF699C3">
    <w:name w:val="4932127EFEDE44008E0518B1DDF699C3"/>
    <w:rsid w:val="000D02CC"/>
    <w:rPr>
      <w:lang w:val="de-DE" w:eastAsia="de-DE"/>
    </w:rPr>
  </w:style>
  <w:style w:type="paragraph" w:customStyle="1" w:styleId="9B2CC5919CEE4BE6A1C881F146789712">
    <w:name w:val="9B2CC5919CEE4BE6A1C881F146789712"/>
    <w:rsid w:val="000D02CC"/>
    <w:rPr>
      <w:lang w:val="de-DE" w:eastAsia="de-DE"/>
    </w:rPr>
  </w:style>
  <w:style w:type="paragraph" w:customStyle="1" w:styleId="0F30C4EEC3A2470ABA47CF5F389B7099">
    <w:name w:val="0F30C4EEC3A2470ABA47CF5F389B7099"/>
    <w:rsid w:val="000D02CC"/>
    <w:rPr>
      <w:lang w:val="de-DE" w:eastAsia="de-DE"/>
    </w:rPr>
  </w:style>
  <w:style w:type="paragraph" w:customStyle="1" w:styleId="23852A04AFEE47F5BD472F1532696821">
    <w:name w:val="23852A04AFEE47F5BD472F1532696821"/>
    <w:rsid w:val="000D02CC"/>
    <w:rPr>
      <w:lang w:val="de-DE" w:eastAsia="de-DE"/>
    </w:rPr>
  </w:style>
  <w:style w:type="paragraph" w:customStyle="1" w:styleId="E978540F314642BEBBAA43CC9DB13153">
    <w:name w:val="E978540F314642BEBBAA43CC9DB13153"/>
    <w:rsid w:val="000D02CC"/>
    <w:rPr>
      <w:lang w:val="de-DE" w:eastAsia="de-DE"/>
    </w:rPr>
  </w:style>
  <w:style w:type="paragraph" w:customStyle="1" w:styleId="248837CEA68745DA9E79A9FE396F7C10">
    <w:name w:val="248837CEA68745DA9E79A9FE396F7C10"/>
    <w:rsid w:val="000D02CC"/>
    <w:rPr>
      <w:lang w:val="de-DE" w:eastAsia="de-DE"/>
    </w:rPr>
  </w:style>
  <w:style w:type="paragraph" w:customStyle="1" w:styleId="E5F3FE8CA96249CA866FEB9054106052">
    <w:name w:val="E5F3FE8CA96249CA866FEB9054106052"/>
    <w:rsid w:val="000D02CC"/>
    <w:rPr>
      <w:lang w:val="de-DE" w:eastAsia="de-DE"/>
    </w:rPr>
  </w:style>
  <w:style w:type="paragraph" w:customStyle="1" w:styleId="67707CD194EF40268423F12E020F9C4E">
    <w:name w:val="67707CD194EF40268423F12E020F9C4E"/>
    <w:rsid w:val="000D02CC"/>
    <w:rPr>
      <w:lang w:val="de-DE" w:eastAsia="de-DE"/>
    </w:rPr>
  </w:style>
  <w:style w:type="paragraph" w:customStyle="1" w:styleId="7BD0B0EA01EC47458CA39DE44BF26F0F">
    <w:name w:val="7BD0B0EA01EC47458CA39DE44BF26F0F"/>
    <w:rsid w:val="000D02CC"/>
    <w:rPr>
      <w:lang w:val="de-DE" w:eastAsia="de-DE"/>
    </w:rPr>
  </w:style>
  <w:style w:type="paragraph" w:customStyle="1" w:styleId="D86B462A67A7492E8D090AE14D93DE21">
    <w:name w:val="D86B462A67A7492E8D090AE14D93DE21"/>
    <w:rsid w:val="000D02CC"/>
    <w:rPr>
      <w:lang w:val="de-DE" w:eastAsia="de-DE"/>
    </w:rPr>
  </w:style>
  <w:style w:type="paragraph" w:customStyle="1" w:styleId="80ADA398EBB743EC80C245653B04CFE7">
    <w:name w:val="80ADA398EBB743EC80C245653B04CFE7"/>
    <w:rsid w:val="000D02CC"/>
    <w:rPr>
      <w:lang w:val="de-DE" w:eastAsia="de-DE"/>
    </w:rPr>
  </w:style>
  <w:style w:type="paragraph" w:customStyle="1" w:styleId="6AE7B17A2EBA40368B20B845BF9BA936">
    <w:name w:val="6AE7B17A2EBA40368B20B845BF9BA936"/>
    <w:rsid w:val="000D02CC"/>
    <w:rPr>
      <w:lang w:val="de-DE" w:eastAsia="de-DE"/>
    </w:rPr>
  </w:style>
  <w:style w:type="paragraph" w:customStyle="1" w:styleId="E78BFD5C13B449409D1B4CCB4ACAFC62">
    <w:name w:val="E78BFD5C13B449409D1B4CCB4ACAFC62"/>
    <w:rsid w:val="000D02CC"/>
    <w:rPr>
      <w:lang w:val="de-DE" w:eastAsia="de-DE"/>
    </w:rPr>
  </w:style>
  <w:style w:type="paragraph" w:customStyle="1" w:styleId="AD60F6C7756D4BD888432287A65DED7E">
    <w:name w:val="AD60F6C7756D4BD888432287A65DED7E"/>
    <w:rsid w:val="000D02CC"/>
    <w:rPr>
      <w:lang w:val="de-DE" w:eastAsia="de-DE"/>
    </w:rPr>
  </w:style>
  <w:style w:type="paragraph" w:customStyle="1" w:styleId="724F72B7F76147F6946C8999C6F0A095">
    <w:name w:val="724F72B7F76147F6946C8999C6F0A095"/>
    <w:rsid w:val="000D02CC"/>
    <w:rPr>
      <w:lang w:val="de-DE" w:eastAsia="de-DE"/>
    </w:rPr>
  </w:style>
  <w:style w:type="paragraph" w:customStyle="1" w:styleId="B969D52DA19A4731B9CF352C90989C13">
    <w:name w:val="B969D52DA19A4731B9CF352C90989C13"/>
    <w:rsid w:val="000D02CC"/>
    <w:rPr>
      <w:lang w:val="de-DE" w:eastAsia="de-DE"/>
    </w:rPr>
  </w:style>
  <w:style w:type="paragraph" w:customStyle="1" w:styleId="9BFE2956ADF742A39BC5720AD9BB4F6C">
    <w:name w:val="9BFE2956ADF742A39BC5720AD9BB4F6C"/>
    <w:rsid w:val="000D02CC"/>
    <w:rPr>
      <w:lang w:val="de-DE" w:eastAsia="de-DE"/>
    </w:rPr>
  </w:style>
  <w:style w:type="paragraph" w:customStyle="1" w:styleId="B5221D896AA6462C8FFB32501DB90EBE">
    <w:name w:val="B5221D896AA6462C8FFB32501DB90EBE"/>
    <w:rsid w:val="000D02CC"/>
    <w:rPr>
      <w:lang w:val="de-DE" w:eastAsia="de-DE"/>
    </w:rPr>
  </w:style>
  <w:style w:type="paragraph" w:customStyle="1" w:styleId="5D24F7E09C64440687681955A210133F">
    <w:name w:val="5D24F7E09C64440687681955A210133F"/>
    <w:rsid w:val="000D02CC"/>
    <w:rPr>
      <w:lang w:val="de-DE" w:eastAsia="de-DE"/>
    </w:rPr>
  </w:style>
  <w:style w:type="paragraph" w:customStyle="1" w:styleId="34EF26172E1F479991D70C1CBF7AA6F2">
    <w:name w:val="34EF26172E1F479991D70C1CBF7AA6F2"/>
    <w:rsid w:val="000D02CC"/>
    <w:rPr>
      <w:lang w:val="de-DE" w:eastAsia="de-DE"/>
    </w:rPr>
  </w:style>
  <w:style w:type="paragraph" w:customStyle="1" w:styleId="F310A47EF33A4D7B9B2267397C645CB9">
    <w:name w:val="F310A47EF33A4D7B9B2267397C645CB9"/>
    <w:rsid w:val="000D02CC"/>
    <w:rPr>
      <w:lang w:val="de-DE" w:eastAsia="de-DE"/>
    </w:rPr>
  </w:style>
  <w:style w:type="paragraph" w:customStyle="1" w:styleId="B3BEE62CFD59474081B0468E281E925A">
    <w:name w:val="B3BEE62CFD59474081B0468E281E925A"/>
    <w:rsid w:val="000D02CC"/>
    <w:rPr>
      <w:lang w:val="de-DE" w:eastAsia="de-DE"/>
    </w:rPr>
  </w:style>
  <w:style w:type="paragraph" w:customStyle="1" w:styleId="700D0DE6A22A481ABDEA23A0C8A9E36F">
    <w:name w:val="700D0DE6A22A481ABDEA23A0C8A9E36F"/>
    <w:rsid w:val="000D02CC"/>
    <w:rPr>
      <w:lang w:val="de-DE" w:eastAsia="de-DE"/>
    </w:rPr>
  </w:style>
  <w:style w:type="paragraph" w:customStyle="1" w:styleId="A45C66D9AE414C1790B65234B435940A">
    <w:name w:val="A45C66D9AE414C1790B65234B435940A"/>
    <w:rsid w:val="000D02CC"/>
    <w:rPr>
      <w:lang w:val="de-DE" w:eastAsia="de-DE"/>
    </w:rPr>
  </w:style>
  <w:style w:type="paragraph" w:customStyle="1" w:styleId="FF26C857CEF84BAFA38F7D1429B31967">
    <w:name w:val="FF26C857CEF84BAFA38F7D1429B31967"/>
    <w:rsid w:val="000D02CC"/>
    <w:rPr>
      <w:lang w:val="de-DE" w:eastAsia="de-DE"/>
    </w:rPr>
  </w:style>
  <w:style w:type="paragraph" w:customStyle="1" w:styleId="EF2F20573C5E45398F2EF9C1EFAA70ED">
    <w:name w:val="EF2F20573C5E45398F2EF9C1EFAA70ED"/>
    <w:rsid w:val="000D02CC"/>
    <w:rPr>
      <w:lang w:val="de-DE" w:eastAsia="de-DE"/>
    </w:rPr>
  </w:style>
  <w:style w:type="paragraph" w:customStyle="1" w:styleId="18290F04F6D6432AACC9E535C782E695">
    <w:name w:val="18290F04F6D6432AACC9E535C782E695"/>
    <w:rsid w:val="000D02CC"/>
    <w:rPr>
      <w:lang w:val="de-DE" w:eastAsia="de-DE"/>
    </w:rPr>
  </w:style>
  <w:style w:type="paragraph" w:customStyle="1" w:styleId="106D79A4D4434D1299056D689089C34D">
    <w:name w:val="106D79A4D4434D1299056D689089C34D"/>
    <w:rsid w:val="000D02CC"/>
    <w:rPr>
      <w:lang w:val="de-DE" w:eastAsia="de-DE"/>
    </w:rPr>
  </w:style>
  <w:style w:type="paragraph" w:customStyle="1" w:styleId="D45E04B48CE24F03ACD6E07A35B73C6A">
    <w:name w:val="D45E04B48CE24F03ACD6E07A35B73C6A"/>
    <w:rsid w:val="000D02CC"/>
    <w:rPr>
      <w:lang w:val="de-DE" w:eastAsia="de-DE"/>
    </w:rPr>
  </w:style>
  <w:style w:type="paragraph" w:customStyle="1" w:styleId="4428F29649B44B29B5F0BC025C465C7E">
    <w:name w:val="4428F29649B44B29B5F0BC025C465C7E"/>
    <w:rsid w:val="000D02CC"/>
    <w:rPr>
      <w:lang w:val="de-DE" w:eastAsia="de-DE"/>
    </w:rPr>
  </w:style>
  <w:style w:type="paragraph" w:customStyle="1" w:styleId="657E4675818C46F2A2AF8C3C9E615B1A">
    <w:name w:val="657E4675818C46F2A2AF8C3C9E615B1A"/>
    <w:rsid w:val="000D02CC"/>
    <w:rPr>
      <w:lang w:val="de-DE" w:eastAsia="de-DE"/>
    </w:rPr>
  </w:style>
  <w:style w:type="paragraph" w:customStyle="1" w:styleId="4E8C7D218C424E49B2792B24A8FD6353">
    <w:name w:val="4E8C7D218C424E49B2792B24A8FD6353"/>
    <w:rsid w:val="000D02CC"/>
    <w:rPr>
      <w:lang w:val="de-DE" w:eastAsia="de-DE"/>
    </w:rPr>
  </w:style>
  <w:style w:type="paragraph" w:customStyle="1" w:styleId="DB254F675044435E90596ABBB9C3FFEA">
    <w:name w:val="DB254F675044435E90596ABBB9C3FFEA"/>
    <w:rsid w:val="000D02CC"/>
    <w:rPr>
      <w:lang w:val="de-DE" w:eastAsia="de-DE"/>
    </w:rPr>
  </w:style>
  <w:style w:type="paragraph" w:customStyle="1" w:styleId="87165A598E824F1EAA51C50EB8C50788">
    <w:name w:val="87165A598E824F1EAA51C50EB8C50788"/>
    <w:rsid w:val="000D02CC"/>
    <w:rPr>
      <w:lang w:val="de-DE" w:eastAsia="de-DE"/>
    </w:rPr>
  </w:style>
  <w:style w:type="paragraph" w:customStyle="1" w:styleId="79E8CAB44E3C47129F6ED2082D6BA8F2">
    <w:name w:val="79E8CAB44E3C47129F6ED2082D6BA8F2"/>
    <w:rsid w:val="000D02CC"/>
    <w:rPr>
      <w:lang w:val="de-DE" w:eastAsia="de-DE"/>
    </w:rPr>
  </w:style>
  <w:style w:type="paragraph" w:customStyle="1" w:styleId="F470A6CBF02E4D45867D61167337082D">
    <w:name w:val="F470A6CBF02E4D45867D61167337082D"/>
    <w:rsid w:val="000D02CC"/>
    <w:rPr>
      <w:lang w:val="de-DE" w:eastAsia="de-DE"/>
    </w:rPr>
  </w:style>
  <w:style w:type="paragraph" w:customStyle="1" w:styleId="71C3BA1A782446869607F618B60ED665">
    <w:name w:val="71C3BA1A782446869607F618B60ED665"/>
    <w:rsid w:val="000D02CC"/>
    <w:rPr>
      <w:lang w:val="de-DE" w:eastAsia="de-DE"/>
    </w:rPr>
  </w:style>
  <w:style w:type="paragraph" w:customStyle="1" w:styleId="3CCB104B1635489BAEA6190B373E65DF">
    <w:name w:val="3CCB104B1635489BAEA6190B373E65DF"/>
    <w:rsid w:val="000D02CC"/>
    <w:rPr>
      <w:lang w:val="de-DE" w:eastAsia="de-DE"/>
    </w:rPr>
  </w:style>
  <w:style w:type="paragraph" w:customStyle="1" w:styleId="3EEB3AD176234DD083E9A06BD119A3E5">
    <w:name w:val="3EEB3AD176234DD083E9A06BD119A3E5"/>
    <w:rsid w:val="000D02CC"/>
    <w:rPr>
      <w:lang w:val="de-DE" w:eastAsia="de-DE"/>
    </w:rPr>
  </w:style>
  <w:style w:type="paragraph" w:customStyle="1" w:styleId="E7966AEB0FAC417084BF1F7E341B6097">
    <w:name w:val="E7966AEB0FAC417084BF1F7E341B6097"/>
    <w:rsid w:val="000D02CC"/>
    <w:rPr>
      <w:lang w:val="de-DE" w:eastAsia="de-DE"/>
    </w:rPr>
  </w:style>
  <w:style w:type="paragraph" w:customStyle="1" w:styleId="503B0628B0AF42278280511F70888FA9">
    <w:name w:val="503B0628B0AF42278280511F70888FA9"/>
    <w:rsid w:val="000D02CC"/>
    <w:rPr>
      <w:lang w:val="de-DE" w:eastAsia="de-DE"/>
    </w:rPr>
  </w:style>
  <w:style w:type="paragraph" w:customStyle="1" w:styleId="00CB0F9E3766454A8B938AEB44415DF8">
    <w:name w:val="00CB0F9E3766454A8B938AEB44415DF8"/>
    <w:rsid w:val="000D02CC"/>
    <w:rPr>
      <w:lang w:val="de-DE" w:eastAsia="de-DE"/>
    </w:rPr>
  </w:style>
  <w:style w:type="paragraph" w:customStyle="1" w:styleId="0FD839F255914D288146960E0DD9722F">
    <w:name w:val="0FD839F255914D288146960E0DD9722F"/>
    <w:rsid w:val="000D02CC"/>
    <w:rPr>
      <w:lang w:val="de-DE" w:eastAsia="de-DE"/>
    </w:rPr>
  </w:style>
  <w:style w:type="paragraph" w:customStyle="1" w:styleId="99CFBF184298431694D41896FF4C3404">
    <w:name w:val="99CFBF184298431694D41896FF4C3404"/>
    <w:rsid w:val="000D02CC"/>
    <w:rPr>
      <w:lang w:val="de-DE" w:eastAsia="de-DE"/>
    </w:rPr>
  </w:style>
  <w:style w:type="paragraph" w:customStyle="1" w:styleId="463C1B6E835F44F8A0C502E524D3C60F">
    <w:name w:val="463C1B6E835F44F8A0C502E524D3C60F"/>
    <w:rsid w:val="000D02CC"/>
    <w:rPr>
      <w:lang w:val="de-DE" w:eastAsia="de-DE"/>
    </w:rPr>
  </w:style>
  <w:style w:type="paragraph" w:customStyle="1" w:styleId="F45CBEA0778B4D68B775D5CD0A7274E1">
    <w:name w:val="F45CBEA0778B4D68B775D5CD0A7274E1"/>
    <w:rsid w:val="000D02CC"/>
    <w:rPr>
      <w:lang w:val="de-DE" w:eastAsia="de-DE"/>
    </w:rPr>
  </w:style>
  <w:style w:type="paragraph" w:customStyle="1" w:styleId="B0FFD84E604C48A4B6C897E6A90B412D">
    <w:name w:val="B0FFD84E604C48A4B6C897E6A90B412D"/>
    <w:rsid w:val="000D02CC"/>
    <w:rPr>
      <w:lang w:val="de-DE" w:eastAsia="de-DE"/>
    </w:rPr>
  </w:style>
  <w:style w:type="paragraph" w:customStyle="1" w:styleId="A69C86E16AD54CC48DA4AF214BE6086F">
    <w:name w:val="A69C86E16AD54CC48DA4AF214BE6086F"/>
    <w:rsid w:val="000D02CC"/>
    <w:rPr>
      <w:lang w:val="de-DE" w:eastAsia="de-DE"/>
    </w:rPr>
  </w:style>
  <w:style w:type="paragraph" w:customStyle="1" w:styleId="8A398846C82B4487A4DB45CC8B56E3E6">
    <w:name w:val="8A398846C82B4487A4DB45CC8B56E3E6"/>
    <w:rsid w:val="000D02CC"/>
    <w:rPr>
      <w:lang w:val="de-DE" w:eastAsia="de-DE"/>
    </w:rPr>
  </w:style>
  <w:style w:type="paragraph" w:customStyle="1" w:styleId="183FC98CF5C64EE29DC469B037A1BD5D">
    <w:name w:val="183FC98CF5C64EE29DC469B037A1BD5D"/>
    <w:rsid w:val="000D02CC"/>
    <w:rPr>
      <w:lang w:val="de-DE" w:eastAsia="de-DE"/>
    </w:rPr>
  </w:style>
  <w:style w:type="paragraph" w:customStyle="1" w:styleId="EECB15D631874A68BDB598D1446CC27E">
    <w:name w:val="EECB15D631874A68BDB598D1446CC27E"/>
    <w:rsid w:val="000D02CC"/>
    <w:rPr>
      <w:lang w:val="de-DE" w:eastAsia="de-DE"/>
    </w:rPr>
  </w:style>
  <w:style w:type="paragraph" w:customStyle="1" w:styleId="8D2923279F10431C9DEAC3A254FD5F6A">
    <w:name w:val="8D2923279F10431C9DEAC3A254FD5F6A"/>
    <w:rsid w:val="000D02CC"/>
    <w:rPr>
      <w:lang w:val="de-DE" w:eastAsia="de-DE"/>
    </w:rPr>
  </w:style>
  <w:style w:type="paragraph" w:customStyle="1" w:styleId="8C83F5DB988344A5859DE8C477B99B09">
    <w:name w:val="8C83F5DB988344A5859DE8C477B99B09"/>
    <w:rsid w:val="000D02CC"/>
    <w:rPr>
      <w:lang w:val="de-DE" w:eastAsia="de-DE"/>
    </w:rPr>
  </w:style>
  <w:style w:type="paragraph" w:customStyle="1" w:styleId="29AD5A65B82F400A87C5526057BF11E1">
    <w:name w:val="29AD5A65B82F400A87C5526057BF11E1"/>
    <w:rsid w:val="000D02CC"/>
    <w:rPr>
      <w:lang w:val="de-DE" w:eastAsia="de-DE"/>
    </w:rPr>
  </w:style>
  <w:style w:type="paragraph" w:customStyle="1" w:styleId="6EEDB8A20E444B178701C4779A9904E5">
    <w:name w:val="6EEDB8A20E444B178701C4779A9904E5"/>
    <w:rsid w:val="000D02CC"/>
    <w:rPr>
      <w:lang w:val="de-DE" w:eastAsia="de-DE"/>
    </w:rPr>
  </w:style>
  <w:style w:type="paragraph" w:customStyle="1" w:styleId="901354CE38A04CB5B34E0BB9C7225511">
    <w:name w:val="901354CE38A04CB5B34E0BB9C7225511"/>
    <w:rsid w:val="000D02CC"/>
    <w:rPr>
      <w:lang w:val="de-DE" w:eastAsia="de-DE"/>
    </w:rPr>
  </w:style>
  <w:style w:type="paragraph" w:customStyle="1" w:styleId="E73EC1E3AFC44D98BFD27E2AEFF27C05">
    <w:name w:val="E73EC1E3AFC44D98BFD27E2AEFF27C05"/>
    <w:rsid w:val="000D02CC"/>
    <w:rPr>
      <w:lang w:val="de-DE" w:eastAsia="de-DE"/>
    </w:rPr>
  </w:style>
  <w:style w:type="paragraph" w:customStyle="1" w:styleId="03682879690A42C4A4F18A9399D79386">
    <w:name w:val="03682879690A42C4A4F18A9399D79386"/>
    <w:rsid w:val="000D02CC"/>
    <w:rPr>
      <w:lang w:val="de-DE" w:eastAsia="de-DE"/>
    </w:rPr>
  </w:style>
  <w:style w:type="paragraph" w:customStyle="1" w:styleId="EDCB605825E747E4A7C58FEEA3F3F4AE">
    <w:name w:val="EDCB605825E747E4A7C58FEEA3F3F4AE"/>
    <w:rsid w:val="000D02CC"/>
    <w:rPr>
      <w:lang w:val="de-DE" w:eastAsia="de-DE"/>
    </w:rPr>
  </w:style>
  <w:style w:type="paragraph" w:customStyle="1" w:styleId="ACE6B4B53DFC44F4B69BB06E62E99138">
    <w:name w:val="ACE6B4B53DFC44F4B69BB06E62E99138"/>
    <w:rsid w:val="000D02CC"/>
    <w:rPr>
      <w:lang w:val="de-DE" w:eastAsia="de-DE"/>
    </w:rPr>
  </w:style>
  <w:style w:type="paragraph" w:customStyle="1" w:styleId="043CDC92FE574096B41A506B3265EFBF">
    <w:name w:val="043CDC92FE574096B41A506B3265EFBF"/>
    <w:rsid w:val="000D02CC"/>
    <w:rPr>
      <w:lang w:val="de-DE" w:eastAsia="de-DE"/>
    </w:rPr>
  </w:style>
  <w:style w:type="paragraph" w:customStyle="1" w:styleId="325E68A843934024802424948C9A19F2">
    <w:name w:val="325E68A843934024802424948C9A19F2"/>
    <w:rsid w:val="000D02CC"/>
    <w:rPr>
      <w:lang w:val="de-DE" w:eastAsia="de-DE"/>
    </w:rPr>
  </w:style>
  <w:style w:type="paragraph" w:customStyle="1" w:styleId="F608219CBD5D4051B65E8C6068D567D4">
    <w:name w:val="F608219CBD5D4051B65E8C6068D567D4"/>
    <w:rsid w:val="000D02CC"/>
    <w:rPr>
      <w:lang w:val="de-DE" w:eastAsia="de-DE"/>
    </w:rPr>
  </w:style>
  <w:style w:type="paragraph" w:customStyle="1" w:styleId="595F3E45802541108334D82472E155BB">
    <w:name w:val="595F3E45802541108334D82472E155BB"/>
    <w:rsid w:val="000D02CC"/>
    <w:rPr>
      <w:lang w:val="de-DE" w:eastAsia="de-DE"/>
    </w:rPr>
  </w:style>
  <w:style w:type="paragraph" w:customStyle="1" w:styleId="937236757CC34C33A00E368B23EA7136">
    <w:name w:val="937236757CC34C33A00E368B23EA7136"/>
    <w:rsid w:val="000D02CC"/>
    <w:rPr>
      <w:lang w:val="de-DE" w:eastAsia="de-DE"/>
    </w:rPr>
  </w:style>
  <w:style w:type="paragraph" w:customStyle="1" w:styleId="59D93E992680408391EEEF295EA9BE58">
    <w:name w:val="59D93E992680408391EEEF295EA9BE58"/>
    <w:rsid w:val="000D02CC"/>
    <w:rPr>
      <w:lang w:val="de-DE" w:eastAsia="de-DE"/>
    </w:rPr>
  </w:style>
  <w:style w:type="paragraph" w:customStyle="1" w:styleId="17F5C8A8C3AC4C9AB3D745745A9D1B84">
    <w:name w:val="17F5C8A8C3AC4C9AB3D745745A9D1B84"/>
    <w:rsid w:val="000D02CC"/>
    <w:rPr>
      <w:lang w:val="de-DE" w:eastAsia="de-DE"/>
    </w:rPr>
  </w:style>
  <w:style w:type="paragraph" w:customStyle="1" w:styleId="9DCA54CC7D1D406EBC6852F447595AC1">
    <w:name w:val="9DCA54CC7D1D406EBC6852F447595AC1"/>
    <w:rsid w:val="000D02CC"/>
    <w:rPr>
      <w:lang w:val="de-DE" w:eastAsia="de-DE"/>
    </w:rPr>
  </w:style>
  <w:style w:type="paragraph" w:customStyle="1" w:styleId="0E276F0BE3374B61811B50F9E15F1B4E">
    <w:name w:val="0E276F0BE3374B61811B50F9E15F1B4E"/>
    <w:rsid w:val="000D02CC"/>
    <w:rPr>
      <w:lang w:val="de-DE" w:eastAsia="de-DE"/>
    </w:rPr>
  </w:style>
  <w:style w:type="paragraph" w:customStyle="1" w:styleId="7553DA2F45204FF28FBE6DB5A7F2147D">
    <w:name w:val="7553DA2F45204FF28FBE6DB5A7F2147D"/>
    <w:rsid w:val="000D02CC"/>
    <w:rPr>
      <w:lang w:val="de-DE" w:eastAsia="de-DE"/>
    </w:rPr>
  </w:style>
  <w:style w:type="paragraph" w:customStyle="1" w:styleId="7B5C52D315AB4D7E94EDD19FCA9AF5BF">
    <w:name w:val="7B5C52D315AB4D7E94EDD19FCA9AF5BF"/>
    <w:rsid w:val="000D02CC"/>
    <w:rPr>
      <w:lang w:val="de-DE" w:eastAsia="de-DE"/>
    </w:rPr>
  </w:style>
  <w:style w:type="paragraph" w:customStyle="1" w:styleId="FAB111D17C894188BDD90E6E6FF8D969">
    <w:name w:val="FAB111D17C894188BDD90E6E6FF8D969"/>
    <w:rsid w:val="000D02CC"/>
    <w:rPr>
      <w:lang w:val="de-DE" w:eastAsia="de-DE"/>
    </w:rPr>
  </w:style>
  <w:style w:type="paragraph" w:customStyle="1" w:styleId="0BE20F89210A449C85B71065F790C772">
    <w:name w:val="0BE20F89210A449C85B71065F790C772"/>
    <w:rsid w:val="000D02CC"/>
    <w:rPr>
      <w:lang w:val="de-DE" w:eastAsia="de-DE"/>
    </w:rPr>
  </w:style>
  <w:style w:type="paragraph" w:customStyle="1" w:styleId="9684DC00C57A4CA78C84830FFDE21D62">
    <w:name w:val="9684DC00C57A4CA78C84830FFDE21D62"/>
    <w:rsid w:val="000D02CC"/>
    <w:rPr>
      <w:lang w:val="de-DE" w:eastAsia="de-DE"/>
    </w:rPr>
  </w:style>
  <w:style w:type="paragraph" w:customStyle="1" w:styleId="43CDE800A2D1446F868B66E2BD720F07">
    <w:name w:val="43CDE800A2D1446F868B66E2BD720F07"/>
    <w:rsid w:val="000D02CC"/>
    <w:rPr>
      <w:lang w:val="de-DE" w:eastAsia="de-DE"/>
    </w:rPr>
  </w:style>
  <w:style w:type="paragraph" w:customStyle="1" w:styleId="55C2738D96024384AD54C96BCEAF211C">
    <w:name w:val="55C2738D96024384AD54C96BCEAF211C"/>
    <w:rsid w:val="000D02CC"/>
    <w:rPr>
      <w:lang w:val="de-DE" w:eastAsia="de-DE"/>
    </w:rPr>
  </w:style>
  <w:style w:type="paragraph" w:customStyle="1" w:styleId="67C1C59A56524FF495763BFE10A6DD23">
    <w:name w:val="67C1C59A56524FF495763BFE10A6DD23"/>
    <w:rsid w:val="000D02CC"/>
    <w:rPr>
      <w:lang w:val="de-DE" w:eastAsia="de-DE"/>
    </w:rPr>
  </w:style>
  <w:style w:type="paragraph" w:customStyle="1" w:styleId="07251B03A59F4DA884D467CC8B58299C">
    <w:name w:val="07251B03A59F4DA884D467CC8B58299C"/>
    <w:rsid w:val="000D02CC"/>
    <w:rPr>
      <w:lang w:val="de-DE" w:eastAsia="de-DE"/>
    </w:rPr>
  </w:style>
  <w:style w:type="paragraph" w:customStyle="1" w:styleId="4ED9C42A364E4D1AAC48A7A20CBE8C6C">
    <w:name w:val="4ED9C42A364E4D1AAC48A7A20CBE8C6C"/>
    <w:rsid w:val="000D02CC"/>
    <w:rPr>
      <w:lang w:val="de-DE" w:eastAsia="de-DE"/>
    </w:rPr>
  </w:style>
  <w:style w:type="paragraph" w:customStyle="1" w:styleId="0FCB5615D9F04D78A52C51A49C025D79">
    <w:name w:val="0FCB5615D9F04D78A52C51A49C025D79"/>
    <w:rsid w:val="000D02CC"/>
    <w:rPr>
      <w:lang w:val="de-DE" w:eastAsia="de-DE"/>
    </w:rPr>
  </w:style>
  <w:style w:type="paragraph" w:customStyle="1" w:styleId="05436751CAA14E9398D8D0B87A617E01">
    <w:name w:val="05436751CAA14E9398D8D0B87A617E01"/>
    <w:rsid w:val="000D02CC"/>
    <w:rPr>
      <w:lang w:val="de-DE" w:eastAsia="de-DE"/>
    </w:rPr>
  </w:style>
  <w:style w:type="paragraph" w:customStyle="1" w:styleId="599EA1FAF13C4B5382B8413387A9603B">
    <w:name w:val="599EA1FAF13C4B5382B8413387A9603B"/>
    <w:rsid w:val="000D02CC"/>
    <w:rPr>
      <w:lang w:val="de-DE" w:eastAsia="de-DE"/>
    </w:rPr>
  </w:style>
  <w:style w:type="paragraph" w:customStyle="1" w:styleId="EC79ADCFC00945E1BC583BD6DDE9BFA5">
    <w:name w:val="EC79ADCFC00945E1BC583BD6DDE9BFA5"/>
    <w:rsid w:val="000D02CC"/>
    <w:rPr>
      <w:lang w:val="de-DE" w:eastAsia="de-DE"/>
    </w:rPr>
  </w:style>
  <w:style w:type="paragraph" w:customStyle="1" w:styleId="91C360AF65574463A24338AEC342878A">
    <w:name w:val="91C360AF65574463A24338AEC342878A"/>
    <w:rsid w:val="000D02CC"/>
    <w:rPr>
      <w:lang w:val="de-DE" w:eastAsia="de-DE"/>
    </w:rPr>
  </w:style>
  <w:style w:type="paragraph" w:customStyle="1" w:styleId="777DB9BF914746A6A4908A094E97D89A">
    <w:name w:val="777DB9BF914746A6A4908A094E97D89A"/>
    <w:rsid w:val="000D02CC"/>
    <w:rPr>
      <w:lang w:val="de-DE" w:eastAsia="de-DE"/>
    </w:rPr>
  </w:style>
  <w:style w:type="paragraph" w:customStyle="1" w:styleId="FF11255D4A2E435FB6004BAEEA41BCE0">
    <w:name w:val="FF11255D4A2E435FB6004BAEEA41BCE0"/>
    <w:rsid w:val="000D02CC"/>
    <w:rPr>
      <w:lang w:val="de-DE" w:eastAsia="de-DE"/>
    </w:rPr>
  </w:style>
  <w:style w:type="paragraph" w:customStyle="1" w:styleId="6667AE9F03914012AFCAA4E11E16251A">
    <w:name w:val="6667AE9F03914012AFCAA4E11E16251A"/>
    <w:rsid w:val="000D02CC"/>
    <w:rPr>
      <w:lang w:val="de-DE" w:eastAsia="de-DE"/>
    </w:rPr>
  </w:style>
  <w:style w:type="paragraph" w:customStyle="1" w:styleId="545ED75030854119BBBDEC6315433227">
    <w:name w:val="545ED75030854119BBBDEC6315433227"/>
    <w:rsid w:val="000D02CC"/>
    <w:rPr>
      <w:lang w:val="de-DE" w:eastAsia="de-DE"/>
    </w:rPr>
  </w:style>
  <w:style w:type="paragraph" w:customStyle="1" w:styleId="5C56E6AE4F354F718F5505F4B3C81ABB">
    <w:name w:val="5C56E6AE4F354F718F5505F4B3C81ABB"/>
    <w:rsid w:val="000D02CC"/>
    <w:rPr>
      <w:lang w:val="de-DE" w:eastAsia="de-DE"/>
    </w:rPr>
  </w:style>
  <w:style w:type="paragraph" w:customStyle="1" w:styleId="1EA716D67D1847629D20F77BAF6680A7">
    <w:name w:val="1EA716D67D1847629D20F77BAF6680A7"/>
    <w:rsid w:val="000D02CC"/>
    <w:rPr>
      <w:lang w:val="de-DE" w:eastAsia="de-DE"/>
    </w:rPr>
  </w:style>
  <w:style w:type="paragraph" w:customStyle="1" w:styleId="231F830585434928A27EA0D903E08DE6">
    <w:name w:val="231F830585434928A27EA0D903E08DE6"/>
    <w:rsid w:val="000D02CC"/>
    <w:rPr>
      <w:lang w:val="de-DE" w:eastAsia="de-DE"/>
    </w:rPr>
  </w:style>
  <w:style w:type="paragraph" w:customStyle="1" w:styleId="A0CE2D5D8C2A49888B9AE92C57B8A67B">
    <w:name w:val="A0CE2D5D8C2A49888B9AE92C57B8A67B"/>
    <w:rsid w:val="000D02CC"/>
    <w:rPr>
      <w:lang w:val="de-DE" w:eastAsia="de-DE"/>
    </w:rPr>
  </w:style>
  <w:style w:type="paragraph" w:customStyle="1" w:styleId="8E9C1EF07DC146DBBAE3A1A86EF3FE46">
    <w:name w:val="8E9C1EF07DC146DBBAE3A1A86EF3FE46"/>
    <w:rsid w:val="000D02CC"/>
    <w:rPr>
      <w:lang w:val="de-DE" w:eastAsia="de-DE"/>
    </w:rPr>
  </w:style>
  <w:style w:type="paragraph" w:customStyle="1" w:styleId="676340EF5B34472DAF9E53E04E7E4C40">
    <w:name w:val="676340EF5B34472DAF9E53E04E7E4C40"/>
    <w:rsid w:val="000D02CC"/>
    <w:rPr>
      <w:lang w:val="de-DE" w:eastAsia="de-DE"/>
    </w:rPr>
  </w:style>
  <w:style w:type="paragraph" w:customStyle="1" w:styleId="519B8349438E4235AE8BA85C96786DC7">
    <w:name w:val="519B8349438E4235AE8BA85C96786DC7"/>
    <w:rsid w:val="000D02CC"/>
    <w:rPr>
      <w:lang w:val="de-DE" w:eastAsia="de-DE"/>
    </w:rPr>
  </w:style>
  <w:style w:type="paragraph" w:customStyle="1" w:styleId="4A6213350A1F4C5AA858E38A5217EFA6">
    <w:name w:val="4A6213350A1F4C5AA858E38A5217EFA6"/>
    <w:rsid w:val="000D02CC"/>
    <w:rPr>
      <w:lang w:val="de-DE" w:eastAsia="de-DE"/>
    </w:rPr>
  </w:style>
  <w:style w:type="paragraph" w:customStyle="1" w:styleId="936C9019CD81436FB3ED94DF905FB8B8">
    <w:name w:val="936C9019CD81436FB3ED94DF905FB8B8"/>
    <w:rsid w:val="000D02CC"/>
    <w:rPr>
      <w:lang w:val="de-DE" w:eastAsia="de-DE"/>
    </w:rPr>
  </w:style>
  <w:style w:type="paragraph" w:customStyle="1" w:styleId="B9AB89556C99452282D620F9AA5C43FD">
    <w:name w:val="B9AB89556C99452282D620F9AA5C43FD"/>
    <w:rsid w:val="000D02CC"/>
    <w:rPr>
      <w:lang w:val="de-DE" w:eastAsia="de-DE"/>
    </w:rPr>
  </w:style>
  <w:style w:type="paragraph" w:customStyle="1" w:styleId="F1CB7A00AA2E4590ADCF468251096CFB">
    <w:name w:val="F1CB7A00AA2E4590ADCF468251096CFB"/>
    <w:rsid w:val="000D02CC"/>
    <w:rPr>
      <w:lang w:val="de-DE" w:eastAsia="de-DE"/>
    </w:rPr>
  </w:style>
  <w:style w:type="paragraph" w:customStyle="1" w:styleId="163FC67615B7441EBAB20BA9F6C3A666">
    <w:name w:val="163FC67615B7441EBAB20BA9F6C3A666"/>
    <w:rsid w:val="000D02CC"/>
    <w:rPr>
      <w:lang w:val="de-DE" w:eastAsia="de-DE"/>
    </w:rPr>
  </w:style>
  <w:style w:type="paragraph" w:customStyle="1" w:styleId="D2A93721B554409CB4BBE4FACBB0B857">
    <w:name w:val="D2A93721B554409CB4BBE4FACBB0B857"/>
    <w:rsid w:val="000D02CC"/>
    <w:rPr>
      <w:lang w:val="de-DE" w:eastAsia="de-DE"/>
    </w:rPr>
  </w:style>
  <w:style w:type="paragraph" w:customStyle="1" w:styleId="9DE9676CF2EE44A3B45828BCD4AC099F">
    <w:name w:val="9DE9676CF2EE44A3B45828BCD4AC099F"/>
    <w:rsid w:val="000D02CC"/>
    <w:rPr>
      <w:lang w:val="de-DE" w:eastAsia="de-DE"/>
    </w:rPr>
  </w:style>
  <w:style w:type="paragraph" w:customStyle="1" w:styleId="CDA2B64C75B3442DBAE917BB51F9E3CA">
    <w:name w:val="CDA2B64C75B3442DBAE917BB51F9E3CA"/>
    <w:rsid w:val="000D02CC"/>
    <w:rPr>
      <w:lang w:val="de-DE" w:eastAsia="de-DE"/>
    </w:rPr>
  </w:style>
  <w:style w:type="paragraph" w:customStyle="1" w:styleId="CF1834717FB54B359BACF575D0D9E145">
    <w:name w:val="CF1834717FB54B359BACF575D0D9E145"/>
    <w:rsid w:val="00DF056D"/>
    <w:rPr>
      <w:lang w:val="de-DE" w:eastAsia="de-DE"/>
    </w:rPr>
  </w:style>
  <w:style w:type="paragraph" w:customStyle="1" w:styleId="5B4D3466F2DA43C6A57587368B417118">
    <w:name w:val="5B4D3466F2DA43C6A57587368B417118"/>
    <w:rsid w:val="00DF056D"/>
    <w:rPr>
      <w:lang w:val="de-DE" w:eastAsia="de-DE"/>
    </w:rPr>
  </w:style>
  <w:style w:type="paragraph" w:customStyle="1" w:styleId="DCC98D1162AF4B81B6DD6999EBE71D0F">
    <w:name w:val="DCC98D1162AF4B81B6DD6999EBE71D0F"/>
    <w:rsid w:val="00DF056D"/>
    <w:rPr>
      <w:lang w:val="de-DE" w:eastAsia="de-DE"/>
    </w:rPr>
  </w:style>
  <w:style w:type="paragraph" w:customStyle="1" w:styleId="1FAB592C383C4198A79B9C8D094B2C6D">
    <w:name w:val="1FAB592C383C4198A79B9C8D094B2C6D"/>
    <w:rsid w:val="00DF056D"/>
    <w:rPr>
      <w:lang w:val="de-DE" w:eastAsia="de-DE"/>
    </w:rPr>
  </w:style>
  <w:style w:type="paragraph" w:customStyle="1" w:styleId="833451ACE5FC4F56AD5B2D79EEC5B0DD">
    <w:name w:val="833451ACE5FC4F56AD5B2D79EEC5B0DD"/>
    <w:rsid w:val="00DF056D"/>
    <w:rPr>
      <w:lang w:val="de-DE" w:eastAsia="de-DE"/>
    </w:rPr>
  </w:style>
  <w:style w:type="paragraph" w:customStyle="1" w:styleId="47168E6303E4407DAC5CEDF80A70F4FE">
    <w:name w:val="47168E6303E4407DAC5CEDF80A70F4FE"/>
    <w:rsid w:val="00DF056D"/>
    <w:rPr>
      <w:lang w:val="de-DE" w:eastAsia="de-DE"/>
    </w:rPr>
  </w:style>
  <w:style w:type="paragraph" w:customStyle="1" w:styleId="B15E9EA643F54D8F847011A4D7884832">
    <w:name w:val="B15E9EA643F54D8F847011A4D7884832"/>
    <w:rsid w:val="00DF056D"/>
    <w:rPr>
      <w:lang w:val="de-DE" w:eastAsia="de-DE"/>
    </w:rPr>
  </w:style>
  <w:style w:type="paragraph" w:customStyle="1" w:styleId="ACB06CC9A7A840939EE88AEA5AAF59D1">
    <w:name w:val="ACB06CC9A7A840939EE88AEA5AAF59D1"/>
    <w:rsid w:val="00DF056D"/>
    <w:rPr>
      <w:lang w:val="de-DE" w:eastAsia="de-DE"/>
    </w:rPr>
  </w:style>
  <w:style w:type="paragraph" w:customStyle="1" w:styleId="05C1068044064EC7BE63A32AF895DE42">
    <w:name w:val="05C1068044064EC7BE63A32AF895DE42"/>
    <w:rsid w:val="00DF056D"/>
    <w:rPr>
      <w:lang w:val="de-DE" w:eastAsia="de-DE"/>
    </w:rPr>
  </w:style>
  <w:style w:type="paragraph" w:customStyle="1" w:styleId="13D3A988F3584D6BADFC152842E41036">
    <w:name w:val="13D3A988F3584D6BADFC152842E41036"/>
    <w:rsid w:val="00DF056D"/>
    <w:rPr>
      <w:lang w:val="de-DE" w:eastAsia="de-DE"/>
    </w:rPr>
  </w:style>
  <w:style w:type="paragraph" w:customStyle="1" w:styleId="51238F8A5F4B4064BCE0B1AC197F6DCE">
    <w:name w:val="51238F8A5F4B4064BCE0B1AC197F6DCE"/>
    <w:rsid w:val="00DF056D"/>
    <w:rPr>
      <w:lang w:val="de-DE" w:eastAsia="de-DE"/>
    </w:rPr>
  </w:style>
  <w:style w:type="paragraph" w:customStyle="1" w:styleId="C851EFD9CD3249D28C5D918529F28040">
    <w:name w:val="C851EFD9CD3249D28C5D918529F28040"/>
    <w:rsid w:val="00DF056D"/>
    <w:rPr>
      <w:lang w:val="de-DE" w:eastAsia="de-DE"/>
    </w:rPr>
  </w:style>
  <w:style w:type="paragraph" w:customStyle="1" w:styleId="34ECC787AFEB4F5696F66B7AB1EA4700">
    <w:name w:val="34ECC787AFEB4F5696F66B7AB1EA4700"/>
    <w:rsid w:val="00DF056D"/>
    <w:rPr>
      <w:lang w:val="de-DE" w:eastAsia="de-DE"/>
    </w:rPr>
  </w:style>
  <w:style w:type="paragraph" w:customStyle="1" w:styleId="15C9A99675004D4D900CA3D0D0063CA4">
    <w:name w:val="15C9A99675004D4D900CA3D0D0063CA4"/>
    <w:rsid w:val="00DF056D"/>
    <w:rPr>
      <w:lang w:val="de-DE" w:eastAsia="de-DE"/>
    </w:rPr>
  </w:style>
  <w:style w:type="paragraph" w:customStyle="1" w:styleId="8C1CB33EE1CF418FA75B0BBF2BCB8B29">
    <w:name w:val="8C1CB33EE1CF418FA75B0BBF2BCB8B29"/>
    <w:rsid w:val="00DF056D"/>
    <w:rPr>
      <w:lang w:val="de-DE" w:eastAsia="de-DE"/>
    </w:rPr>
  </w:style>
  <w:style w:type="paragraph" w:customStyle="1" w:styleId="54CC62EE0EB24432BF113739D120368E">
    <w:name w:val="54CC62EE0EB24432BF113739D120368E"/>
    <w:rsid w:val="00DF056D"/>
    <w:rPr>
      <w:lang w:val="de-DE" w:eastAsia="de-DE"/>
    </w:rPr>
  </w:style>
  <w:style w:type="paragraph" w:customStyle="1" w:styleId="6B20041F54354EFAA98D383002B96165">
    <w:name w:val="6B20041F54354EFAA98D383002B96165"/>
    <w:rsid w:val="00DF056D"/>
    <w:rPr>
      <w:lang w:val="de-DE" w:eastAsia="de-DE"/>
    </w:rPr>
  </w:style>
  <w:style w:type="paragraph" w:customStyle="1" w:styleId="00EADF1C84A1489184EAB1B92201DC83">
    <w:name w:val="00EADF1C84A1489184EAB1B92201DC83"/>
    <w:rsid w:val="00DF056D"/>
    <w:rPr>
      <w:lang w:val="de-DE" w:eastAsia="de-DE"/>
    </w:rPr>
  </w:style>
  <w:style w:type="paragraph" w:customStyle="1" w:styleId="32003F271F2C4C36A91A516BCC50BA40">
    <w:name w:val="32003F271F2C4C36A91A516BCC50BA40"/>
    <w:rsid w:val="00DF056D"/>
    <w:rPr>
      <w:lang w:val="de-DE" w:eastAsia="de-DE"/>
    </w:rPr>
  </w:style>
  <w:style w:type="paragraph" w:customStyle="1" w:styleId="B1C7E9AD500045DEA75CA242829B76B2">
    <w:name w:val="B1C7E9AD500045DEA75CA242829B76B2"/>
    <w:rsid w:val="00DF056D"/>
    <w:rPr>
      <w:lang w:val="de-DE" w:eastAsia="de-DE"/>
    </w:rPr>
  </w:style>
  <w:style w:type="paragraph" w:customStyle="1" w:styleId="1B6A3A02043441CEA8E6AE6A3B59EEB1">
    <w:name w:val="1B6A3A02043441CEA8E6AE6A3B59EEB1"/>
    <w:rsid w:val="00DF056D"/>
    <w:rPr>
      <w:lang w:val="de-DE" w:eastAsia="de-DE"/>
    </w:rPr>
  </w:style>
  <w:style w:type="paragraph" w:customStyle="1" w:styleId="60E975531B234458B97A6CA343FFAF67">
    <w:name w:val="60E975531B234458B97A6CA343FFAF67"/>
    <w:rsid w:val="00DF056D"/>
    <w:rPr>
      <w:lang w:val="de-DE" w:eastAsia="de-DE"/>
    </w:rPr>
  </w:style>
  <w:style w:type="paragraph" w:customStyle="1" w:styleId="42064CD2878B41829260F9E6B6AE8606">
    <w:name w:val="42064CD2878B41829260F9E6B6AE8606"/>
    <w:rsid w:val="00DF056D"/>
    <w:rPr>
      <w:lang w:val="de-DE" w:eastAsia="de-DE"/>
    </w:rPr>
  </w:style>
  <w:style w:type="paragraph" w:customStyle="1" w:styleId="D15BAE2EED1B484985961A1E318B36E7">
    <w:name w:val="D15BAE2EED1B484985961A1E318B36E7"/>
    <w:rsid w:val="00DF056D"/>
    <w:rPr>
      <w:lang w:val="de-DE" w:eastAsia="de-DE"/>
    </w:rPr>
  </w:style>
  <w:style w:type="paragraph" w:customStyle="1" w:styleId="6D07BA28AA4B4350A16AEB6E3D095197">
    <w:name w:val="6D07BA28AA4B4350A16AEB6E3D095197"/>
    <w:rsid w:val="00DF056D"/>
    <w:rPr>
      <w:lang w:val="de-DE" w:eastAsia="de-DE"/>
    </w:rPr>
  </w:style>
  <w:style w:type="paragraph" w:customStyle="1" w:styleId="31CB1C707EC24D51A645282432DEAF7C">
    <w:name w:val="31CB1C707EC24D51A645282432DEAF7C"/>
    <w:rsid w:val="00DF056D"/>
    <w:rPr>
      <w:lang w:val="de-DE" w:eastAsia="de-DE"/>
    </w:rPr>
  </w:style>
  <w:style w:type="paragraph" w:customStyle="1" w:styleId="5512EE4FFEB04338904AC2D17696AC33">
    <w:name w:val="5512EE4FFEB04338904AC2D17696AC33"/>
    <w:rsid w:val="00DF056D"/>
    <w:rPr>
      <w:lang w:val="de-DE" w:eastAsia="de-DE"/>
    </w:rPr>
  </w:style>
  <w:style w:type="paragraph" w:customStyle="1" w:styleId="5DD84575C62D4FDC80F3ADEE5442F096">
    <w:name w:val="5DD84575C62D4FDC80F3ADEE5442F096"/>
    <w:rsid w:val="00DF056D"/>
    <w:rPr>
      <w:lang w:val="de-DE" w:eastAsia="de-DE"/>
    </w:rPr>
  </w:style>
  <w:style w:type="paragraph" w:customStyle="1" w:styleId="EB005587C09844AD8F490C469FF4E9ED">
    <w:name w:val="EB005587C09844AD8F490C469FF4E9ED"/>
    <w:rsid w:val="00DF056D"/>
    <w:rPr>
      <w:lang w:val="de-DE" w:eastAsia="de-DE"/>
    </w:rPr>
  </w:style>
  <w:style w:type="paragraph" w:customStyle="1" w:styleId="EE77237C69BE41E0BD00E4E7321E83CD">
    <w:name w:val="EE77237C69BE41E0BD00E4E7321E83CD"/>
    <w:rsid w:val="00DF056D"/>
    <w:rPr>
      <w:lang w:val="de-DE" w:eastAsia="de-DE"/>
    </w:rPr>
  </w:style>
  <w:style w:type="paragraph" w:customStyle="1" w:styleId="B91FADD94C454525A7A6F5C8F78699BD">
    <w:name w:val="B91FADD94C454525A7A6F5C8F78699BD"/>
    <w:rsid w:val="00DF056D"/>
    <w:rPr>
      <w:lang w:val="de-DE" w:eastAsia="de-DE"/>
    </w:rPr>
  </w:style>
  <w:style w:type="paragraph" w:customStyle="1" w:styleId="210FECE3DA3D48C4993D86B971B48DD5">
    <w:name w:val="210FECE3DA3D48C4993D86B971B48DD5"/>
    <w:rsid w:val="00DF056D"/>
    <w:rPr>
      <w:lang w:val="de-DE" w:eastAsia="de-DE"/>
    </w:rPr>
  </w:style>
  <w:style w:type="paragraph" w:customStyle="1" w:styleId="261779AD5AC341D1A0243CC3D5A881C4">
    <w:name w:val="261779AD5AC341D1A0243CC3D5A881C4"/>
    <w:rsid w:val="00DF056D"/>
    <w:rPr>
      <w:lang w:val="de-DE" w:eastAsia="de-DE"/>
    </w:rPr>
  </w:style>
  <w:style w:type="paragraph" w:customStyle="1" w:styleId="3EA5FD21F2C84548833FA589D7EDE832">
    <w:name w:val="3EA5FD21F2C84548833FA589D7EDE832"/>
    <w:rsid w:val="00DF056D"/>
    <w:rPr>
      <w:lang w:val="de-DE" w:eastAsia="de-DE"/>
    </w:rPr>
  </w:style>
  <w:style w:type="paragraph" w:customStyle="1" w:styleId="575E381BDD6746EAB733340E9DBE370F">
    <w:name w:val="575E381BDD6746EAB733340E9DBE370F"/>
    <w:rsid w:val="00DF056D"/>
    <w:rPr>
      <w:lang w:val="de-DE" w:eastAsia="de-DE"/>
    </w:rPr>
  </w:style>
  <w:style w:type="paragraph" w:customStyle="1" w:styleId="384CE650E8B849908F632E559C6E914A">
    <w:name w:val="384CE650E8B849908F632E559C6E914A"/>
    <w:rsid w:val="00DF056D"/>
    <w:rPr>
      <w:lang w:val="de-DE" w:eastAsia="de-DE"/>
    </w:rPr>
  </w:style>
  <w:style w:type="paragraph" w:customStyle="1" w:styleId="7094B3565FFC4138A5AF67772A0A6124">
    <w:name w:val="7094B3565FFC4138A5AF67772A0A6124"/>
    <w:rsid w:val="00DF056D"/>
    <w:rPr>
      <w:lang w:val="de-DE" w:eastAsia="de-DE"/>
    </w:rPr>
  </w:style>
  <w:style w:type="paragraph" w:customStyle="1" w:styleId="1E7028342B70459FA6045305933B5EB0">
    <w:name w:val="1E7028342B70459FA6045305933B5EB0"/>
    <w:rsid w:val="00DF056D"/>
    <w:rPr>
      <w:lang w:val="de-DE" w:eastAsia="de-DE"/>
    </w:rPr>
  </w:style>
  <w:style w:type="paragraph" w:customStyle="1" w:styleId="F1825DBF5A5A4C55A3A6A87601F3F74F">
    <w:name w:val="F1825DBF5A5A4C55A3A6A87601F3F74F"/>
    <w:rsid w:val="00DF056D"/>
    <w:rPr>
      <w:lang w:val="de-DE" w:eastAsia="de-DE"/>
    </w:rPr>
  </w:style>
  <w:style w:type="paragraph" w:customStyle="1" w:styleId="254250F4CF9D405AB1FC36CDD8807C66">
    <w:name w:val="254250F4CF9D405AB1FC36CDD8807C66"/>
    <w:rsid w:val="00DF056D"/>
    <w:rPr>
      <w:lang w:val="de-DE" w:eastAsia="de-DE"/>
    </w:rPr>
  </w:style>
  <w:style w:type="paragraph" w:customStyle="1" w:styleId="2CBC7536021D4D7C8B69E1768D846BAC">
    <w:name w:val="2CBC7536021D4D7C8B69E1768D846BAC"/>
    <w:rsid w:val="00DF056D"/>
    <w:rPr>
      <w:lang w:val="de-DE" w:eastAsia="de-DE"/>
    </w:rPr>
  </w:style>
  <w:style w:type="paragraph" w:customStyle="1" w:styleId="5769FBD6688D4817894E53151CDF6210">
    <w:name w:val="5769FBD6688D4817894E53151CDF6210"/>
    <w:rsid w:val="00DF056D"/>
    <w:rPr>
      <w:lang w:val="de-DE" w:eastAsia="de-DE"/>
    </w:rPr>
  </w:style>
  <w:style w:type="paragraph" w:customStyle="1" w:styleId="441F15001BB544EA8DF4E1CBFC20BF81">
    <w:name w:val="441F15001BB544EA8DF4E1CBFC20BF81"/>
    <w:rsid w:val="00DF056D"/>
    <w:rPr>
      <w:lang w:val="de-DE" w:eastAsia="de-DE"/>
    </w:rPr>
  </w:style>
  <w:style w:type="paragraph" w:customStyle="1" w:styleId="E9EEEC3C349C4B44AC1733F3843C4BB0">
    <w:name w:val="E9EEEC3C349C4B44AC1733F3843C4BB0"/>
    <w:rsid w:val="00DF056D"/>
    <w:rPr>
      <w:lang w:val="de-DE" w:eastAsia="de-DE"/>
    </w:rPr>
  </w:style>
  <w:style w:type="paragraph" w:customStyle="1" w:styleId="C556FDD536E245AA8B4602013E24FE32">
    <w:name w:val="C556FDD536E245AA8B4602013E24FE32"/>
    <w:rsid w:val="00DF056D"/>
    <w:rPr>
      <w:lang w:val="de-DE" w:eastAsia="de-DE"/>
    </w:rPr>
  </w:style>
  <w:style w:type="paragraph" w:customStyle="1" w:styleId="A48E19A52CE647F4ABE1EA9AC3FAAEF1">
    <w:name w:val="A48E19A52CE647F4ABE1EA9AC3FAAEF1"/>
    <w:rsid w:val="00DF056D"/>
    <w:rPr>
      <w:lang w:val="de-DE" w:eastAsia="de-DE"/>
    </w:rPr>
  </w:style>
  <w:style w:type="paragraph" w:customStyle="1" w:styleId="61ECFCC25108469BB825563E253635A7">
    <w:name w:val="61ECFCC25108469BB825563E253635A7"/>
    <w:rsid w:val="00DF056D"/>
    <w:rPr>
      <w:lang w:val="de-DE" w:eastAsia="de-DE"/>
    </w:rPr>
  </w:style>
  <w:style w:type="paragraph" w:customStyle="1" w:styleId="6349DD83443D4C699F5364F4DD336B73">
    <w:name w:val="6349DD83443D4C699F5364F4DD336B73"/>
    <w:rsid w:val="00DF056D"/>
    <w:rPr>
      <w:lang w:val="de-DE" w:eastAsia="de-DE"/>
    </w:rPr>
  </w:style>
  <w:style w:type="paragraph" w:customStyle="1" w:styleId="B8DE078CB95C42A884177CD24B5254F4">
    <w:name w:val="B8DE078CB95C42A884177CD24B5254F4"/>
    <w:rsid w:val="00DF056D"/>
    <w:rPr>
      <w:lang w:val="de-DE" w:eastAsia="de-DE"/>
    </w:rPr>
  </w:style>
  <w:style w:type="paragraph" w:customStyle="1" w:styleId="CF5685C2F2A24EB091F82370FDA4BDC6">
    <w:name w:val="CF5685C2F2A24EB091F82370FDA4BDC6"/>
    <w:rsid w:val="00DF056D"/>
    <w:rPr>
      <w:lang w:val="de-DE" w:eastAsia="de-DE"/>
    </w:rPr>
  </w:style>
  <w:style w:type="paragraph" w:customStyle="1" w:styleId="839C9665C76F42F4B18CF456995735C6">
    <w:name w:val="839C9665C76F42F4B18CF456995735C6"/>
    <w:rsid w:val="00DF056D"/>
    <w:rPr>
      <w:lang w:val="de-DE" w:eastAsia="de-DE"/>
    </w:rPr>
  </w:style>
  <w:style w:type="paragraph" w:customStyle="1" w:styleId="0ABCBAE02BE349F49F12D4DE503590D8">
    <w:name w:val="0ABCBAE02BE349F49F12D4DE503590D8"/>
    <w:rsid w:val="00DF056D"/>
    <w:rPr>
      <w:lang w:val="de-DE" w:eastAsia="de-DE"/>
    </w:rPr>
  </w:style>
  <w:style w:type="paragraph" w:customStyle="1" w:styleId="0A4C53824F574B52846534C1F39114B1">
    <w:name w:val="0A4C53824F574B52846534C1F39114B1"/>
    <w:rsid w:val="00DF056D"/>
    <w:rPr>
      <w:lang w:val="de-DE" w:eastAsia="de-DE"/>
    </w:rPr>
  </w:style>
  <w:style w:type="paragraph" w:customStyle="1" w:styleId="1B399BA0535E4495863F63294FCC5DC8">
    <w:name w:val="1B399BA0535E4495863F63294FCC5DC8"/>
    <w:rsid w:val="00DF056D"/>
    <w:rPr>
      <w:lang w:val="de-DE" w:eastAsia="de-DE"/>
    </w:rPr>
  </w:style>
  <w:style w:type="paragraph" w:customStyle="1" w:styleId="4AAD85A2F873434B81B146DA1040325A">
    <w:name w:val="4AAD85A2F873434B81B146DA1040325A"/>
    <w:rsid w:val="00C0434A"/>
    <w:rPr>
      <w:lang w:val="de-DE" w:eastAsia="de-DE"/>
    </w:rPr>
  </w:style>
  <w:style w:type="paragraph" w:customStyle="1" w:styleId="AFFE9589191544C7B2C5EE1E53C3C511">
    <w:name w:val="AFFE9589191544C7B2C5EE1E53C3C511"/>
    <w:rsid w:val="00C0434A"/>
    <w:rPr>
      <w:lang w:val="de-DE" w:eastAsia="de-DE"/>
    </w:rPr>
  </w:style>
  <w:style w:type="paragraph" w:customStyle="1" w:styleId="899A1434615C44B18F2B8612EA0973A3">
    <w:name w:val="899A1434615C44B18F2B8612EA0973A3"/>
    <w:rsid w:val="00C0434A"/>
    <w:rPr>
      <w:lang w:val="de-DE" w:eastAsia="de-DE"/>
    </w:rPr>
  </w:style>
  <w:style w:type="paragraph" w:customStyle="1" w:styleId="05CA79CEF7A04DE6A5D298EC9B2BCA62">
    <w:name w:val="05CA79CEF7A04DE6A5D298EC9B2BCA62"/>
    <w:rsid w:val="00C0434A"/>
    <w:rPr>
      <w:lang w:val="de-DE" w:eastAsia="de-DE"/>
    </w:rPr>
  </w:style>
  <w:style w:type="paragraph" w:customStyle="1" w:styleId="C587AE14D04E4A62BE5537D290F48BEE">
    <w:name w:val="C587AE14D04E4A62BE5537D290F48BEE"/>
    <w:rsid w:val="00C0434A"/>
    <w:rPr>
      <w:lang w:val="de-DE" w:eastAsia="de-DE"/>
    </w:rPr>
  </w:style>
  <w:style w:type="paragraph" w:customStyle="1" w:styleId="6FDAF55A25EB4F4185EC1E694C88CB1F">
    <w:name w:val="6FDAF55A25EB4F4185EC1E694C88CB1F"/>
    <w:rsid w:val="00C0434A"/>
    <w:rPr>
      <w:lang w:val="de-DE" w:eastAsia="de-DE"/>
    </w:rPr>
  </w:style>
  <w:style w:type="paragraph" w:customStyle="1" w:styleId="13A68371907747C6AD132617D2F53463">
    <w:name w:val="13A68371907747C6AD132617D2F53463"/>
    <w:rsid w:val="00C0434A"/>
    <w:rPr>
      <w:lang w:val="de-DE" w:eastAsia="de-DE"/>
    </w:rPr>
  </w:style>
  <w:style w:type="paragraph" w:customStyle="1" w:styleId="07927A62F3354BFE885B9AFD70B1F4ED">
    <w:name w:val="07927A62F3354BFE885B9AFD70B1F4ED"/>
    <w:rsid w:val="00C0434A"/>
    <w:rPr>
      <w:lang w:val="de-DE" w:eastAsia="de-DE"/>
    </w:rPr>
  </w:style>
  <w:style w:type="paragraph" w:customStyle="1" w:styleId="799F014A49BE42108E1B926BD896307F">
    <w:name w:val="799F014A49BE42108E1B926BD896307F"/>
    <w:rsid w:val="00C0434A"/>
    <w:rPr>
      <w:lang w:val="de-DE" w:eastAsia="de-DE"/>
    </w:rPr>
  </w:style>
  <w:style w:type="paragraph" w:customStyle="1" w:styleId="8B88CE76F4434CBDB0E8CF2CD03084A4">
    <w:name w:val="8B88CE76F4434CBDB0E8CF2CD03084A4"/>
    <w:rsid w:val="00C0434A"/>
    <w:rPr>
      <w:lang w:val="de-DE" w:eastAsia="de-DE"/>
    </w:rPr>
  </w:style>
  <w:style w:type="paragraph" w:customStyle="1" w:styleId="C73087E4C1FB42CDA9B3F7AE1C188138">
    <w:name w:val="C73087E4C1FB42CDA9B3F7AE1C188138"/>
    <w:rsid w:val="00C0434A"/>
    <w:rPr>
      <w:lang w:val="de-DE" w:eastAsia="de-DE"/>
    </w:rPr>
  </w:style>
  <w:style w:type="paragraph" w:customStyle="1" w:styleId="FD5CC7E6B6C641829CBC2F20A90F4BEE">
    <w:name w:val="FD5CC7E6B6C641829CBC2F20A90F4BEE"/>
    <w:rsid w:val="00C0434A"/>
    <w:rPr>
      <w:lang w:val="de-DE" w:eastAsia="de-DE"/>
    </w:rPr>
  </w:style>
  <w:style w:type="paragraph" w:customStyle="1" w:styleId="39C89EA337EC477E804EB13DD80F5995">
    <w:name w:val="39C89EA337EC477E804EB13DD80F5995"/>
    <w:rsid w:val="00C0434A"/>
    <w:rPr>
      <w:lang w:val="de-DE" w:eastAsia="de-DE"/>
    </w:rPr>
  </w:style>
  <w:style w:type="paragraph" w:customStyle="1" w:styleId="F8E79014C6644F039349B34920E35B43">
    <w:name w:val="F8E79014C6644F039349B34920E35B43"/>
    <w:rsid w:val="00C0434A"/>
    <w:rPr>
      <w:lang w:val="de-DE" w:eastAsia="de-DE"/>
    </w:rPr>
  </w:style>
  <w:style w:type="paragraph" w:customStyle="1" w:styleId="88CDBEAAB16741CCB50563B47A5C1887">
    <w:name w:val="88CDBEAAB16741CCB50563B47A5C1887"/>
    <w:rsid w:val="00C0434A"/>
    <w:rPr>
      <w:lang w:val="de-DE" w:eastAsia="de-DE"/>
    </w:rPr>
  </w:style>
  <w:style w:type="paragraph" w:customStyle="1" w:styleId="DFEEB5CE33EE496C96277DBEEF9C4054">
    <w:name w:val="DFEEB5CE33EE496C96277DBEEF9C4054"/>
    <w:rsid w:val="00C0434A"/>
    <w:rPr>
      <w:lang w:val="de-DE" w:eastAsia="de-DE"/>
    </w:rPr>
  </w:style>
  <w:style w:type="paragraph" w:customStyle="1" w:styleId="654B11404A7B418F985C986492477ACB">
    <w:name w:val="654B11404A7B418F985C986492477ACB"/>
    <w:rsid w:val="00C0434A"/>
    <w:rPr>
      <w:lang w:val="de-DE" w:eastAsia="de-DE"/>
    </w:rPr>
  </w:style>
  <w:style w:type="paragraph" w:customStyle="1" w:styleId="41205BCA5439497383FADF2D49451FBC">
    <w:name w:val="41205BCA5439497383FADF2D49451FBC"/>
    <w:rsid w:val="00C0434A"/>
    <w:rPr>
      <w:lang w:val="de-DE" w:eastAsia="de-DE"/>
    </w:rPr>
  </w:style>
  <w:style w:type="paragraph" w:customStyle="1" w:styleId="671BF0D213CC48FF9F3AB1F7D54C4FC5">
    <w:name w:val="671BF0D213CC48FF9F3AB1F7D54C4FC5"/>
    <w:rsid w:val="00C0434A"/>
    <w:rPr>
      <w:lang w:val="de-DE" w:eastAsia="de-DE"/>
    </w:rPr>
  </w:style>
  <w:style w:type="paragraph" w:customStyle="1" w:styleId="67BB4226ACEF488C846A5449D6920251">
    <w:name w:val="67BB4226ACEF488C846A5449D6920251"/>
    <w:rsid w:val="00C0434A"/>
    <w:rPr>
      <w:lang w:val="de-DE" w:eastAsia="de-DE"/>
    </w:rPr>
  </w:style>
  <w:style w:type="paragraph" w:customStyle="1" w:styleId="87640BA8964E4AC3B4DD0663A47646E9">
    <w:name w:val="87640BA8964E4AC3B4DD0663A47646E9"/>
    <w:rsid w:val="00C0434A"/>
    <w:rPr>
      <w:lang w:val="de-DE" w:eastAsia="de-DE"/>
    </w:rPr>
  </w:style>
  <w:style w:type="paragraph" w:customStyle="1" w:styleId="817A89B5515A458CB833EB1187966AE6">
    <w:name w:val="817A89B5515A458CB833EB1187966AE6"/>
    <w:rsid w:val="00C0434A"/>
    <w:rPr>
      <w:lang w:val="de-DE" w:eastAsia="de-DE"/>
    </w:rPr>
  </w:style>
  <w:style w:type="paragraph" w:customStyle="1" w:styleId="EC4A3B5778044808A1A0A35AC8329C7B">
    <w:name w:val="EC4A3B5778044808A1A0A35AC8329C7B"/>
    <w:rsid w:val="00C0434A"/>
    <w:rPr>
      <w:lang w:val="de-DE" w:eastAsia="de-DE"/>
    </w:rPr>
  </w:style>
  <w:style w:type="paragraph" w:customStyle="1" w:styleId="D1B74B52971F488FB72537284FCF68C9">
    <w:name w:val="D1B74B52971F488FB72537284FCF68C9"/>
    <w:rsid w:val="00C0434A"/>
    <w:rPr>
      <w:lang w:val="de-DE" w:eastAsia="de-DE"/>
    </w:rPr>
  </w:style>
  <w:style w:type="paragraph" w:customStyle="1" w:styleId="5B815B3A4D644D979F8C05A94A422F21">
    <w:name w:val="5B815B3A4D644D979F8C05A94A422F21"/>
    <w:rsid w:val="00C0434A"/>
    <w:rPr>
      <w:lang w:val="de-DE" w:eastAsia="de-DE"/>
    </w:rPr>
  </w:style>
  <w:style w:type="paragraph" w:customStyle="1" w:styleId="9D67B1C4751744DAB8DEEC94569FD7A0">
    <w:name w:val="9D67B1C4751744DAB8DEEC94569FD7A0"/>
    <w:rsid w:val="00C0434A"/>
    <w:rPr>
      <w:lang w:val="de-DE" w:eastAsia="de-DE"/>
    </w:rPr>
  </w:style>
  <w:style w:type="paragraph" w:customStyle="1" w:styleId="75F4B78E59824FFB8AEADC95E2755D5C">
    <w:name w:val="75F4B78E59824FFB8AEADC95E2755D5C"/>
    <w:rsid w:val="00C0434A"/>
    <w:rPr>
      <w:lang w:val="de-DE" w:eastAsia="de-DE"/>
    </w:rPr>
  </w:style>
  <w:style w:type="paragraph" w:customStyle="1" w:styleId="23838CED6AAE478E93ECEC00CAA620BC">
    <w:name w:val="23838CED6AAE478E93ECEC00CAA620BC"/>
    <w:rsid w:val="00C0434A"/>
    <w:rPr>
      <w:lang w:val="de-DE" w:eastAsia="de-DE"/>
    </w:rPr>
  </w:style>
  <w:style w:type="paragraph" w:customStyle="1" w:styleId="6FE83676972F459DB6D0B3601CEAB90E">
    <w:name w:val="6FE83676972F459DB6D0B3601CEAB90E"/>
    <w:rsid w:val="00C0434A"/>
    <w:rPr>
      <w:lang w:val="de-DE" w:eastAsia="de-DE"/>
    </w:rPr>
  </w:style>
  <w:style w:type="paragraph" w:customStyle="1" w:styleId="D9F12E4931844943BDFDEAAC90B4B7E9">
    <w:name w:val="D9F12E4931844943BDFDEAAC90B4B7E9"/>
    <w:rsid w:val="00C0434A"/>
    <w:rPr>
      <w:lang w:val="de-DE" w:eastAsia="de-DE"/>
    </w:rPr>
  </w:style>
  <w:style w:type="paragraph" w:customStyle="1" w:styleId="76054E54263E4024B2B8523862C066FA">
    <w:name w:val="76054E54263E4024B2B8523862C066FA"/>
    <w:rsid w:val="00C0434A"/>
    <w:rPr>
      <w:lang w:val="de-DE" w:eastAsia="de-DE"/>
    </w:rPr>
  </w:style>
  <w:style w:type="paragraph" w:customStyle="1" w:styleId="26570B5869E84A7BA598538A3152BBE0">
    <w:name w:val="26570B5869E84A7BA598538A3152BBE0"/>
    <w:rsid w:val="00C0434A"/>
    <w:rPr>
      <w:lang w:val="de-DE" w:eastAsia="de-DE"/>
    </w:rPr>
  </w:style>
  <w:style w:type="paragraph" w:customStyle="1" w:styleId="5732DCAAE76A4CDE8534F8D7FC765469">
    <w:name w:val="5732DCAAE76A4CDE8534F8D7FC765469"/>
    <w:rsid w:val="00C0434A"/>
    <w:rPr>
      <w:lang w:val="de-DE" w:eastAsia="de-DE"/>
    </w:rPr>
  </w:style>
  <w:style w:type="paragraph" w:customStyle="1" w:styleId="4C20D137E5B14D91B662562422B91C65">
    <w:name w:val="4C20D137E5B14D91B662562422B91C65"/>
    <w:rsid w:val="00C0434A"/>
    <w:rPr>
      <w:lang w:val="de-DE" w:eastAsia="de-DE"/>
    </w:rPr>
  </w:style>
  <w:style w:type="paragraph" w:customStyle="1" w:styleId="4902FB8B90BA458891FBC00FF594D97A">
    <w:name w:val="4902FB8B90BA458891FBC00FF594D97A"/>
    <w:rsid w:val="00C0434A"/>
    <w:rPr>
      <w:lang w:val="de-DE" w:eastAsia="de-DE"/>
    </w:rPr>
  </w:style>
  <w:style w:type="paragraph" w:customStyle="1" w:styleId="4FB41A2728CD4C73951FD6414C360C77">
    <w:name w:val="4FB41A2728CD4C73951FD6414C360C77"/>
    <w:rsid w:val="00C0434A"/>
    <w:rPr>
      <w:lang w:val="de-DE" w:eastAsia="de-DE"/>
    </w:rPr>
  </w:style>
  <w:style w:type="paragraph" w:customStyle="1" w:styleId="CEB6838D3A12436BA5F2D074EFB8408C">
    <w:name w:val="CEB6838D3A12436BA5F2D074EFB8408C"/>
    <w:rsid w:val="00C0434A"/>
    <w:rPr>
      <w:lang w:val="de-DE" w:eastAsia="de-DE"/>
    </w:rPr>
  </w:style>
  <w:style w:type="paragraph" w:customStyle="1" w:styleId="C0799C2F1C7941FABD8FA9B95DFD7FFB">
    <w:name w:val="C0799C2F1C7941FABD8FA9B95DFD7FFB"/>
    <w:rsid w:val="00C0434A"/>
    <w:rPr>
      <w:lang w:val="de-DE" w:eastAsia="de-DE"/>
    </w:rPr>
  </w:style>
  <w:style w:type="paragraph" w:customStyle="1" w:styleId="89FE0CCF2C4D4AC8BD07E513AD9BEEAD">
    <w:name w:val="89FE0CCF2C4D4AC8BD07E513AD9BEEAD"/>
    <w:rsid w:val="00C0434A"/>
    <w:rPr>
      <w:lang w:val="de-DE" w:eastAsia="de-DE"/>
    </w:rPr>
  </w:style>
  <w:style w:type="paragraph" w:customStyle="1" w:styleId="272974B118744E27A738B23D8B56BCA3">
    <w:name w:val="272974B118744E27A738B23D8B56BCA3"/>
    <w:rsid w:val="00C0434A"/>
    <w:rPr>
      <w:lang w:val="de-DE" w:eastAsia="de-DE"/>
    </w:rPr>
  </w:style>
  <w:style w:type="paragraph" w:customStyle="1" w:styleId="AE78B9939B9E4C1C9C783290746D3F6A">
    <w:name w:val="AE78B9939B9E4C1C9C783290746D3F6A"/>
    <w:rsid w:val="00C0434A"/>
    <w:rPr>
      <w:lang w:val="de-DE" w:eastAsia="de-DE"/>
    </w:rPr>
  </w:style>
  <w:style w:type="paragraph" w:customStyle="1" w:styleId="F6EBB86D26DC42A996185D63C47460D2">
    <w:name w:val="F6EBB86D26DC42A996185D63C47460D2"/>
    <w:rsid w:val="00C0434A"/>
    <w:rPr>
      <w:lang w:val="de-DE" w:eastAsia="de-DE"/>
    </w:rPr>
  </w:style>
  <w:style w:type="paragraph" w:customStyle="1" w:styleId="7796CC54DEA4419DBDA7C52438C20843">
    <w:name w:val="7796CC54DEA4419DBDA7C52438C20843"/>
    <w:rsid w:val="00C0434A"/>
    <w:rPr>
      <w:lang w:val="de-DE" w:eastAsia="de-DE"/>
    </w:rPr>
  </w:style>
  <w:style w:type="paragraph" w:customStyle="1" w:styleId="41884B4D5419463AB4361098FA6496FE">
    <w:name w:val="41884B4D5419463AB4361098FA6496FE"/>
    <w:rsid w:val="00C0434A"/>
    <w:rPr>
      <w:lang w:val="de-DE" w:eastAsia="de-DE"/>
    </w:rPr>
  </w:style>
  <w:style w:type="paragraph" w:customStyle="1" w:styleId="323F9054DF9D460AAAD3CC310CD5FDC8">
    <w:name w:val="323F9054DF9D460AAAD3CC310CD5FDC8"/>
    <w:rsid w:val="00C0434A"/>
    <w:rPr>
      <w:lang w:val="de-DE" w:eastAsia="de-DE"/>
    </w:rPr>
  </w:style>
  <w:style w:type="paragraph" w:customStyle="1" w:styleId="248D2E2C688049759DC9C75CB838B795">
    <w:name w:val="248D2E2C688049759DC9C75CB838B795"/>
    <w:rsid w:val="00C0434A"/>
    <w:rPr>
      <w:lang w:val="de-DE" w:eastAsia="de-DE"/>
    </w:rPr>
  </w:style>
  <w:style w:type="paragraph" w:customStyle="1" w:styleId="24D72BC2DD3D490C9BA21B165EC2BA4C">
    <w:name w:val="24D72BC2DD3D490C9BA21B165EC2BA4C"/>
    <w:rsid w:val="00C0434A"/>
    <w:rPr>
      <w:lang w:val="de-DE" w:eastAsia="de-DE"/>
    </w:rPr>
  </w:style>
  <w:style w:type="paragraph" w:customStyle="1" w:styleId="B87ACBA0148F4E92BB75EB141F504DBB">
    <w:name w:val="B87ACBA0148F4E92BB75EB141F504DBB"/>
    <w:rsid w:val="00C0434A"/>
    <w:rPr>
      <w:lang w:val="de-DE" w:eastAsia="de-DE"/>
    </w:rPr>
  </w:style>
  <w:style w:type="paragraph" w:customStyle="1" w:styleId="D853C9CEEA384D05AD4E3FA4E3C43646">
    <w:name w:val="D853C9CEEA384D05AD4E3FA4E3C43646"/>
    <w:rsid w:val="00C0434A"/>
    <w:rPr>
      <w:lang w:val="de-DE" w:eastAsia="de-DE"/>
    </w:rPr>
  </w:style>
  <w:style w:type="paragraph" w:customStyle="1" w:styleId="8E0CA4559CB04A379D6380FD63F77EDD">
    <w:name w:val="8E0CA4559CB04A379D6380FD63F77EDD"/>
    <w:rsid w:val="00C0434A"/>
    <w:rPr>
      <w:lang w:val="de-DE" w:eastAsia="de-DE"/>
    </w:rPr>
  </w:style>
  <w:style w:type="paragraph" w:customStyle="1" w:styleId="8A2A6BF4397C4161A2CE7E9077241143">
    <w:name w:val="8A2A6BF4397C4161A2CE7E9077241143"/>
    <w:rsid w:val="00C0434A"/>
    <w:rPr>
      <w:lang w:val="de-DE" w:eastAsia="de-DE"/>
    </w:rPr>
  </w:style>
  <w:style w:type="paragraph" w:customStyle="1" w:styleId="A20409B23C2D4F55B5B356B68215ADF5">
    <w:name w:val="A20409B23C2D4F55B5B356B68215ADF5"/>
    <w:rsid w:val="00347040"/>
    <w:rPr>
      <w:lang w:val="de-DE" w:eastAsia="de-DE"/>
    </w:rPr>
  </w:style>
  <w:style w:type="paragraph" w:customStyle="1" w:styleId="C05D2216301C4DCE8D946538A5E6201A">
    <w:name w:val="C05D2216301C4DCE8D946538A5E6201A"/>
    <w:rsid w:val="00347040"/>
    <w:rPr>
      <w:lang w:val="de-DE" w:eastAsia="de-DE"/>
    </w:rPr>
  </w:style>
  <w:style w:type="paragraph" w:customStyle="1" w:styleId="67132C99E99F4F2CB38A9B5E31C6D600">
    <w:name w:val="67132C99E99F4F2CB38A9B5E31C6D600"/>
    <w:rsid w:val="00347040"/>
    <w:rPr>
      <w:lang w:val="de-DE" w:eastAsia="de-DE"/>
    </w:rPr>
  </w:style>
  <w:style w:type="paragraph" w:customStyle="1" w:styleId="DCA1E6D8C46D41128459C83D6F0C2ADA">
    <w:name w:val="DCA1E6D8C46D41128459C83D6F0C2ADA"/>
    <w:rsid w:val="00347040"/>
    <w:rPr>
      <w:lang w:val="de-DE" w:eastAsia="de-DE"/>
    </w:rPr>
  </w:style>
  <w:style w:type="paragraph" w:customStyle="1" w:styleId="A58C3BFA77FF45E0A3D536E59EACAC5C">
    <w:name w:val="A58C3BFA77FF45E0A3D536E59EACAC5C"/>
    <w:rsid w:val="00347040"/>
    <w:rPr>
      <w:lang w:val="de-DE" w:eastAsia="de-DE"/>
    </w:rPr>
  </w:style>
  <w:style w:type="paragraph" w:customStyle="1" w:styleId="996F09531D8D41F19637FC0D5F95E35E">
    <w:name w:val="996F09531D8D41F19637FC0D5F95E35E"/>
    <w:rsid w:val="00347040"/>
    <w:rPr>
      <w:lang w:val="de-DE" w:eastAsia="de-DE"/>
    </w:rPr>
  </w:style>
  <w:style w:type="paragraph" w:customStyle="1" w:styleId="F7D5BA16F9ED47748CD82D77ADEC4581">
    <w:name w:val="F7D5BA16F9ED47748CD82D77ADEC4581"/>
    <w:rsid w:val="00347040"/>
    <w:rPr>
      <w:lang w:val="de-DE" w:eastAsia="de-DE"/>
    </w:rPr>
  </w:style>
  <w:style w:type="paragraph" w:customStyle="1" w:styleId="551607639BC04BFCA474842F5507C330">
    <w:name w:val="551607639BC04BFCA474842F5507C330"/>
    <w:rsid w:val="00347040"/>
    <w:rPr>
      <w:lang w:val="de-DE" w:eastAsia="de-DE"/>
    </w:rPr>
  </w:style>
  <w:style w:type="paragraph" w:customStyle="1" w:styleId="FE9BCFE016944C5E93118D4B719F2EE0">
    <w:name w:val="FE9BCFE016944C5E93118D4B719F2EE0"/>
    <w:rsid w:val="00347040"/>
    <w:rPr>
      <w:lang w:val="de-DE" w:eastAsia="de-DE"/>
    </w:rPr>
  </w:style>
  <w:style w:type="paragraph" w:customStyle="1" w:styleId="1B7FA67E5FAE4A76A81DE936E81212C4">
    <w:name w:val="1B7FA67E5FAE4A76A81DE936E81212C4"/>
    <w:rsid w:val="00347040"/>
    <w:rPr>
      <w:lang w:val="de-DE" w:eastAsia="de-DE"/>
    </w:rPr>
  </w:style>
  <w:style w:type="paragraph" w:customStyle="1" w:styleId="BA99AC9C2BD2465D912361E572B18E48">
    <w:name w:val="BA99AC9C2BD2465D912361E572B18E48"/>
    <w:rsid w:val="00347040"/>
    <w:rPr>
      <w:lang w:val="de-DE" w:eastAsia="de-DE"/>
    </w:rPr>
  </w:style>
  <w:style w:type="paragraph" w:customStyle="1" w:styleId="72DCDD0DA1C249B38D49603C63983DEF">
    <w:name w:val="72DCDD0DA1C249B38D49603C63983DEF"/>
    <w:rsid w:val="00347040"/>
    <w:rPr>
      <w:lang w:val="de-DE" w:eastAsia="de-DE"/>
    </w:rPr>
  </w:style>
  <w:style w:type="paragraph" w:customStyle="1" w:styleId="E91F71A669EF4D98ADD48B5104D973F6">
    <w:name w:val="E91F71A669EF4D98ADD48B5104D973F6"/>
    <w:rsid w:val="00347040"/>
    <w:rPr>
      <w:lang w:val="de-DE" w:eastAsia="de-DE"/>
    </w:rPr>
  </w:style>
  <w:style w:type="paragraph" w:customStyle="1" w:styleId="8165B76B3CA942B2AA0A5B6E1BAC1F7E">
    <w:name w:val="8165B76B3CA942B2AA0A5B6E1BAC1F7E"/>
    <w:rsid w:val="00347040"/>
    <w:rPr>
      <w:lang w:val="de-DE" w:eastAsia="de-DE"/>
    </w:rPr>
  </w:style>
  <w:style w:type="paragraph" w:customStyle="1" w:styleId="6D92CDFDADCA428FB7E066278C8EDB0E">
    <w:name w:val="6D92CDFDADCA428FB7E066278C8EDB0E"/>
    <w:rsid w:val="00347040"/>
    <w:rPr>
      <w:lang w:val="de-DE" w:eastAsia="de-DE"/>
    </w:rPr>
  </w:style>
  <w:style w:type="paragraph" w:customStyle="1" w:styleId="8A40A8F0ABF94B149974D4CE6A72DFD8">
    <w:name w:val="8A40A8F0ABF94B149974D4CE6A72DFD8"/>
    <w:rsid w:val="00347040"/>
    <w:rPr>
      <w:lang w:val="de-DE" w:eastAsia="de-DE"/>
    </w:rPr>
  </w:style>
  <w:style w:type="paragraph" w:customStyle="1" w:styleId="8AD75786C0704263A10C84CBCFFCB47F">
    <w:name w:val="8AD75786C0704263A10C84CBCFFCB47F"/>
    <w:rsid w:val="00347040"/>
    <w:rPr>
      <w:lang w:val="de-DE" w:eastAsia="de-DE"/>
    </w:rPr>
  </w:style>
  <w:style w:type="paragraph" w:customStyle="1" w:styleId="76C58B2437D4467D900173970F6254CD">
    <w:name w:val="76C58B2437D4467D900173970F6254CD"/>
    <w:rsid w:val="00347040"/>
    <w:rPr>
      <w:lang w:val="de-DE" w:eastAsia="de-DE"/>
    </w:rPr>
  </w:style>
  <w:style w:type="paragraph" w:customStyle="1" w:styleId="BB672A0DBD4F44CF91246BFA631BD076">
    <w:name w:val="BB672A0DBD4F44CF91246BFA631BD076"/>
    <w:rsid w:val="00347040"/>
    <w:rPr>
      <w:lang w:val="de-DE" w:eastAsia="de-DE"/>
    </w:rPr>
  </w:style>
  <w:style w:type="paragraph" w:customStyle="1" w:styleId="74ACDB43977D4877B6F55F62A05A10BE">
    <w:name w:val="74ACDB43977D4877B6F55F62A05A10BE"/>
    <w:rsid w:val="00347040"/>
    <w:rPr>
      <w:lang w:val="de-DE" w:eastAsia="de-DE"/>
    </w:rPr>
  </w:style>
  <w:style w:type="paragraph" w:customStyle="1" w:styleId="E1574B100C7A4F12B5F04B758FC36F43">
    <w:name w:val="E1574B100C7A4F12B5F04B758FC36F43"/>
    <w:rsid w:val="00347040"/>
    <w:rPr>
      <w:lang w:val="de-DE" w:eastAsia="de-DE"/>
    </w:rPr>
  </w:style>
  <w:style w:type="paragraph" w:customStyle="1" w:styleId="081CA28D789F41D3A0D8F170D81FEE33">
    <w:name w:val="081CA28D789F41D3A0D8F170D81FEE33"/>
    <w:rsid w:val="00347040"/>
    <w:rPr>
      <w:lang w:val="de-DE" w:eastAsia="de-DE"/>
    </w:rPr>
  </w:style>
  <w:style w:type="paragraph" w:customStyle="1" w:styleId="F4436842CB0B4222BBD64AFBBC066B83">
    <w:name w:val="F4436842CB0B4222BBD64AFBBC066B83"/>
    <w:rsid w:val="00347040"/>
    <w:rPr>
      <w:lang w:val="de-DE" w:eastAsia="de-DE"/>
    </w:rPr>
  </w:style>
  <w:style w:type="paragraph" w:customStyle="1" w:styleId="9E7280A4B56047B7B7C9DBF414C8FB90">
    <w:name w:val="9E7280A4B56047B7B7C9DBF414C8FB90"/>
    <w:rsid w:val="00347040"/>
    <w:rPr>
      <w:lang w:val="de-DE" w:eastAsia="de-DE"/>
    </w:rPr>
  </w:style>
  <w:style w:type="paragraph" w:customStyle="1" w:styleId="D0733F19EDD24299A10F244307D0B340">
    <w:name w:val="D0733F19EDD24299A10F244307D0B340"/>
    <w:rsid w:val="00347040"/>
    <w:rPr>
      <w:lang w:val="de-DE" w:eastAsia="de-DE"/>
    </w:rPr>
  </w:style>
  <w:style w:type="paragraph" w:customStyle="1" w:styleId="24318BC97320454FB4245DBC077A7739">
    <w:name w:val="24318BC97320454FB4245DBC077A7739"/>
    <w:rsid w:val="00347040"/>
    <w:rPr>
      <w:lang w:val="de-DE" w:eastAsia="de-DE"/>
    </w:rPr>
  </w:style>
  <w:style w:type="paragraph" w:customStyle="1" w:styleId="52E72E47E6124A529C610F3D75DF2539">
    <w:name w:val="52E72E47E6124A529C610F3D75DF2539"/>
    <w:rsid w:val="00347040"/>
    <w:rPr>
      <w:lang w:val="de-DE" w:eastAsia="de-DE"/>
    </w:rPr>
  </w:style>
  <w:style w:type="paragraph" w:customStyle="1" w:styleId="4ACE1B9814D44020A90019938F05EB07">
    <w:name w:val="4ACE1B9814D44020A90019938F05EB07"/>
    <w:rsid w:val="00347040"/>
    <w:rPr>
      <w:lang w:val="de-DE" w:eastAsia="de-DE"/>
    </w:rPr>
  </w:style>
  <w:style w:type="paragraph" w:customStyle="1" w:styleId="3339576EEF28497582295120220E57A8">
    <w:name w:val="3339576EEF28497582295120220E57A8"/>
    <w:rsid w:val="00347040"/>
    <w:rPr>
      <w:lang w:val="de-DE" w:eastAsia="de-DE"/>
    </w:rPr>
  </w:style>
  <w:style w:type="paragraph" w:customStyle="1" w:styleId="2EF615797FBD41E4BF402592D443DE34">
    <w:name w:val="2EF615797FBD41E4BF402592D443DE34"/>
    <w:rsid w:val="00347040"/>
    <w:rPr>
      <w:lang w:val="de-DE" w:eastAsia="de-DE"/>
    </w:rPr>
  </w:style>
  <w:style w:type="paragraph" w:customStyle="1" w:styleId="862D5939775F428AAAAEF7DD5243DC20">
    <w:name w:val="862D5939775F428AAAAEF7DD5243DC20"/>
    <w:rsid w:val="00347040"/>
    <w:rPr>
      <w:lang w:val="de-DE" w:eastAsia="de-DE"/>
    </w:rPr>
  </w:style>
  <w:style w:type="paragraph" w:customStyle="1" w:styleId="2ACD734E356B4A2582BF7CE7DC4603B2">
    <w:name w:val="2ACD734E356B4A2582BF7CE7DC4603B2"/>
    <w:rsid w:val="00347040"/>
    <w:rPr>
      <w:lang w:val="de-DE" w:eastAsia="de-DE"/>
    </w:rPr>
  </w:style>
  <w:style w:type="paragraph" w:customStyle="1" w:styleId="519F98175DD04CA9B3497EE273859A9C">
    <w:name w:val="519F98175DD04CA9B3497EE273859A9C"/>
    <w:rsid w:val="00347040"/>
    <w:rPr>
      <w:lang w:val="de-DE" w:eastAsia="de-DE"/>
    </w:rPr>
  </w:style>
  <w:style w:type="paragraph" w:customStyle="1" w:styleId="102EF9AAE0C94118BD141D67CF452A6F">
    <w:name w:val="102EF9AAE0C94118BD141D67CF452A6F"/>
    <w:rsid w:val="00347040"/>
    <w:rPr>
      <w:lang w:val="de-DE" w:eastAsia="de-DE"/>
    </w:rPr>
  </w:style>
  <w:style w:type="paragraph" w:customStyle="1" w:styleId="96DA7E0FB8D346F6958C32B389E9CA74">
    <w:name w:val="96DA7E0FB8D346F6958C32B389E9CA74"/>
    <w:rsid w:val="00347040"/>
    <w:rPr>
      <w:lang w:val="de-DE" w:eastAsia="de-DE"/>
    </w:rPr>
  </w:style>
  <w:style w:type="paragraph" w:customStyle="1" w:styleId="B67E098143524407B92DA4BFB9A10E21">
    <w:name w:val="B67E098143524407B92DA4BFB9A10E21"/>
    <w:rsid w:val="00347040"/>
    <w:rPr>
      <w:lang w:val="de-DE" w:eastAsia="de-DE"/>
    </w:rPr>
  </w:style>
  <w:style w:type="paragraph" w:customStyle="1" w:styleId="974BAF2F8F0C44E3B0FFFA274B7736CA">
    <w:name w:val="974BAF2F8F0C44E3B0FFFA274B7736CA"/>
    <w:rsid w:val="00347040"/>
    <w:rPr>
      <w:lang w:val="de-DE" w:eastAsia="de-DE"/>
    </w:rPr>
  </w:style>
  <w:style w:type="paragraph" w:customStyle="1" w:styleId="88151A874BCF4BD1A11CE69C679DD0BD">
    <w:name w:val="88151A874BCF4BD1A11CE69C679DD0BD"/>
    <w:rsid w:val="00347040"/>
    <w:rPr>
      <w:lang w:val="de-DE" w:eastAsia="de-DE"/>
    </w:rPr>
  </w:style>
  <w:style w:type="paragraph" w:customStyle="1" w:styleId="2727500F7608471487DCA973917EB864">
    <w:name w:val="2727500F7608471487DCA973917EB864"/>
    <w:rsid w:val="00347040"/>
    <w:rPr>
      <w:lang w:val="de-DE" w:eastAsia="de-DE"/>
    </w:rPr>
  </w:style>
  <w:style w:type="paragraph" w:customStyle="1" w:styleId="15D89DCC684D4794A90C7987634E7613">
    <w:name w:val="15D89DCC684D4794A90C7987634E7613"/>
    <w:rsid w:val="00347040"/>
    <w:rPr>
      <w:lang w:val="de-DE" w:eastAsia="de-DE"/>
    </w:rPr>
  </w:style>
  <w:style w:type="paragraph" w:customStyle="1" w:styleId="3ADB32C92D7145658E9A019E82002A6F">
    <w:name w:val="3ADB32C92D7145658E9A019E82002A6F"/>
    <w:rsid w:val="00347040"/>
    <w:rPr>
      <w:lang w:val="de-DE" w:eastAsia="de-DE"/>
    </w:rPr>
  </w:style>
  <w:style w:type="paragraph" w:customStyle="1" w:styleId="55F6C6A9AB8149B19DFA3D9F608F83DC">
    <w:name w:val="55F6C6A9AB8149B19DFA3D9F608F83DC"/>
    <w:rsid w:val="00347040"/>
    <w:rPr>
      <w:lang w:val="de-DE" w:eastAsia="de-DE"/>
    </w:rPr>
  </w:style>
  <w:style w:type="paragraph" w:customStyle="1" w:styleId="630BF1AD580342F5BF28E49572A20C8A">
    <w:name w:val="630BF1AD580342F5BF28E49572A20C8A"/>
    <w:rsid w:val="00347040"/>
    <w:rPr>
      <w:lang w:val="de-DE" w:eastAsia="de-DE"/>
    </w:rPr>
  </w:style>
  <w:style w:type="paragraph" w:customStyle="1" w:styleId="C73B377353D44232B01D7748529E18D4">
    <w:name w:val="C73B377353D44232B01D7748529E18D4"/>
    <w:rsid w:val="00347040"/>
    <w:rPr>
      <w:lang w:val="de-DE" w:eastAsia="de-DE"/>
    </w:rPr>
  </w:style>
  <w:style w:type="paragraph" w:customStyle="1" w:styleId="039B196FD65046FAB10A09272DAFE7E5">
    <w:name w:val="039B196FD65046FAB10A09272DAFE7E5"/>
    <w:rsid w:val="00347040"/>
    <w:rPr>
      <w:lang w:val="de-DE" w:eastAsia="de-DE"/>
    </w:rPr>
  </w:style>
  <w:style w:type="paragraph" w:customStyle="1" w:styleId="CFDBA638FB65479091A694F9067E4FAC">
    <w:name w:val="CFDBA638FB65479091A694F9067E4FAC"/>
    <w:rsid w:val="00347040"/>
    <w:rPr>
      <w:lang w:val="de-DE" w:eastAsia="de-DE"/>
    </w:rPr>
  </w:style>
  <w:style w:type="paragraph" w:customStyle="1" w:styleId="C9D3BC3C8FE949469C28A55B83167D81">
    <w:name w:val="C9D3BC3C8FE949469C28A55B83167D81"/>
    <w:rsid w:val="00347040"/>
    <w:rPr>
      <w:lang w:val="de-DE" w:eastAsia="de-DE"/>
    </w:rPr>
  </w:style>
  <w:style w:type="paragraph" w:customStyle="1" w:styleId="D6B2F4BC53394FB3BEED101B895C5C56">
    <w:name w:val="D6B2F4BC53394FB3BEED101B895C5C56"/>
    <w:rsid w:val="00347040"/>
    <w:rPr>
      <w:lang w:val="de-DE" w:eastAsia="de-DE"/>
    </w:rPr>
  </w:style>
  <w:style w:type="paragraph" w:customStyle="1" w:styleId="5E6AA9FD22CF4D2BB8626D003D2CC4E1">
    <w:name w:val="5E6AA9FD22CF4D2BB8626D003D2CC4E1"/>
    <w:rsid w:val="00347040"/>
    <w:rPr>
      <w:lang w:val="de-DE" w:eastAsia="de-DE"/>
    </w:rPr>
  </w:style>
  <w:style w:type="paragraph" w:customStyle="1" w:styleId="3612686429774BCD8B22081FDC5C14A4">
    <w:name w:val="3612686429774BCD8B22081FDC5C14A4"/>
    <w:rsid w:val="00347040"/>
    <w:rPr>
      <w:lang w:val="de-DE" w:eastAsia="de-DE"/>
    </w:rPr>
  </w:style>
  <w:style w:type="paragraph" w:customStyle="1" w:styleId="209B4134AF554A5F94684A1CA3D2A743">
    <w:name w:val="209B4134AF554A5F94684A1CA3D2A743"/>
    <w:rsid w:val="00347040"/>
    <w:rPr>
      <w:lang w:val="de-DE" w:eastAsia="de-DE"/>
    </w:rPr>
  </w:style>
  <w:style w:type="paragraph" w:customStyle="1" w:styleId="E8CAC828AD0B4AF681084CE883B2CCBA">
    <w:name w:val="E8CAC828AD0B4AF681084CE883B2CCBA"/>
    <w:rsid w:val="00347040"/>
    <w:rPr>
      <w:lang w:val="de-DE" w:eastAsia="de-DE"/>
    </w:rPr>
  </w:style>
  <w:style w:type="paragraph" w:customStyle="1" w:styleId="2B340F9CB9E84FA0948AAD4E4B9E5721">
    <w:name w:val="2B340F9CB9E84FA0948AAD4E4B9E5721"/>
    <w:rsid w:val="00347040"/>
    <w:rPr>
      <w:lang w:val="de-DE" w:eastAsia="de-DE"/>
    </w:rPr>
  </w:style>
  <w:style w:type="paragraph" w:customStyle="1" w:styleId="FC2995E6E5444A0E8ADB056D6664D703">
    <w:name w:val="FC2995E6E5444A0E8ADB056D6664D703"/>
    <w:rsid w:val="00347040"/>
    <w:rPr>
      <w:lang w:val="de-DE" w:eastAsia="de-DE"/>
    </w:rPr>
  </w:style>
  <w:style w:type="paragraph" w:customStyle="1" w:styleId="43D7C93B1FE7433A8308414B2750C4FE">
    <w:name w:val="43D7C93B1FE7433A8308414B2750C4FE"/>
    <w:rsid w:val="00347040"/>
    <w:rPr>
      <w:lang w:val="de-DE" w:eastAsia="de-DE"/>
    </w:rPr>
  </w:style>
  <w:style w:type="paragraph" w:customStyle="1" w:styleId="53D7FCB430C54D6FB7A84C309C6C248E">
    <w:name w:val="53D7FCB430C54D6FB7A84C309C6C248E"/>
    <w:rsid w:val="00347040"/>
    <w:rPr>
      <w:lang w:val="de-DE" w:eastAsia="de-DE"/>
    </w:rPr>
  </w:style>
  <w:style w:type="paragraph" w:customStyle="1" w:styleId="926722F88E4349129D1AE252392C2ED0">
    <w:name w:val="926722F88E4349129D1AE252392C2ED0"/>
    <w:rsid w:val="00347040"/>
    <w:rPr>
      <w:lang w:val="de-DE" w:eastAsia="de-DE"/>
    </w:rPr>
  </w:style>
  <w:style w:type="paragraph" w:customStyle="1" w:styleId="4867F8146DF94C1590104661C252ABF2">
    <w:name w:val="4867F8146DF94C1590104661C252ABF2"/>
    <w:rsid w:val="00347040"/>
    <w:rPr>
      <w:lang w:val="de-DE" w:eastAsia="de-DE"/>
    </w:rPr>
  </w:style>
  <w:style w:type="paragraph" w:customStyle="1" w:styleId="6912BEEA07B846109D7F7C53FDE08F53">
    <w:name w:val="6912BEEA07B846109D7F7C53FDE08F53"/>
    <w:rsid w:val="00347040"/>
    <w:rPr>
      <w:lang w:val="de-DE" w:eastAsia="de-DE"/>
    </w:rPr>
  </w:style>
  <w:style w:type="paragraph" w:customStyle="1" w:styleId="549A6A1627F2469A86C7534BE4CDCF14">
    <w:name w:val="549A6A1627F2469A86C7534BE4CDCF14"/>
    <w:rsid w:val="00347040"/>
    <w:rPr>
      <w:lang w:val="de-DE" w:eastAsia="de-DE"/>
    </w:rPr>
  </w:style>
  <w:style w:type="paragraph" w:customStyle="1" w:styleId="2569622A31324E4996C9D1B7D1839FA8">
    <w:name w:val="2569622A31324E4996C9D1B7D1839FA8"/>
    <w:rsid w:val="00347040"/>
    <w:rPr>
      <w:lang w:val="de-DE" w:eastAsia="de-DE"/>
    </w:rPr>
  </w:style>
  <w:style w:type="paragraph" w:customStyle="1" w:styleId="22B5081676DA4CB686BA0C5C50811CD4">
    <w:name w:val="22B5081676DA4CB686BA0C5C50811CD4"/>
    <w:rsid w:val="00347040"/>
    <w:rPr>
      <w:lang w:val="de-DE" w:eastAsia="de-DE"/>
    </w:rPr>
  </w:style>
  <w:style w:type="paragraph" w:customStyle="1" w:styleId="5CC061D69FA048DD80AA2A2D4E63953F">
    <w:name w:val="5CC061D69FA048DD80AA2A2D4E63953F"/>
    <w:rsid w:val="00347040"/>
    <w:rPr>
      <w:lang w:val="de-DE" w:eastAsia="de-DE"/>
    </w:rPr>
  </w:style>
  <w:style w:type="paragraph" w:customStyle="1" w:styleId="3DA30C6C91614AFD9EEE305FD8A6DBBC">
    <w:name w:val="3DA30C6C91614AFD9EEE305FD8A6DBBC"/>
    <w:rsid w:val="00347040"/>
    <w:rPr>
      <w:lang w:val="de-DE" w:eastAsia="de-DE"/>
    </w:rPr>
  </w:style>
  <w:style w:type="paragraph" w:customStyle="1" w:styleId="4B9BEABA49CE4BB8A744F4BBF866BAEC">
    <w:name w:val="4B9BEABA49CE4BB8A744F4BBF866BAEC"/>
    <w:rsid w:val="00347040"/>
    <w:rPr>
      <w:lang w:val="de-DE" w:eastAsia="de-DE"/>
    </w:rPr>
  </w:style>
  <w:style w:type="paragraph" w:customStyle="1" w:styleId="C77913B8D72746C7A981504156E10A33">
    <w:name w:val="C77913B8D72746C7A981504156E10A33"/>
    <w:rsid w:val="00347040"/>
    <w:rPr>
      <w:lang w:val="de-DE" w:eastAsia="de-DE"/>
    </w:rPr>
  </w:style>
  <w:style w:type="paragraph" w:customStyle="1" w:styleId="F14769D2114F4E979F80145686FC609B">
    <w:name w:val="F14769D2114F4E979F80145686FC609B"/>
    <w:rsid w:val="00347040"/>
    <w:rPr>
      <w:lang w:val="de-DE" w:eastAsia="de-DE"/>
    </w:rPr>
  </w:style>
  <w:style w:type="paragraph" w:customStyle="1" w:styleId="B460E968707F42F581810F62DA828A60">
    <w:name w:val="B460E968707F42F581810F62DA828A60"/>
    <w:rsid w:val="00347040"/>
    <w:rPr>
      <w:lang w:val="de-DE" w:eastAsia="de-DE"/>
    </w:rPr>
  </w:style>
  <w:style w:type="paragraph" w:customStyle="1" w:styleId="191FCDCA866749DBBF81E28404DDD214">
    <w:name w:val="191FCDCA866749DBBF81E28404DDD214"/>
    <w:rsid w:val="00347040"/>
    <w:rPr>
      <w:lang w:val="de-DE" w:eastAsia="de-DE"/>
    </w:rPr>
  </w:style>
  <w:style w:type="paragraph" w:customStyle="1" w:styleId="DEC9ECC642744932BCBB769F9B0B5B08">
    <w:name w:val="DEC9ECC642744932BCBB769F9B0B5B08"/>
    <w:rsid w:val="00347040"/>
    <w:rPr>
      <w:lang w:val="de-DE" w:eastAsia="de-DE"/>
    </w:rPr>
  </w:style>
  <w:style w:type="paragraph" w:customStyle="1" w:styleId="D69B2153481844BC9432B7123BF10A26">
    <w:name w:val="D69B2153481844BC9432B7123BF10A26"/>
    <w:rsid w:val="00347040"/>
    <w:rPr>
      <w:lang w:val="de-DE" w:eastAsia="de-DE"/>
    </w:rPr>
  </w:style>
  <w:style w:type="paragraph" w:customStyle="1" w:styleId="8F350AE7C7384324B328625CCA5167AF">
    <w:name w:val="8F350AE7C7384324B328625CCA5167AF"/>
    <w:rsid w:val="00347040"/>
    <w:rPr>
      <w:lang w:val="de-DE" w:eastAsia="de-DE"/>
    </w:rPr>
  </w:style>
  <w:style w:type="paragraph" w:customStyle="1" w:styleId="B3E699993B4E47738457DE60B1E5BEDE">
    <w:name w:val="B3E699993B4E47738457DE60B1E5BEDE"/>
    <w:rsid w:val="00347040"/>
    <w:rPr>
      <w:lang w:val="de-DE" w:eastAsia="de-DE"/>
    </w:rPr>
  </w:style>
  <w:style w:type="paragraph" w:customStyle="1" w:styleId="A7FC98D0463D40BE9A76231CADC61869">
    <w:name w:val="A7FC98D0463D40BE9A76231CADC61869"/>
    <w:rsid w:val="00347040"/>
    <w:rPr>
      <w:lang w:val="de-DE" w:eastAsia="de-DE"/>
    </w:rPr>
  </w:style>
  <w:style w:type="paragraph" w:customStyle="1" w:styleId="7ECAE5B5F623448682D4D7AE7B9BB906">
    <w:name w:val="7ECAE5B5F623448682D4D7AE7B9BB906"/>
    <w:rsid w:val="00347040"/>
    <w:rPr>
      <w:lang w:val="de-DE" w:eastAsia="de-DE"/>
    </w:rPr>
  </w:style>
  <w:style w:type="paragraph" w:customStyle="1" w:styleId="3616BDA0E3874F5EA83DA768C3AFB3A1">
    <w:name w:val="3616BDA0E3874F5EA83DA768C3AFB3A1"/>
    <w:rsid w:val="00347040"/>
    <w:rPr>
      <w:lang w:val="de-DE" w:eastAsia="de-DE"/>
    </w:rPr>
  </w:style>
  <w:style w:type="paragraph" w:customStyle="1" w:styleId="69636446DB9844C8B5AE833C0389AB04">
    <w:name w:val="69636446DB9844C8B5AE833C0389AB04"/>
    <w:rsid w:val="00347040"/>
    <w:rPr>
      <w:lang w:val="de-DE" w:eastAsia="de-DE"/>
    </w:rPr>
  </w:style>
  <w:style w:type="paragraph" w:customStyle="1" w:styleId="E7AAF46402CD48808AF530F78A26030B">
    <w:name w:val="E7AAF46402CD48808AF530F78A26030B"/>
    <w:rsid w:val="00347040"/>
    <w:rPr>
      <w:lang w:val="de-DE" w:eastAsia="de-DE"/>
    </w:rPr>
  </w:style>
  <w:style w:type="paragraph" w:customStyle="1" w:styleId="DD8490B08BCC43928AFEC616FE938D0D">
    <w:name w:val="DD8490B08BCC43928AFEC616FE938D0D"/>
    <w:rsid w:val="00347040"/>
    <w:rPr>
      <w:lang w:val="de-DE" w:eastAsia="de-DE"/>
    </w:rPr>
  </w:style>
  <w:style w:type="paragraph" w:customStyle="1" w:styleId="7EE3F97158354108826BD5220E794F2B">
    <w:name w:val="7EE3F97158354108826BD5220E794F2B"/>
    <w:rsid w:val="00347040"/>
    <w:rPr>
      <w:lang w:val="de-DE" w:eastAsia="de-DE"/>
    </w:rPr>
  </w:style>
  <w:style w:type="paragraph" w:customStyle="1" w:styleId="69B55DC9A7A24FB0B83742297C462A5B">
    <w:name w:val="69B55DC9A7A24FB0B83742297C462A5B"/>
    <w:rsid w:val="00347040"/>
    <w:rPr>
      <w:lang w:val="de-DE" w:eastAsia="de-DE"/>
    </w:rPr>
  </w:style>
  <w:style w:type="paragraph" w:customStyle="1" w:styleId="73D70906404341448BD727F13E87BCE4">
    <w:name w:val="73D70906404341448BD727F13E87BCE4"/>
    <w:rsid w:val="00347040"/>
    <w:rPr>
      <w:lang w:val="de-DE" w:eastAsia="de-DE"/>
    </w:rPr>
  </w:style>
  <w:style w:type="paragraph" w:customStyle="1" w:styleId="318F94EFF8BB4C3DB76860ABD21CD8A7">
    <w:name w:val="318F94EFF8BB4C3DB76860ABD21CD8A7"/>
    <w:rsid w:val="00347040"/>
    <w:rPr>
      <w:lang w:val="de-DE" w:eastAsia="de-DE"/>
    </w:rPr>
  </w:style>
  <w:style w:type="paragraph" w:customStyle="1" w:styleId="E1A09B4A8D8C4727BE0E241E1DCCB2DF">
    <w:name w:val="E1A09B4A8D8C4727BE0E241E1DCCB2DF"/>
    <w:rsid w:val="00347040"/>
    <w:rPr>
      <w:lang w:val="de-DE" w:eastAsia="de-DE"/>
    </w:rPr>
  </w:style>
  <w:style w:type="paragraph" w:customStyle="1" w:styleId="A431F11722064C54AA857705365E7C78">
    <w:name w:val="A431F11722064C54AA857705365E7C78"/>
    <w:rsid w:val="00347040"/>
    <w:rPr>
      <w:lang w:val="de-DE" w:eastAsia="de-DE"/>
    </w:rPr>
  </w:style>
  <w:style w:type="paragraph" w:customStyle="1" w:styleId="DB478CBF296A48709BFA8451D0210950">
    <w:name w:val="DB478CBF296A48709BFA8451D0210950"/>
    <w:rsid w:val="00347040"/>
    <w:rPr>
      <w:lang w:val="de-DE" w:eastAsia="de-DE"/>
    </w:rPr>
  </w:style>
  <w:style w:type="paragraph" w:customStyle="1" w:styleId="A48AF4FEEC8E4B9EA1F73E3BA6883455">
    <w:name w:val="A48AF4FEEC8E4B9EA1F73E3BA6883455"/>
    <w:rsid w:val="00347040"/>
    <w:rPr>
      <w:lang w:val="de-DE" w:eastAsia="de-DE"/>
    </w:rPr>
  </w:style>
  <w:style w:type="paragraph" w:customStyle="1" w:styleId="CB64977E5FEC4CBD9BAF5536CB5D189B">
    <w:name w:val="CB64977E5FEC4CBD9BAF5536CB5D189B"/>
    <w:rsid w:val="00347040"/>
    <w:rPr>
      <w:lang w:val="de-DE" w:eastAsia="de-DE"/>
    </w:rPr>
  </w:style>
  <w:style w:type="paragraph" w:customStyle="1" w:styleId="363176739DA145929214638780470CE2">
    <w:name w:val="363176739DA145929214638780470CE2"/>
    <w:rsid w:val="00347040"/>
    <w:rPr>
      <w:lang w:val="de-DE" w:eastAsia="de-DE"/>
    </w:rPr>
  </w:style>
  <w:style w:type="paragraph" w:customStyle="1" w:styleId="FC70A35F3A324D83B1D2D86371BD49F9">
    <w:name w:val="FC70A35F3A324D83B1D2D86371BD49F9"/>
    <w:rsid w:val="00347040"/>
    <w:rPr>
      <w:lang w:val="de-DE" w:eastAsia="de-DE"/>
    </w:rPr>
  </w:style>
  <w:style w:type="paragraph" w:customStyle="1" w:styleId="AD896606388C4340914B267923D3A31F">
    <w:name w:val="AD896606388C4340914B267923D3A31F"/>
    <w:rsid w:val="00347040"/>
    <w:rPr>
      <w:lang w:val="de-DE" w:eastAsia="de-DE"/>
    </w:rPr>
  </w:style>
  <w:style w:type="paragraph" w:customStyle="1" w:styleId="D19B07B62E32471FA45590E2F31266C9">
    <w:name w:val="D19B07B62E32471FA45590E2F31266C9"/>
    <w:rsid w:val="00347040"/>
    <w:rPr>
      <w:lang w:val="de-DE" w:eastAsia="de-DE"/>
    </w:rPr>
  </w:style>
  <w:style w:type="paragraph" w:customStyle="1" w:styleId="3B1D089E362A41E6A5B014B53057AB12">
    <w:name w:val="3B1D089E362A41E6A5B014B53057AB12"/>
    <w:rsid w:val="00347040"/>
    <w:rPr>
      <w:lang w:val="de-DE" w:eastAsia="de-DE"/>
    </w:rPr>
  </w:style>
  <w:style w:type="paragraph" w:customStyle="1" w:styleId="68142DDF0F51483E8031DB4A58E06723">
    <w:name w:val="68142DDF0F51483E8031DB4A58E06723"/>
    <w:rsid w:val="00347040"/>
    <w:rPr>
      <w:lang w:val="de-DE" w:eastAsia="de-DE"/>
    </w:rPr>
  </w:style>
  <w:style w:type="paragraph" w:customStyle="1" w:styleId="EBFD3FC5A45E41FE981391B2ECCF4BAB">
    <w:name w:val="EBFD3FC5A45E41FE981391B2ECCF4BAB"/>
    <w:rsid w:val="00347040"/>
    <w:rPr>
      <w:lang w:val="de-DE" w:eastAsia="de-DE"/>
    </w:rPr>
  </w:style>
  <w:style w:type="paragraph" w:customStyle="1" w:styleId="74D4B77C64C04D1683A35CD23D9D8538">
    <w:name w:val="74D4B77C64C04D1683A35CD23D9D8538"/>
    <w:rsid w:val="00347040"/>
    <w:rPr>
      <w:lang w:val="de-DE" w:eastAsia="de-DE"/>
    </w:rPr>
  </w:style>
  <w:style w:type="paragraph" w:customStyle="1" w:styleId="AA34B762E53B4903AF8C8A158EF9B22F">
    <w:name w:val="AA34B762E53B4903AF8C8A158EF9B22F"/>
    <w:rsid w:val="00347040"/>
    <w:rPr>
      <w:lang w:val="de-DE" w:eastAsia="de-DE"/>
    </w:rPr>
  </w:style>
  <w:style w:type="paragraph" w:customStyle="1" w:styleId="CAC3EBF977FA4476A28AA8473533D3E5">
    <w:name w:val="CAC3EBF977FA4476A28AA8473533D3E5"/>
    <w:rsid w:val="00347040"/>
    <w:rPr>
      <w:lang w:val="de-DE" w:eastAsia="de-DE"/>
    </w:rPr>
  </w:style>
  <w:style w:type="paragraph" w:customStyle="1" w:styleId="8EDE3C7471654EB8BA67E8640B58E29B">
    <w:name w:val="8EDE3C7471654EB8BA67E8640B58E29B"/>
    <w:rsid w:val="00347040"/>
    <w:rPr>
      <w:lang w:val="de-DE" w:eastAsia="de-DE"/>
    </w:rPr>
  </w:style>
  <w:style w:type="paragraph" w:customStyle="1" w:styleId="0AD65FB29B534BA78552C5A80F7E7147">
    <w:name w:val="0AD65FB29B534BA78552C5A80F7E7147"/>
    <w:rsid w:val="00347040"/>
    <w:rPr>
      <w:lang w:val="de-DE" w:eastAsia="de-DE"/>
    </w:rPr>
  </w:style>
  <w:style w:type="paragraph" w:customStyle="1" w:styleId="1230A070983C425E94165C39EC18A875">
    <w:name w:val="1230A070983C425E94165C39EC18A875"/>
    <w:rsid w:val="00347040"/>
    <w:rPr>
      <w:lang w:val="de-DE" w:eastAsia="de-DE"/>
    </w:rPr>
  </w:style>
  <w:style w:type="paragraph" w:customStyle="1" w:styleId="CEE8E3C714184A05A028F48543EED191">
    <w:name w:val="CEE8E3C714184A05A028F48543EED191"/>
    <w:rsid w:val="00347040"/>
    <w:rPr>
      <w:lang w:val="de-DE" w:eastAsia="de-DE"/>
    </w:rPr>
  </w:style>
  <w:style w:type="paragraph" w:customStyle="1" w:styleId="2D0FF46290CB474AAB21C7E6E018F3E1">
    <w:name w:val="2D0FF46290CB474AAB21C7E6E018F3E1"/>
    <w:rsid w:val="00347040"/>
    <w:rPr>
      <w:lang w:val="de-DE" w:eastAsia="de-DE"/>
    </w:rPr>
  </w:style>
  <w:style w:type="paragraph" w:customStyle="1" w:styleId="56A471EF449B40BC9A85CBF728C0F39A">
    <w:name w:val="56A471EF449B40BC9A85CBF728C0F39A"/>
    <w:rsid w:val="00347040"/>
    <w:rPr>
      <w:lang w:val="de-DE" w:eastAsia="de-DE"/>
    </w:rPr>
  </w:style>
  <w:style w:type="paragraph" w:customStyle="1" w:styleId="A2BE874E77AA41F380E06D488D261FB9">
    <w:name w:val="A2BE874E77AA41F380E06D488D261FB9"/>
    <w:rsid w:val="00347040"/>
    <w:rPr>
      <w:lang w:val="de-DE" w:eastAsia="de-DE"/>
    </w:rPr>
  </w:style>
  <w:style w:type="paragraph" w:customStyle="1" w:styleId="58FED4CE8FB34E8CA991B5FAFB17E1F9">
    <w:name w:val="58FED4CE8FB34E8CA991B5FAFB17E1F9"/>
    <w:rsid w:val="00347040"/>
    <w:rPr>
      <w:lang w:val="de-DE" w:eastAsia="de-DE"/>
    </w:rPr>
  </w:style>
  <w:style w:type="paragraph" w:customStyle="1" w:styleId="FA904F939773401192BD6F58D6372070">
    <w:name w:val="FA904F939773401192BD6F58D6372070"/>
    <w:rsid w:val="00347040"/>
    <w:rPr>
      <w:lang w:val="de-DE" w:eastAsia="de-DE"/>
    </w:rPr>
  </w:style>
  <w:style w:type="paragraph" w:customStyle="1" w:styleId="A62D143B531B4D6BACC1A70269EF2E44">
    <w:name w:val="A62D143B531B4D6BACC1A70269EF2E44"/>
    <w:rsid w:val="00347040"/>
    <w:rPr>
      <w:lang w:val="de-DE" w:eastAsia="de-DE"/>
    </w:rPr>
  </w:style>
  <w:style w:type="paragraph" w:customStyle="1" w:styleId="956E4CC63F91421292B964D862990611">
    <w:name w:val="956E4CC63F91421292B964D862990611"/>
    <w:rsid w:val="00347040"/>
    <w:rPr>
      <w:lang w:val="de-DE" w:eastAsia="de-DE"/>
    </w:rPr>
  </w:style>
  <w:style w:type="paragraph" w:customStyle="1" w:styleId="15D80DC1BBDE4E81B1076C082CA8C527">
    <w:name w:val="15D80DC1BBDE4E81B1076C082CA8C527"/>
    <w:rsid w:val="00347040"/>
    <w:rPr>
      <w:lang w:val="de-DE" w:eastAsia="de-DE"/>
    </w:rPr>
  </w:style>
  <w:style w:type="paragraph" w:customStyle="1" w:styleId="DC94D23393E542909D206C09FD670A70">
    <w:name w:val="DC94D23393E542909D206C09FD670A70"/>
    <w:rsid w:val="00347040"/>
    <w:rPr>
      <w:lang w:val="de-DE" w:eastAsia="de-DE"/>
    </w:rPr>
  </w:style>
  <w:style w:type="paragraph" w:customStyle="1" w:styleId="AE8050EC5D74479A819391543ADE0507">
    <w:name w:val="AE8050EC5D74479A819391543ADE0507"/>
    <w:rsid w:val="00347040"/>
    <w:rPr>
      <w:lang w:val="de-DE" w:eastAsia="de-DE"/>
    </w:rPr>
  </w:style>
  <w:style w:type="paragraph" w:customStyle="1" w:styleId="B88EA2E26C6B4CA8A3DF579122BBC7A0">
    <w:name w:val="B88EA2E26C6B4CA8A3DF579122BBC7A0"/>
    <w:rsid w:val="00347040"/>
    <w:rPr>
      <w:lang w:val="de-DE" w:eastAsia="de-DE"/>
    </w:rPr>
  </w:style>
  <w:style w:type="paragraph" w:customStyle="1" w:styleId="6FA9EF0E17F14D19A64C0D6C711F0633">
    <w:name w:val="6FA9EF0E17F14D19A64C0D6C711F0633"/>
    <w:rsid w:val="00347040"/>
    <w:rPr>
      <w:lang w:val="de-DE" w:eastAsia="de-DE"/>
    </w:rPr>
  </w:style>
  <w:style w:type="paragraph" w:customStyle="1" w:styleId="5F50B24947994F9FAD1760D4C0C7C9F8">
    <w:name w:val="5F50B24947994F9FAD1760D4C0C7C9F8"/>
    <w:rsid w:val="00347040"/>
    <w:rPr>
      <w:lang w:val="de-DE" w:eastAsia="de-DE"/>
    </w:rPr>
  </w:style>
  <w:style w:type="paragraph" w:customStyle="1" w:styleId="69F1986E8B9F469DAEA10BA8AA098E54">
    <w:name w:val="69F1986E8B9F469DAEA10BA8AA098E54"/>
    <w:rsid w:val="00347040"/>
    <w:rPr>
      <w:lang w:val="de-DE" w:eastAsia="de-DE"/>
    </w:rPr>
  </w:style>
  <w:style w:type="paragraph" w:customStyle="1" w:styleId="3D0CA2055133490D8CAA07BF0D159C2A">
    <w:name w:val="3D0CA2055133490D8CAA07BF0D159C2A"/>
    <w:rsid w:val="00347040"/>
    <w:rPr>
      <w:lang w:val="de-DE" w:eastAsia="de-DE"/>
    </w:rPr>
  </w:style>
  <w:style w:type="paragraph" w:customStyle="1" w:styleId="0B2022F98FD74778A89C7C231912A10C">
    <w:name w:val="0B2022F98FD74778A89C7C231912A10C"/>
    <w:rsid w:val="00347040"/>
    <w:rPr>
      <w:lang w:val="de-DE" w:eastAsia="de-DE"/>
    </w:rPr>
  </w:style>
  <w:style w:type="paragraph" w:customStyle="1" w:styleId="86B0067816AE4E0DBB0C077A1E8A1737">
    <w:name w:val="86B0067816AE4E0DBB0C077A1E8A1737"/>
    <w:rsid w:val="00347040"/>
    <w:rPr>
      <w:lang w:val="de-DE" w:eastAsia="de-DE"/>
    </w:rPr>
  </w:style>
  <w:style w:type="paragraph" w:customStyle="1" w:styleId="D8F39DAD3DB44387B1F2D40D40530B9F">
    <w:name w:val="D8F39DAD3DB44387B1F2D40D40530B9F"/>
    <w:rsid w:val="00347040"/>
    <w:rPr>
      <w:lang w:val="de-DE" w:eastAsia="de-DE"/>
    </w:rPr>
  </w:style>
  <w:style w:type="paragraph" w:customStyle="1" w:styleId="5C6AB69F27774543844A7C5C322B2602">
    <w:name w:val="5C6AB69F27774543844A7C5C322B2602"/>
    <w:rsid w:val="00347040"/>
    <w:rPr>
      <w:lang w:val="de-DE" w:eastAsia="de-DE"/>
    </w:rPr>
  </w:style>
  <w:style w:type="paragraph" w:customStyle="1" w:styleId="27B95D765B56415DA9622A05F5B0FC5D">
    <w:name w:val="27B95D765B56415DA9622A05F5B0FC5D"/>
    <w:rsid w:val="00347040"/>
    <w:rPr>
      <w:lang w:val="de-DE" w:eastAsia="de-DE"/>
    </w:rPr>
  </w:style>
  <w:style w:type="paragraph" w:customStyle="1" w:styleId="51853DA84F7D40A8BAB41E53235C8583">
    <w:name w:val="51853DA84F7D40A8BAB41E53235C8583"/>
    <w:rsid w:val="00347040"/>
    <w:rPr>
      <w:lang w:val="de-DE" w:eastAsia="de-DE"/>
    </w:rPr>
  </w:style>
  <w:style w:type="paragraph" w:customStyle="1" w:styleId="3FB7710E6CA84D2183320DBE04A4DFED">
    <w:name w:val="3FB7710E6CA84D2183320DBE04A4DFED"/>
    <w:rsid w:val="00347040"/>
    <w:rPr>
      <w:lang w:val="de-DE" w:eastAsia="de-DE"/>
    </w:rPr>
  </w:style>
  <w:style w:type="paragraph" w:customStyle="1" w:styleId="79E3724EB8544ACA967F2C15CE34BE10">
    <w:name w:val="79E3724EB8544ACA967F2C15CE34BE10"/>
    <w:rsid w:val="00347040"/>
    <w:rPr>
      <w:lang w:val="de-DE" w:eastAsia="de-DE"/>
    </w:rPr>
  </w:style>
  <w:style w:type="paragraph" w:customStyle="1" w:styleId="90093FCDEBC4475D9001CBA256A9CB3F">
    <w:name w:val="90093FCDEBC4475D9001CBA256A9CB3F"/>
    <w:rsid w:val="00347040"/>
    <w:rPr>
      <w:lang w:val="de-DE" w:eastAsia="de-DE"/>
    </w:rPr>
  </w:style>
  <w:style w:type="paragraph" w:customStyle="1" w:styleId="4CD6355BB74F44BC89E2512FA005BF9D">
    <w:name w:val="4CD6355BB74F44BC89E2512FA005BF9D"/>
    <w:rsid w:val="00347040"/>
    <w:rPr>
      <w:lang w:val="de-DE" w:eastAsia="de-DE"/>
    </w:rPr>
  </w:style>
  <w:style w:type="paragraph" w:customStyle="1" w:styleId="13D54CEE15F04DB798002B6A62E00731">
    <w:name w:val="13D54CEE15F04DB798002B6A62E00731"/>
    <w:rsid w:val="00347040"/>
    <w:rPr>
      <w:lang w:val="de-DE" w:eastAsia="de-DE"/>
    </w:rPr>
  </w:style>
  <w:style w:type="paragraph" w:customStyle="1" w:styleId="254982B6865346509494907662D70CC7">
    <w:name w:val="254982B6865346509494907662D70CC7"/>
    <w:rsid w:val="00347040"/>
    <w:rPr>
      <w:lang w:val="de-DE" w:eastAsia="de-DE"/>
    </w:rPr>
  </w:style>
  <w:style w:type="paragraph" w:customStyle="1" w:styleId="85B6CC6B77374AEFB4D14D801F4E3FF2">
    <w:name w:val="85B6CC6B77374AEFB4D14D801F4E3FF2"/>
    <w:rsid w:val="00347040"/>
    <w:rPr>
      <w:lang w:val="de-DE" w:eastAsia="de-DE"/>
    </w:rPr>
  </w:style>
  <w:style w:type="paragraph" w:customStyle="1" w:styleId="0EC15F184F9D434B95CA5730E6AB0086">
    <w:name w:val="0EC15F184F9D434B95CA5730E6AB0086"/>
    <w:rsid w:val="00347040"/>
    <w:rPr>
      <w:lang w:val="de-DE" w:eastAsia="de-DE"/>
    </w:rPr>
  </w:style>
  <w:style w:type="paragraph" w:customStyle="1" w:styleId="AA7CA273AE6B42BF9BDEC5776EDCC193">
    <w:name w:val="AA7CA273AE6B42BF9BDEC5776EDCC193"/>
    <w:rsid w:val="00347040"/>
    <w:rPr>
      <w:lang w:val="de-DE" w:eastAsia="de-DE"/>
    </w:rPr>
  </w:style>
  <w:style w:type="paragraph" w:customStyle="1" w:styleId="46894763F2AC43FA9E7EED4FE41232F2">
    <w:name w:val="46894763F2AC43FA9E7EED4FE41232F2"/>
    <w:rsid w:val="00347040"/>
    <w:rPr>
      <w:lang w:val="de-DE" w:eastAsia="de-DE"/>
    </w:rPr>
  </w:style>
  <w:style w:type="paragraph" w:customStyle="1" w:styleId="8265E8A259CF4030BE7CD79BC52305DC">
    <w:name w:val="8265E8A259CF4030BE7CD79BC52305DC"/>
    <w:rsid w:val="00347040"/>
    <w:rPr>
      <w:lang w:val="de-DE" w:eastAsia="de-DE"/>
    </w:rPr>
  </w:style>
  <w:style w:type="paragraph" w:customStyle="1" w:styleId="987BF2E3B7AE4CF991E897CFCB2BEEAC">
    <w:name w:val="987BF2E3B7AE4CF991E897CFCB2BEEAC"/>
    <w:rsid w:val="00347040"/>
    <w:rPr>
      <w:lang w:val="de-DE" w:eastAsia="de-DE"/>
    </w:rPr>
  </w:style>
  <w:style w:type="paragraph" w:customStyle="1" w:styleId="51292ADA7C1048CB8651CFB0B918C70E">
    <w:name w:val="51292ADA7C1048CB8651CFB0B918C70E"/>
    <w:rsid w:val="00347040"/>
    <w:rPr>
      <w:lang w:val="de-DE" w:eastAsia="de-DE"/>
    </w:rPr>
  </w:style>
  <w:style w:type="paragraph" w:customStyle="1" w:styleId="328F6D5665C34D1EBD45FE69A28FB1F3">
    <w:name w:val="328F6D5665C34D1EBD45FE69A28FB1F3"/>
    <w:rsid w:val="00347040"/>
    <w:rPr>
      <w:lang w:val="de-DE" w:eastAsia="de-DE"/>
    </w:rPr>
  </w:style>
  <w:style w:type="paragraph" w:customStyle="1" w:styleId="FE9FBB014C714F2BA051058A39945CFD">
    <w:name w:val="FE9FBB014C714F2BA051058A39945CFD"/>
    <w:rsid w:val="00347040"/>
    <w:rPr>
      <w:lang w:val="de-DE" w:eastAsia="de-DE"/>
    </w:rPr>
  </w:style>
  <w:style w:type="paragraph" w:customStyle="1" w:styleId="327CB9337AA3450DA89273A299678BC6">
    <w:name w:val="327CB9337AA3450DA89273A299678BC6"/>
    <w:rsid w:val="00347040"/>
    <w:rPr>
      <w:lang w:val="de-DE" w:eastAsia="de-DE"/>
    </w:rPr>
  </w:style>
  <w:style w:type="paragraph" w:customStyle="1" w:styleId="87B6DB63E1BF485EAF474731CD6E347A">
    <w:name w:val="87B6DB63E1BF485EAF474731CD6E347A"/>
    <w:rsid w:val="00347040"/>
    <w:rPr>
      <w:lang w:val="de-DE" w:eastAsia="de-DE"/>
    </w:rPr>
  </w:style>
  <w:style w:type="paragraph" w:customStyle="1" w:styleId="78218F295CF942EDB1DAF955F7F8E61B">
    <w:name w:val="78218F295CF942EDB1DAF955F7F8E61B"/>
    <w:rsid w:val="00347040"/>
    <w:rPr>
      <w:lang w:val="de-DE" w:eastAsia="de-DE"/>
    </w:rPr>
  </w:style>
  <w:style w:type="paragraph" w:customStyle="1" w:styleId="607815C1C5C64B4C97E238A496386CCB">
    <w:name w:val="607815C1C5C64B4C97E238A496386CCB"/>
    <w:rsid w:val="00347040"/>
    <w:rPr>
      <w:lang w:val="de-DE" w:eastAsia="de-DE"/>
    </w:rPr>
  </w:style>
  <w:style w:type="paragraph" w:customStyle="1" w:styleId="0BBF48EF7B0447718D2FDBB2C125408E">
    <w:name w:val="0BBF48EF7B0447718D2FDBB2C125408E"/>
    <w:rsid w:val="00347040"/>
    <w:rPr>
      <w:lang w:val="de-DE" w:eastAsia="de-DE"/>
    </w:rPr>
  </w:style>
  <w:style w:type="paragraph" w:customStyle="1" w:styleId="5E8CC29E286C41B384BF331C130165CC">
    <w:name w:val="5E8CC29E286C41B384BF331C130165CC"/>
    <w:rsid w:val="00347040"/>
    <w:rPr>
      <w:lang w:val="de-DE" w:eastAsia="de-DE"/>
    </w:rPr>
  </w:style>
  <w:style w:type="paragraph" w:customStyle="1" w:styleId="FD97D05861824421AA284EDFB98A92B8">
    <w:name w:val="FD97D05861824421AA284EDFB98A92B8"/>
    <w:rsid w:val="00347040"/>
    <w:rPr>
      <w:lang w:val="de-DE" w:eastAsia="de-DE"/>
    </w:rPr>
  </w:style>
  <w:style w:type="paragraph" w:customStyle="1" w:styleId="AAD1D70ACE95443F9BBCE2056D02F20D">
    <w:name w:val="AAD1D70ACE95443F9BBCE2056D02F20D"/>
    <w:rsid w:val="00347040"/>
    <w:rPr>
      <w:lang w:val="de-DE" w:eastAsia="de-DE"/>
    </w:rPr>
  </w:style>
  <w:style w:type="paragraph" w:customStyle="1" w:styleId="7733DCB50497454CA91F2307E5A1D225">
    <w:name w:val="7733DCB50497454CA91F2307E5A1D225"/>
    <w:rsid w:val="00347040"/>
    <w:rPr>
      <w:lang w:val="de-DE" w:eastAsia="de-DE"/>
    </w:rPr>
  </w:style>
  <w:style w:type="paragraph" w:customStyle="1" w:styleId="C39415F364AC4C64A1EFCA7D429BC35D">
    <w:name w:val="C39415F364AC4C64A1EFCA7D429BC35D"/>
    <w:rsid w:val="00347040"/>
    <w:rPr>
      <w:lang w:val="de-DE" w:eastAsia="de-DE"/>
    </w:rPr>
  </w:style>
  <w:style w:type="paragraph" w:customStyle="1" w:styleId="630C8271CC6D496CA90385CBB1EB7294">
    <w:name w:val="630C8271CC6D496CA90385CBB1EB7294"/>
    <w:rsid w:val="00347040"/>
    <w:rPr>
      <w:lang w:val="de-DE" w:eastAsia="de-DE"/>
    </w:rPr>
  </w:style>
  <w:style w:type="paragraph" w:customStyle="1" w:styleId="DF0802B949E64F3BAC41FCFF3DAE15E9">
    <w:name w:val="DF0802B949E64F3BAC41FCFF3DAE15E9"/>
    <w:rsid w:val="00347040"/>
    <w:rPr>
      <w:lang w:val="de-DE" w:eastAsia="de-DE"/>
    </w:rPr>
  </w:style>
  <w:style w:type="paragraph" w:customStyle="1" w:styleId="6AAB32F0281F4F35AA3C5BBB6D80491A">
    <w:name w:val="6AAB32F0281F4F35AA3C5BBB6D80491A"/>
    <w:rsid w:val="00347040"/>
    <w:rPr>
      <w:lang w:val="de-DE" w:eastAsia="de-DE"/>
    </w:rPr>
  </w:style>
  <w:style w:type="paragraph" w:customStyle="1" w:styleId="1FA79474E98746789DAF82AE3FE0AAD1">
    <w:name w:val="1FA79474E98746789DAF82AE3FE0AAD1"/>
    <w:rsid w:val="00347040"/>
    <w:rPr>
      <w:lang w:val="de-DE" w:eastAsia="de-DE"/>
    </w:rPr>
  </w:style>
  <w:style w:type="paragraph" w:customStyle="1" w:styleId="B8EB81AB76374A738766BD36E6BDBB2A">
    <w:name w:val="B8EB81AB76374A738766BD36E6BDBB2A"/>
    <w:rsid w:val="00347040"/>
    <w:rPr>
      <w:lang w:val="de-DE" w:eastAsia="de-DE"/>
    </w:rPr>
  </w:style>
  <w:style w:type="paragraph" w:customStyle="1" w:styleId="A703FB766A034A4C9CC475EAAFFCF8E9">
    <w:name w:val="A703FB766A034A4C9CC475EAAFFCF8E9"/>
    <w:rsid w:val="00347040"/>
    <w:rPr>
      <w:lang w:val="de-DE" w:eastAsia="de-DE"/>
    </w:rPr>
  </w:style>
  <w:style w:type="paragraph" w:customStyle="1" w:styleId="1EA07DAACD4D4C6AA3055ABD3B200617">
    <w:name w:val="1EA07DAACD4D4C6AA3055ABD3B200617"/>
    <w:rsid w:val="00347040"/>
    <w:rPr>
      <w:lang w:val="de-DE" w:eastAsia="de-DE"/>
    </w:rPr>
  </w:style>
  <w:style w:type="paragraph" w:customStyle="1" w:styleId="445E6380CA584AD197BD0723F5847EBA">
    <w:name w:val="445E6380CA584AD197BD0723F5847EBA"/>
    <w:rsid w:val="00347040"/>
    <w:rPr>
      <w:lang w:val="de-DE" w:eastAsia="de-DE"/>
    </w:rPr>
  </w:style>
  <w:style w:type="paragraph" w:customStyle="1" w:styleId="EFD074D2EDAD4F77B776E944CC9C1F6B">
    <w:name w:val="EFD074D2EDAD4F77B776E944CC9C1F6B"/>
    <w:rsid w:val="00347040"/>
    <w:rPr>
      <w:lang w:val="de-DE" w:eastAsia="de-DE"/>
    </w:rPr>
  </w:style>
  <w:style w:type="paragraph" w:customStyle="1" w:styleId="2F522D75F45541BB9C7399052359DAB7">
    <w:name w:val="2F522D75F45541BB9C7399052359DAB7"/>
    <w:rsid w:val="00347040"/>
    <w:rPr>
      <w:lang w:val="de-DE" w:eastAsia="de-DE"/>
    </w:rPr>
  </w:style>
  <w:style w:type="paragraph" w:customStyle="1" w:styleId="985EEC8CF68F48B09DF0A1FE3907C41D">
    <w:name w:val="985EEC8CF68F48B09DF0A1FE3907C41D"/>
    <w:rsid w:val="00347040"/>
    <w:rPr>
      <w:lang w:val="de-DE" w:eastAsia="de-DE"/>
    </w:rPr>
  </w:style>
  <w:style w:type="paragraph" w:customStyle="1" w:styleId="D3E12770E80045A186EE1025A9A26388">
    <w:name w:val="D3E12770E80045A186EE1025A9A26388"/>
    <w:rsid w:val="00347040"/>
    <w:rPr>
      <w:lang w:val="de-DE" w:eastAsia="de-DE"/>
    </w:rPr>
  </w:style>
  <w:style w:type="paragraph" w:customStyle="1" w:styleId="97822A5851104714BB425D9397851DC4">
    <w:name w:val="97822A5851104714BB425D9397851DC4"/>
    <w:rsid w:val="00347040"/>
    <w:rPr>
      <w:lang w:val="de-DE" w:eastAsia="de-DE"/>
    </w:rPr>
  </w:style>
  <w:style w:type="paragraph" w:customStyle="1" w:styleId="C7CB3EDE11FA4EEB8A750864E98DBB20">
    <w:name w:val="C7CB3EDE11FA4EEB8A750864E98DBB20"/>
    <w:rsid w:val="00347040"/>
    <w:rPr>
      <w:lang w:val="de-DE" w:eastAsia="de-DE"/>
    </w:rPr>
  </w:style>
  <w:style w:type="paragraph" w:customStyle="1" w:styleId="0B6DDEE39E314402B8902C97729AB9EC">
    <w:name w:val="0B6DDEE39E314402B8902C97729AB9EC"/>
    <w:rsid w:val="00347040"/>
    <w:rPr>
      <w:lang w:val="de-DE" w:eastAsia="de-DE"/>
    </w:rPr>
  </w:style>
  <w:style w:type="paragraph" w:customStyle="1" w:styleId="A84B81386E6C4E2999A1057D172696C4">
    <w:name w:val="A84B81386E6C4E2999A1057D172696C4"/>
    <w:rsid w:val="00347040"/>
    <w:rPr>
      <w:lang w:val="de-DE" w:eastAsia="de-DE"/>
    </w:rPr>
  </w:style>
  <w:style w:type="paragraph" w:customStyle="1" w:styleId="7CC79EA27E534DA1B940B0EAAB3E4DF8">
    <w:name w:val="7CC79EA27E534DA1B940B0EAAB3E4DF8"/>
    <w:rsid w:val="00347040"/>
    <w:rPr>
      <w:lang w:val="de-DE" w:eastAsia="de-DE"/>
    </w:rPr>
  </w:style>
  <w:style w:type="paragraph" w:customStyle="1" w:styleId="8F2847CE1F0D4680B8A6B173363EFF1B">
    <w:name w:val="8F2847CE1F0D4680B8A6B173363EFF1B"/>
    <w:rsid w:val="00347040"/>
    <w:rPr>
      <w:lang w:val="de-DE" w:eastAsia="de-DE"/>
    </w:rPr>
  </w:style>
  <w:style w:type="paragraph" w:customStyle="1" w:styleId="FD55E4067F1D413A94DCBDE233F0DC9B">
    <w:name w:val="FD55E4067F1D413A94DCBDE233F0DC9B"/>
    <w:rsid w:val="00347040"/>
    <w:rPr>
      <w:lang w:val="de-DE" w:eastAsia="de-DE"/>
    </w:rPr>
  </w:style>
  <w:style w:type="paragraph" w:customStyle="1" w:styleId="FC2D1D06D5E64DB2B446B59B8CCF9867">
    <w:name w:val="FC2D1D06D5E64DB2B446B59B8CCF9867"/>
    <w:rsid w:val="00347040"/>
    <w:rPr>
      <w:lang w:val="de-DE" w:eastAsia="de-DE"/>
    </w:rPr>
  </w:style>
  <w:style w:type="paragraph" w:customStyle="1" w:styleId="541035DACFE147428A81E23128A1146F">
    <w:name w:val="541035DACFE147428A81E23128A1146F"/>
    <w:rsid w:val="00347040"/>
    <w:rPr>
      <w:lang w:val="de-DE" w:eastAsia="de-DE"/>
    </w:rPr>
  </w:style>
  <w:style w:type="paragraph" w:customStyle="1" w:styleId="9979511178F34EC3BDBBC094B1157E25">
    <w:name w:val="9979511178F34EC3BDBBC094B1157E25"/>
    <w:rsid w:val="00347040"/>
    <w:rPr>
      <w:lang w:val="de-DE" w:eastAsia="de-DE"/>
    </w:rPr>
  </w:style>
  <w:style w:type="paragraph" w:customStyle="1" w:styleId="E52C84F759514BDCBC17AB0CAF59FB79">
    <w:name w:val="E52C84F759514BDCBC17AB0CAF59FB79"/>
    <w:rsid w:val="00347040"/>
    <w:rPr>
      <w:lang w:val="de-DE" w:eastAsia="de-DE"/>
    </w:rPr>
  </w:style>
  <w:style w:type="paragraph" w:customStyle="1" w:styleId="3ECC57BA18794587A7B4B97D9DB51955">
    <w:name w:val="3ECC57BA18794587A7B4B97D9DB51955"/>
    <w:rsid w:val="00347040"/>
    <w:rPr>
      <w:lang w:val="de-DE" w:eastAsia="de-DE"/>
    </w:rPr>
  </w:style>
  <w:style w:type="paragraph" w:customStyle="1" w:styleId="C64F946FE08F4D3C90C697EEDF5B8304">
    <w:name w:val="C64F946FE08F4D3C90C697EEDF5B8304"/>
    <w:rsid w:val="00347040"/>
    <w:rPr>
      <w:lang w:val="de-DE" w:eastAsia="de-DE"/>
    </w:rPr>
  </w:style>
  <w:style w:type="paragraph" w:customStyle="1" w:styleId="B47FC99D119149E9825CCBC8EAC028AD">
    <w:name w:val="B47FC99D119149E9825CCBC8EAC028AD"/>
    <w:rsid w:val="00347040"/>
    <w:rPr>
      <w:lang w:val="de-DE" w:eastAsia="de-DE"/>
    </w:rPr>
  </w:style>
  <w:style w:type="paragraph" w:customStyle="1" w:styleId="8C1EF115A9814AF69E03E1BA90B54771">
    <w:name w:val="8C1EF115A9814AF69E03E1BA90B54771"/>
    <w:rsid w:val="00347040"/>
    <w:rPr>
      <w:lang w:val="de-DE" w:eastAsia="de-DE"/>
    </w:rPr>
  </w:style>
  <w:style w:type="paragraph" w:customStyle="1" w:styleId="76CBC218269841AE8D8860A160FB5696">
    <w:name w:val="76CBC218269841AE8D8860A160FB5696"/>
    <w:rsid w:val="00347040"/>
    <w:rPr>
      <w:lang w:val="de-DE" w:eastAsia="de-DE"/>
    </w:rPr>
  </w:style>
  <w:style w:type="paragraph" w:customStyle="1" w:styleId="1C21C72BFB2649DAB7AEBAE914BEC718">
    <w:name w:val="1C21C72BFB2649DAB7AEBAE914BEC718"/>
    <w:rsid w:val="00347040"/>
    <w:rPr>
      <w:lang w:val="de-DE" w:eastAsia="de-DE"/>
    </w:rPr>
  </w:style>
  <w:style w:type="paragraph" w:customStyle="1" w:styleId="90E19F926CF74BC99463418A230112AE">
    <w:name w:val="90E19F926CF74BC99463418A230112AE"/>
    <w:rsid w:val="00347040"/>
    <w:rPr>
      <w:lang w:val="de-DE" w:eastAsia="de-DE"/>
    </w:rPr>
  </w:style>
  <w:style w:type="paragraph" w:customStyle="1" w:styleId="31119C699494483DB8BA856938A4C3B5">
    <w:name w:val="31119C699494483DB8BA856938A4C3B5"/>
    <w:rsid w:val="00347040"/>
    <w:rPr>
      <w:lang w:val="de-DE" w:eastAsia="de-DE"/>
    </w:rPr>
  </w:style>
  <w:style w:type="paragraph" w:customStyle="1" w:styleId="4BB29E2D8F984B07A6A42B3878510C2C">
    <w:name w:val="4BB29E2D8F984B07A6A42B3878510C2C"/>
    <w:rsid w:val="00347040"/>
    <w:rPr>
      <w:lang w:val="de-DE" w:eastAsia="de-DE"/>
    </w:rPr>
  </w:style>
  <w:style w:type="paragraph" w:customStyle="1" w:styleId="C2CCA4EF97204A7991941A64C9DC7E94">
    <w:name w:val="C2CCA4EF97204A7991941A64C9DC7E94"/>
    <w:rsid w:val="00347040"/>
    <w:rPr>
      <w:lang w:val="de-DE" w:eastAsia="de-DE"/>
    </w:rPr>
  </w:style>
  <w:style w:type="paragraph" w:customStyle="1" w:styleId="4ACF38600BBD455983728B5AFC6C438B">
    <w:name w:val="4ACF38600BBD455983728B5AFC6C438B"/>
    <w:rsid w:val="00347040"/>
    <w:rPr>
      <w:lang w:val="de-DE" w:eastAsia="de-DE"/>
    </w:rPr>
  </w:style>
  <w:style w:type="paragraph" w:customStyle="1" w:styleId="0A8E0808D9B24F7093FC738B5E8366B8">
    <w:name w:val="0A8E0808D9B24F7093FC738B5E8366B8"/>
    <w:rsid w:val="00347040"/>
    <w:rPr>
      <w:lang w:val="de-DE" w:eastAsia="de-DE"/>
    </w:rPr>
  </w:style>
  <w:style w:type="paragraph" w:customStyle="1" w:styleId="7B4720FE507C4865BA05F32092AB0991">
    <w:name w:val="7B4720FE507C4865BA05F32092AB0991"/>
    <w:rsid w:val="00347040"/>
    <w:rPr>
      <w:lang w:val="de-DE" w:eastAsia="de-DE"/>
    </w:rPr>
  </w:style>
  <w:style w:type="paragraph" w:customStyle="1" w:styleId="9A4EDB14760B49FEB2D354FE877FD424">
    <w:name w:val="9A4EDB14760B49FEB2D354FE877FD424"/>
    <w:rsid w:val="00347040"/>
    <w:rPr>
      <w:lang w:val="de-DE" w:eastAsia="de-DE"/>
    </w:rPr>
  </w:style>
  <w:style w:type="paragraph" w:customStyle="1" w:styleId="5EE7FA90AD1643E289D88EBF72B8148D">
    <w:name w:val="5EE7FA90AD1643E289D88EBF72B8148D"/>
    <w:rsid w:val="00347040"/>
    <w:rPr>
      <w:lang w:val="de-DE" w:eastAsia="de-DE"/>
    </w:rPr>
  </w:style>
  <w:style w:type="paragraph" w:customStyle="1" w:styleId="F5F320FFA8E34216BDC87E9A79FAF7C6">
    <w:name w:val="F5F320FFA8E34216BDC87E9A79FAF7C6"/>
    <w:rsid w:val="00347040"/>
    <w:rPr>
      <w:lang w:val="de-DE" w:eastAsia="de-DE"/>
    </w:rPr>
  </w:style>
  <w:style w:type="paragraph" w:customStyle="1" w:styleId="9DB49D90B44C4837BA352AE76E37FADC">
    <w:name w:val="9DB49D90B44C4837BA352AE76E37FADC"/>
    <w:rsid w:val="00347040"/>
    <w:rPr>
      <w:lang w:val="de-DE" w:eastAsia="de-DE"/>
    </w:rPr>
  </w:style>
  <w:style w:type="paragraph" w:customStyle="1" w:styleId="7C49C2698D654CFEB5B73758533312CB">
    <w:name w:val="7C49C2698D654CFEB5B73758533312CB"/>
    <w:rsid w:val="00347040"/>
    <w:rPr>
      <w:lang w:val="de-DE" w:eastAsia="de-DE"/>
    </w:rPr>
  </w:style>
  <w:style w:type="paragraph" w:customStyle="1" w:styleId="6CAE846CEAAA4D859746BEF11B12A1FF">
    <w:name w:val="6CAE846CEAAA4D859746BEF11B12A1FF"/>
    <w:rsid w:val="00347040"/>
    <w:rPr>
      <w:lang w:val="de-DE" w:eastAsia="de-DE"/>
    </w:rPr>
  </w:style>
  <w:style w:type="paragraph" w:customStyle="1" w:styleId="394A18627EF84821BBD2B5D5B19B948E">
    <w:name w:val="394A18627EF84821BBD2B5D5B19B948E"/>
    <w:rsid w:val="00347040"/>
    <w:rPr>
      <w:lang w:val="de-DE" w:eastAsia="de-DE"/>
    </w:rPr>
  </w:style>
  <w:style w:type="paragraph" w:customStyle="1" w:styleId="9AFB9C31E03C4D259A93016E80273352">
    <w:name w:val="9AFB9C31E03C4D259A93016E80273352"/>
    <w:rsid w:val="00347040"/>
    <w:rPr>
      <w:lang w:val="de-DE" w:eastAsia="de-DE"/>
    </w:rPr>
  </w:style>
  <w:style w:type="paragraph" w:customStyle="1" w:styleId="6A61B866C3A245BEB3E80D07ACB48FF9">
    <w:name w:val="6A61B866C3A245BEB3E80D07ACB48FF9"/>
    <w:rsid w:val="00347040"/>
    <w:rPr>
      <w:lang w:val="de-DE" w:eastAsia="de-DE"/>
    </w:rPr>
  </w:style>
  <w:style w:type="paragraph" w:customStyle="1" w:styleId="11061EFA094B496AAA96E4C1F3EBD1E7">
    <w:name w:val="11061EFA094B496AAA96E4C1F3EBD1E7"/>
    <w:rsid w:val="00347040"/>
    <w:rPr>
      <w:lang w:val="de-DE" w:eastAsia="de-DE"/>
    </w:rPr>
  </w:style>
  <w:style w:type="paragraph" w:customStyle="1" w:styleId="D11D5E234C5841A99B1B2D78AB2C0780">
    <w:name w:val="D11D5E234C5841A99B1B2D78AB2C0780"/>
    <w:rsid w:val="00347040"/>
    <w:rPr>
      <w:lang w:val="de-DE" w:eastAsia="de-DE"/>
    </w:rPr>
  </w:style>
  <w:style w:type="paragraph" w:customStyle="1" w:styleId="028DBD2F896C4DDEBEFCB39B7F26BB5A">
    <w:name w:val="028DBD2F896C4DDEBEFCB39B7F26BB5A"/>
    <w:rsid w:val="00347040"/>
    <w:rPr>
      <w:lang w:val="de-DE" w:eastAsia="de-DE"/>
    </w:rPr>
  </w:style>
  <w:style w:type="paragraph" w:customStyle="1" w:styleId="1BAD1C6559FC4330B51851D3EF011B66">
    <w:name w:val="1BAD1C6559FC4330B51851D3EF011B66"/>
    <w:rsid w:val="00347040"/>
    <w:rPr>
      <w:lang w:val="de-DE" w:eastAsia="de-DE"/>
    </w:rPr>
  </w:style>
  <w:style w:type="paragraph" w:customStyle="1" w:styleId="8E1C86EDBEED4C8B9C86F12519B20AAD">
    <w:name w:val="8E1C86EDBEED4C8B9C86F12519B20AAD"/>
    <w:rsid w:val="00347040"/>
    <w:rPr>
      <w:lang w:val="de-DE" w:eastAsia="de-DE"/>
    </w:rPr>
  </w:style>
  <w:style w:type="paragraph" w:customStyle="1" w:styleId="6A19050954C4480E9CE4BB1A65F71C6D">
    <w:name w:val="6A19050954C4480E9CE4BB1A65F71C6D"/>
    <w:rsid w:val="00347040"/>
    <w:rPr>
      <w:lang w:val="de-DE" w:eastAsia="de-DE"/>
    </w:rPr>
  </w:style>
  <w:style w:type="paragraph" w:customStyle="1" w:styleId="F4E0417199AE46799D0B25C5CE973A9E">
    <w:name w:val="F4E0417199AE46799D0B25C5CE973A9E"/>
    <w:rsid w:val="00347040"/>
    <w:rPr>
      <w:lang w:val="de-DE" w:eastAsia="de-DE"/>
    </w:rPr>
  </w:style>
  <w:style w:type="paragraph" w:customStyle="1" w:styleId="7DCEFD9B60834178BC51BEE0D511F886">
    <w:name w:val="7DCEFD9B60834178BC51BEE0D511F886"/>
    <w:rsid w:val="00347040"/>
    <w:rPr>
      <w:lang w:val="de-DE" w:eastAsia="de-DE"/>
    </w:rPr>
  </w:style>
  <w:style w:type="paragraph" w:customStyle="1" w:styleId="64C63A71009A499AA7C35475E07EDB09">
    <w:name w:val="64C63A71009A499AA7C35475E07EDB09"/>
    <w:rsid w:val="00347040"/>
    <w:rPr>
      <w:lang w:val="de-DE" w:eastAsia="de-DE"/>
    </w:rPr>
  </w:style>
  <w:style w:type="paragraph" w:customStyle="1" w:styleId="03A77FE90A204F22A1F839F87D2B0290">
    <w:name w:val="03A77FE90A204F22A1F839F87D2B0290"/>
    <w:rsid w:val="00347040"/>
    <w:rPr>
      <w:lang w:val="de-DE" w:eastAsia="de-DE"/>
    </w:rPr>
  </w:style>
  <w:style w:type="paragraph" w:customStyle="1" w:styleId="4D79E62BB200444CB2DF4DF3DAA6067D">
    <w:name w:val="4D79E62BB200444CB2DF4DF3DAA6067D"/>
    <w:rsid w:val="00347040"/>
    <w:rPr>
      <w:lang w:val="de-DE" w:eastAsia="de-DE"/>
    </w:rPr>
  </w:style>
  <w:style w:type="paragraph" w:customStyle="1" w:styleId="E18AE6165B924395B4101E309CEE2C46">
    <w:name w:val="E18AE6165B924395B4101E309CEE2C46"/>
    <w:rsid w:val="00347040"/>
    <w:rPr>
      <w:lang w:val="de-DE" w:eastAsia="de-DE"/>
    </w:rPr>
  </w:style>
  <w:style w:type="paragraph" w:customStyle="1" w:styleId="8E918B5EB093411E9556496FB4CBABE2">
    <w:name w:val="8E918B5EB093411E9556496FB4CBABE2"/>
    <w:rsid w:val="00347040"/>
    <w:rPr>
      <w:lang w:val="de-DE" w:eastAsia="de-DE"/>
    </w:rPr>
  </w:style>
  <w:style w:type="paragraph" w:customStyle="1" w:styleId="1DCE42DE56F447B0B9F8B14115A37409">
    <w:name w:val="1DCE42DE56F447B0B9F8B14115A37409"/>
    <w:rsid w:val="00347040"/>
    <w:rPr>
      <w:lang w:val="de-DE" w:eastAsia="de-DE"/>
    </w:rPr>
  </w:style>
  <w:style w:type="paragraph" w:customStyle="1" w:styleId="600200C6536A4B3392038F097D1659DE">
    <w:name w:val="600200C6536A4B3392038F097D1659DE"/>
    <w:rsid w:val="00821325"/>
    <w:rPr>
      <w:lang w:val="de-DE" w:eastAsia="de-DE"/>
    </w:rPr>
  </w:style>
  <w:style w:type="paragraph" w:customStyle="1" w:styleId="A4DD0B43C6944204B319C56E7CCD6CEF">
    <w:name w:val="A4DD0B43C6944204B319C56E7CCD6CEF"/>
    <w:rsid w:val="00821325"/>
    <w:rPr>
      <w:lang w:val="de-DE" w:eastAsia="de-DE"/>
    </w:rPr>
  </w:style>
  <w:style w:type="paragraph" w:customStyle="1" w:styleId="BE7ED91382C54288B7CA54EBA1BEF74F">
    <w:name w:val="BE7ED91382C54288B7CA54EBA1BEF74F"/>
    <w:rsid w:val="00821325"/>
    <w:rPr>
      <w:lang w:val="de-DE" w:eastAsia="de-DE"/>
    </w:rPr>
  </w:style>
  <w:style w:type="paragraph" w:customStyle="1" w:styleId="B26392ED5DE641E8B7131C65BB58D61E">
    <w:name w:val="B26392ED5DE641E8B7131C65BB58D61E"/>
    <w:rsid w:val="00821325"/>
    <w:rPr>
      <w:lang w:val="de-DE" w:eastAsia="de-DE"/>
    </w:rPr>
  </w:style>
  <w:style w:type="paragraph" w:customStyle="1" w:styleId="5FC3210C76BD4FDCA6B7BE065DB80062">
    <w:name w:val="5FC3210C76BD4FDCA6B7BE065DB80062"/>
    <w:rsid w:val="00821325"/>
    <w:rPr>
      <w:lang w:val="de-DE" w:eastAsia="de-DE"/>
    </w:rPr>
  </w:style>
  <w:style w:type="paragraph" w:customStyle="1" w:styleId="6E07DBAB18E24EED8AF3A8BD1B305AB6">
    <w:name w:val="6E07DBAB18E24EED8AF3A8BD1B305AB6"/>
    <w:rsid w:val="00821325"/>
    <w:rPr>
      <w:lang w:val="de-DE" w:eastAsia="de-DE"/>
    </w:rPr>
  </w:style>
  <w:style w:type="paragraph" w:customStyle="1" w:styleId="D472BC7DE1604FD58143B6A5234C1A7D">
    <w:name w:val="D472BC7DE1604FD58143B6A5234C1A7D"/>
    <w:rsid w:val="00821325"/>
    <w:rPr>
      <w:lang w:val="de-DE" w:eastAsia="de-DE"/>
    </w:rPr>
  </w:style>
  <w:style w:type="paragraph" w:customStyle="1" w:styleId="7C64DC17EB724597AFA82B92161DB02E">
    <w:name w:val="7C64DC17EB724597AFA82B92161DB02E"/>
    <w:rsid w:val="00821325"/>
    <w:rPr>
      <w:lang w:val="de-DE" w:eastAsia="de-DE"/>
    </w:rPr>
  </w:style>
  <w:style w:type="paragraph" w:customStyle="1" w:styleId="DE2F078019724F639358FEB96C3831A3">
    <w:name w:val="DE2F078019724F639358FEB96C3831A3"/>
    <w:rsid w:val="00821325"/>
    <w:rPr>
      <w:lang w:val="de-DE" w:eastAsia="de-DE"/>
    </w:rPr>
  </w:style>
  <w:style w:type="paragraph" w:customStyle="1" w:styleId="445013ABB54A45D1B0E019682CF3DE23">
    <w:name w:val="445013ABB54A45D1B0E019682CF3DE23"/>
    <w:rsid w:val="00821325"/>
    <w:rPr>
      <w:lang w:val="de-DE" w:eastAsia="de-DE"/>
    </w:rPr>
  </w:style>
  <w:style w:type="paragraph" w:customStyle="1" w:styleId="5D3BEBCC33C84CE58C8EA70F545D80D0">
    <w:name w:val="5D3BEBCC33C84CE58C8EA70F545D80D0"/>
    <w:rsid w:val="00821325"/>
    <w:rPr>
      <w:lang w:val="de-DE" w:eastAsia="de-DE"/>
    </w:rPr>
  </w:style>
  <w:style w:type="paragraph" w:customStyle="1" w:styleId="3C0AED25F6C94D8A902F580E09C516C6">
    <w:name w:val="3C0AED25F6C94D8A902F580E09C516C6"/>
    <w:rsid w:val="00821325"/>
    <w:rPr>
      <w:lang w:val="de-DE" w:eastAsia="de-DE"/>
    </w:rPr>
  </w:style>
  <w:style w:type="paragraph" w:customStyle="1" w:styleId="12349E57035A420CABE0C2EB98E90496">
    <w:name w:val="12349E57035A420CABE0C2EB98E90496"/>
    <w:rsid w:val="00821325"/>
    <w:rPr>
      <w:lang w:val="de-DE" w:eastAsia="de-DE"/>
    </w:rPr>
  </w:style>
  <w:style w:type="paragraph" w:customStyle="1" w:styleId="2F3E0B30364441CA93FDF8A0EFEE5297">
    <w:name w:val="2F3E0B30364441CA93FDF8A0EFEE5297"/>
    <w:rsid w:val="00821325"/>
    <w:rPr>
      <w:lang w:val="de-DE" w:eastAsia="de-DE"/>
    </w:rPr>
  </w:style>
  <w:style w:type="paragraph" w:customStyle="1" w:styleId="732604F54F1D4AC3992FA527AC629D63">
    <w:name w:val="732604F54F1D4AC3992FA527AC629D63"/>
    <w:rsid w:val="00821325"/>
    <w:rPr>
      <w:lang w:val="de-DE" w:eastAsia="de-DE"/>
    </w:rPr>
  </w:style>
  <w:style w:type="paragraph" w:customStyle="1" w:styleId="010778A2C7C34B088A642D415C0EA618">
    <w:name w:val="010778A2C7C34B088A642D415C0EA618"/>
    <w:rsid w:val="00821325"/>
    <w:rPr>
      <w:lang w:val="de-DE" w:eastAsia="de-DE"/>
    </w:rPr>
  </w:style>
  <w:style w:type="paragraph" w:customStyle="1" w:styleId="20465EE3A77F49F19931BA088DA3B260">
    <w:name w:val="20465EE3A77F49F19931BA088DA3B260"/>
    <w:rsid w:val="00821325"/>
    <w:rPr>
      <w:lang w:val="de-DE" w:eastAsia="de-DE"/>
    </w:rPr>
  </w:style>
  <w:style w:type="paragraph" w:customStyle="1" w:styleId="6C87D946876A466F85C96C42CCAD4AEB">
    <w:name w:val="6C87D946876A466F85C96C42CCAD4AEB"/>
    <w:rsid w:val="00821325"/>
    <w:rPr>
      <w:lang w:val="de-DE" w:eastAsia="de-DE"/>
    </w:rPr>
  </w:style>
  <w:style w:type="paragraph" w:customStyle="1" w:styleId="F47B7E5DAEBD4B1FA51EA41C34EA5C3D">
    <w:name w:val="F47B7E5DAEBD4B1FA51EA41C34EA5C3D"/>
    <w:rsid w:val="00821325"/>
    <w:rPr>
      <w:lang w:val="de-DE" w:eastAsia="de-DE"/>
    </w:rPr>
  </w:style>
  <w:style w:type="paragraph" w:customStyle="1" w:styleId="2E92D919F3AB4AE68F98E176895F3B68">
    <w:name w:val="2E92D919F3AB4AE68F98E176895F3B68"/>
    <w:rsid w:val="00821325"/>
    <w:rPr>
      <w:lang w:val="de-DE" w:eastAsia="de-DE"/>
    </w:rPr>
  </w:style>
  <w:style w:type="paragraph" w:customStyle="1" w:styleId="42C3127ED940421ABCE0F7250DC6D920">
    <w:name w:val="42C3127ED940421ABCE0F7250DC6D920"/>
    <w:rsid w:val="00821325"/>
    <w:rPr>
      <w:lang w:val="de-DE" w:eastAsia="de-DE"/>
    </w:rPr>
  </w:style>
  <w:style w:type="paragraph" w:customStyle="1" w:styleId="56F0F476B64D4E9687EB282005AE5184">
    <w:name w:val="56F0F476B64D4E9687EB282005AE5184"/>
    <w:rsid w:val="00821325"/>
    <w:rPr>
      <w:lang w:val="de-DE" w:eastAsia="de-DE"/>
    </w:rPr>
  </w:style>
  <w:style w:type="paragraph" w:customStyle="1" w:styleId="BAF7DFF53E304D05BFEDCAD4B79083DA">
    <w:name w:val="BAF7DFF53E304D05BFEDCAD4B79083DA"/>
    <w:rsid w:val="00821325"/>
    <w:rPr>
      <w:lang w:val="de-DE" w:eastAsia="de-DE"/>
    </w:rPr>
  </w:style>
  <w:style w:type="paragraph" w:customStyle="1" w:styleId="98883629BD2D40229EFD9A9829262D91">
    <w:name w:val="98883629BD2D40229EFD9A9829262D91"/>
    <w:rsid w:val="00821325"/>
    <w:rPr>
      <w:lang w:val="de-DE" w:eastAsia="de-DE"/>
    </w:rPr>
  </w:style>
  <w:style w:type="paragraph" w:customStyle="1" w:styleId="2339F95FFAC94112BE7843ABDC93FFE4">
    <w:name w:val="2339F95FFAC94112BE7843ABDC93FFE4"/>
    <w:rsid w:val="00821325"/>
    <w:rPr>
      <w:lang w:val="de-DE" w:eastAsia="de-DE"/>
    </w:rPr>
  </w:style>
  <w:style w:type="paragraph" w:customStyle="1" w:styleId="929B3BD427A34E7AA43A78430EFC3E4F">
    <w:name w:val="929B3BD427A34E7AA43A78430EFC3E4F"/>
    <w:rsid w:val="00821325"/>
    <w:rPr>
      <w:lang w:val="de-DE" w:eastAsia="de-DE"/>
    </w:rPr>
  </w:style>
  <w:style w:type="paragraph" w:customStyle="1" w:styleId="8B8EA3A9FD60450093F33D27A538D487">
    <w:name w:val="8B8EA3A9FD60450093F33D27A538D487"/>
    <w:rsid w:val="00821325"/>
    <w:rPr>
      <w:lang w:val="de-DE" w:eastAsia="de-DE"/>
    </w:rPr>
  </w:style>
  <w:style w:type="paragraph" w:customStyle="1" w:styleId="D2D4A699B7F54B00A49F662F1980D41F">
    <w:name w:val="D2D4A699B7F54B00A49F662F1980D41F"/>
    <w:rsid w:val="00821325"/>
    <w:rPr>
      <w:lang w:val="de-DE" w:eastAsia="de-DE"/>
    </w:rPr>
  </w:style>
  <w:style w:type="paragraph" w:customStyle="1" w:styleId="AA73C83DA47B4C65A9988CBB7356FDD5">
    <w:name w:val="AA73C83DA47B4C65A9988CBB7356FDD5"/>
    <w:rsid w:val="00821325"/>
    <w:rPr>
      <w:lang w:val="de-DE" w:eastAsia="de-DE"/>
    </w:rPr>
  </w:style>
  <w:style w:type="paragraph" w:customStyle="1" w:styleId="5A9A438A8E4E473EA39FAEB2ED480C31">
    <w:name w:val="5A9A438A8E4E473EA39FAEB2ED480C31"/>
    <w:rsid w:val="00821325"/>
    <w:rPr>
      <w:lang w:val="de-DE" w:eastAsia="de-DE"/>
    </w:rPr>
  </w:style>
  <w:style w:type="paragraph" w:customStyle="1" w:styleId="4B36AF44DCED452285DD61C85C43CB4D">
    <w:name w:val="4B36AF44DCED452285DD61C85C43CB4D"/>
    <w:rsid w:val="00821325"/>
    <w:rPr>
      <w:lang w:val="de-DE" w:eastAsia="de-DE"/>
    </w:rPr>
  </w:style>
  <w:style w:type="paragraph" w:customStyle="1" w:styleId="5D831C75D9A049389E6E770F2D5C8CF4">
    <w:name w:val="5D831C75D9A049389E6E770F2D5C8CF4"/>
    <w:rsid w:val="00821325"/>
    <w:rPr>
      <w:lang w:val="de-DE" w:eastAsia="de-DE"/>
    </w:rPr>
  </w:style>
  <w:style w:type="paragraph" w:customStyle="1" w:styleId="A7F190FAAAC841DF9485BA1C35702FAF">
    <w:name w:val="A7F190FAAAC841DF9485BA1C35702FAF"/>
    <w:rsid w:val="00821325"/>
    <w:rPr>
      <w:lang w:val="de-DE" w:eastAsia="de-DE"/>
    </w:rPr>
  </w:style>
  <w:style w:type="paragraph" w:customStyle="1" w:styleId="0C1CB379C9114C9993464C80322ADC4A">
    <w:name w:val="0C1CB379C9114C9993464C80322ADC4A"/>
    <w:rsid w:val="00821325"/>
    <w:rPr>
      <w:lang w:val="de-DE" w:eastAsia="de-DE"/>
    </w:rPr>
  </w:style>
  <w:style w:type="paragraph" w:customStyle="1" w:styleId="7CCB19C9F5A14BF79C1888B6F6DE5DFF">
    <w:name w:val="7CCB19C9F5A14BF79C1888B6F6DE5DFF"/>
    <w:rsid w:val="00821325"/>
    <w:rPr>
      <w:lang w:val="de-DE" w:eastAsia="de-DE"/>
    </w:rPr>
  </w:style>
  <w:style w:type="paragraph" w:customStyle="1" w:styleId="7EE7FDF90AC3404D98908C1DC3A6B612">
    <w:name w:val="7EE7FDF90AC3404D98908C1DC3A6B612"/>
    <w:rsid w:val="00821325"/>
    <w:rPr>
      <w:lang w:val="de-DE" w:eastAsia="de-DE"/>
    </w:rPr>
  </w:style>
  <w:style w:type="paragraph" w:customStyle="1" w:styleId="32123F29EDEB42B28F4A82A425EC9E2D">
    <w:name w:val="32123F29EDEB42B28F4A82A425EC9E2D"/>
    <w:rsid w:val="00821325"/>
    <w:rPr>
      <w:lang w:val="de-DE" w:eastAsia="de-DE"/>
    </w:rPr>
  </w:style>
  <w:style w:type="paragraph" w:customStyle="1" w:styleId="9B9348A04BD543F1B9D126566DF3CD78">
    <w:name w:val="9B9348A04BD543F1B9D126566DF3CD78"/>
    <w:rsid w:val="00821325"/>
    <w:rPr>
      <w:lang w:val="de-DE" w:eastAsia="de-DE"/>
    </w:rPr>
  </w:style>
  <w:style w:type="paragraph" w:customStyle="1" w:styleId="ADD5B395D0CA42D7960FE529F1939703">
    <w:name w:val="ADD5B395D0CA42D7960FE529F1939703"/>
    <w:rsid w:val="00821325"/>
    <w:rPr>
      <w:lang w:val="de-DE" w:eastAsia="de-DE"/>
    </w:rPr>
  </w:style>
  <w:style w:type="paragraph" w:customStyle="1" w:styleId="AA45701589D24753A62297A6837A00B6">
    <w:name w:val="AA45701589D24753A62297A6837A00B6"/>
    <w:rsid w:val="00821325"/>
    <w:rPr>
      <w:lang w:val="de-DE" w:eastAsia="de-DE"/>
    </w:rPr>
  </w:style>
  <w:style w:type="paragraph" w:customStyle="1" w:styleId="500F1D005EF8467C95D3E7C6E975F4C1">
    <w:name w:val="500F1D005EF8467C95D3E7C6E975F4C1"/>
    <w:rsid w:val="00821325"/>
    <w:rPr>
      <w:lang w:val="de-DE" w:eastAsia="de-DE"/>
    </w:rPr>
  </w:style>
  <w:style w:type="paragraph" w:customStyle="1" w:styleId="F9BA108FF2DC4735811BE32DC2C9CDEF">
    <w:name w:val="F9BA108FF2DC4735811BE32DC2C9CDEF"/>
    <w:rsid w:val="00821325"/>
    <w:rPr>
      <w:lang w:val="de-DE" w:eastAsia="de-DE"/>
    </w:rPr>
  </w:style>
  <w:style w:type="paragraph" w:customStyle="1" w:styleId="3C89499C906743DD9B9F293A7AC2D6DB">
    <w:name w:val="3C89499C906743DD9B9F293A7AC2D6DB"/>
    <w:rsid w:val="00821325"/>
    <w:rPr>
      <w:lang w:val="de-DE" w:eastAsia="de-DE"/>
    </w:rPr>
  </w:style>
  <w:style w:type="paragraph" w:customStyle="1" w:styleId="6998F38860214BEE893A930114B3258B">
    <w:name w:val="6998F38860214BEE893A930114B3258B"/>
    <w:rsid w:val="00821325"/>
    <w:rPr>
      <w:lang w:val="de-DE" w:eastAsia="de-DE"/>
    </w:rPr>
  </w:style>
  <w:style w:type="paragraph" w:customStyle="1" w:styleId="F773C12CD1884601ACAF540EB7178874">
    <w:name w:val="F773C12CD1884601ACAF540EB7178874"/>
    <w:rsid w:val="00821325"/>
    <w:rPr>
      <w:lang w:val="de-DE" w:eastAsia="de-DE"/>
    </w:rPr>
  </w:style>
  <w:style w:type="paragraph" w:customStyle="1" w:styleId="7E69171E33EE47789DD18D18B1A7372F">
    <w:name w:val="7E69171E33EE47789DD18D18B1A7372F"/>
    <w:rsid w:val="00821325"/>
    <w:rPr>
      <w:lang w:val="de-DE" w:eastAsia="de-DE"/>
    </w:rPr>
  </w:style>
  <w:style w:type="paragraph" w:customStyle="1" w:styleId="90A3C3173C3349D4A9FB457D9979761D">
    <w:name w:val="90A3C3173C3349D4A9FB457D9979761D"/>
    <w:rsid w:val="00821325"/>
    <w:rPr>
      <w:lang w:val="de-DE" w:eastAsia="de-DE"/>
    </w:rPr>
  </w:style>
  <w:style w:type="paragraph" w:customStyle="1" w:styleId="5BE4E2A31AF74BDBA050A8E44B8AE2E0">
    <w:name w:val="5BE4E2A31AF74BDBA050A8E44B8AE2E0"/>
    <w:rsid w:val="00821325"/>
    <w:rPr>
      <w:lang w:val="de-DE" w:eastAsia="de-DE"/>
    </w:rPr>
  </w:style>
  <w:style w:type="paragraph" w:customStyle="1" w:styleId="D6B902A2AE5A41EE9C39EE5A23229F80">
    <w:name w:val="D6B902A2AE5A41EE9C39EE5A23229F80"/>
    <w:rsid w:val="00821325"/>
    <w:rPr>
      <w:lang w:val="de-DE" w:eastAsia="de-DE"/>
    </w:rPr>
  </w:style>
  <w:style w:type="paragraph" w:customStyle="1" w:styleId="2CEC0B6944F0420891FE9D70144014EE">
    <w:name w:val="2CEC0B6944F0420891FE9D70144014EE"/>
    <w:rsid w:val="00821325"/>
    <w:rPr>
      <w:lang w:val="de-DE" w:eastAsia="de-DE"/>
    </w:rPr>
  </w:style>
  <w:style w:type="paragraph" w:customStyle="1" w:styleId="A25E37FADF674094994E90D188177C1C">
    <w:name w:val="A25E37FADF674094994E90D188177C1C"/>
    <w:rsid w:val="00821325"/>
    <w:rPr>
      <w:lang w:val="de-DE" w:eastAsia="de-DE"/>
    </w:rPr>
  </w:style>
  <w:style w:type="paragraph" w:customStyle="1" w:styleId="6E93FBC1128B42E4AA5EB7F0DA139A97">
    <w:name w:val="6E93FBC1128B42E4AA5EB7F0DA139A97"/>
    <w:rsid w:val="00821325"/>
    <w:rPr>
      <w:lang w:val="de-DE" w:eastAsia="de-DE"/>
    </w:rPr>
  </w:style>
  <w:style w:type="paragraph" w:customStyle="1" w:styleId="DB9AACE6E9234031AECAD2A06CA9E8D2">
    <w:name w:val="DB9AACE6E9234031AECAD2A06CA9E8D2"/>
    <w:rsid w:val="00821325"/>
    <w:rPr>
      <w:lang w:val="de-DE" w:eastAsia="de-DE"/>
    </w:rPr>
  </w:style>
  <w:style w:type="paragraph" w:customStyle="1" w:styleId="34331CBB66B5432B86FD2E832ABE78C1">
    <w:name w:val="34331CBB66B5432B86FD2E832ABE78C1"/>
    <w:rsid w:val="00821325"/>
    <w:rPr>
      <w:lang w:val="de-DE" w:eastAsia="de-DE"/>
    </w:rPr>
  </w:style>
  <w:style w:type="paragraph" w:customStyle="1" w:styleId="2C710D980EA346B9AFF6511035E632E7">
    <w:name w:val="2C710D980EA346B9AFF6511035E632E7"/>
    <w:rsid w:val="00821325"/>
    <w:rPr>
      <w:lang w:val="de-DE" w:eastAsia="de-DE"/>
    </w:rPr>
  </w:style>
  <w:style w:type="paragraph" w:customStyle="1" w:styleId="94DCF6A13DB04D158BE23E31430F0EE3">
    <w:name w:val="94DCF6A13DB04D158BE23E31430F0EE3"/>
    <w:rsid w:val="00821325"/>
    <w:rPr>
      <w:lang w:val="de-DE" w:eastAsia="de-DE"/>
    </w:rPr>
  </w:style>
  <w:style w:type="paragraph" w:customStyle="1" w:styleId="45F44989E6E446599AC58FA89D899830">
    <w:name w:val="45F44989E6E446599AC58FA89D899830"/>
    <w:rsid w:val="00821325"/>
    <w:rPr>
      <w:lang w:val="de-DE" w:eastAsia="de-DE"/>
    </w:rPr>
  </w:style>
  <w:style w:type="paragraph" w:customStyle="1" w:styleId="864FDDB6E69945D4B21EE8AF035B9964">
    <w:name w:val="864FDDB6E69945D4B21EE8AF035B9964"/>
    <w:rsid w:val="00821325"/>
    <w:rPr>
      <w:lang w:val="de-DE" w:eastAsia="de-DE"/>
    </w:rPr>
  </w:style>
  <w:style w:type="paragraph" w:customStyle="1" w:styleId="11307F8ECAF34F1A88502EA276AD37F9">
    <w:name w:val="11307F8ECAF34F1A88502EA276AD37F9"/>
    <w:rsid w:val="00821325"/>
    <w:rPr>
      <w:lang w:val="de-DE" w:eastAsia="de-DE"/>
    </w:rPr>
  </w:style>
  <w:style w:type="paragraph" w:customStyle="1" w:styleId="F91F8CC6E67C4316AA15871B8AD33197">
    <w:name w:val="F91F8CC6E67C4316AA15871B8AD33197"/>
    <w:rsid w:val="00821325"/>
    <w:rPr>
      <w:lang w:val="de-DE" w:eastAsia="de-DE"/>
    </w:rPr>
  </w:style>
  <w:style w:type="paragraph" w:customStyle="1" w:styleId="1F3CD0A67AB346899D850AC620CF9689">
    <w:name w:val="1F3CD0A67AB346899D850AC620CF9689"/>
    <w:rsid w:val="00821325"/>
    <w:rPr>
      <w:lang w:val="de-DE" w:eastAsia="de-DE"/>
    </w:rPr>
  </w:style>
  <w:style w:type="paragraph" w:customStyle="1" w:styleId="B027DBB15D344D22AD2765B7AE4645DD">
    <w:name w:val="B027DBB15D344D22AD2765B7AE4645DD"/>
    <w:rsid w:val="00821325"/>
    <w:rPr>
      <w:lang w:val="de-DE" w:eastAsia="de-DE"/>
    </w:rPr>
  </w:style>
  <w:style w:type="paragraph" w:customStyle="1" w:styleId="CD1A1F5CF1184C3FB5D0A00E4F5186E3">
    <w:name w:val="CD1A1F5CF1184C3FB5D0A00E4F5186E3"/>
    <w:rsid w:val="00821325"/>
    <w:rPr>
      <w:lang w:val="de-DE" w:eastAsia="de-DE"/>
    </w:rPr>
  </w:style>
  <w:style w:type="paragraph" w:customStyle="1" w:styleId="F096EBD5C4D247E68756C575F3955276">
    <w:name w:val="F096EBD5C4D247E68756C575F3955276"/>
    <w:rsid w:val="00821325"/>
    <w:rPr>
      <w:lang w:val="de-DE" w:eastAsia="de-DE"/>
    </w:rPr>
  </w:style>
  <w:style w:type="paragraph" w:customStyle="1" w:styleId="FBB5469AF40347B5BAF445CABB39393B">
    <w:name w:val="FBB5469AF40347B5BAF445CABB39393B"/>
    <w:rsid w:val="00821325"/>
    <w:rPr>
      <w:lang w:val="de-DE" w:eastAsia="de-DE"/>
    </w:rPr>
  </w:style>
  <w:style w:type="paragraph" w:customStyle="1" w:styleId="C0C3CA4604EF4D8DAD6909F65BCA59C7">
    <w:name w:val="C0C3CA4604EF4D8DAD6909F65BCA59C7"/>
    <w:rsid w:val="00821325"/>
    <w:rPr>
      <w:lang w:val="de-DE" w:eastAsia="de-DE"/>
    </w:rPr>
  </w:style>
  <w:style w:type="paragraph" w:customStyle="1" w:styleId="3B84319A64304CBAB97EF909D97785ED">
    <w:name w:val="3B84319A64304CBAB97EF909D97785ED"/>
    <w:rsid w:val="00821325"/>
    <w:rPr>
      <w:lang w:val="de-DE" w:eastAsia="de-DE"/>
    </w:rPr>
  </w:style>
  <w:style w:type="paragraph" w:customStyle="1" w:styleId="EED1591C0A084B8FB2BA84721192E88F">
    <w:name w:val="EED1591C0A084B8FB2BA84721192E88F"/>
    <w:rsid w:val="00821325"/>
    <w:rPr>
      <w:lang w:val="de-DE" w:eastAsia="de-DE"/>
    </w:rPr>
  </w:style>
  <w:style w:type="paragraph" w:customStyle="1" w:styleId="050C8F3D4B4549FC827017175EC5352F">
    <w:name w:val="050C8F3D4B4549FC827017175EC5352F"/>
    <w:rsid w:val="00821325"/>
    <w:rPr>
      <w:lang w:val="de-DE" w:eastAsia="de-DE"/>
    </w:rPr>
  </w:style>
  <w:style w:type="paragraph" w:customStyle="1" w:styleId="FBC0EB3ABA624922BF36067CF15BE641">
    <w:name w:val="FBC0EB3ABA624922BF36067CF15BE641"/>
    <w:rsid w:val="00821325"/>
    <w:rPr>
      <w:lang w:val="de-DE" w:eastAsia="de-DE"/>
    </w:rPr>
  </w:style>
  <w:style w:type="paragraph" w:customStyle="1" w:styleId="5B1275176C51461E9D90EAFFC7BF7851">
    <w:name w:val="5B1275176C51461E9D90EAFFC7BF7851"/>
    <w:rsid w:val="00821325"/>
    <w:rPr>
      <w:lang w:val="de-DE" w:eastAsia="de-DE"/>
    </w:rPr>
  </w:style>
  <w:style w:type="paragraph" w:customStyle="1" w:styleId="104F77D5C138422EBD94C901811285D7">
    <w:name w:val="104F77D5C138422EBD94C901811285D7"/>
    <w:rsid w:val="00821325"/>
    <w:rPr>
      <w:lang w:val="de-DE" w:eastAsia="de-DE"/>
    </w:rPr>
  </w:style>
  <w:style w:type="paragraph" w:customStyle="1" w:styleId="7E7887E353D34A0E9BC94F2541E74125">
    <w:name w:val="7E7887E353D34A0E9BC94F2541E74125"/>
    <w:rsid w:val="00821325"/>
    <w:rPr>
      <w:lang w:val="de-DE" w:eastAsia="de-DE"/>
    </w:rPr>
  </w:style>
  <w:style w:type="paragraph" w:customStyle="1" w:styleId="FF85F3FAC7F64E0AAAC74582C18DDE9F">
    <w:name w:val="FF85F3FAC7F64E0AAAC74582C18DDE9F"/>
    <w:rsid w:val="00821325"/>
    <w:rPr>
      <w:lang w:val="de-DE" w:eastAsia="de-DE"/>
    </w:rPr>
  </w:style>
  <w:style w:type="paragraph" w:customStyle="1" w:styleId="2B68F5DB867F44689801281D9BB4DF27">
    <w:name w:val="2B68F5DB867F44689801281D9BB4DF27"/>
    <w:rsid w:val="00821325"/>
    <w:rPr>
      <w:lang w:val="de-DE" w:eastAsia="de-DE"/>
    </w:rPr>
  </w:style>
  <w:style w:type="paragraph" w:customStyle="1" w:styleId="324925DC759741658B91EE8D3FA16624">
    <w:name w:val="324925DC759741658B91EE8D3FA16624"/>
    <w:rsid w:val="00821325"/>
    <w:rPr>
      <w:lang w:val="de-DE" w:eastAsia="de-DE"/>
    </w:rPr>
  </w:style>
  <w:style w:type="paragraph" w:customStyle="1" w:styleId="824140025D124EFA8EE06DB62150E24F">
    <w:name w:val="824140025D124EFA8EE06DB62150E24F"/>
    <w:rsid w:val="00821325"/>
    <w:rPr>
      <w:lang w:val="de-DE" w:eastAsia="de-DE"/>
    </w:rPr>
  </w:style>
  <w:style w:type="paragraph" w:customStyle="1" w:styleId="29BD223253B54988B641A0D7973E9D89">
    <w:name w:val="29BD223253B54988B641A0D7973E9D89"/>
    <w:rsid w:val="00821325"/>
    <w:rPr>
      <w:lang w:val="de-DE" w:eastAsia="de-DE"/>
    </w:rPr>
  </w:style>
  <w:style w:type="paragraph" w:customStyle="1" w:styleId="D25B29DFEED54B66B8CFB334643A2F87">
    <w:name w:val="D25B29DFEED54B66B8CFB334643A2F87"/>
    <w:rsid w:val="00821325"/>
    <w:rPr>
      <w:lang w:val="de-DE" w:eastAsia="de-DE"/>
    </w:rPr>
  </w:style>
  <w:style w:type="paragraph" w:customStyle="1" w:styleId="2BD7B377E20B49B6AEF5B33B84F82224">
    <w:name w:val="2BD7B377E20B49B6AEF5B33B84F82224"/>
    <w:rsid w:val="00821325"/>
    <w:rPr>
      <w:lang w:val="de-DE" w:eastAsia="de-DE"/>
    </w:rPr>
  </w:style>
  <w:style w:type="paragraph" w:customStyle="1" w:styleId="D91C4C1961D14711AF5BD5ED8EBCAC26">
    <w:name w:val="D91C4C1961D14711AF5BD5ED8EBCAC26"/>
    <w:rsid w:val="00821325"/>
    <w:rPr>
      <w:lang w:val="de-DE" w:eastAsia="de-DE"/>
    </w:rPr>
  </w:style>
  <w:style w:type="paragraph" w:customStyle="1" w:styleId="4A3E20F255DF42378DE564161A33448F">
    <w:name w:val="4A3E20F255DF42378DE564161A33448F"/>
    <w:rsid w:val="00821325"/>
    <w:rPr>
      <w:lang w:val="de-DE" w:eastAsia="de-DE"/>
    </w:rPr>
  </w:style>
  <w:style w:type="paragraph" w:customStyle="1" w:styleId="CBF54AB55410441890DB22B55F718982">
    <w:name w:val="CBF54AB55410441890DB22B55F718982"/>
    <w:rsid w:val="00821325"/>
    <w:rPr>
      <w:lang w:val="de-DE" w:eastAsia="de-DE"/>
    </w:rPr>
  </w:style>
  <w:style w:type="paragraph" w:customStyle="1" w:styleId="FF4A21E489DC4B59B330D7013B531EBA">
    <w:name w:val="FF4A21E489DC4B59B330D7013B531EBA"/>
    <w:rsid w:val="00821325"/>
    <w:rPr>
      <w:lang w:val="de-DE" w:eastAsia="de-DE"/>
    </w:rPr>
  </w:style>
  <w:style w:type="paragraph" w:customStyle="1" w:styleId="E986E621335447E3862390F4ECCDDB67">
    <w:name w:val="E986E621335447E3862390F4ECCDDB67"/>
    <w:rsid w:val="00821325"/>
    <w:rPr>
      <w:lang w:val="de-DE" w:eastAsia="de-DE"/>
    </w:rPr>
  </w:style>
  <w:style w:type="paragraph" w:customStyle="1" w:styleId="8D1CC952A52E40269533C358CBC66754">
    <w:name w:val="8D1CC952A52E40269533C358CBC66754"/>
    <w:rsid w:val="00821325"/>
    <w:rPr>
      <w:lang w:val="de-DE" w:eastAsia="de-DE"/>
    </w:rPr>
  </w:style>
  <w:style w:type="paragraph" w:customStyle="1" w:styleId="99EB59A387494CC2A722EE80F33294D4">
    <w:name w:val="99EB59A387494CC2A722EE80F33294D4"/>
    <w:rsid w:val="00821325"/>
    <w:rPr>
      <w:lang w:val="de-DE" w:eastAsia="de-DE"/>
    </w:rPr>
  </w:style>
  <w:style w:type="paragraph" w:customStyle="1" w:styleId="9626BF26806747B292B90D296AC04607">
    <w:name w:val="9626BF26806747B292B90D296AC04607"/>
    <w:rsid w:val="00821325"/>
    <w:rPr>
      <w:lang w:val="de-DE" w:eastAsia="de-DE"/>
    </w:rPr>
  </w:style>
  <w:style w:type="paragraph" w:customStyle="1" w:styleId="BE2D45844871444EBC4049B1AFE050FD">
    <w:name w:val="BE2D45844871444EBC4049B1AFE050FD"/>
    <w:rsid w:val="00821325"/>
    <w:rPr>
      <w:lang w:val="de-DE" w:eastAsia="de-DE"/>
    </w:rPr>
  </w:style>
  <w:style w:type="paragraph" w:customStyle="1" w:styleId="0A522B36F3AC48ECA7A8A8476A640412">
    <w:name w:val="0A522B36F3AC48ECA7A8A8476A640412"/>
    <w:rsid w:val="00821325"/>
    <w:rPr>
      <w:lang w:val="de-DE" w:eastAsia="de-DE"/>
    </w:rPr>
  </w:style>
  <w:style w:type="paragraph" w:customStyle="1" w:styleId="56EF32C74CC74764831FA2483C1C1C2E">
    <w:name w:val="56EF32C74CC74764831FA2483C1C1C2E"/>
    <w:rsid w:val="00821325"/>
    <w:rPr>
      <w:lang w:val="de-DE" w:eastAsia="de-DE"/>
    </w:rPr>
  </w:style>
  <w:style w:type="paragraph" w:customStyle="1" w:styleId="1BA9020603A2430785669C27930A2A25">
    <w:name w:val="1BA9020603A2430785669C27930A2A25"/>
    <w:rsid w:val="00821325"/>
    <w:rPr>
      <w:lang w:val="de-DE" w:eastAsia="de-DE"/>
    </w:rPr>
  </w:style>
  <w:style w:type="paragraph" w:customStyle="1" w:styleId="8AB0D2CB3A8347FC976FF9D25E29EA39">
    <w:name w:val="8AB0D2CB3A8347FC976FF9D25E29EA39"/>
    <w:rsid w:val="00821325"/>
    <w:rPr>
      <w:lang w:val="de-DE" w:eastAsia="de-DE"/>
    </w:rPr>
  </w:style>
  <w:style w:type="paragraph" w:customStyle="1" w:styleId="8187F446F32D432A90A35BA9962C0919">
    <w:name w:val="8187F446F32D432A90A35BA9962C0919"/>
    <w:rsid w:val="00821325"/>
    <w:rPr>
      <w:lang w:val="de-DE" w:eastAsia="de-DE"/>
    </w:rPr>
  </w:style>
  <w:style w:type="paragraph" w:customStyle="1" w:styleId="CAF8F37C3FF64562AF2C6415352C6B5D">
    <w:name w:val="CAF8F37C3FF64562AF2C6415352C6B5D"/>
    <w:rsid w:val="00821325"/>
    <w:rPr>
      <w:lang w:val="de-DE" w:eastAsia="de-DE"/>
    </w:rPr>
  </w:style>
  <w:style w:type="paragraph" w:customStyle="1" w:styleId="5E5FCF743BAC48B5B7EC13DE49A4C95F">
    <w:name w:val="5E5FCF743BAC48B5B7EC13DE49A4C95F"/>
    <w:rsid w:val="00821325"/>
    <w:rPr>
      <w:lang w:val="de-DE" w:eastAsia="de-DE"/>
    </w:rPr>
  </w:style>
  <w:style w:type="paragraph" w:customStyle="1" w:styleId="B2DE4C5F007C407BAA79467BA1BC334E">
    <w:name w:val="B2DE4C5F007C407BAA79467BA1BC334E"/>
    <w:rsid w:val="00821325"/>
    <w:rPr>
      <w:lang w:val="de-DE" w:eastAsia="de-DE"/>
    </w:rPr>
  </w:style>
  <w:style w:type="paragraph" w:customStyle="1" w:styleId="28F313E74ACA44D99C32B9E6F3D474E3">
    <w:name w:val="28F313E74ACA44D99C32B9E6F3D474E3"/>
    <w:rsid w:val="00821325"/>
    <w:rPr>
      <w:lang w:val="de-DE" w:eastAsia="de-DE"/>
    </w:rPr>
  </w:style>
  <w:style w:type="paragraph" w:customStyle="1" w:styleId="FE11137F6F034DD1873C9B99F457247F">
    <w:name w:val="FE11137F6F034DD1873C9B99F457247F"/>
    <w:rsid w:val="00821325"/>
    <w:rPr>
      <w:lang w:val="de-DE" w:eastAsia="de-DE"/>
    </w:rPr>
  </w:style>
  <w:style w:type="paragraph" w:customStyle="1" w:styleId="B440393FBB654D23919192DE9DDD3988">
    <w:name w:val="B440393FBB654D23919192DE9DDD3988"/>
    <w:rsid w:val="00821325"/>
    <w:rPr>
      <w:lang w:val="de-DE" w:eastAsia="de-DE"/>
    </w:rPr>
  </w:style>
  <w:style w:type="paragraph" w:customStyle="1" w:styleId="A6913C16C6284C2694AA0563CCC36F0D">
    <w:name w:val="A6913C16C6284C2694AA0563CCC36F0D"/>
    <w:rsid w:val="00821325"/>
    <w:rPr>
      <w:lang w:val="de-DE" w:eastAsia="de-DE"/>
    </w:rPr>
  </w:style>
  <w:style w:type="paragraph" w:customStyle="1" w:styleId="235B2FD020814157B45BD6FBDC4FF84F">
    <w:name w:val="235B2FD020814157B45BD6FBDC4FF84F"/>
    <w:rsid w:val="00821325"/>
    <w:rPr>
      <w:lang w:val="de-DE" w:eastAsia="de-DE"/>
    </w:rPr>
  </w:style>
  <w:style w:type="paragraph" w:customStyle="1" w:styleId="A7E90C323D2B49F59AEB523163981401">
    <w:name w:val="A7E90C323D2B49F59AEB523163981401"/>
    <w:rsid w:val="00821325"/>
    <w:rPr>
      <w:lang w:val="de-DE" w:eastAsia="de-DE"/>
    </w:rPr>
  </w:style>
  <w:style w:type="paragraph" w:customStyle="1" w:styleId="78BACED3C39E483A9996A157C0067240">
    <w:name w:val="78BACED3C39E483A9996A157C0067240"/>
    <w:rsid w:val="00821325"/>
    <w:rPr>
      <w:lang w:val="de-DE" w:eastAsia="de-DE"/>
    </w:rPr>
  </w:style>
  <w:style w:type="paragraph" w:customStyle="1" w:styleId="32BC4FA54ACC44D3AF44C65D049902E3">
    <w:name w:val="32BC4FA54ACC44D3AF44C65D049902E3"/>
    <w:rsid w:val="00821325"/>
    <w:rPr>
      <w:lang w:val="de-DE" w:eastAsia="de-DE"/>
    </w:rPr>
  </w:style>
  <w:style w:type="paragraph" w:customStyle="1" w:styleId="F911639A0CDD4EF79E3ECB7E7EEC6020">
    <w:name w:val="F911639A0CDD4EF79E3ECB7E7EEC6020"/>
    <w:rsid w:val="00821325"/>
    <w:rPr>
      <w:lang w:val="de-DE" w:eastAsia="de-DE"/>
    </w:rPr>
  </w:style>
  <w:style w:type="paragraph" w:customStyle="1" w:styleId="60E25B5AA2D74296A7B1D150A43E7F89">
    <w:name w:val="60E25B5AA2D74296A7B1D150A43E7F89"/>
    <w:rsid w:val="00821325"/>
    <w:rPr>
      <w:lang w:val="de-DE" w:eastAsia="de-DE"/>
    </w:rPr>
  </w:style>
  <w:style w:type="paragraph" w:customStyle="1" w:styleId="99D85A8C7C4846B0B0BA251910F88666">
    <w:name w:val="99D85A8C7C4846B0B0BA251910F88666"/>
    <w:rsid w:val="00821325"/>
    <w:rPr>
      <w:lang w:val="de-DE" w:eastAsia="de-DE"/>
    </w:rPr>
  </w:style>
  <w:style w:type="paragraph" w:customStyle="1" w:styleId="AAE2A39DDA9B43CEAFCA64B7ECD65D52">
    <w:name w:val="AAE2A39DDA9B43CEAFCA64B7ECD65D52"/>
    <w:rsid w:val="00821325"/>
    <w:rPr>
      <w:lang w:val="de-DE" w:eastAsia="de-DE"/>
    </w:rPr>
  </w:style>
  <w:style w:type="paragraph" w:customStyle="1" w:styleId="126FD158EF274198AE5B0BA65C188134">
    <w:name w:val="126FD158EF274198AE5B0BA65C188134"/>
    <w:rsid w:val="00821325"/>
    <w:rPr>
      <w:lang w:val="de-DE" w:eastAsia="de-DE"/>
    </w:rPr>
  </w:style>
  <w:style w:type="paragraph" w:customStyle="1" w:styleId="1B6F2932EB2340C0A6776F56EF8859FE">
    <w:name w:val="1B6F2932EB2340C0A6776F56EF8859FE"/>
    <w:rsid w:val="00821325"/>
    <w:rPr>
      <w:lang w:val="de-DE" w:eastAsia="de-DE"/>
    </w:rPr>
  </w:style>
  <w:style w:type="paragraph" w:customStyle="1" w:styleId="FD54B26352E840DEB0201527127875C4">
    <w:name w:val="FD54B26352E840DEB0201527127875C4"/>
    <w:rsid w:val="00821325"/>
    <w:rPr>
      <w:lang w:val="de-DE" w:eastAsia="de-DE"/>
    </w:rPr>
  </w:style>
  <w:style w:type="paragraph" w:customStyle="1" w:styleId="31E3DD4221FB423D9CBA5CE8C966A22F">
    <w:name w:val="31E3DD4221FB423D9CBA5CE8C966A22F"/>
    <w:rsid w:val="00821325"/>
    <w:rPr>
      <w:lang w:val="de-DE" w:eastAsia="de-DE"/>
    </w:rPr>
  </w:style>
  <w:style w:type="paragraph" w:customStyle="1" w:styleId="B45F192F19624D699EAE486A47513D83">
    <w:name w:val="B45F192F19624D699EAE486A47513D83"/>
    <w:rsid w:val="00821325"/>
    <w:rPr>
      <w:lang w:val="de-DE" w:eastAsia="de-DE"/>
    </w:rPr>
  </w:style>
  <w:style w:type="paragraph" w:customStyle="1" w:styleId="7A649E6420334E8EB6B0D30BA5CFC695">
    <w:name w:val="7A649E6420334E8EB6B0D30BA5CFC695"/>
    <w:rsid w:val="00821325"/>
    <w:rPr>
      <w:lang w:val="de-DE" w:eastAsia="de-DE"/>
    </w:rPr>
  </w:style>
  <w:style w:type="paragraph" w:customStyle="1" w:styleId="E052C95B03BF4A4CB25B936BF8985B1C">
    <w:name w:val="E052C95B03BF4A4CB25B936BF8985B1C"/>
    <w:rsid w:val="00821325"/>
    <w:rPr>
      <w:lang w:val="de-DE" w:eastAsia="de-DE"/>
    </w:rPr>
  </w:style>
  <w:style w:type="paragraph" w:customStyle="1" w:styleId="4B6F72F4CBCA4F59838ADB7273CB70CA">
    <w:name w:val="4B6F72F4CBCA4F59838ADB7273CB70CA"/>
    <w:rsid w:val="00821325"/>
    <w:rPr>
      <w:lang w:val="de-DE" w:eastAsia="de-DE"/>
    </w:rPr>
  </w:style>
  <w:style w:type="paragraph" w:customStyle="1" w:styleId="B231B4B1FEFB415E921D60CF8D39BC02">
    <w:name w:val="B231B4B1FEFB415E921D60CF8D39BC02"/>
    <w:rsid w:val="00821325"/>
    <w:rPr>
      <w:lang w:val="de-DE" w:eastAsia="de-DE"/>
    </w:rPr>
  </w:style>
  <w:style w:type="paragraph" w:customStyle="1" w:styleId="119C50663DF64CA1813E5F5ADCCE25B4">
    <w:name w:val="119C50663DF64CA1813E5F5ADCCE25B4"/>
    <w:rsid w:val="00821325"/>
    <w:rPr>
      <w:lang w:val="de-DE" w:eastAsia="de-DE"/>
    </w:rPr>
  </w:style>
  <w:style w:type="paragraph" w:customStyle="1" w:styleId="545442CD0FA247008D7B6F848637F57D">
    <w:name w:val="545442CD0FA247008D7B6F848637F57D"/>
    <w:rsid w:val="00821325"/>
    <w:rPr>
      <w:lang w:val="de-DE" w:eastAsia="de-DE"/>
    </w:rPr>
  </w:style>
  <w:style w:type="paragraph" w:customStyle="1" w:styleId="23B2A8DCA8A94167B09624A50A074AFB">
    <w:name w:val="23B2A8DCA8A94167B09624A50A074AFB"/>
    <w:rsid w:val="00821325"/>
    <w:rPr>
      <w:lang w:val="de-DE" w:eastAsia="de-DE"/>
    </w:rPr>
  </w:style>
  <w:style w:type="paragraph" w:customStyle="1" w:styleId="FB9AB8B97C4743FA98E6AE7F13BBD537">
    <w:name w:val="FB9AB8B97C4743FA98E6AE7F13BBD537"/>
    <w:rsid w:val="00821325"/>
    <w:rPr>
      <w:lang w:val="de-DE" w:eastAsia="de-DE"/>
    </w:rPr>
  </w:style>
  <w:style w:type="paragraph" w:customStyle="1" w:styleId="9721ADD8FF5349DF8CF7FF2B2CB849EB">
    <w:name w:val="9721ADD8FF5349DF8CF7FF2B2CB849EB"/>
    <w:rsid w:val="00821325"/>
    <w:rPr>
      <w:lang w:val="de-DE" w:eastAsia="de-DE"/>
    </w:rPr>
  </w:style>
  <w:style w:type="paragraph" w:customStyle="1" w:styleId="E8618E814D8D461782F54BE8229276EF">
    <w:name w:val="E8618E814D8D461782F54BE8229276EF"/>
    <w:rsid w:val="00821325"/>
    <w:rPr>
      <w:lang w:val="de-DE" w:eastAsia="de-DE"/>
    </w:rPr>
  </w:style>
  <w:style w:type="paragraph" w:customStyle="1" w:styleId="108BE2BB18A04D9BB1F815FAD27C426E">
    <w:name w:val="108BE2BB18A04D9BB1F815FAD27C426E"/>
    <w:rsid w:val="00821325"/>
    <w:rPr>
      <w:lang w:val="de-DE" w:eastAsia="de-DE"/>
    </w:rPr>
  </w:style>
  <w:style w:type="paragraph" w:customStyle="1" w:styleId="0628B2ED7E484E93A3CD6F014421BA19">
    <w:name w:val="0628B2ED7E484E93A3CD6F014421BA19"/>
    <w:rsid w:val="00821325"/>
    <w:rPr>
      <w:lang w:val="de-DE" w:eastAsia="de-DE"/>
    </w:rPr>
  </w:style>
  <w:style w:type="paragraph" w:customStyle="1" w:styleId="5F794D8D2D344650B049EF8D2943D8B6">
    <w:name w:val="5F794D8D2D344650B049EF8D2943D8B6"/>
    <w:rsid w:val="00821325"/>
    <w:rPr>
      <w:lang w:val="de-DE" w:eastAsia="de-DE"/>
    </w:rPr>
  </w:style>
  <w:style w:type="paragraph" w:customStyle="1" w:styleId="5FC435AA2C794B5D9630676E8DED4F08">
    <w:name w:val="5FC435AA2C794B5D9630676E8DED4F08"/>
    <w:rsid w:val="00821325"/>
    <w:rPr>
      <w:lang w:val="de-DE" w:eastAsia="de-DE"/>
    </w:rPr>
  </w:style>
  <w:style w:type="paragraph" w:customStyle="1" w:styleId="C062F26E4A38469A9F60A718C69E88F6">
    <w:name w:val="C062F26E4A38469A9F60A718C69E88F6"/>
    <w:rsid w:val="00821325"/>
    <w:rPr>
      <w:lang w:val="de-DE" w:eastAsia="de-DE"/>
    </w:rPr>
  </w:style>
  <w:style w:type="paragraph" w:customStyle="1" w:styleId="F4BAEE127303490EBD10E3828C93B09A">
    <w:name w:val="F4BAEE127303490EBD10E3828C93B09A"/>
    <w:rsid w:val="00821325"/>
    <w:rPr>
      <w:lang w:val="de-DE" w:eastAsia="de-DE"/>
    </w:rPr>
  </w:style>
  <w:style w:type="paragraph" w:customStyle="1" w:styleId="2C543F53E1A44C14912CDE6AA8349CF2">
    <w:name w:val="2C543F53E1A44C14912CDE6AA8349CF2"/>
    <w:rsid w:val="00821325"/>
    <w:rPr>
      <w:lang w:val="de-DE" w:eastAsia="de-DE"/>
    </w:rPr>
  </w:style>
  <w:style w:type="paragraph" w:customStyle="1" w:styleId="17A7F7ABB2A7404A8AF0713BE7DEAC5F">
    <w:name w:val="17A7F7ABB2A7404A8AF0713BE7DEAC5F"/>
    <w:rsid w:val="00821325"/>
    <w:rPr>
      <w:lang w:val="de-DE" w:eastAsia="de-DE"/>
    </w:rPr>
  </w:style>
  <w:style w:type="paragraph" w:customStyle="1" w:styleId="ECA0C5A06E78450EA5C12247A0E3D747">
    <w:name w:val="ECA0C5A06E78450EA5C12247A0E3D747"/>
    <w:rsid w:val="00821325"/>
    <w:rPr>
      <w:lang w:val="de-DE" w:eastAsia="de-DE"/>
    </w:rPr>
  </w:style>
  <w:style w:type="paragraph" w:customStyle="1" w:styleId="6AD3FC6784FD4F5C8F805FD3DD0BE800">
    <w:name w:val="6AD3FC6784FD4F5C8F805FD3DD0BE800"/>
    <w:rsid w:val="00821325"/>
    <w:rPr>
      <w:lang w:val="de-DE" w:eastAsia="de-DE"/>
    </w:rPr>
  </w:style>
  <w:style w:type="paragraph" w:customStyle="1" w:styleId="37A5000A0290429A8BFE68E8C193E8FA">
    <w:name w:val="37A5000A0290429A8BFE68E8C193E8FA"/>
    <w:rsid w:val="00821325"/>
    <w:rPr>
      <w:lang w:val="de-DE" w:eastAsia="de-DE"/>
    </w:rPr>
  </w:style>
  <w:style w:type="paragraph" w:customStyle="1" w:styleId="5A89422BD9EB4E7F81C8FA585CFAB70E">
    <w:name w:val="5A89422BD9EB4E7F81C8FA585CFAB70E"/>
    <w:rsid w:val="00821325"/>
    <w:rPr>
      <w:lang w:val="de-DE" w:eastAsia="de-DE"/>
    </w:rPr>
  </w:style>
  <w:style w:type="paragraph" w:customStyle="1" w:styleId="21DF3201D290461BA9C7578238BE84C1">
    <w:name w:val="21DF3201D290461BA9C7578238BE84C1"/>
    <w:rsid w:val="00821325"/>
    <w:rPr>
      <w:lang w:val="de-DE" w:eastAsia="de-DE"/>
    </w:rPr>
  </w:style>
  <w:style w:type="paragraph" w:customStyle="1" w:styleId="F86877E9D0CD4A6090D0C295E6075363">
    <w:name w:val="F86877E9D0CD4A6090D0C295E6075363"/>
    <w:rsid w:val="00821325"/>
    <w:rPr>
      <w:lang w:val="de-DE" w:eastAsia="de-DE"/>
    </w:rPr>
  </w:style>
  <w:style w:type="paragraph" w:customStyle="1" w:styleId="9C98C8B7D0114BE1BBAD7C69C5BD7779">
    <w:name w:val="9C98C8B7D0114BE1BBAD7C69C5BD7779"/>
    <w:rsid w:val="00821325"/>
    <w:rPr>
      <w:lang w:val="de-DE" w:eastAsia="de-DE"/>
    </w:rPr>
  </w:style>
  <w:style w:type="paragraph" w:customStyle="1" w:styleId="3966C668ACB04727BEB2D1E75482B99F">
    <w:name w:val="3966C668ACB04727BEB2D1E75482B99F"/>
    <w:rsid w:val="00821325"/>
    <w:rPr>
      <w:lang w:val="de-DE" w:eastAsia="de-DE"/>
    </w:rPr>
  </w:style>
  <w:style w:type="paragraph" w:customStyle="1" w:styleId="E61B3BD69D3C4761B54662E5EDC1176D">
    <w:name w:val="E61B3BD69D3C4761B54662E5EDC1176D"/>
    <w:rsid w:val="00821325"/>
    <w:rPr>
      <w:lang w:val="de-DE" w:eastAsia="de-DE"/>
    </w:rPr>
  </w:style>
  <w:style w:type="paragraph" w:customStyle="1" w:styleId="36B4C417E15645029A722956FA223AB0">
    <w:name w:val="36B4C417E15645029A722956FA223AB0"/>
    <w:rsid w:val="00821325"/>
    <w:rPr>
      <w:lang w:val="de-DE" w:eastAsia="de-DE"/>
    </w:rPr>
  </w:style>
  <w:style w:type="paragraph" w:customStyle="1" w:styleId="EF964202FE3B494FBAFC9F9FAE4E58BD">
    <w:name w:val="EF964202FE3B494FBAFC9F9FAE4E58BD"/>
    <w:rsid w:val="00821325"/>
    <w:rPr>
      <w:lang w:val="de-DE" w:eastAsia="de-DE"/>
    </w:rPr>
  </w:style>
  <w:style w:type="paragraph" w:customStyle="1" w:styleId="CA9ED408E0FB46D3B972EA03EE3162BB">
    <w:name w:val="CA9ED408E0FB46D3B972EA03EE3162BB"/>
    <w:rsid w:val="00821325"/>
    <w:rPr>
      <w:lang w:val="de-DE" w:eastAsia="de-DE"/>
    </w:rPr>
  </w:style>
  <w:style w:type="paragraph" w:customStyle="1" w:styleId="34ECD03968A64F129B395E6130A2A9D7">
    <w:name w:val="34ECD03968A64F129B395E6130A2A9D7"/>
    <w:rsid w:val="00821325"/>
    <w:rPr>
      <w:lang w:val="de-DE" w:eastAsia="de-DE"/>
    </w:rPr>
  </w:style>
  <w:style w:type="paragraph" w:customStyle="1" w:styleId="74D7F05C366D4BECA92A848CFE1536C7">
    <w:name w:val="74D7F05C366D4BECA92A848CFE1536C7"/>
    <w:rsid w:val="00821325"/>
    <w:rPr>
      <w:lang w:val="de-DE" w:eastAsia="de-DE"/>
    </w:rPr>
  </w:style>
  <w:style w:type="paragraph" w:customStyle="1" w:styleId="9C03939EE5D14B21BE080744FC3773BA">
    <w:name w:val="9C03939EE5D14B21BE080744FC3773BA"/>
    <w:rsid w:val="00821325"/>
    <w:rPr>
      <w:lang w:val="de-DE" w:eastAsia="de-DE"/>
    </w:rPr>
  </w:style>
  <w:style w:type="paragraph" w:customStyle="1" w:styleId="SAPNoteHeading">
    <w:name w:val="SAP_NoteHeading"/>
    <w:basedOn w:val="Normal"/>
    <w:next w:val="SAPNoteParagraph"/>
    <w:qFormat/>
    <w:rsid w:val="00F612CF"/>
    <w:pPr>
      <w:keepNext/>
      <w:keepLines/>
      <w:spacing w:after="0" w:line="500" w:lineRule="exact"/>
      <w:ind w:left="624"/>
    </w:pPr>
    <w:rPr>
      <w:rFonts w:ascii="BentonSans Regular" w:eastAsia="MS Mincho" w:hAnsi="BentonSans Regular" w:cstheme="minorBidi"/>
      <w:color w:val="BBBBBB"/>
      <w:sz w:val="22"/>
      <w:szCs w:val="24"/>
    </w:rPr>
  </w:style>
  <w:style w:type="paragraph" w:customStyle="1" w:styleId="SAPNoteParagraph">
    <w:name w:val="SAP_NoteParagraph"/>
    <w:basedOn w:val="Normal"/>
    <w:qFormat/>
    <w:rsid w:val="00F612CF"/>
    <w:pPr>
      <w:spacing w:before="60" w:after="60" w:line="260" w:lineRule="exact"/>
      <w:ind w:left="680"/>
    </w:pPr>
    <w:rPr>
      <w:rFonts w:ascii="BentonSans Book" w:eastAsia="MS Mincho" w:hAnsi="BentonSans Book" w:cstheme="minorBidi"/>
      <w:sz w:val="18"/>
      <w:szCs w:val="24"/>
    </w:rPr>
  </w:style>
  <w:style w:type="paragraph" w:customStyle="1" w:styleId="53172F9693D24B2F8D14A20AAA8F60CE">
    <w:name w:val="53172F9693D24B2F8D14A20AAA8F60CE"/>
    <w:rsid w:val="00044E78"/>
    <w:rPr>
      <w:lang w:val="de-DE" w:eastAsia="de-DE"/>
    </w:rPr>
  </w:style>
  <w:style w:type="paragraph" w:customStyle="1" w:styleId="7222100396C94C2097FF80B4C1279A6F">
    <w:name w:val="7222100396C94C2097FF80B4C1279A6F"/>
    <w:rsid w:val="00044E78"/>
    <w:rPr>
      <w:lang w:val="de-DE" w:eastAsia="de-DE"/>
    </w:rPr>
  </w:style>
  <w:style w:type="paragraph" w:customStyle="1" w:styleId="1F62357F81BB46B18000246DB243A8A2">
    <w:name w:val="1F62357F81BB46B18000246DB243A8A2"/>
    <w:rsid w:val="00044E78"/>
    <w:rPr>
      <w:lang w:val="de-DE" w:eastAsia="de-DE"/>
    </w:rPr>
  </w:style>
  <w:style w:type="paragraph" w:customStyle="1" w:styleId="57BD72C0820B4187B63AA765A3224486">
    <w:name w:val="57BD72C0820B4187B63AA765A3224486"/>
    <w:rsid w:val="00044E78"/>
    <w:rPr>
      <w:lang w:val="de-DE" w:eastAsia="de-DE"/>
    </w:rPr>
  </w:style>
  <w:style w:type="paragraph" w:customStyle="1" w:styleId="A8F01E3710DA4D79A23C1321ECA62465">
    <w:name w:val="A8F01E3710DA4D79A23C1321ECA62465"/>
    <w:rsid w:val="00044E78"/>
    <w:rPr>
      <w:lang w:val="de-DE" w:eastAsia="de-DE"/>
    </w:rPr>
  </w:style>
  <w:style w:type="paragraph" w:customStyle="1" w:styleId="3F2BB1D01F7646C39EB6C1898585157F">
    <w:name w:val="3F2BB1D01F7646C39EB6C1898585157F"/>
    <w:rsid w:val="00044E78"/>
    <w:rPr>
      <w:lang w:val="de-DE" w:eastAsia="de-DE"/>
    </w:rPr>
  </w:style>
  <w:style w:type="paragraph" w:customStyle="1" w:styleId="0E941E334EA745F68AB396BE4EEAB90F">
    <w:name w:val="0E941E334EA745F68AB396BE4EEAB90F"/>
    <w:rsid w:val="00044E78"/>
    <w:rPr>
      <w:lang w:val="de-DE" w:eastAsia="de-DE"/>
    </w:rPr>
  </w:style>
  <w:style w:type="paragraph" w:customStyle="1" w:styleId="D8841F18CD434E689EA1BF107852A42F">
    <w:name w:val="D8841F18CD434E689EA1BF107852A42F"/>
    <w:rsid w:val="00044E78"/>
    <w:rPr>
      <w:lang w:val="de-DE" w:eastAsia="de-DE"/>
    </w:rPr>
  </w:style>
  <w:style w:type="paragraph" w:customStyle="1" w:styleId="AA461B2EDE884E98B31DA327B33F003B">
    <w:name w:val="AA461B2EDE884E98B31DA327B33F003B"/>
    <w:rsid w:val="00044E78"/>
    <w:rPr>
      <w:lang w:val="de-DE" w:eastAsia="de-DE"/>
    </w:rPr>
  </w:style>
  <w:style w:type="paragraph" w:customStyle="1" w:styleId="CCB4FBC871D94C34BBBE798F80F2C5AC">
    <w:name w:val="CCB4FBC871D94C34BBBE798F80F2C5AC"/>
    <w:rsid w:val="00044E78"/>
    <w:rPr>
      <w:lang w:val="de-DE" w:eastAsia="de-DE"/>
    </w:rPr>
  </w:style>
  <w:style w:type="paragraph" w:customStyle="1" w:styleId="D314C5AE95B94E3DAEDFFC92F4709993">
    <w:name w:val="D314C5AE95B94E3DAEDFFC92F4709993"/>
    <w:rsid w:val="00044E78"/>
    <w:rPr>
      <w:lang w:val="de-DE" w:eastAsia="de-DE"/>
    </w:rPr>
  </w:style>
  <w:style w:type="paragraph" w:customStyle="1" w:styleId="A933B7FB543B4B4AA3E1F7BA6AE51468">
    <w:name w:val="A933B7FB543B4B4AA3E1F7BA6AE51468"/>
    <w:rsid w:val="00044E78"/>
    <w:rPr>
      <w:lang w:val="de-DE" w:eastAsia="de-DE"/>
    </w:rPr>
  </w:style>
  <w:style w:type="paragraph" w:customStyle="1" w:styleId="687AAAD2856542018D87238E1586C453">
    <w:name w:val="687AAAD2856542018D87238E1586C453"/>
    <w:rsid w:val="00044E78"/>
    <w:rPr>
      <w:lang w:val="de-DE" w:eastAsia="de-DE"/>
    </w:rPr>
  </w:style>
  <w:style w:type="paragraph" w:customStyle="1" w:styleId="05E279587BCA47B58B21057F309DA461">
    <w:name w:val="05E279587BCA47B58B21057F309DA461"/>
    <w:rsid w:val="00044E78"/>
    <w:rPr>
      <w:lang w:val="de-DE" w:eastAsia="de-DE"/>
    </w:rPr>
  </w:style>
  <w:style w:type="paragraph" w:customStyle="1" w:styleId="F3FC56D844A84828BB2C6168A09A3585">
    <w:name w:val="F3FC56D844A84828BB2C6168A09A3585"/>
    <w:rsid w:val="00044E78"/>
    <w:rPr>
      <w:lang w:val="de-DE" w:eastAsia="de-DE"/>
    </w:rPr>
  </w:style>
  <w:style w:type="paragraph" w:customStyle="1" w:styleId="0945645D8E03409D9E743D9881C363C9">
    <w:name w:val="0945645D8E03409D9E743D9881C363C9"/>
    <w:rsid w:val="00044E78"/>
    <w:rPr>
      <w:lang w:val="de-DE" w:eastAsia="de-DE"/>
    </w:rPr>
  </w:style>
  <w:style w:type="paragraph" w:customStyle="1" w:styleId="3EEBBCC9F2344D1581BA8E50272D7A1D">
    <w:name w:val="3EEBBCC9F2344D1581BA8E50272D7A1D"/>
    <w:rsid w:val="00044E78"/>
    <w:rPr>
      <w:lang w:val="de-DE" w:eastAsia="de-DE"/>
    </w:rPr>
  </w:style>
  <w:style w:type="paragraph" w:customStyle="1" w:styleId="2F50AE00CF704DE1B683B3C92B7268CE">
    <w:name w:val="2F50AE00CF704DE1B683B3C92B7268CE"/>
    <w:rsid w:val="00044E78"/>
    <w:rPr>
      <w:lang w:val="de-DE" w:eastAsia="de-DE"/>
    </w:rPr>
  </w:style>
  <w:style w:type="paragraph" w:customStyle="1" w:styleId="67955391B20A4E6A92C3B1828E5E4D13">
    <w:name w:val="67955391B20A4E6A92C3B1828E5E4D13"/>
    <w:rsid w:val="00044E78"/>
    <w:rPr>
      <w:lang w:val="de-DE" w:eastAsia="de-DE"/>
    </w:rPr>
  </w:style>
  <w:style w:type="paragraph" w:customStyle="1" w:styleId="19B98A206F374718A77DF7135E7D5465">
    <w:name w:val="19B98A206F374718A77DF7135E7D5465"/>
    <w:rsid w:val="00044E78"/>
    <w:rPr>
      <w:lang w:val="de-DE" w:eastAsia="de-DE"/>
    </w:rPr>
  </w:style>
  <w:style w:type="paragraph" w:customStyle="1" w:styleId="3F2EA6ACF0614D7AB646E0C0752BB2E3">
    <w:name w:val="3F2EA6ACF0614D7AB646E0C0752BB2E3"/>
    <w:rsid w:val="00044E78"/>
    <w:rPr>
      <w:lang w:val="de-DE" w:eastAsia="de-DE"/>
    </w:rPr>
  </w:style>
  <w:style w:type="paragraph" w:customStyle="1" w:styleId="C2F19280DE824D6C8D92BDF876DB0F58">
    <w:name w:val="C2F19280DE824D6C8D92BDF876DB0F58"/>
    <w:rsid w:val="00044E78"/>
    <w:rPr>
      <w:lang w:val="de-DE" w:eastAsia="de-DE"/>
    </w:rPr>
  </w:style>
  <w:style w:type="paragraph" w:customStyle="1" w:styleId="908E396A24D042E1B1E843BACB942DCC">
    <w:name w:val="908E396A24D042E1B1E843BACB942DCC"/>
    <w:rsid w:val="00044E78"/>
    <w:rPr>
      <w:lang w:val="de-DE" w:eastAsia="de-DE"/>
    </w:rPr>
  </w:style>
  <w:style w:type="paragraph" w:customStyle="1" w:styleId="645E152EEE5B4A1CA45850DB9826E93B">
    <w:name w:val="645E152EEE5B4A1CA45850DB9826E93B"/>
    <w:rsid w:val="00044E78"/>
    <w:rPr>
      <w:lang w:val="de-DE" w:eastAsia="de-DE"/>
    </w:rPr>
  </w:style>
  <w:style w:type="paragraph" w:customStyle="1" w:styleId="C770D0EFF75F42EEABFC808F18C058FA">
    <w:name w:val="C770D0EFF75F42EEABFC808F18C058FA"/>
    <w:rsid w:val="00044E78"/>
    <w:rPr>
      <w:lang w:val="de-DE" w:eastAsia="de-DE"/>
    </w:rPr>
  </w:style>
  <w:style w:type="paragraph" w:customStyle="1" w:styleId="94BD7E98C72E45C785D9D37C7659D9E4">
    <w:name w:val="94BD7E98C72E45C785D9D37C7659D9E4"/>
    <w:rsid w:val="00044E78"/>
    <w:rPr>
      <w:lang w:val="de-DE" w:eastAsia="de-DE"/>
    </w:rPr>
  </w:style>
  <w:style w:type="paragraph" w:customStyle="1" w:styleId="3F4EC95D79DC41618F117CF205F2F5D2">
    <w:name w:val="3F4EC95D79DC41618F117CF205F2F5D2"/>
    <w:rsid w:val="00044E78"/>
    <w:rPr>
      <w:lang w:val="de-DE" w:eastAsia="de-DE"/>
    </w:rPr>
  </w:style>
  <w:style w:type="paragraph" w:customStyle="1" w:styleId="DF9C61733FF04D4E8779C7C74BF8BF10">
    <w:name w:val="DF9C61733FF04D4E8779C7C74BF8BF10"/>
    <w:rsid w:val="00044E78"/>
    <w:rPr>
      <w:lang w:val="de-DE" w:eastAsia="de-DE"/>
    </w:rPr>
  </w:style>
  <w:style w:type="paragraph" w:customStyle="1" w:styleId="038E271B99BB444492D458A0CA1AEE6D">
    <w:name w:val="038E271B99BB444492D458A0CA1AEE6D"/>
    <w:rsid w:val="00044E78"/>
    <w:rPr>
      <w:lang w:val="de-DE" w:eastAsia="de-DE"/>
    </w:rPr>
  </w:style>
  <w:style w:type="paragraph" w:customStyle="1" w:styleId="BB56D0DE848040B19CAFEF805E689C41">
    <w:name w:val="BB56D0DE848040B19CAFEF805E689C41"/>
    <w:rsid w:val="00044E78"/>
    <w:rPr>
      <w:lang w:val="de-DE" w:eastAsia="de-DE"/>
    </w:rPr>
  </w:style>
  <w:style w:type="paragraph" w:customStyle="1" w:styleId="B76C6E77E5864BCA97D18E74F62AD952">
    <w:name w:val="B76C6E77E5864BCA97D18E74F62AD952"/>
    <w:rsid w:val="00044E78"/>
    <w:rPr>
      <w:lang w:val="de-DE" w:eastAsia="de-DE"/>
    </w:rPr>
  </w:style>
  <w:style w:type="paragraph" w:customStyle="1" w:styleId="039D5BEBB8134C31AA9C3C88B748224B">
    <w:name w:val="039D5BEBB8134C31AA9C3C88B748224B"/>
    <w:rsid w:val="00044E78"/>
    <w:rPr>
      <w:lang w:val="de-DE" w:eastAsia="de-DE"/>
    </w:rPr>
  </w:style>
  <w:style w:type="paragraph" w:customStyle="1" w:styleId="3C333CE8BBFD4D0EBFC65ECFF46F3C40">
    <w:name w:val="3C333CE8BBFD4D0EBFC65ECFF46F3C40"/>
    <w:rsid w:val="00044E78"/>
    <w:rPr>
      <w:lang w:val="de-DE" w:eastAsia="de-DE"/>
    </w:rPr>
  </w:style>
  <w:style w:type="paragraph" w:customStyle="1" w:styleId="290D3026D03D41D694ACF67033010B65">
    <w:name w:val="290D3026D03D41D694ACF67033010B65"/>
    <w:rsid w:val="00044E78"/>
    <w:rPr>
      <w:lang w:val="de-DE" w:eastAsia="de-DE"/>
    </w:rPr>
  </w:style>
  <w:style w:type="paragraph" w:customStyle="1" w:styleId="05D0B1CE90D34F5DB0AF38AE22511990">
    <w:name w:val="05D0B1CE90D34F5DB0AF38AE22511990"/>
    <w:rsid w:val="00044E78"/>
    <w:rPr>
      <w:lang w:val="de-DE" w:eastAsia="de-DE"/>
    </w:rPr>
  </w:style>
  <w:style w:type="paragraph" w:customStyle="1" w:styleId="E71BFD4AF3FF45E2BEB2095727681D32">
    <w:name w:val="E71BFD4AF3FF45E2BEB2095727681D32"/>
    <w:rsid w:val="00044E78"/>
    <w:rPr>
      <w:lang w:val="de-DE" w:eastAsia="de-DE"/>
    </w:rPr>
  </w:style>
  <w:style w:type="paragraph" w:customStyle="1" w:styleId="B800D87F5205477794C3B35429091153">
    <w:name w:val="B800D87F5205477794C3B35429091153"/>
    <w:rsid w:val="00044E78"/>
    <w:rPr>
      <w:lang w:val="de-DE" w:eastAsia="de-DE"/>
    </w:rPr>
  </w:style>
  <w:style w:type="paragraph" w:customStyle="1" w:styleId="C7F04E43701D45ACB6C8DF57319B4FDC">
    <w:name w:val="C7F04E43701D45ACB6C8DF57319B4FDC"/>
    <w:rsid w:val="00044E78"/>
    <w:rPr>
      <w:lang w:val="de-DE" w:eastAsia="de-DE"/>
    </w:rPr>
  </w:style>
  <w:style w:type="paragraph" w:customStyle="1" w:styleId="79D20CCBF261419AA4329ED65CA08454">
    <w:name w:val="79D20CCBF261419AA4329ED65CA08454"/>
    <w:rsid w:val="00044E78"/>
    <w:rPr>
      <w:lang w:val="de-DE" w:eastAsia="de-DE"/>
    </w:rPr>
  </w:style>
  <w:style w:type="paragraph" w:customStyle="1" w:styleId="8C32AC27758D482D899799C9BBA8D3BF">
    <w:name w:val="8C32AC27758D482D899799C9BBA8D3BF"/>
    <w:rsid w:val="00044E78"/>
    <w:rPr>
      <w:lang w:val="de-DE" w:eastAsia="de-DE"/>
    </w:rPr>
  </w:style>
  <w:style w:type="paragraph" w:customStyle="1" w:styleId="AB6864C018264B0E82D598DD8CC1CBAA">
    <w:name w:val="AB6864C018264B0E82D598DD8CC1CBAA"/>
    <w:rsid w:val="00044E78"/>
    <w:rPr>
      <w:lang w:val="de-DE" w:eastAsia="de-DE"/>
    </w:rPr>
  </w:style>
  <w:style w:type="paragraph" w:customStyle="1" w:styleId="B3FFA4DC05364166970F491375F149CC">
    <w:name w:val="B3FFA4DC05364166970F491375F149CC"/>
    <w:rsid w:val="00044E78"/>
    <w:rPr>
      <w:lang w:val="de-DE" w:eastAsia="de-DE"/>
    </w:rPr>
  </w:style>
  <w:style w:type="paragraph" w:customStyle="1" w:styleId="7064C449FC1140059A743288744B2204">
    <w:name w:val="7064C449FC1140059A743288744B2204"/>
    <w:rsid w:val="00044E78"/>
    <w:rPr>
      <w:lang w:val="de-DE" w:eastAsia="de-DE"/>
    </w:rPr>
  </w:style>
  <w:style w:type="paragraph" w:customStyle="1" w:styleId="4BB8EE0345E54BA5A41597FC43991539">
    <w:name w:val="4BB8EE0345E54BA5A41597FC43991539"/>
    <w:rsid w:val="00044E78"/>
    <w:rPr>
      <w:lang w:val="de-DE" w:eastAsia="de-DE"/>
    </w:rPr>
  </w:style>
  <w:style w:type="paragraph" w:customStyle="1" w:styleId="8B00542FE6914DD38DC1801095919076">
    <w:name w:val="8B00542FE6914DD38DC1801095919076"/>
    <w:rsid w:val="00044E78"/>
    <w:rPr>
      <w:lang w:val="de-DE" w:eastAsia="de-DE"/>
    </w:rPr>
  </w:style>
  <w:style w:type="paragraph" w:customStyle="1" w:styleId="1E8928B5026D49C193E8FFFB4251A517">
    <w:name w:val="1E8928B5026D49C193E8FFFB4251A517"/>
    <w:rsid w:val="00044E78"/>
    <w:rPr>
      <w:lang w:val="de-DE" w:eastAsia="de-DE"/>
    </w:rPr>
  </w:style>
  <w:style w:type="paragraph" w:customStyle="1" w:styleId="EAC5F6E0E69F4D9A885C51362A518DD9">
    <w:name w:val="EAC5F6E0E69F4D9A885C51362A518DD9"/>
    <w:rsid w:val="00044E78"/>
    <w:rPr>
      <w:lang w:val="de-DE" w:eastAsia="de-DE"/>
    </w:rPr>
  </w:style>
  <w:style w:type="paragraph" w:customStyle="1" w:styleId="38B7810163CC495D8C29801FB129BE02">
    <w:name w:val="38B7810163CC495D8C29801FB129BE02"/>
    <w:rsid w:val="00044E78"/>
    <w:rPr>
      <w:lang w:val="de-DE" w:eastAsia="de-DE"/>
    </w:rPr>
  </w:style>
  <w:style w:type="paragraph" w:customStyle="1" w:styleId="4BF82EB6416641C29D2319504EC906D3">
    <w:name w:val="4BF82EB6416641C29D2319504EC906D3"/>
    <w:rsid w:val="00044E78"/>
    <w:rPr>
      <w:lang w:val="de-DE" w:eastAsia="de-DE"/>
    </w:rPr>
  </w:style>
  <w:style w:type="paragraph" w:customStyle="1" w:styleId="9BDF9D9C47E64F5E866A030DBC65E118">
    <w:name w:val="9BDF9D9C47E64F5E866A030DBC65E118"/>
    <w:rsid w:val="00044E78"/>
    <w:rPr>
      <w:lang w:val="de-DE" w:eastAsia="de-DE"/>
    </w:rPr>
  </w:style>
  <w:style w:type="paragraph" w:customStyle="1" w:styleId="38AF2A0C6B3B413195E9CC76009AA03D">
    <w:name w:val="38AF2A0C6B3B413195E9CC76009AA03D"/>
    <w:rsid w:val="00044E78"/>
    <w:rPr>
      <w:lang w:val="de-DE" w:eastAsia="de-DE"/>
    </w:rPr>
  </w:style>
  <w:style w:type="paragraph" w:customStyle="1" w:styleId="BB9F18B007264AEEAFEF5A4E882E51B9">
    <w:name w:val="BB9F18B007264AEEAFEF5A4E882E51B9"/>
    <w:rsid w:val="00044E78"/>
    <w:rPr>
      <w:lang w:val="de-DE" w:eastAsia="de-DE"/>
    </w:rPr>
  </w:style>
  <w:style w:type="paragraph" w:customStyle="1" w:styleId="50AF59CDD6634FCEB88ABECA813430AF">
    <w:name w:val="50AF59CDD6634FCEB88ABECA813430AF"/>
    <w:rsid w:val="00044E78"/>
    <w:rPr>
      <w:lang w:val="de-DE" w:eastAsia="de-DE"/>
    </w:rPr>
  </w:style>
  <w:style w:type="paragraph" w:customStyle="1" w:styleId="568B3E3CDE2C43B9926FD0B8512FA06B">
    <w:name w:val="568B3E3CDE2C43B9926FD0B8512FA06B"/>
    <w:rsid w:val="00587A60"/>
    <w:rPr>
      <w:lang w:val="de-DE" w:eastAsia="de-DE"/>
    </w:rPr>
  </w:style>
  <w:style w:type="paragraph" w:customStyle="1" w:styleId="432CD511FE7444E29F436D3411AA0103">
    <w:name w:val="432CD511FE7444E29F436D3411AA0103"/>
    <w:rsid w:val="00587A60"/>
    <w:rPr>
      <w:lang w:val="de-DE" w:eastAsia="de-DE"/>
    </w:rPr>
  </w:style>
  <w:style w:type="paragraph" w:customStyle="1" w:styleId="478DBDDB5BA7443D8ACAFCF8AC700AF9">
    <w:name w:val="478DBDDB5BA7443D8ACAFCF8AC700AF9"/>
    <w:rsid w:val="00587A60"/>
    <w:rPr>
      <w:lang w:val="de-DE" w:eastAsia="de-DE"/>
    </w:rPr>
  </w:style>
  <w:style w:type="paragraph" w:customStyle="1" w:styleId="462D71B3BA794FDC954389388F840FFC">
    <w:name w:val="462D71B3BA794FDC954389388F840FFC"/>
    <w:rsid w:val="00587A60"/>
    <w:rPr>
      <w:lang w:val="de-DE" w:eastAsia="de-DE"/>
    </w:rPr>
  </w:style>
  <w:style w:type="paragraph" w:customStyle="1" w:styleId="12860234DB3D4FAA96360D841DA57BDD">
    <w:name w:val="12860234DB3D4FAA96360D841DA57BDD"/>
    <w:rsid w:val="00587A60"/>
    <w:rPr>
      <w:lang w:val="de-DE" w:eastAsia="de-DE"/>
    </w:rPr>
  </w:style>
  <w:style w:type="paragraph" w:customStyle="1" w:styleId="EDA6AEF2A3B442B58D1C4E31467ACB2E">
    <w:name w:val="EDA6AEF2A3B442B58D1C4E31467ACB2E"/>
    <w:rsid w:val="00587A60"/>
    <w:rPr>
      <w:lang w:val="de-DE" w:eastAsia="de-DE"/>
    </w:rPr>
  </w:style>
  <w:style w:type="paragraph" w:customStyle="1" w:styleId="ADF7225CE6ED42168F92304E2AFFEE28">
    <w:name w:val="ADF7225CE6ED42168F92304E2AFFEE28"/>
    <w:rsid w:val="00587A60"/>
    <w:rPr>
      <w:lang w:val="de-DE" w:eastAsia="de-DE"/>
    </w:rPr>
  </w:style>
  <w:style w:type="paragraph" w:customStyle="1" w:styleId="511F3AF4EC35402088ED800BE19E9D18">
    <w:name w:val="511F3AF4EC35402088ED800BE19E9D18"/>
    <w:rsid w:val="00587A60"/>
    <w:rPr>
      <w:lang w:val="de-DE" w:eastAsia="de-DE"/>
    </w:rPr>
  </w:style>
  <w:style w:type="paragraph" w:customStyle="1" w:styleId="A0A95DC55FD641AFB8DDF023D49466D9">
    <w:name w:val="A0A95DC55FD641AFB8DDF023D49466D9"/>
    <w:rsid w:val="00587A60"/>
    <w:rPr>
      <w:lang w:val="de-DE" w:eastAsia="de-DE"/>
    </w:rPr>
  </w:style>
  <w:style w:type="paragraph" w:customStyle="1" w:styleId="91B8828C646B4D658FFC60261805EBB6">
    <w:name w:val="91B8828C646B4D658FFC60261805EBB6"/>
    <w:rsid w:val="00587A60"/>
    <w:rPr>
      <w:lang w:val="de-DE" w:eastAsia="de-DE"/>
    </w:rPr>
  </w:style>
  <w:style w:type="paragraph" w:customStyle="1" w:styleId="1A528E32530D4D7BAD56C48FEC2DFDA3">
    <w:name w:val="1A528E32530D4D7BAD56C48FEC2DFDA3"/>
    <w:rsid w:val="00587A60"/>
    <w:rPr>
      <w:lang w:val="de-DE" w:eastAsia="de-DE"/>
    </w:rPr>
  </w:style>
  <w:style w:type="paragraph" w:customStyle="1" w:styleId="4F62053EE1E94E40B53CD0E71293AF29">
    <w:name w:val="4F62053EE1E94E40B53CD0E71293AF29"/>
    <w:rsid w:val="00587A60"/>
    <w:rPr>
      <w:lang w:val="de-DE" w:eastAsia="de-DE"/>
    </w:rPr>
  </w:style>
  <w:style w:type="paragraph" w:customStyle="1" w:styleId="DE05D17D823E44729519C757F717E49C">
    <w:name w:val="DE05D17D823E44729519C757F717E49C"/>
    <w:rsid w:val="00587A60"/>
    <w:rPr>
      <w:lang w:val="de-DE" w:eastAsia="de-DE"/>
    </w:rPr>
  </w:style>
  <w:style w:type="paragraph" w:customStyle="1" w:styleId="A99B0EDE78394CEEA8AD1050B4E3B3C2">
    <w:name w:val="A99B0EDE78394CEEA8AD1050B4E3B3C2"/>
    <w:rsid w:val="00587A60"/>
    <w:rPr>
      <w:lang w:val="de-DE" w:eastAsia="de-DE"/>
    </w:rPr>
  </w:style>
  <w:style w:type="paragraph" w:customStyle="1" w:styleId="E11A89B91D484C908D16AF7EF595EC42">
    <w:name w:val="E11A89B91D484C908D16AF7EF595EC42"/>
    <w:rsid w:val="00587A60"/>
    <w:rPr>
      <w:lang w:val="de-DE" w:eastAsia="de-DE"/>
    </w:rPr>
  </w:style>
  <w:style w:type="paragraph" w:customStyle="1" w:styleId="D68204C42C3D4C4EAC6EA6833BD1D685">
    <w:name w:val="D68204C42C3D4C4EAC6EA6833BD1D685"/>
    <w:rsid w:val="00587A60"/>
    <w:rPr>
      <w:lang w:val="de-DE" w:eastAsia="de-DE"/>
    </w:rPr>
  </w:style>
  <w:style w:type="paragraph" w:customStyle="1" w:styleId="DD7307AD345E4C9D99C5079127A933DE">
    <w:name w:val="DD7307AD345E4C9D99C5079127A933DE"/>
    <w:rsid w:val="00587A60"/>
    <w:rPr>
      <w:lang w:val="de-DE" w:eastAsia="de-DE"/>
    </w:rPr>
  </w:style>
  <w:style w:type="paragraph" w:customStyle="1" w:styleId="CB9EA6DC9E954812BBBC42995EB2550F">
    <w:name w:val="CB9EA6DC9E954812BBBC42995EB2550F"/>
    <w:rsid w:val="00587A60"/>
    <w:rPr>
      <w:lang w:val="de-DE" w:eastAsia="de-DE"/>
    </w:rPr>
  </w:style>
  <w:style w:type="paragraph" w:customStyle="1" w:styleId="653CA2A164EE40A19FE1CE6D6852AADD">
    <w:name w:val="653CA2A164EE40A19FE1CE6D6852AADD"/>
    <w:rsid w:val="00587A60"/>
    <w:rPr>
      <w:lang w:val="de-DE" w:eastAsia="de-DE"/>
    </w:rPr>
  </w:style>
  <w:style w:type="paragraph" w:customStyle="1" w:styleId="0F345714094C4994B789EA9F46FEC6E1">
    <w:name w:val="0F345714094C4994B789EA9F46FEC6E1"/>
    <w:rsid w:val="00587A60"/>
    <w:rPr>
      <w:lang w:val="de-DE" w:eastAsia="de-DE"/>
    </w:rPr>
  </w:style>
  <w:style w:type="paragraph" w:customStyle="1" w:styleId="48558CCF24C441B9A181D0A1A008882F">
    <w:name w:val="48558CCF24C441B9A181D0A1A008882F"/>
    <w:rsid w:val="00587A60"/>
    <w:rPr>
      <w:lang w:val="de-DE" w:eastAsia="de-DE"/>
    </w:rPr>
  </w:style>
  <w:style w:type="paragraph" w:customStyle="1" w:styleId="1AC1D005D94249ADAA0C70A6E7962FED">
    <w:name w:val="1AC1D005D94249ADAA0C70A6E7962FED"/>
    <w:rsid w:val="00587A60"/>
    <w:rPr>
      <w:lang w:val="de-DE" w:eastAsia="de-DE"/>
    </w:rPr>
  </w:style>
  <w:style w:type="paragraph" w:customStyle="1" w:styleId="8BBC01B870CB4AAB9B18A36693683E3E">
    <w:name w:val="8BBC01B870CB4AAB9B18A36693683E3E"/>
    <w:rsid w:val="00587A60"/>
    <w:rPr>
      <w:lang w:val="de-DE" w:eastAsia="de-DE"/>
    </w:rPr>
  </w:style>
  <w:style w:type="paragraph" w:customStyle="1" w:styleId="1387D853DC3141F080FB75CFC1C719E7">
    <w:name w:val="1387D853DC3141F080FB75CFC1C719E7"/>
    <w:rsid w:val="00587A60"/>
    <w:rPr>
      <w:lang w:val="de-DE" w:eastAsia="de-DE"/>
    </w:rPr>
  </w:style>
  <w:style w:type="paragraph" w:customStyle="1" w:styleId="36725129F135435A95D8EDCABE3B5FFE">
    <w:name w:val="36725129F135435A95D8EDCABE3B5FFE"/>
    <w:rsid w:val="00587A60"/>
    <w:rPr>
      <w:lang w:val="de-DE" w:eastAsia="de-DE"/>
    </w:rPr>
  </w:style>
  <w:style w:type="paragraph" w:customStyle="1" w:styleId="09D845EC544541F1A6B65E22E6204281">
    <w:name w:val="09D845EC544541F1A6B65E22E6204281"/>
    <w:rsid w:val="00587A60"/>
    <w:rPr>
      <w:lang w:val="de-DE" w:eastAsia="de-DE"/>
    </w:rPr>
  </w:style>
  <w:style w:type="paragraph" w:customStyle="1" w:styleId="CB8C342CD4E441719F34C856A296FB35">
    <w:name w:val="CB8C342CD4E441719F34C856A296FB35"/>
    <w:rsid w:val="00587A60"/>
    <w:rPr>
      <w:lang w:val="de-DE" w:eastAsia="de-DE"/>
    </w:rPr>
  </w:style>
  <w:style w:type="paragraph" w:customStyle="1" w:styleId="76A61657D0514B5695C498567BE86389">
    <w:name w:val="76A61657D0514B5695C498567BE86389"/>
    <w:rsid w:val="00587A60"/>
    <w:rPr>
      <w:lang w:val="de-DE" w:eastAsia="de-DE"/>
    </w:rPr>
  </w:style>
  <w:style w:type="paragraph" w:customStyle="1" w:styleId="E1AC8981DEAA4E70B4B314145BE53E16">
    <w:name w:val="E1AC8981DEAA4E70B4B314145BE53E16"/>
    <w:rsid w:val="00587A60"/>
    <w:rPr>
      <w:lang w:val="de-DE" w:eastAsia="de-DE"/>
    </w:rPr>
  </w:style>
  <w:style w:type="paragraph" w:customStyle="1" w:styleId="E4A98F30B94947FBA0ECCA69D512673E">
    <w:name w:val="E4A98F30B94947FBA0ECCA69D512673E"/>
    <w:rsid w:val="00587A60"/>
    <w:rPr>
      <w:lang w:val="de-DE" w:eastAsia="de-DE"/>
    </w:rPr>
  </w:style>
  <w:style w:type="paragraph" w:customStyle="1" w:styleId="F80BCD40937A47B795F99AEBC11BFB08">
    <w:name w:val="F80BCD40937A47B795F99AEBC11BFB08"/>
    <w:rsid w:val="00587A60"/>
    <w:rPr>
      <w:lang w:val="de-DE" w:eastAsia="de-DE"/>
    </w:rPr>
  </w:style>
  <w:style w:type="paragraph" w:customStyle="1" w:styleId="45B50B29B5044C81A98E488181F64B16">
    <w:name w:val="45B50B29B5044C81A98E488181F64B16"/>
    <w:rsid w:val="00587A60"/>
    <w:rPr>
      <w:lang w:val="de-DE" w:eastAsia="de-DE"/>
    </w:rPr>
  </w:style>
  <w:style w:type="paragraph" w:customStyle="1" w:styleId="EC2546DD7B714219B6096459521F69A0">
    <w:name w:val="EC2546DD7B714219B6096459521F69A0"/>
    <w:rsid w:val="00587A60"/>
    <w:rPr>
      <w:lang w:val="de-DE" w:eastAsia="de-DE"/>
    </w:rPr>
  </w:style>
  <w:style w:type="paragraph" w:customStyle="1" w:styleId="E3D391FECB584668A80104A59A0F3AD1">
    <w:name w:val="E3D391FECB584668A80104A59A0F3AD1"/>
    <w:rsid w:val="00587A60"/>
    <w:rPr>
      <w:lang w:val="de-DE" w:eastAsia="de-DE"/>
    </w:rPr>
  </w:style>
  <w:style w:type="paragraph" w:customStyle="1" w:styleId="1F00C4E0C6DC44648ECD267D5FF35BD0">
    <w:name w:val="1F00C4E0C6DC44648ECD267D5FF35BD0"/>
    <w:rsid w:val="00587A60"/>
    <w:rPr>
      <w:lang w:val="de-DE" w:eastAsia="de-DE"/>
    </w:rPr>
  </w:style>
  <w:style w:type="paragraph" w:customStyle="1" w:styleId="8998072138024FE497C85FD9764DD08A">
    <w:name w:val="8998072138024FE497C85FD9764DD08A"/>
    <w:rsid w:val="00587A60"/>
    <w:rPr>
      <w:lang w:val="de-DE" w:eastAsia="de-DE"/>
    </w:rPr>
  </w:style>
  <w:style w:type="paragraph" w:customStyle="1" w:styleId="429BB1A984C84BD099F4DE13963B9383">
    <w:name w:val="429BB1A984C84BD099F4DE13963B9383"/>
    <w:rsid w:val="00587A60"/>
    <w:rPr>
      <w:lang w:val="de-DE" w:eastAsia="de-DE"/>
    </w:rPr>
  </w:style>
  <w:style w:type="paragraph" w:customStyle="1" w:styleId="88CECFE99EB04AF9B648A6DDBDF1292F">
    <w:name w:val="88CECFE99EB04AF9B648A6DDBDF1292F"/>
    <w:rsid w:val="00587A60"/>
    <w:rPr>
      <w:lang w:val="de-DE" w:eastAsia="de-DE"/>
    </w:rPr>
  </w:style>
  <w:style w:type="paragraph" w:customStyle="1" w:styleId="0F27C712F14A4CD1AB50451832B9C9CA">
    <w:name w:val="0F27C712F14A4CD1AB50451832B9C9CA"/>
    <w:rsid w:val="00587A60"/>
    <w:rPr>
      <w:lang w:val="de-DE" w:eastAsia="de-DE"/>
    </w:rPr>
  </w:style>
  <w:style w:type="paragraph" w:customStyle="1" w:styleId="637568A6EFA247568FF2B06AAD0C177C">
    <w:name w:val="637568A6EFA247568FF2B06AAD0C177C"/>
    <w:rsid w:val="00587A60"/>
    <w:rPr>
      <w:lang w:val="de-DE" w:eastAsia="de-DE"/>
    </w:rPr>
  </w:style>
  <w:style w:type="paragraph" w:customStyle="1" w:styleId="CBAA888EACB4418BBA982C5358DCF71C">
    <w:name w:val="CBAA888EACB4418BBA982C5358DCF71C"/>
    <w:rsid w:val="00587A60"/>
    <w:rPr>
      <w:lang w:val="de-DE" w:eastAsia="de-DE"/>
    </w:rPr>
  </w:style>
  <w:style w:type="paragraph" w:customStyle="1" w:styleId="9050F86239FB4920A26C55107B728D57">
    <w:name w:val="9050F86239FB4920A26C55107B728D57"/>
    <w:rsid w:val="00587A60"/>
    <w:rPr>
      <w:lang w:val="de-DE" w:eastAsia="de-DE"/>
    </w:rPr>
  </w:style>
  <w:style w:type="paragraph" w:customStyle="1" w:styleId="6604499B066541A99503D14AEC39E31F">
    <w:name w:val="6604499B066541A99503D14AEC39E31F"/>
    <w:rsid w:val="00587A60"/>
    <w:rPr>
      <w:lang w:val="de-DE" w:eastAsia="de-DE"/>
    </w:rPr>
  </w:style>
  <w:style w:type="paragraph" w:customStyle="1" w:styleId="70D4BEE7E6984E9DA441658C65F8F4F6">
    <w:name w:val="70D4BEE7E6984E9DA441658C65F8F4F6"/>
    <w:rsid w:val="00587A60"/>
    <w:rPr>
      <w:lang w:val="de-DE" w:eastAsia="de-DE"/>
    </w:rPr>
  </w:style>
  <w:style w:type="paragraph" w:customStyle="1" w:styleId="21442034218F4F68AAB02A492932D189">
    <w:name w:val="21442034218F4F68AAB02A492932D189"/>
    <w:rsid w:val="00587A60"/>
    <w:rPr>
      <w:lang w:val="de-DE" w:eastAsia="de-DE"/>
    </w:rPr>
  </w:style>
  <w:style w:type="paragraph" w:customStyle="1" w:styleId="3D1EF28035924612A35B9D7623BF20FE">
    <w:name w:val="3D1EF28035924612A35B9D7623BF20FE"/>
    <w:rsid w:val="00587A60"/>
    <w:rPr>
      <w:lang w:val="de-DE" w:eastAsia="de-DE"/>
    </w:rPr>
  </w:style>
  <w:style w:type="paragraph" w:customStyle="1" w:styleId="23893717038148859471D937251F94F4">
    <w:name w:val="23893717038148859471D937251F94F4"/>
    <w:rsid w:val="00587A60"/>
    <w:rPr>
      <w:lang w:val="de-DE" w:eastAsia="de-DE"/>
    </w:rPr>
  </w:style>
  <w:style w:type="paragraph" w:customStyle="1" w:styleId="E41A44FB702A4A49B8C223F9F609503A">
    <w:name w:val="E41A44FB702A4A49B8C223F9F609503A"/>
    <w:rsid w:val="00587A60"/>
    <w:rPr>
      <w:lang w:val="de-DE" w:eastAsia="de-DE"/>
    </w:rPr>
  </w:style>
  <w:style w:type="paragraph" w:customStyle="1" w:styleId="72CEACD9E7004FBDBC0FD89EA9C616F6">
    <w:name w:val="72CEACD9E7004FBDBC0FD89EA9C616F6"/>
    <w:rsid w:val="00587A60"/>
    <w:rPr>
      <w:lang w:val="de-DE" w:eastAsia="de-DE"/>
    </w:rPr>
  </w:style>
  <w:style w:type="paragraph" w:customStyle="1" w:styleId="10BB42742BEC43B887F7B93B5214BF10">
    <w:name w:val="10BB42742BEC43B887F7B93B5214BF10"/>
    <w:rsid w:val="00587A60"/>
    <w:rPr>
      <w:lang w:val="de-DE" w:eastAsia="de-DE"/>
    </w:rPr>
  </w:style>
  <w:style w:type="paragraph" w:customStyle="1" w:styleId="487B46641A514DA695809C85C63AB3B4">
    <w:name w:val="487B46641A514DA695809C85C63AB3B4"/>
    <w:rsid w:val="00CF4B3F"/>
    <w:rPr>
      <w:lang w:val="de-DE" w:eastAsia="de-DE"/>
    </w:rPr>
  </w:style>
  <w:style w:type="paragraph" w:customStyle="1" w:styleId="C4DAE0BC04B54099B5EDCF65C16D09BD">
    <w:name w:val="C4DAE0BC04B54099B5EDCF65C16D09BD"/>
    <w:rsid w:val="008A24F9"/>
    <w:rPr>
      <w:lang w:val="de-DE" w:eastAsia="de-DE"/>
    </w:rPr>
  </w:style>
  <w:style w:type="paragraph" w:customStyle="1" w:styleId="BC5EC50B5A1F44AAB9627CE949835A06">
    <w:name w:val="BC5EC50B5A1F44AAB9627CE949835A06"/>
    <w:rsid w:val="008A24F9"/>
    <w:rPr>
      <w:lang w:val="de-DE" w:eastAsia="de-DE"/>
    </w:rPr>
  </w:style>
  <w:style w:type="paragraph" w:customStyle="1" w:styleId="805F340ACAB742988F8CF2E935826F77">
    <w:name w:val="805F340ACAB742988F8CF2E935826F77"/>
    <w:rsid w:val="008A24F9"/>
    <w:rPr>
      <w:lang w:val="de-DE" w:eastAsia="de-DE"/>
    </w:rPr>
  </w:style>
  <w:style w:type="paragraph" w:customStyle="1" w:styleId="D1B09EE73FB14F2781F9548D1601F54C">
    <w:name w:val="D1B09EE73FB14F2781F9548D1601F54C"/>
    <w:rsid w:val="008A24F9"/>
    <w:rPr>
      <w:lang w:val="de-DE" w:eastAsia="de-DE"/>
    </w:rPr>
  </w:style>
  <w:style w:type="paragraph" w:customStyle="1" w:styleId="7FBC3EB0C3594D26978594CE9A0CD807">
    <w:name w:val="7FBC3EB0C3594D26978594CE9A0CD807"/>
    <w:rsid w:val="008A24F9"/>
    <w:rPr>
      <w:lang w:val="de-DE" w:eastAsia="de-DE"/>
    </w:rPr>
  </w:style>
  <w:style w:type="paragraph" w:customStyle="1" w:styleId="6F94464A9D294D2B8298292DC558B093">
    <w:name w:val="6F94464A9D294D2B8298292DC558B093"/>
    <w:rsid w:val="008A24F9"/>
    <w:rPr>
      <w:lang w:val="de-DE" w:eastAsia="de-DE"/>
    </w:rPr>
  </w:style>
  <w:style w:type="paragraph" w:customStyle="1" w:styleId="A8BA0DA2D8DD4CE8B8CF63902A72531B">
    <w:name w:val="A8BA0DA2D8DD4CE8B8CF63902A72531B"/>
    <w:rsid w:val="008A24F9"/>
    <w:rPr>
      <w:lang w:val="de-DE" w:eastAsia="de-DE"/>
    </w:rPr>
  </w:style>
  <w:style w:type="paragraph" w:customStyle="1" w:styleId="1686CAD65DE643D094375F539916499C">
    <w:name w:val="1686CAD65DE643D094375F539916499C"/>
    <w:rsid w:val="008A24F9"/>
    <w:rPr>
      <w:lang w:val="de-DE" w:eastAsia="de-DE"/>
    </w:rPr>
  </w:style>
  <w:style w:type="paragraph" w:customStyle="1" w:styleId="95882E29BE77453DA787138F2F49E204">
    <w:name w:val="95882E29BE77453DA787138F2F49E204"/>
    <w:rsid w:val="008A24F9"/>
    <w:rPr>
      <w:lang w:val="de-DE" w:eastAsia="de-DE"/>
    </w:rPr>
  </w:style>
  <w:style w:type="paragraph" w:customStyle="1" w:styleId="184CCED0BF49488CABB92E197B916617">
    <w:name w:val="184CCED0BF49488CABB92E197B916617"/>
    <w:rsid w:val="008A24F9"/>
    <w:rPr>
      <w:lang w:val="de-DE" w:eastAsia="de-DE"/>
    </w:rPr>
  </w:style>
  <w:style w:type="paragraph" w:customStyle="1" w:styleId="8A8320A61DF74308AAE81B34007D0D9E">
    <w:name w:val="8A8320A61DF74308AAE81B34007D0D9E"/>
    <w:rsid w:val="008A24F9"/>
    <w:rPr>
      <w:lang w:val="de-DE" w:eastAsia="de-DE"/>
    </w:rPr>
  </w:style>
  <w:style w:type="paragraph" w:customStyle="1" w:styleId="A650A4B55CA34A87B7046B885F5FB6F0">
    <w:name w:val="A650A4B55CA34A87B7046B885F5FB6F0"/>
    <w:rsid w:val="008A24F9"/>
    <w:rPr>
      <w:lang w:val="de-DE" w:eastAsia="de-DE"/>
    </w:rPr>
  </w:style>
  <w:style w:type="paragraph" w:customStyle="1" w:styleId="42F6784997F94B02B0EA5705EB888774">
    <w:name w:val="42F6784997F94B02B0EA5705EB888774"/>
    <w:rsid w:val="008A24F9"/>
    <w:rPr>
      <w:lang w:val="de-DE" w:eastAsia="de-DE"/>
    </w:rPr>
  </w:style>
  <w:style w:type="paragraph" w:customStyle="1" w:styleId="461D5BB9B75A43A786911AF6DB1334DC">
    <w:name w:val="461D5BB9B75A43A786911AF6DB1334DC"/>
    <w:rsid w:val="008A24F9"/>
    <w:rPr>
      <w:lang w:val="de-DE" w:eastAsia="de-DE"/>
    </w:rPr>
  </w:style>
  <w:style w:type="paragraph" w:customStyle="1" w:styleId="22FE2482C1EB45DA915AEE595CF4B0D6">
    <w:name w:val="22FE2482C1EB45DA915AEE595CF4B0D6"/>
    <w:rsid w:val="008A24F9"/>
    <w:rPr>
      <w:lang w:val="de-DE" w:eastAsia="de-DE"/>
    </w:rPr>
  </w:style>
  <w:style w:type="paragraph" w:customStyle="1" w:styleId="E07CDCAD75BB4D61A6E6975BF0153BDF">
    <w:name w:val="E07CDCAD75BB4D61A6E6975BF0153BDF"/>
    <w:rsid w:val="008A24F9"/>
    <w:rPr>
      <w:lang w:val="de-DE" w:eastAsia="de-DE"/>
    </w:rPr>
  </w:style>
  <w:style w:type="paragraph" w:customStyle="1" w:styleId="471B266CF8754C8EA309E09A6183752B">
    <w:name w:val="471B266CF8754C8EA309E09A6183752B"/>
    <w:rsid w:val="008A24F9"/>
    <w:rPr>
      <w:lang w:val="de-DE" w:eastAsia="de-DE"/>
    </w:rPr>
  </w:style>
  <w:style w:type="paragraph" w:customStyle="1" w:styleId="1472D3857A2E42D59F1AE7D92AAE5801">
    <w:name w:val="1472D3857A2E42D59F1AE7D92AAE5801"/>
    <w:rsid w:val="008A24F9"/>
    <w:rPr>
      <w:lang w:val="de-DE" w:eastAsia="de-DE"/>
    </w:rPr>
  </w:style>
  <w:style w:type="paragraph" w:customStyle="1" w:styleId="62EF8DFE821F4FDCAB1F546CBED8326E">
    <w:name w:val="62EF8DFE821F4FDCAB1F546CBED8326E"/>
    <w:rsid w:val="008A24F9"/>
    <w:rPr>
      <w:lang w:val="de-DE" w:eastAsia="de-DE"/>
    </w:rPr>
  </w:style>
  <w:style w:type="paragraph" w:customStyle="1" w:styleId="BF2CC0AB6D8241F19CE534F0347E6EEF">
    <w:name w:val="BF2CC0AB6D8241F19CE534F0347E6EEF"/>
    <w:rsid w:val="008A24F9"/>
    <w:rPr>
      <w:lang w:val="de-DE" w:eastAsia="de-DE"/>
    </w:rPr>
  </w:style>
  <w:style w:type="paragraph" w:customStyle="1" w:styleId="CDD5E2919F3645CC8DC5F8378BFF0B17">
    <w:name w:val="CDD5E2919F3645CC8DC5F8378BFF0B17"/>
    <w:rsid w:val="008A24F9"/>
    <w:rPr>
      <w:lang w:val="de-DE" w:eastAsia="de-DE"/>
    </w:rPr>
  </w:style>
  <w:style w:type="paragraph" w:customStyle="1" w:styleId="D6BD77F8CA734A5294FDF7809832F8F8">
    <w:name w:val="D6BD77F8CA734A5294FDF7809832F8F8"/>
    <w:rsid w:val="008A24F9"/>
    <w:rPr>
      <w:lang w:val="de-DE" w:eastAsia="de-DE"/>
    </w:rPr>
  </w:style>
  <w:style w:type="paragraph" w:customStyle="1" w:styleId="D35B4F2B29B04B93A1A8DCD1CFF3390E">
    <w:name w:val="D35B4F2B29B04B93A1A8DCD1CFF3390E"/>
    <w:rsid w:val="008A24F9"/>
    <w:rPr>
      <w:lang w:val="de-DE" w:eastAsia="de-DE"/>
    </w:rPr>
  </w:style>
  <w:style w:type="paragraph" w:customStyle="1" w:styleId="094AAAB736F441D5BC0840F929220E99">
    <w:name w:val="094AAAB736F441D5BC0840F929220E99"/>
    <w:rsid w:val="008A24F9"/>
    <w:rPr>
      <w:lang w:val="de-DE" w:eastAsia="de-DE"/>
    </w:rPr>
  </w:style>
  <w:style w:type="paragraph" w:customStyle="1" w:styleId="2D2F7FFA6E154888B7C976161889D651">
    <w:name w:val="2D2F7FFA6E154888B7C976161889D651"/>
    <w:rsid w:val="008A24F9"/>
    <w:rPr>
      <w:lang w:val="de-DE" w:eastAsia="de-DE"/>
    </w:rPr>
  </w:style>
  <w:style w:type="paragraph" w:customStyle="1" w:styleId="F5C480BCBAE340E39679D5985251D8CE">
    <w:name w:val="F5C480BCBAE340E39679D5985251D8CE"/>
    <w:rsid w:val="00413572"/>
    <w:rPr>
      <w:lang w:val="de-DE" w:eastAsia="de-DE"/>
    </w:rPr>
  </w:style>
  <w:style w:type="paragraph" w:customStyle="1" w:styleId="FC0F8E00308C493DA613B007D2A5FBB0">
    <w:name w:val="FC0F8E00308C493DA613B007D2A5FBB0"/>
    <w:rsid w:val="00E4272A"/>
    <w:rPr>
      <w:lang w:val="de-DE" w:eastAsia="de-DE"/>
    </w:rPr>
  </w:style>
  <w:style w:type="paragraph" w:customStyle="1" w:styleId="51A1DF59676A455997F7B34685B23A79">
    <w:name w:val="51A1DF59676A455997F7B34685B23A79"/>
    <w:rsid w:val="00E4272A"/>
    <w:rPr>
      <w:lang w:val="de-DE" w:eastAsia="de-DE"/>
    </w:rPr>
  </w:style>
  <w:style w:type="paragraph" w:customStyle="1" w:styleId="EE2FC0B244094D18BC052BA2BEDD3DB2">
    <w:name w:val="EE2FC0B244094D18BC052BA2BEDD3DB2"/>
    <w:rsid w:val="00E4272A"/>
    <w:rPr>
      <w:lang w:val="de-DE" w:eastAsia="de-DE"/>
    </w:rPr>
  </w:style>
  <w:style w:type="paragraph" w:customStyle="1" w:styleId="85EF3CCE0E6B4DBE94297741F6F9A830">
    <w:name w:val="85EF3CCE0E6B4DBE94297741F6F9A830"/>
    <w:rsid w:val="00E4272A"/>
    <w:rPr>
      <w:lang w:val="de-DE" w:eastAsia="de-DE"/>
    </w:rPr>
  </w:style>
  <w:style w:type="paragraph" w:customStyle="1" w:styleId="33113CF6EFBC4D6590A4690580DB7C22">
    <w:name w:val="33113CF6EFBC4D6590A4690580DB7C22"/>
    <w:rsid w:val="00E4272A"/>
    <w:rPr>
      <w:lang w:val="de-DE" w:eastAsia="de-DE"/>
    </w:rPr>
  </w:style>
  <w:style w:type="paragraph" w:customStyle="1" w:styleId="B37812A11A0043409538B7DEB4779721">
    <w:name w:val="B37812A11A0043409538B7DEB4779721"/>
    <w:rsid w:val="00406FF3"/>
    <w:rPr>
      <w:lang w:val="de-DE" w:eastAsia="de-DE"/>
    </w:rPr>
  </w:style>
  <w:style w:type="paragraph" w:customStyle="1" w:styleId="726B570E1A964476A76B85C6205E5A7B">
    <w:name w:val="726B570E1A964476A76B85C6205E5A7B"/>
    <w:rsid w:val="00406FF3"/>
    <w:rPr>
      <w:lang w:val="de-DE" w:eastAsia="de-DE"/>
    </w:rPr>
  </w:style>
  <w:style w:type="paragraph" w:customStyle="1" w:styleId="35BEA9EBA9674001A5F835B45334C133">
    <w:name w:val="35BEA9EBA9674001A5F835B45334C133"/>
    <w:rsid w:val="00406FF3"/>
    <w:rPr>
      <w:lang w:val="de-DE" w:eastAsia="de-DE"/>
    </w:rPr>
  </w:style>
  <w:style w:type="paragraph" w:customStyle="1" w:styleId="6E1E9AF3A4804DBCB5D4D2676EFD455E">
    <w:name w:val="6E1E9AF3A4804DBCB5D4D2676EFD455E"/>
    <w:rsid w:val="00406FF3"/>
    <w:rPr>
      <w:lang w:val="de-DE" w:eastAsia="de-DE"/>
    </w:rPr>
  </w:style>
  <w:style w:type="paragraph" w:customStyle="1" w:styleId="2DDFCA406CF440B5822DAC82B6EAC7F2">
    <w:name w:val="2DDFCA406CF440B5822DAC82B6EAC7F2"/>
    <w:rsid w:val="00406FF3"/>
    <w:rPr>
      <w:lang w:val="de-DE" w:eastAsia="de-DE"/>
    </w:rPr>
  </w:style>
  <w:style w:type="paragraph" w:customStyle="1" w:styleId="68656F4971F94FBA9AADFE033288BC1B">
    <w:name w:val="68656F4971F94FBA9AADFE033288BC1B"/>
    <w:rsid w:val="00406FF3"/>
    <w:rPr>
      <w:lang w:val="de-DE" w:eastAsia="de-DE"/>
    </w:rPr>
  </w:style>
  <w:style w:type="paragraph" w:customStyle="1" w:styleId="190EFF3D746D432283093203822105A1">
    <w:name w:val="190EFF3D746D432283093203822105A1"/>
    <w:rsid w:val="00406FF3"/>
    <w:rPr>
      <w:lang w:val="de-DE" w:eastAsia="de-DE"/>
    </w:rPr>
  </w:style>
  <w:style w:type="paragraph" w:customStyle="1" w:styleId="0726C085BCC7423EA348A778FEBED0E8">
    <w:name w:val="0726C085BCC7423EA348A778FEBED0E8"/>
    <w:rsid w:val="00406FF3"/>
    <w:rPr>
      <w:lang w:val="de-DE" w:eastAsia="de-DE"/>
    </w:rPr>
  </w:style>
  <w:style w:type="paragraph" w:customStyle="1" w:styleId="32D0AF34F9E247ED99B306417A9C76D2">
    <w:name w:val="32D0AF34F9E247ED99B306417A9C76D2"/>
    <w:rsid w:val="00406FF3"/>
    <w:rPr>
      <w:lang w:val="de-DE" w:eastAsia="de-DE"/>
    </w:rPr>
  </w:style>
  <w:style w:type="paragraph" w:customStyle="1" w:styleId="42CE8A2B858046CE9A0FAB57DF29680B">
    <w:name w:val="42CE8A2B858046CE9A0FAB57DF29680B"/>
    <w:rsid w:val="00406FF3"/>
    <w:rPr>
      <w:lang w:val="de-DE" w:eastAsia="de-DE"/>
    </w:rPr>
  </w:style>
  <w:style w:type="paragraph" w:customStyle="1" w:styleId="F0927BB409B6493296E58E36977A3E66">
    <w:name w:val="F0927BB409B6493296E58E36977A3E66"/>
    <w:rsid w:val="00406FF3"/>
    <w:rPr>
      <w:lang w:val="de-DE" w:eastAsia="de-DE"/>
    </w:rPr>
  </w:style>
  <w:style w:type="paragraph" w:customStyle="1" w:styleId="4C35C99754C3498AB5E293B52B835484">
    <w:name w:val="4C35C99754C3498AB5E293B52B835484"/>
    <w:rsid w:val="00406FF3"/>
    <w:rPr>
      <w:lang w:val="de-DE" w:eastAsia="de-DE"/>
    </w:rPr>
  </w:style>
  <w:style w:type="paragraph" w:customStyle="1" w:styleId="916CC873830E435AAF09CC15B8710FBA">
    <w:name w:val="916CC873830E435AAF09CC15B8710FBA"/>
    <w:rsid w:val="00406FF3"/>
    <w:rPr>
      <w:lang w:val="de-DE" w:eastAsia="de-DE"/>
    </w:rPr>
  </w:style>
  <w:style w:type="paragraph" w:customStyle="1" w:styleId="3899785FCFF743E29828463071AC9A7A">
    <w:name w:val="3899785FCFF743E29828463071AC9A7A"/>
    <w:rsid w:val="00406FF3"/>
    <w:rPr>
      <w:lang w:val="de-DE" w:eastAsia="de-DE"/>
    </w:rPr>
  </w:style>
  <w:style w:type="paragraph" w:customStyle="1" w:styleId="8F7C2221913E46D0A53DE835656EF1D4">
    <w:name w:val="8F7C2221913E46D0A53DE835656EF1D4"/>
    <w:rsid w:val="00406FF3"/>
    <w:rPr>
      <w:lang w:val="de-DE" w:eastAsia="de-DE"/>
    </w:rPr>
  </w:style>
  <w:style w:type="paragraph" w:customStyle="1" w:styleId="1E5FE79C44304F90B5792C90C2F983B5">
    <w:name w:val="1E5FE79C44304F90B5792C90C2F983B5"/>
    <w:rsid w:val="00406FF3"/>
    <w:rPr>
      <w:lang w:val="de-DE" w:eastAsia="de-DE"/>
    </w:rPr>
  </w:style>
  <w:style w:type="paragraph" w:customStyle="1" w:styleId="29866C29E91341939E138CF73042C588">
    <w:name w:val="29866C29E91341939E138CF73042C588"/>
    <w:rsid w:val="00406FF3"/>
    <w:rPr>
      <w:lang w:val="de-DE" w:eastAsia="de-DE"/>
    </w:rPr>
  </w:style>
  <w:style w:type="paragraph" w:customStyle="1" w:styleId="4C3D79DFDFCE4778949A4CE0D52EBE79">
    <w:name w:val="4C3D79DFDFCE4778949A4CE0D52EBE79"/>
    <w:rsid w:val="00406FF3"/>
    <w:rPr>
      <w:lang w:val="de-DE" w:eastAsia="de-DE"/>
    </w:rPr>
  </w:style>
  <w:style w:type="paragraph" w:customStyle="1" w:styleId="7C0EF9CFE5BB4809BBD3173FA0E7F679">
    <w:name w:val="7C0EF9CFE5BB4809BBD3173FA0E7F679"/>
    <w:rsid w:val="00406FF3"/>
    <w:rPr>
      <w:lang w:val="de-DE" w:eastAsia="de-DE"/>
    </w:rPr>
  </w:style>
  <w:style w:type="paragraph" w:customStyle="1" w:styleId="714DB836EEDB478FAD00818847055297">
    <w:name w:val="714DB836EEDB478FAD00818847055297"/>
    <w:rsid w:val="00406FF3"/>
    <w:rPr>
      <w:lang w:val="de-DE" w:eastAsia="de-DE"/>
    </w:rPr>
  </w:style>
  <w:style w:type="paragraph" w:customStyle="1" w:styleId="72D32ED6B7D44E6EB7C775DDBB46E339">
    <w:name w:val="72D32ED6B7D44E6EB7C775DDBB46E339"/>
    <w:rsid w:val="00406FF3"/>
    <w:rPr>
      <w:lang w:val="de-DE" w:eastAsia="de-DE"/>
    </w:rPr>
  </w:style>
  <w:style w:type="paragraph" w:customStyle="1" w:styleId="13991CE9DD9F48C89C7ABA40F4535347">
    <w:name w:val="13991CE9DD9F48C89C7ABA40F4535347"/>
    <w:rsid w:val="00406FF3"/>
    <w:rPr>
      <w:lang w:val="de-DE" w:eastAsia="de-DE"/>
    </w:rPr>
  </w:style>
  <w:style w:type="paragraph" w:customStyle="1" w:styleId="30499BC1913F41F0AECC31673B0C5FBF">
    <w:name w:val="30499BC1913F41F0AECC31673B0C5FBF"/>
    <w:rsid w:val="00406FF3"/>
    <w:rPr>
      <w:lang w:val="de-DE" w:eastAsia="de-DE"/>
    </w:rPr>
  </w:style>
  <w:style w:type="paragraph" w:customStyle="1" w:styleId="AA9A7427C59F4AFB89CF8F02EA289B2E">
    <w:name w:val="AA9A7427C59F4AFB89CF8F02EA289B2E"/>
    <w:rsid w:val="00406FF3"/>
    <w:rPr>
      <w:lang w:val="de-DE" w:eastAsia="de-DE"/>
    </w:rPr>
  </w:style>
  <w:style w:type="paragraph" w:customStyle="1" w:styleId="F05971736F2742FCBE1DC9A4B797E887">
    <w:name w:val="F05971736F2742FCBE1DC9A4B797E887"/>
    <w:rsid w:val="00406FF3"/>
    <w:rPr>
      <w:lang w:val="de-DE" w:eastAsia="de-DE"/>
    </w:rPr>
  </w:style>
  <w:style w:type="paragraph" w:customStyle="1" w:styleId="707521A66A0642A4ACAA09AB640678DF">
    <w:name w:val="707521A66A0642A4ACAA09AB640678DF"/>
    <w:rsid w:val="00406FF3"/>
    <w:rPr>
      <w:lang w:val="de-DE" w:eastAsia="de-DE"/>
    </w:rPr>
  </w:style>
  <w:style w:type="paragraph" w:customStyle="1" w:styleId="47D523F74E8C4D2F8631B63EB5AB3319">
    <w:name w:val="47D523F74E8C4D2F8631B63EB5AB3319"/>
    <w:rsid w:val="00406FF3"/>
    <w:rPr>
      <w:lang w:val="de-DE" w:eastAsia="de-DE"/>
    </w:rPr>
  </w:style>
  <w:style w:type="paragraph" w:customStyle="1" w:styleId="26FB76DFCDD940F59B7C8822D791AF81">
    <w:name w:val="26FB76DFCDD940F59B7C8822D791AF81"/>
    <w:rsid w:val="00406FF3"/>
    <w:rPr>
      <w:lang w:val="de-DE" w:eastAsia="de-DE"/>
    </w:rPr>
  </w:style>
  <w:style w:type="paragraph" w:customStyle="1" w:styleId="8D6651A5246F4A3A86F3E2B935E5852B">
    <w:name w:val="8D6651A5246F4A3A86F3E2B935E5852B"/>
    <w:rsid w:val="00406FF3"/>
    <w:rPr>
      <w:lang w:val="de-DE" w:eastAsia="de-DE"/>
    </w:rPr>
  </w:style>
  <w:style w:type="paragraph" w:customStyle="1" w:styleId="F2CDC7733A17412E949C9A084D6D8705">
    <w:name w:val="F2CDC7733A17412E949C9A084D6D8705"/>
    <w:rsid w:val="00406FF3"/>
    <w:rPr>
      <w:lang w:val="de-DE" w:eastAsia="de-DE"/>
    </w:rPr>
  </w:style>
  <w:style w:type="paragraph" w:customStyle="1" w:styleId="464D50D045DD4021B97F4F419710F56D">
    <w:name w:val="464D50D045DD4021B97F4F419710F56D"/>
    <w:rsid w:val="00406FF3"/>
    <w:rPr>
      <w:lang w:val="de-DE" w:eastAsia="de-DE"/>
    </w:rPr>
  </w:style>
  <w:style w:type="paragraph" w:customStyle="1" w:styleId="A7FC3EDEF00142CD95B70A6D84CB4795">
    <w:name w:val="A7FC3EDEF00142CD95B70A6D84CB4795"/>
    <w:rsid w:val="00406FF3"/>
    <w:rPr>
      <w:lang w:val="de-DE" w:eastAsia="de-DE"/>
    </w:rPr>
  </w:style>
  <w:style w:type="paragraph" w:customStyle="1" w:styleId="E6D415BFFAE2426B9D796E464226CC65">
    <w:name w:val="E6D415BFFAE2426B9D796E464226CC65"/>
    <w:rsid w:val="00406FF3"/>
    <w:rPr>
      <w:lang w:val="de-DE" w:eastAsia="de-DE"/>
    </w:rPr>
  </w:style>
  <w:style w:type="paragraph" w:customStyle="1" w:styleId="358ED3257E4349329749E31C4A75162D">
    <w:name w:val="358ED3257E4349329749E31C4A75162D"/>
    <w:rsid w:val="00406FF3"/>
    <w:rPr>
      <w:lang w:val="de-DE" w:eastAsia="de-DE"/>
    </w:rPr>
  </w:style>
  <w:style w:type="paragraph" w:customStyle="1" w:styleId="48683802A9054F04BC88B77FD54E391C">
    <w:name w:val="48683802A9054F04BC88B77FD54E391C"/>
    <w:rsid w:val="00406FF3"/>
    <w:rPr>
      <w:lang w:val="de-DE" w:eastAsia="de-DE"/>
    </w:rPr>
  </w:style>
  <w:style w:type="paragraph" w:customStyle="1" w:styleId="086486767CE74DD586285385A55A389E">
    <w:name w:val="086486767CE74DD586285385A55A389E"/>
    <w:rsid w:val="00406FF3"/>
    <w:rPr>
      <w:lang w:val="de-DE" w:eastAsia="de-DE"/>
    </w:rPr>
  </w:style>
  <w:style w:type="paragraph" w:customStyle="1" w:styleId="9679663E02464901B5233934D532CFED">
    <w:name w:val="9679663E02464901B5233934D532CFED"/>
    <w:rsid w:val="00406FF3"/>
    <w:rPr>
      <w:lang w:val="de-DE" w:eastAsia="de-DE"/>
    </w:rPr>
  </w:style>
  <w:style w:type="paragraph" w:customStyle="1" w:styleId="523FF897405F4185A71BF2298571EC8F">
    <w:name w:val="523FF897405F4185A71BF2298571EC8F"/>
    <w:rsid w:val="00406FF3"/>
    <w:rPr>
      <w:lang w:val="de-DE" w:eastAsia="de-DE"/>
    </w:rPr>
  </w:style>
  <w:style w:type="paragraph" w:customStyle="1" w:styleId="2EEE5E0ADA174A9685C7B8B345227182">
    <w:name w:val="2EEE5E0ADA174A9685C7B8B345227182"/>
    <w:rsid w:val="00406FF3"/>
    <w:rPr>
      <w:lang w:val="de-DE" w:eastAsia="de-DE"/>
    </w:rPr>
  </w:style>
  <w:style w:type="paragraph" w:customStyle="1" w:styleId="3C071033FE3B4F1294008A6AD50AC48F">
    <w:name w:val="3C071033FE3B4F1294008A6AD50AC48F"/>
    <w:rsid w:val="00406FF3"/>
    <w:rPr>
      <w:lang w:val="de-DE" w:eastAsia="de-DE"/>
    </w:rPr>
  </w:style>
  <w:style w:type="paragraph" w:customStyle="1" w:styleId="F3C66480516F453E81804505C51E4978">
    <w:name w:val="F3C66480516F453E81804505C51E4978"/>
    <w:rsid w:val="00406FF3"/>
    <w:rPr>
      <w:lang w:val="de-DE" w:eastAsia="de-DE"/>
    </w:rPr>
  </w:style>
  <w:style w:type="paragraph" w:customStyle="1" w:styleId="66C681C540624396B58BB2A31D83405C">
    <w:name w:val="66C681C540624396B58BB2A31D83405C"/>
    <w:rsid w:val="00406FF3"/>
    <w:rPr>
      <w:lang w:val="de-DE" w:eastAsia="de-DE"/>
    </w:rPr>
  </w:style>
  <w:style w:type="paragraph" w:customStyle="1" w:styleId="BEA40CEC66C24132833465787CB81E97">
    <w:name w:val="BEA40CEC66C24132833465787CB81E97"/>
    <w:rsid w:val="00406FF3"/>
    <w:rPr>
      <w:lang w:val="de-DE" w:eastAsia="de-DE"/>
    </w:rPr>
  </w:style>
  <w:style w:type="paragraph" w:customStyle="1" w:styleId="B81C2F03626C4ABF97AA62F0A148AAB0">
    <w:name w:val="B81C2F03626C4ABF97AA62F0A148AAB0"/>
    <w:rsid w:val="00406FF3"/>
    <w:rPr>
      <w:lang w:val="de-DE" w:eastAsia="de-DE"/>
    </w:rPr>
  </w:style>
  <w:style w:type="paragraph" w:customStyle="1" w:styleId="20BBC569E5404C8193EF63FD4EFD436F">
    <w:name w:val="20BBC569E5404C8193EF63FD4EFD436F"/>
    <w:rsid w:val="00406FF3"/>
    <w:rPr>
      <w:lang w:val="de-DE" w:eastAsia="de-DE"/>
    </w:rPr>
  </w:style>
  <w:style w:type="paragraph" w:customStyle="1" w:styleId="F6981D8E390A4936B52428E94F48C828">
    <w:name w:val="F6981D8E390A4936B52428E94F48C828"/>
    <w:rsid w:val="00406FF3"/>
    <w:rPr>
      <w:lang w:val="de-DE" w:eastAsia="de-DE"/>
    </w:rPr>
  </w:style>
  <w:style w:type="paragraph" w:customStyle="1" w:styleId="B199499DCC2E437FB23BAC79D8C94435">
    <w:name w:val="B199499DCC2E437FB23BAC79D8C94435"/>
    <w:rsid w:val="00406FF3"/>
    <w:rPr>
      <w:lang w:val="de-DE" w:eastAsia="de-DE"/>
    </w:rPr>
  </w:style>
  <w:style w:type="paragraph" w:customStyle="1" w:styleId="3C666FB6B4B04155A227728EC3622E89">
    <w:name w:val="3C666FB6B4B04155A227728EC3622E89"/>
    <w:rsid w:val="00406FF3"/>
    <w:rPr>
      <w:lang w:val="de-DE" w:eastAsia="de-DE"/>
    </w:rPr>
  </w:style>
  <w:style w:type="paragraph" w:customStyle="1" w:styleId="7F7A6945E95449A9ADEC19B4457CD411">
    <w:name w:val="7F7A6945E95449A9ADEC19B4457CD411"/>
    <w:rsid w:val="00406FF3"/>
    <w:rPr>
      <w:lang w:val="de-DE" w:eastAsia="de-DE"/>
    </w:rPr>
  </w:style>
  <w:style w:type="paragraph" w:customStyle="1" w:styleId="72295351E77440B4A23585653550A49D">
    <w:name w:val="72295351E77440B4A23585653550A49D"/>
    <w:rsid w:val="00406FF3"/>
    <w:rPr>
      <w:lang w:val="de-DE" w:eastAsia="de-DE"/>
    </w:rPr>
  </w:style>
  <w:style w:type="paragraph" w:customStyle="1" w:styleId="027A2238B73E44CD9680E75E2ECAE7B0">
    <w:name w:val="027A2238B73E44CD9680E75E2ECAE7B0"/>
    <w:rsid w:val="00406FF3"/>
    <w:rPr>
      <w:lang w:val="de-DE" w:eastAsia="de-DE"/>
    </w:rPr>
  </w:style>
  <w:style w:type="paragraph" w:customStyle="1" w:styleId="779EE515166743018CAC874F0248781E">
    <w:name w:val="779EE515166743018CAC874F0248781E"/>
    <w:rsid w:val="00406FF3"/>
    <w:rPr>
      <w:lang w:val="de-DE" w:eastAsia="de-DE"/>
    </w:rPr>
  </w:style>
  <w:style w:type="paragraph" w:customStyle="1" w:styleId="B6ACE8B3F92D4EEF804796D510BE45EB">
    <w:name w:val="B6ACE8B3F92D4EEF804796D510BE45EB"/>
    <w:rsid w:val="00406FF3"/>
    <w:rPr>
      <w:lang w:val="de-DE" w:eastAsia="de-DE"/>
    </w:rPr>
  </w:style>
  <w:style w:type="paragraph" w:customStyle="1" w:styleId="2173CFAB8DB74B91915EF47FBBEFEFF0">
    <w:name w:val="2173CFAB8DB74B91915EF47FBBEFEFF0"/>
    <w:rsid w:val="00406FF3"/>
    <w:rPr>
      <w:lang w:val="de-DE" w:eastAsia="de-DE"/>
    </w:rPr>
  </w:style>
  <w:style w:type="paragraph" w:customStyle="1" w:styleId="52C987C410464E8BB36E7DBE52B771BF">
    <w:name w:val="52C987C410464E8BB36E7DBE52B771BF"/>
    <w:rsid w:val="00406FF3"/>
    <w:rPr>
      <w:lang w:val="de-DE" w:eastAsia="de-DE"/>
    </w:rPr>
  </w:style>
  <w:style w:type="paragraph" w:customStyle="1" w:styleId="A60C4C9AE8954393B8AFF2E3CA1E4568">
    <w:name w:val="A60C4C9AE8954393B8AFF2E3CA1E4568"/>
    <w:rsid w:val="00406FF3"/>
    <w:rPr>
      <w:lang w:val="de-DE" w:eastAsia="de-DE"/>
    </w:rPr>
  </w:style>
  <w:style w:type="paragraph" w:customStyle="1" w:styleId="0547147BC9904E34A16BD65A555C44A3">
    <w:name w:val="0547147BC9904E34A16BD65A555C44A3"/>
    <w:rsid w:val="00406FF3"/>
    <w:rPr>
      <w:lang w:val="de-DE" w:eastAsia="de-DE"/>
    </w:rPr>
  </w:style>
  <w:style w:type="paragraph" w:customStyle="1" w:styleId="E79203D5F2FA4FBB99BC115092A0B7C3">
    <w:name w:val="E79203D5F2FA4FBB99BC115092A0B7C3"/>
    <w:rsid w:val="00406FF3"/>
    <w:rPr>
      <w:lang w:val="de-DE" w:eastAsia="de-DE"/>
    </w:rPr>
  </w:style>
  <w:style w:type="paragraph" w:customStyle="1" w:styleId="70672BD0921341CCB185407E7D6210D7">
    <w:name w:val="70672BD0921341CCB185407E7D6210D7"/>
    <w:rsid w:val="00406FF3"/>
    <w:rPr>
      <w:lang w:val="de-DE" w:eastAsia="de-DE"/>
    </w:rPr>
  </w:style>
  <w:style w:type="paragraph" w:customStyle="1" w:styleId="F3D2AF716114480B97B9D84359A9BA8F">
    <w:name w:val="F3D2AF716114480B97B9D84359A9BA8F"/>
    <w:rsid w:val="00406FF3"/>
    <w:rPr>
      <w:lang w:val="de-DE" w:eastAsia="de-DE"/>
    </w:rPr>
  </w:style>
  <w:style w:type="paragraph" w:customStyle="1" w:styleId="85FA493CD61E46FEA15C4044EA68B7B7">
    <w:name w:val="85FA493CD61E46FEA15C4044EA68B7B7"/>
    <w:rsid w:val="00406FF3"/>
    <w:rPr>
      <w:lang w:val="de-DE" w:eastAsia="de-DE"/>
    </w:rPr>
  </w:style>
  <w:style w:type="paragraph" w:customStyle="1" w:styleId="69D9D6B4FE064452B92541FBAD90CCA2">
    <w:name w:val="69D9D6B4FE064452B92541FBAD90CCA2"/>
    <w:rsid w:val="00406FF3"/>
    <w:rPr>
      <w:lang w:val="de-DE" w:eastAsia="de-DE"/>
    </w:rPr>
  </w:style>
  <w:style w:type="paragraph" w:customStyle="1" w:styleId="EF4B2F5E856640F7888845D8399371FD">
    <w:name w:val="EF4B2F5E856640F7888845D8399371FD"/>
    <w:rsid w:val="00406FF3"/>
    <w:rPr>
      <w:lang w:val="de-DE" w:eastAsia="de-DE"/>
    </w:rPr>
  </w:style>
  <w:style w:type="paragraph" w:customStyle="1" w:styleId="C5C99A898EBE4332919B61E478C50E75">
    <w:name w:val="C5C99A898EBE4332919B61E478C50E75"/>
    <w:rsid w:val="00406FF3"/>
    <w:rPr>
      <w:lang w:val="de-DE" w:eastAsia="de-DE"/>
    </w:rPr>
  </w:style>
  <w:style w:type="paragraph" w:customStyle="1" w:styleId="CFBEDF8EC0774305A0623AB0B9BA537E">
    <w:name w:val="CFBEDF8EC0774305A0623AB0B9BA537E"/>
    <w:rsid w:val="00406FF3"/>
    <w:rPr>
      <w:lang w:val="de-DE" w:eastAsia="de-DE"/>
    </w:rPr>
  </w:style>
  <w:style w:type="paragraph" w:customStyle="1" w:styleId="6768FD2A0E2A49AA873ECF823FB04B2D">
    <w:name w:val="6768FD2A0E2A49AA873ECF823FB04B2D"/>
    <w:rsid w:val="00406FF3"/>
    <w:rPr>
      <w:lang w:val="de-DE" w:eastAsia="de-DE"/>
    </w:rPr>
  </w:style>
  <w:style w:type="paragraph" w:customStyle="1" w:styleId="083080D5256243E4A1C0D68378CDF58D">
    <w:name w:val="083080D5256243E4A1C0D68378CDF58D"/>
    <w:rsid w:val="00406FF3"/>
    <w:rPr>
      <w:lang w:val="de-DE" w:eastAsia="de-DE"/>
    </w:rPr>
  </w:style>
  <w:style w:type="paragraph" w:customStyle="1" w:styleId="FE6A2343E47A4AF4897258519A0ECA0C">
    <w:name w:val="FE6A2343E47A4AF4897258519A0ECA0C"/>
    <w:rsid w:val="00406FF3"/>
    <w:rPr>
      <w:lang w:val="de-DE" w:eastAsia="de-DE"/>
    </w:rPr>
  </w:style>
  <w:style w:type="paragraph" w:customStyle="1" w:styleId="BC54CE8B6629497DBFEDAA93482CD728">
    <w:name w:val="BC54CE8B6629497DBFEDAA93482CD728"/>
    <w:rsid w:val="00406FF3"/>
    <w:rPr>
      <w:lang w:val="de-DE" w:eastAsia="de-DE"/>
    </w:rPr>
  </w:style>
  <w:style w:type="paragraph" w:customStyle="1" w:styleId="59F4B1817F8641F38A87E1F73E3EF07B">
    <w:name w:val="59F4B1817F8641F38A87E1F73E3EF07B"/>
    <w:rsid w:val="00406FF3"/>
    <w:rPr>
      <w:lang w:val="de-DE" w:eastAsia="de-DE"/>
    </w:rPr>
  </w:style>
  <w:style w:type="paragraph" w:customStyle="1" w:styleId="9B6F9F40ECAD4BDAB5B37EAC137704FB">
    <w:name w:val="9B6F9F40ECAD4BDAB5B37EAC137704FB"/>
    <w:rsid w:val="00406FF3"/>
    <w:rPr>
      <w:lang w:val="de-DE" w:eastAsia="de-DE"/>
    </w:rPr>
  </w:style>
  <w:style w:type="paragraph" w:customStyle="1" w:styleId="FFF9890063604677BA476F04827B2E95">
    <w:name w:val="FFF9890063604677BA476F04827B2E95"/>
    <w:rsid w:val="00406FF3"/>
    <w:rPr>
      <w:lang w:val="de-DE" w:eastAsia="de-DE"/>
    </w:rPr>
  </w:style>
  <w:style w:type="paragraph" w:customStyle="1" w:styleId="DE6FB5D3D605482CA1FC4ADF1EDF586C">
    <w:name w:val="DE6FB5D3D605482CA1FC4ADF1EDF586C"/>
    <w:rsid w:val="00406FF3"/>
    <w:rPr>
      <w:lang w:val="de-DE" w:eastAsia="de-DE"/>
    </w:rPr>
  </w:style>
  <w:style w:type="paragraph" w:customStyle="1" w:styleId="DDF80DAE202A46E08B549FF0AD7C512E">
    <w:name w:val="DDF80DAE202A46E08B549FF0AD7C512E"/>
    <w:rsid w:val="00406FF3"/>
    <w:rPr>
      <w:lang w:val="de-DE" w:eastAsia="de-DE"/>
    </w:rPr>
  </w:style>
  <w:style w:type="paragraph" w:customStyle="1" w:styleId="619B7C0A10D54394863A46C23A6348C1">
    <w:name w:val="619B7C0A10D54394863A46C23A6348C1"/>
    <w:rsid w:val="00406FF3"/>
    <w:rPr>
      <w:lang w:val="de-DE" w:eastAsia="de-DE"/>
    </w:rPr>
  </w:style>
  <w:style w:type="paragraph" w:customStyle="1" w:styleId="E6BF4F6C14BB4615A2F8FA1281D8163A">
    <w:name w:val="E6BF4F6C14BB4615A2F8FA1281D8163A"/>
    <w:rsid w:val="00406FF3"/>
    <w:rPr>
      <w:lang w:val="de-DE" w:eastAsia="de-DE"/>
    </w:rPr>
  </w:style>
  <w:style w:type="paragraph" w:customStyle="1" w:styleId="F1ADA101B4DB4B4690D37BD895B4EE2A">
    <w:name w:val="F1ADA101B4DB4B4690D37BD895B4EE2A"/>
    <w:rsid w:val="00406FF3"/>
    <w:rPr>
      <w:lang w:val="de-DE" w:eastAsia="de-DE"/>
    </w:rPr>
  </w:style>
  <w:style w:type="paragraph" w:customStyle="1" w:styleId="6857053231914FA097AD35664399A6E7">
    <w:name w:val="6857053231914FA097AD35664399A6E7"/>
    <w:rsid w:val="00406FF3"/>
    <w:rPr>
      <w:lang w:val="de-DE" w:eastAsia="de-DE"/>
    </w:rPr>
  </w:style>
  <w:style w:type="paragraph" w:customStyle="1" w:styleId="26D1477A255F42B79FE325F1AD1814FE">
    <w:name w:val="26D1477A255F42B79FE325F1AD1814FE"/>
    <w:rsid w:val="00406FF3"/>
    <w:rPr>
      <w:lang w:val="de-DE" w:eastAsia="de-DE"/>
    </w:rPr>
  </w:style>
  <w:style w:type="paragraph" w:customStyle="1" w:styleId="CADE7475E07043A3BD3D102F53339B96">
    <w:name w:val="CADE7475E07043A3BD3D102F53339B96"/>
    <w:rsid w:val="00406FF3"/>
    <w:rPr>
      <w:lang w:val="de-DE" w:eastAsia="de-DE"/>
    </w:rPr>
  </w:style>
  <w:style w:type="paragraph" w:customStyle="1" w:styleId="E384BE98C38C4B30A37BFE932D3CBF04">
    <w:name w:val="E384BE98C38C4B30A37BFE932D3CBF04"/>
    <w:rsid w:val="00406FF3"/>
    <w:rPr>
      <w:lang w:val="de-DE" w:eastAsia="de-DE"/>
    </w:rPr>
  </w:style>
  <w:style w:type="paragraph" w:customStyle="1" w:styleId="D6315198274F4BD8B77A424E38AA9441">
    <w:name w:val="D6315198274F4BD8B77A424E38AA9441"/>
    <w:rsid w:val="00406FF3"/>
    <w:rPr>
      <w:lang w:val="de-DE" w:eastAsia="de-DE"/>
    </w:rPr>
  </w:style>
  <w:style w:type="paragraph" w:customStyle="1" w:styleId="59978BFC961C469CAE9FEE7C6A8B63FD">
    <w:name w:val="59978BFC961C469CAE9FEE7C6A8B63FD"/>
    <w:rsid w:val="00406FF3"/>
    <w:rPr>
      <w:lang w:val="de-DE" w:eastAsia="de-DE"/>
    </w:rPr>
  </w:style>
  <w:style w:type="paragraph" w:customStyle="1" w:styleId="25FF30C44A8C46D289FBE7FB1EE1101B">
    <w:name w:val="25FF30C44A8C46D289FBE7FB1EE1101B"/>
    <w:rsid w:val="00406FF3"/>
    <w:rPr>
      <w:lang w:val="de-DE" w:eastAsia="de-DE"/>
    </w:rPr>
  </w:style>
  <w:style w:type="paragraph" w:customStyle="1" w:styleId="C465A836533A427C9AD30AE6AC847842">
    <w:name w:val="C465A836533A427C9AD30AE6AC847842"/>
    <w:rsid w:val="00406FF3"/>
    <w:rPr>
      <w:lang w:val="de-DE" w:eastAsia="de-DE"/>
    </w:rPr>
  </w:style>
  <w:style w:type="paragraph" w:customStyle="1" w:styleId="980510141BEE4F63BA286DC2049030B0">
    <w:name w:val="980510141BEE4F63BA286DC2049030B0"/>
    <w:rsid w:val="00406FF3"/>
    <w:rPr>
      <w:lang w:val="de-DE" w:eastAsia="de-DE"/>
    </w:rPr>
  </w:style>
  <w:style w:type="paragraph" w:customStyle="1" w:styleId="555F40F8BB4F49F5856154DC56E45075">
    <w:name w:val="555F40F8BB4F49F5856154DC56E45075"/>
    <w:rsid w:val="00406FF3"/>
    <w:rPr>
      <w:lang w:val="de-DE" w:eastAsia="de-DE"/>
    </w:rPr>
  </w:style>
  <w:style w:type="paragraph" w:customStyle="1" w:styleId="B0EBADCDA0904A739A431818683F1521">
    <w:name w:val="B0EBADCDA0904A739A431818683F1521"/>
    <w:rsid w:val="00406FF3"/>
    <w:rPr>
      <w:lang w:val="de-DE" w:eastAsia="de-DE"/>
    </w:rPr>
  </w:style>
  <w:style w:type="paragraph" w:customStyle="1" w:styleId="DABA3D9001A94715B136BFBD35C81CAE">
    <w:name w:val="DABA3D9001A94715B136BFBD35C81CAE"/>
    <w:rsid w:val="00406FF3"/>
    <w:rPr>
      <w:lang w:val="de-DE" w:eastAsia="de-DE"/>
    </w:rPr>
  </w:style>
  <w:style w:type="paragraph" w:customStyle="1" w:styleId="74A113F546054F5D9B31E9C52A7A2DD8">
    <w:name w:val="74A113F546054F5D9B31E9C52A7A2DD8"/>
    <w:rsid w:val="00406FF3"/>
    <w:rPr>
      <w:lang w:val="de-DE" w:eastAsia="de-DE"/>
    </w:rPr>
  </w:style>
  <w:style w:type="paragraph" w:customStyle="1" w:styleId="CD9FD3A029744C21BA69669996181328">
    <w:name w:val="CD9FD3A029744C21BA69669996181328"/>
    <w:rsid w:val="00406FF3"/>
    <w:rPr>
      <w:lang w:val="de-DE" w:eastAsia="de-DE"/>
    </w:rPr>
  </w:style>
  <w:style w:type="paragraph" w:customStyle="1" w:styleId="4CDCC03C95F64314A95D851FB2893B43">
    <w:name w:val="4CDCC03C95F64314A95D851FB2893B43"/>
    <w:rsid w:val="00406FF3"/>
    <w:rPr>
      <w:lang w:val="de-DE" w:eastAsia="de-DE"/>
    </w:rPr>
  </w:style>
  <w:style w:type="paragraph" w:customStyle="1" w:styleId="3E2A110B507A453A98C222F65A8FD699">
    <w:name w:val="3E2A110B507A453A98C222F65A8FD699"/>
    <w:rsid w:val="00406FF3"/>
    <w:rPr>
      <w:lang w:val="de-DE" w:eastAsia="de-DE"/>
    </w:rPr>
  </w:style>
  <w:style w:type="paragraph" w:customStyle="1" w:styleId="CB8B4DC862324E5DAAB954C234A46A42">
    <w:name w:val="CB8B4DC862324E5DAAB954C234A46A42"/>
    <w:rsid w:val="00406FF3"/>
    <w:rPr>
      <w:lang w:val="de-DE" w:eastAsia="de-DE"/>
    </w:rPr>
  </w:style>
  <w:style w:type="paragraph" w:customStyle="1" w:styleId="DFC925156FB3485BA4D3F9FBA676A473">
    <w:name w:val="DFC925156FB3485BA4D3F9FBA676A473"/>
    <w:rsid w:val="00406FF3"/>
    <w:rPr>
      <w:lang w:val="de-DE" w:eastAsia="de-DE"/>
    </w:rPr>
  </w:style>
  <w:style w:type="paragraph" w:customStyle="1" w:styleId="5D44B0251BCE4DAA9F6348B5F851A195">
    <w:name w:val="5D44B0251BCE4DAA9F6348B5F851A195"/>
    <w:rsid w:val="00406FF3"/>
    <w:rPr>
      <w:lang w:val="de-DE" w:eastAsia="de-DE"/>
    </w:rPr>
  </w:style>
  <w:style w:type="paragraph" w:customStyle="1" w:styleId="43D8AF1A4120476FAF95B4CBB9D313B5">
    <w:name w:val="43D8AF1A4120476FAF95B4CBB9D313B5"/>
    <w:rsid w:val="00406FF3"/>
    <w:rPr>
      <w:lang w:val="de-DE" w:eastAsia="de-DE"/>
    </w:rPr>
  </w:style>
  <w:style w:type="paragraph" w:customStyle="1" w:styleId="6EB04A6916D540939E806E7F2526DF9C">
    <w:name w:val="6EB04A6916D540939E806E7F2526DF9C"/>
    <w:rsid w:val="00406FF3"/>
    <w:rPr>
      <w:lang w:val="de-DE" w:eastAsia="de-DE"/>
    </w:rPr>
  </w:style>
  <w:style w:type="paragraph" w:customStyle="1" w:styleId="4EE07FFE7A704C41856B075EF819D420">
    <w:name w:val="4EE07FFE7A704C41856B075EF819D420"/>
    <w:rsid w:val="00406FF3"/>
    <w:rPr>
      <w:lang w:val="de-DE" w:eastAsia="de-DE"/>
    </w:rPr>
  </w:style>
  <w:style w:type="paragraph" w:customStyle="1" w:styleId="5BCC1E99D7E04E8B84D68F159E0B352E">
    <w:name w:val="5BCC1E99D7E04E8B84D68F159E0B352E"/>
    <w:rsid w:val="00406FF3"/>
    <w:rPr>
      <w:lang w:val="de-DE" w:eastAsia="de-DE"/>
    </w:rPr>
  </w:style>
  <w:style w:type="paragraph" w:customStyle="1" w:styleId="830DD9BD4D8444D399DE7FFFB86C5467">
    <w:name w:val="830DD9BD4D8444D399DE7FFFB86C5467"/>
    <w:rsid w:val="00406FF3"/>
    <w:rPr>
      <w:lang w:val="de-DE" w:eastAsia="de-DE"/>
    </w:rPr>
  </w:style>
  <w:style w:type="paragraph" w:customStyle="1" w:styleId="1B3F571742A14B38B8389AC083304F08">
    <w:name w:val="1B3F571742A14B38B8389AC083304F08"/>
    <w:rsid w:val="00406FF3"/>
    <w:rPr>
      <w:lang w:val="de-DE" w:eastAsia="de-DE"/>
    </w:rPr>
  </w:style>
  <w:style w:type="paragraph" w:customStyle="1" w:styleId="B95EFAE0E36A4AE390D511A56FEB9FD8">
    <w:name w:val="B95EFAE0E36A4AE390D511A56FEB9FD8"/>
    <w:rsid w:val="00406FF3"/>
    <w:rPr>
      <w:lang w:val="de-DE" w:eastAsia="de-DE"/>
    </w:rPr>
  </w:style>
  <w:style w:type="paragraph" w:customStyle="1" w:styleId="69D9558510504FEB869DE79DAAB28E94">
    <w:name w:val="69D9558510504FEB869DE79DAAB28E94"/>
    <w:rsid w:val="00406FF3"/>
    <w:rPr>
      <w:lang w:val="de-DE" w:eastAsia="de-DE"/>
    </w:rPr>
  </w:style>
  <w:style w:type="paragraph" w:customStyle="1" w:styleId="C229E375B7AB4BC5BDD9901014504392">
    <w:name w:val="C229E375B7AB4BC5BDD9901014504392"/>
    <w:rsid w:val="00406FF3"/>
    <w:rPr>
      <w:lang w:val="de-DE" w:eastAsia="de-DE"/>
    </w:rPr>
  </w:style>
  <w:style w:type="paragraph" w:customStyle="1" w:styleId="F902FDBDDEF843B3AC3A41907E885494">
    <w:name w:val="F902FDBDDEF843B3AC3A41907E885494"/>
    <w:rsid w:val="00406FF3"/>
    <w:rPr>
      <w:lang w:val="de-DE" w:eastAsia="de-DE"/>
    </w:rPr>
  </w:style>
  <w:style w:type="paragraph" w:customStyle="1" w:styleId="912A585DAABA454A8ED7E9B6A2B34EC8">
    <w:name w:val="912A585DAABA454A8ED7E9B6A2B34EC8"/>
    <w:rsid w:val="00406FF3"/>
    <w:rPr>
      <w:lang w:val="de-DE" w:eastAsia="de-DE"/>
    </w:rPr>
  </w:style>
  <w:style w:type="paragraph" w:customStyle="1" w:styleId="8B0A985B633F4A589894426C0C7C0880">
    <w:name w:val="8B0A985B633F4A589894426C0C7C0880"/>
    <w:rsid w:val="00406FF3"/>
    <w:rPr>
      <w:lang w:val="de-DE" w:eastAsia="de-DE"/>
    </w:rPr>
  </w:style>
  <w:style w:type="paragraph" w:customStyle="1" w:styleId="CC7CEFDAE5954EA281ADBB9748EB20CC">
    <w:name w:val="CC7CEFDAE5954EA281ADBB9748EB20CC"/>
    <w:rsid w:val="00406FF3"/>
    <w:rPr>
      <w:lang w:val="de-DE" w:eastAsia="de-DE"/>
    </w:rPr>
  </w:style>
  <w:style w:type="paragraph" w:customStyle="1" w:styleId="7FCC442933BB4A63A06800980FD36D6F">
    <w:name w:val="7FCC442933BB4A63A06800980FD36D6F"/>
    <w:rsid w:val="00406FF3"/>
    <w:rPr>
      <w:lang w:val="de-DE" w:eastAsia="de-DE"/>
    </w:rPr>
  </w:style>
  <w:style w:type="paragraph" w:customStyle="1" w:styleId="1CD1CEC624334D83AD7965113B10CE6C">
    <w:name w:val="1CD1CEC624334D83AD7965113B10CE6C"/>
    <w:rsid w:val="00406FF3"/>
    <w:rPr>
      <w:lang w:val="de-DE" w:eastAsia="de-DE"/>
    </w:rPr>
  </w:style>
  <w:style w:type="paragraph" w:customStyle="1" w:styleId="7F26475D4DC04B38954C30628BE2B5FF">
    <w:name w:val="7F26475D4DC04B38954C30628BE2B5FF"/>
    <w:rsid w:val="00406FF3"/>
    <w:rPr>
      <w:lang w:val="de-DE" w:eastAsia="de-DE"/>
    </w:rPr>
  </w:style>
  <w:style w:type="paragraph" w:customStyle="1" w:styleId="89C8797375F94550B9FAFB42F2305B97">
    <w:name w:val="89C8797375F94550B9FAFB42F2305B97"/>
    <w:rsid w:val="00406FF3"/>
    <w:rPr>
      <w:lang w:val="de-DE" w:eastAsia="de-DE"/>
    </w:rPr>
  </w:style>
  <w:style w:type="paragraph" w:customStyle="1" w:styleId="5F4C2E9E80094903A1A24071DB405D3C">
    <w:name w:val="5F4C2E9E80094903A1A24071DB405D3C"/>
    <w:rsid w:val="00406FF3"/>
    <w:rPr>
      <w:lang w:val="de-DE" w:eastAsia="de-DE"/>
    </w:rPr>
  </w:style>
  <w:style w:type="paragraph" w:customStyle="1" w:styleId="77D12804B7EC4357845F1BEC95A3E37A">
    <w:name w:val="77D12804B7EC4357845F1BEC95A3E37A"/>
    <w:rsid w:val="00406FF3"/>
    <w:rPr>
      <w:lang w:val="de-DE" w:eastAsia="de-DE"/>
    </w:rPr>
  </w:style>
  <w:style w:type="paragraph" w:customStyle="1" w:styleId="684E40FF3A8040D39BBAEF1B52E76E53">
    <w:name w:val="684E40FF3A8040D39BBAEF1B52E76E53"/>
    <w:rsid w:val="00406FF3"/>
    <w:rPr>
      <w:lang w:val="de-DE" w:eastAsia="de-DE"/>
    </w:rPr>
  </w:style>
  <w:style w:type="paragraph" w:customStyle="1" w:styleId="26558FADD81C4904960CB0372BE4EA80">
    <w:name w:val="26558FADD81C4904960CB0372BE4EA80"/>
    <w:rsid w:val="00406FF3"/>
    <w:rPr>
      <w:lang w:val="de-DE" w:eastAsia="de-DE"/>
    </w:rPr>
  </w:style>
  <w:style w:type="paragraph" w:customStyle="1" w:styleId="FBED2EE27B3A4D0FB7984F85E06271F1">
    <w:name w:val="FBED2EE27B3A4D0FB7984F85E06271F1"/>
    <w:rsid w:val="00406FF3"/>
    <w:rPr>
      <w:lang w:val="de-DE" w:eastAsia="de-DE"/>
    </w:rPr>
  </w:style>
  <w:style w:type="paragraph" w:customStyle="1" w:styleId="042E02A10DE9456097306BABEDB48F23">
    <w:name w:val="042E02A10DE9456097306BABEDB48F23"/>
    <w:rsid w:val="00406FF3"/>
    <w:rPr>
      <w:lang w:val="de-DE" w:eastAsia="de-DE"/>
    </w:rPr>
  </w:style>
  <w:style w:type="paragraph" w:customStyle="1" w:styleId="2F9F8F76EC374C9CA7E48B182824E5D2">
    <w:name w:val="2F9F8F76EC374C9CA7E48B182824E5D2"/>
    <w:rsid w:val="00406FF3"/>
    <w:rPr>
      <w:lang w:val="de-DE" w:eastAsia="de-DE"/>
    </w:rPr>
  </w:style>
  <w:style w:type="paragraph" w:customStyle="1" w:styleId="748E6D5420A042D49F262647AA121455">
    <w:name w:val="748E6D5420A042D49F262647AA121455"/>
    <w:rsid w:val="00625BB5"/>
    <w:rPr>
      <w:lang w:val="de-DE" w:eastAsia="de-DE"/>
    </w:rPr>
  </w:style>
  <w:style w:type="paragraph" w:customStyle="1" w:styleId="0B6452FF3D95463197F1C926042D2B8A">
    <w:name w:val="0B6452FF3D95463197F1C926042D2B8A"/>
    <w:rsid w:val="00625BB5"/>
    <w:rPr>
      <w:lang w:val="de-DE" w:eastAsia="de-DE"/>
    </w:rPr>
  </w:style>
  <w:style w:type="paragraph" w:customStyle="1" w:styleId="D6F7CEC3F1D34D5FB1219046A8F13748">
    <w:name w:val="D6F7CEC3F1D34D5FB1219046A8F13748"/>
    <w:rsid w:val="00625BB5"/>
    <w:rPr>
      <w:lang w:val="de-DE" w:eastAsia="de-DE"/>
    </w:rPr>
  </w:style>
  <w:style w:type="paragraph" w:customStyle="1" w:styleId="3A7EA9E4BA334BF3B46B848F23029777">
    <w:name w:val="3A7EA9E4BA334BF3B46B848F23029777"/>
    <w:rsid w:val="00625BB5"/>
    <w:rPr>
      <w:lang w:val="de-DE" w:eastAsia="de-DE"/>
    </w:rPr>
  </w:style>
  <w:style w:type="paragraph" w:customStyle="1" w:styleId="25B1C8A4D5A14DC695CE9C8D631C33D5">
    <w:name w:val="25B1C8A4D5A14DC695CE9C8D631C33D5"/>
    <w:rsid w:val="00625BB5"/>
    <w:rPr>
      <w:lang w:val="de-DE" w:eastAsia="de-DE"/>
    </w:rPr>
  </w:style>
  <w:style w:type="paragraph" w:customStyle="1" w:styleId="8D675DBE18F74560A760374B8994C24B">
    <w:name w:val="8D675DBE18F74560A760374B8994C24B"/>
    <w:rsid w:val="00625BB5"/>
    <w:rPr>
      <w:lang w:val="de-DE" w:eastAsia="de-DE"/>
    </w:rPr>
  </w:style>
  <w:style w:type="paragraph" w:customStyle="1" w:styleId="7C3FEF82ED124BD09751DF2FF96B18AA">
    <w:name w:val="7C3FEF82ED124BD09751DF2FF96B18AA"/>
    <w:rsid w:val="00625BB5"/>
    <w:rPr>
      <w:lang w:val="de-DE" w:eastAsia="de-DE"/>
    </w:rPr>
  </w:style>
  <w:style w:type="paragraph" w:customStyle="1" w:styleId="26D514128D954842A878098D2B2B1727">
    <w:name w:val="26D514128D954842A878098D2B2B1727"/>
    <w:rsid w:val="00625BB5"/>
    <w:rPr>
      <w:lang w:val="de-DE" w:eastAsia="de-DE"/>
    </w:rPr>
  </w:style>
  <w:style w:type="paragraph" w:customStyle="1" w:styleId="BAA741EE9BB84EC885A103D281BA96AE">
    <w:name w:val="BAA741EE9BB84EC885A103D281BA96AE"/>
    <w:rsid w:val="00625BB5"/>
    <w:rPr>
      <w:lang w:val="de-DE" w:eastAsia="de-DE"/>
    </w:rPr>
  </w:style>
  <w:style w:type="paragraph" w:customStyle="1" w:styleId="51F5C807EEC54A3EA73317402DA4D8AB">
    <w:name w:val="51F5C807EEC54A3EA73317402DA4D8AB"/>
    <w:rsid w:val="00625BB5"/>
    <w:rPr>
      <w:lang w:val="de-DE" w:eastAsia="de-DE"/>
    </w:rPr>
  </w:style>
  <w:style w:type="paragraph" w:customStyle="1" w:styleId="C5C41D70739E4EC99FC6E8BF7ACAE504">
    <w:name w:val="C5C41D70739E4EC99FC6E8BF7ACAE504"/>
    <w:rsid w:val="00625BB5"/>
    <w:rPr>
      <w:lang w:val="de-DE" w:eastAsia="de-DE"/>
    </w:rPr>
  </w:style>
  <w:style w:type="paragraph" w:customStyle="1" w:styleId="D6EB1E90476541A18C5D75FF2D6F2C2B">
    <w:name w:val="D6EB1E90476541A18C5D75FF2D6F2C2B"/>
    <w:rsid w:val="00625BB5"/>
    <w:rPr>
      <w:lang w:val="de-DE" w:eastAsia="de-DE"/>
    </w:rPr>
  </w:style>
  <w:style w:type="paragraph" w:customStyle="1" w:styleId="DFE5B4E8F17147E986301A7A88F68C7D">
    <w:name w:val="DFE5B4E8F17147E986301A7A88F68C7D"/>
    <w:rsid w:val="00625BB5"/>
    <w:rPr>
      <w:lang w:val="de-DE" w:eastAsia="de-DE"/>
    </w:rPr>
  </w:style>
  <w:style w:type="paragraph" w:customStyle="1" w:styleId="AAC0A1FB552D45C89B5EAB4AB24620CC">
    <w:name w:val="AAC0A1FB552D45C89B5EAB4AB24620CC"/>
    <w:rsid w:val="00625BB5"/>
    <w:rPr>
      <w:lang w:val="de-DE" w:eastAsia="de-DE"/>
    </w:rPr>
  </w:style>
  <w:style w:type="paragraph" w:customStyle="1" w:styleId="5F8EFD89F28A432B8633F67D82B8A712">
    <w:name w:val="5F8EFD89F28A432B8633F67D82B8A712"/>
    <w:rsid w:val="00625BB5"/>
    <w:rPr>
      <w:lang w:val="de-DE" w:eastAsia="de-DE"/>
    </w:rPr>
  </w:style>
  <w:style w:type="paragraph" w:customStyle="1" w:styleId="7F222023717B4B83A57605F635C50393">
    <w:name w:val="7F222023717B4B83A57605F635C50393"/>
    <w:rsid w:val="00625BB5"/>
    <w:rPr>
      <w:lang w:val="de-DE" w:eastAsia="de-DE"/>
    </w:rPr>
  </w:style>
  <w:style w:type="paragraph" w:customStyle="1" w:styleId="A6F77AF9FB3F47B594AD7452DED2D58D">
    <w:name w:val="A6F77AF9FB3F47B594AD7452DED2D58D"/>
    <w:rsid w:val="00625BB5"/>
    <w:rPr>
      <w:lang w:val="de-DE" w:eastAsia="de-DE"/>
    </w:rPr>
  </w:style>
  <w:style w:type="paragraph" w:customStyle="1" w:styleId="3261854EA09B4C90822BE1E366E00621">
    <w:name w:val="3261854EA09B4C90822BE1E366E00621"/>
    <w:rsid w:val="00625BB5"/>
    <w:rPr>
      <w:lang w:val="de-DE" w:eastAsia="de-DE"/>
    </w:rPr>
  </w:style>
  <w:style w:type="paragraph" w:customStyle="1" w:styleId="FCFC78F92CF34D61A27678FC1CC773D0">
    <w:name w:val="FCFC78F92CF34D61A27678FC1CC773D0"/>
    <w:rsid w:val="00625BB5"/>
    <w:rPr>
      <w:lang w:val="de-DE" w:eastAsia="de-DE"/>
    </w:rPr>
  </w:style>
  <w:style w:type="paragraph" w:customStyle="1" w:styleId="6ED27FB9366543C68687B2FBC37EA203">
    <w:name w:val="6ED27FB9366543C68687B2FBC37EA203"/>
    <w:rsid w:val="00625BB5"/>
    <w:rPr>
      <w:lang w:val="de-DE" w:eastAsia="de-DE"/>
    </w:rPr>
  </w:style>
  <w:style w:type="paragraph" w:customStyle="1" w:styleId="040EA4B6E3A943689B81B319E34B0C34">
    <w:name w:val="040EA4B6E3A943689B81B319E34B0C34"/>
    <w:rsid w:val="00625BB5"/>
    <w:rPr>
      <w:lang w:val="de-DE" w:eastAsia="de-DE"/>
    </w:rPr>
  </w:style>
  <w:style w:type="paragraph" w:customStyle="1" w:styleId="F8EB190B3199473C86DCD607E062817A">
    <w:name w:val="F8EB190B3199473C86DCD607E062817A"/>
    <w:rsid w:val="00625BB5"/>
    <w:rPr>
      <w:lang w:val="de-DE" w:eastAsia="de-DE"/>
    </w:rPr>
  </w:style>
  <w:style w:type="paragraph" w:customStyle="1" w:styleId="ACD7417F57474A77B2E6731ABAEDD6C8">
    <w:name w:val="ACD7417F57474A77B2E6731ABAEDD6C8"/>
    <w:rsid w:val="00625BB5"/>
    <w:rPr>
      <w:lang w:val="de-DE" w:eastAsia="de-DE"/>
    </w:rPr>
  </w:style>
  <w:style w:type="paragraph" w:customStyle="1" w:styleId="E3795C2CD30B4D499B93758D858C661A">
    <w:name w:val="E3795C2CD30B4D499B93758D858C661A"/>
    <w:rsid w:val="00625BB5"/>
    <w:rPr>
      <w:lang w:val="de-DE" w:eastAsia="de-DE"/>
    </w:rPr>
  </w:style>
  <w:style w:type="paragraph" w:customStyle="1" w:styleId="1D2B2EDC059B46F3BE82DBAB7117629B">
    <w:name w:val="1D2B2EDC059B46F3BE82DBAB7117629B"/>
    <w:rsid w:val="00D87587"/>
    <w:rPr>
      <w:lang w:val="de-DE" w:eastAsia="de-DE"/>
    </w:rPr>
  </w:style>
  <w:style w:type="paragraph" w:customStyle="1" w:styleId="09DEC111ECA5464DA32B0FA2FF26D773">
    <w:name w:val="09DEC111ECA5464DA32B0FA2FF26D773"/>
    <w:rsid w:val="00D87587"/>
    <w:rPr>
      <w:lang w:val="de-DE" w:eastAsia="de-DE"/>
    </w:rPr>
  </w:style>
  <w:style w:type="paragraph" w:customStyle="1" w:styleId="19CD5F09AE004E9693D1BF519F9B753B">
    <w:name w:val="19CD5F09AE004E9693D1BF519F9B753B"/>
    <w:rsid w:val="00D87587"/>
    <w:rPr>
      <w:lang w:val="de-DE" w:eastAsia="de-DE"/>
    </w:rPr>
  </w:style>
  <w:style w:type="paragraph" w:customStyle="1" w:styleId="D38569C122CF43C0B2771662B88FF94E">
    <w:name w:val="D38569C122CF43C0B2771662B88FF94E"/>
    <w:rsid w:val="00D87587"/>
    <w:rPr>
      <w:lang w:val="de-DE" w:eastAsia="de-DE"/>
    </w:rPr>
  </w:style>
  <w:style w:type="paragraph" w:customStyle="1" w:styleId="3A81F2390F4648F9B5307E503476726B">
    <w:name w:val="3A81F2390F4648F9B5307E503476726B"/>
    <w:rsid w:val="00D87587"/>
    <w:rPr>
      <w:lang w:val="de-DE" w:eastAsia="de-DE"/>
    </w:rPr>
  </w:style>
  <w:style w:type="paragraph" w:customStyle="1" w:styleId="ECCB3D132DA24AE3ADD001C171585A44">
    <w:name w:val="ECCB3D132DA24AE3ADD001C171585A44"/>
    <w:rsid w:val="00D87587"/>
    <w:rPr>
      <w:lang w:val="de-DE" w:eastAsia="de-DE"/>
    </w:rPr>
  </w:style>
  <w:style w:type="paragraph" w:customStyle="1" w:styleId="4BB6826677984232AC014715748C7A94">
    <w:name w:val="4BB6826677984232AC014715748C7A94"/>
    <w:rsid w:val="00D87587"/>
    <w:rPr>
      <w:lang w:val="de-DE" w:eastAsia="de-DE"/>
    </w:rPr>
  </w:style>
  <w:style w:type="paragraph" w:customStyle="1" w:styleId="CFE4D5A08B164E4B9DDB85B0203D8994">
    <w:name w:val="CFE4D5A08B164E4B9DDB85B0203D8994"/>
    <w:rsid w:val="00D87587"/>
    <w:rPr>
      <w:lang w:val="de-DE" w:eastAsia="de-DE"/>
    </w:rPr>
  </w:style>
  <w:style w:type="paragraph" w:customStyle="1" w:styleId="73DCDD748B174915B8FF3DD39FB7A3E8">
    <w:name w:val="73DCDD748B174915B8FF3DD39FB7A3E8"/>
    <w:rsid w:val="00D87587"/>
    <w:rPr>
      <w:lang w:val="de-DE" w:eastAsia="de-DE"/>
    </w:rPr>
  </w:style>
  <w:style w:type="paragraph" w:customStyle="1" w:styleId="891BFFACCF994D0BA184CE20F80839BA">
    <w:name w:val="891BFFACCF994D0BA184CE20F80839BA"/>
    <w:rsid w:val="00D87587"/>
    <w:rPr>
      <w:lang w:val="de-DE" w:eastAsia="de-DE"/>
    </w:rPr>
  </w:style>
  <w:style w:type="paragraph" w:customStyle="1" w:styleId="1ACCE43321C54EA9A7DAED2CFA12084F">
    <w:name w:val="1ACCE43321C54EA9A7DAED2CFA12084F"/>
    <w:rsid w:val="00D87587"/>
    <w:rPr>
      <w:lang w:val="de-DE" w:eastAsia="de-DE"/>
    </w:rPr>
  </w:style>
  <w:style w:type="paragraph" w:customStyle="1" w:styleId="67680F1944F84022A3B3CEC44A9EDE59">
    <w:name w:val="67680F1944F84022A3B3CEC44A9EDE59"/>
    <w:rsid w:val="00D87587"/>
    <w:rPr>
      <w:lang w:val="de-DE" w:eastAsia="de-DE"/>
    </w:rPr>
  </w:style>
  <w:style w:type="paragraph" w:customStyle="1" w:styleId="517302D3BA91432E9ACE65323B694456">
    <w:name w:val="517302D3BA91432E9ACE65323B694456"/>
    <w:rsid w:val="00D87587"/>
    <w:rPr>
      <w:lang w:val="de-DE" w:eastAsia="de-DE"/>
    </w:rPr>
  </w:style>
  <w:style w:type="paragraph" w:customStyle="1" w:styleId="BE972D6F007E4AB9A993F9A057A5278D">
    <w:name w:val="BE972D6F007E4AB9A993F9A057A5278D"/>
    <w:rsid w:val="00D87587"/>
    <w:rPr>
      <w:lang w:val="de-DE" w:eastAsia="de-DE"/>
    </w:rPr>
  </w:style>
  <w:style w:type="paragraph" w:customStyle="1" w:styleId="4AFBF0683E844616A01583CBC75276BB">
    <w:name w:val="4AFBF0683E844616A01583CBC75276BB"/>
    <w:rsid w:val="00D87587"/>
    <w:rPr>
      <w:lang w:val="de-DE" w:eastAsia="de-DE"/>
    </w:rPr>
  </w:style>
  <w:style w:type="paragraph" w:customStyle="1" w:styleId="8AB09BDF3B9340F7B344746B4721C2CE">
    <w:name w:val="8AB09BDF3B9340F7B344746B4721C2CE"/>
    <w:rsid w:val="00D87587"/>
    <w:rPr>
      <w:lang w:val="de-DE" w:eastAsia="de-DE"/>
    </w:rPr>
  </w:style>
  <w:style w:type="paragraph" w:customStyle="1" w:styleId="6395A9A0BE3A483B86D628A3A10F7D45">
    <w:name w:val="6395A9A0BE3A483B86D628A3A10F7D45"/>
    <w:rsid w:val="00D87587"/>
    <w:rPr>
      <w:lang w:val="de-DE" w:eastAsia="de-DE"/>
    </w:rPr>
  </w:style>
  <w:style w:type="paragraph" w:customStyle="1" w:styleId="9635313B822844BB95D9ED4AB6048FA0">
    <w:name w:val="9635313B822844BB95D9ED4AB6048FA0"/>
    <w:rsid w:val="00D87587"/>
    <w:rPr>
      <w:lang w:val="de-DE" w:eastAsia="de-DE"/>
    </w:rPr>
  </w:style>
  <w:style w:type="paragraph" w:customStyle="1" w:styleId="90462D4956C345AF9643E84EA4C9430B">
    <w:name w:val="90462D4956C345AF9643E84EA4C9430B"/>
    <w:rsid w:val="00D87587"/>
    <w:rPr>
      <w:lang w:val="de-DE" w:eastAsia="de-DE"/>
    </w:rPr>
  </w:style>
  <w:style w:type="paragraph" w:customStyle="1" w:styleId="7E52474D32BE40789BFAF719424D3DA6">
    <w:name w:val="7E52474D32BE40789BFAF719424D3DA6"/>
    <w:rsid w:val="00D87587"/>
    <w:rPr>
      <w:lang w:val="de-DE" w:eastAsia="de-DE"/>
    </w:rPr>
  </w:style>
  <w:style w:type="paragraph" w:customStyle="1" w:styleId="6102BF347EA24B8CA1DD0D264991EFCE">
    <w:name w:val="6102BF347EA24B8CA1DD0D264991EFCE"/>
    <w:rsid w:val="00D87587"/>
    <w:rPr>
      <w:lang w:val="de-DE" w:eastAsia="de-DE"/>
    </w:rPr>
  </w:style>
  <w:style w:type="paragraph" w:customStyle="1" w:styleId="72FD7AC871644B13B889A35F8E0082AB">
    <w:name w:val="72FD7AC871644B13B889A35F8E0082AB"/>
    <w:rsid w:val="00D87587"/>
    <w:rPr>
      <w:lang w:val="de-DE" w:eastAsia="de-DE"/>
    </w:rPr>
  </w:style>
  <w:style w:type="paragraph" w:customStyle="1" w:styleId="9EE42D4584EA41898CAF59EBBB452E8E">
    <w:name w:val="9EE42D4584EA41898CAF59EBBB452E8E"/>
    <w:rsid w:val="00D87587"/>
    <w:rPr>
      <w:lang w:val="de-DE" w:eastAsia="de-DE"/>
    </w:rPr>
  </w:style>
  <w:style w:type="paragraph" w:customStyle="1" w:styleId="60D89577256147BF97B3458D07C5A891">
    <w:name w:val="60D89577256147BF97B3458D07C5A891"/>
    <w:rsid w:val="00D87587"/>
    <w:rPr>
      <w:lang w:val="de-DE" w:eastAsia="de-DE"/>
    </w:rPr>
  </w:style>
  <w:style w:type="paragraph" w:customStyle="1" w:styleId="1C7FDA5604DB4C59865FB7A10152DBD9">
    <w:name w:val="1C7FDA5604DB4C59865FB7A10152DBD9"/>
    <w:rsid w:val="00D87587"/>
    <w:rPr>
      <w:lang w:val="de-DE" w:eastAsia="de-DE"/>
    </w:rPr>
  </w:style>
  <w:style w:type="paragraph" w:customStyle="1" w:styleId="E2FCF899AFC043B8B57768300388A575">
    <w:name w:val="E2FCF899AFC043B8B57768300388A575"/>
    <w:rsid w:val="00D87587"/>
    <w:rPr>
      <w:lang w:val="de-DE" w:eastAsia="de-DE"/>
    </w:rPr>
  </w:style>
  <w:style w:type="paragraph" w:customStyle="1" w:styleId="5417764CC83E4AB89C5633EA04F20F26">
    <w:name w:val="5417764CC83E4AB89C5633EA04F20F26"/>
    <w:rsid w:val="00D87587"/>
    <w:rPr>
      <w:lang w:val="de-DE" w:eastAsia="de-DE"/>
    </w:rPr>
  </w:style>
  <w:style w:type="paragraph" w:customStyle="1" w:styleId="1DD83507559C445A852C750B47C6B835">
    <w:name w:val="1DD83507559C445A852C750B47C6B835"/>
    <w:rsid w:val="00D87587"/>
    <w:rPr>
      <w:lang w:val="de-DE" w:eastAsia="de-DE"/>
    </w:rPr>
  </w:style>
  <w:style w:type="paragraph" w:customStyle="1" w:styleId="B4333FA8E4044437B4646E4AF73414CE">
    <w:name w:val="B4333FA8E4044437B4646E4AF73414CE"/>
    <w:rsid w:val="00D87587"/>
    <w:rPr>
      <w:lang w:val="de-DE" w:eastAsia="de-DE"/>
    </w:rPr>
  </w:style>
  <w:style w:type="paragraph" w:customStyle="1" w:styleId="6C9624A961774360A81F703FC609083F">
    <w:name w:val="6C9624A961774360A81F703FC609083F"/>
    <w:rsid w:val="00D87587"/>
    <w:rPr>
      <w:lang w:val="de-DE" w:eastAsia="de-DE"/>
    </w:rPr>
  </w:style>
  <w:style w:type="paragraph" w:customStyle="1" w:styleId="D273DBF01C66472CB177B2FAA63ECF77">
    <w:name w:val="D273DBF01C66472CB177B2FAA63ECF77"/>
    <w:rsid w:val="00D87587"/>
    <w:rPr>
      <w:lang w:val="de-DE" w:eastAsia="de-DE"/>
    </w:rPr>
  </w:style>
  <w:style w:type="paragraph" w:customStyle="1" w:styleId="794942EC6119441FAD7B52312FCAFC00">
    <w:name w:val="794942EC6119441FAD7B52312FCAFC00"/>
    <w:rsid w:val="00D87587"/>
    <w:rPr>
      <w:lang w:val="de-DE" w:eastAsia="de-DE"/>
    </w:rPr>
  </w:style>
  <w:style w:type="paragraph" w:customStyle="1" w:styleId="567B02C0712D43CDB00E77325E8E0B30">
    <w:name w:val="567B02C0712D43CDB00E77325E8E0B30"/>
    <w:rsid w:val="00D87587"/>
    <w:rPr>
      <w:lang w:val="de-DE" w:eastAsia="de-DE"/>
    </w:rPr>
  </w:style>
  <w:style w:type="paragraph" w:customStyle="1" w:styleId="A44CB510E7C240469A3D3550F0FB6AA9">
    <w:name w:val="A44CB510E7C240469A3D3550F0FB6AA9"/>
    <w:rsid w:val="00D87587"/>
    <w:rPr>
      <w:lang w:val="de-DE" w:eastAsia="de-DE"/>
    </w:rPr>
  </w:style>
  <w:style w:type="paragraph" w:customStyle="1" w:styleId="12B3CD25480640CC9ADA586AF497632A">
    <w:name w:val="12B3CD25480640CC9ADA586AF497632A"/>
    <w:rsid w:val="00D87587"/>
    <w:rPr>
      <w:lang w:val="de-DE" w:eastAsia="de-DE"/>
    </w:rPr>
  </w:style>
  <w:style w:type="paragraph" w:customStyle="1" w:styleId="3FBA2EDCF6374DE8A167E902888A60FE">
    <w:name w:val="3FBA2EDCF6374DE8A167E902888A60FE"/>
    <w:rsid w:val="00D87587"/>
    <w:rPr>
      <w:lang w:val="de-DE" w:eastAsia="de-DE"/>
    </w:rPr>
  </w:style>
  <w:style w:type="paragraph" w:customStyle="1" w:styleId="CF2F19E7CEC145298125968B47EE12D4">
    <w:name w:val="CF2F19E7CEC145298125968B47EE12D4"/>
    <w:rsid w:val="00D87587"/>
    <w:rPr>
      <w:lang w:val="de-DE" w:eastAsia="de-DE"/>
    </w:rPr>
  </w:style>
  <w:style w:type="paragraph" w:customStyle="1" w:styleId="BB37C04843B34657BDECC953498D4256">
    <w:name w:val="BB37C04843B34657BDECC953498D4256"/>
    <w:rsid w:val="00D87587"/>
    <w:rPr>
      <w:lang w:val="de-DE" w:eastAsia="de-DE"/>
    </w:rPr>
  </w:style>
  <w:style w:type="paragraph" w:customStyle="1" w:styleId="A5F57CBD481E4AB1A254F79BF8F6280D">
    <w:name w:val="A5F57CBD481E4AB1A254F79BF8F6280D"/>
    <w:rsid w:val="00D87587"/>
    <w:rPr>
      <w:lang w:val="de-DE" w:eastAsia="de-DE"/>
    </w:rPr>
  </w:style>
  <w:style w:type="paragraph" w:customStyle="1" w:styleId="CED8C3E491214C5E88F2B5176D9832E1">
    <w:name w:val="CED8C3E491214C5E88F2B5176D9832E1"/>
    <w:rsid w:val="00D87587"/>
    <w:rPr>
      <w:lang w:val="de-DE" w:eastAsia="de-DE"/>
    </w:rPr>
  </w:style>
  <w:style w:type="paragraph" w:customStyle="1" w:styleId="238DC781F9CD45158594CAE5A488D5EE">
    <w:name w:val="238DC781F9CD45158594CAE5A488D5EE"/>
    <w:rsid w:val="00D87587"/>
    <w:rPr>
      <w:lang w:val="de-DE" w:eastAsia="de-DE"/>
    </w:rPr>
  </w:style>
  <w:style w:type="paragraph" w:customStyle="1" w:styleId="D9B78E2C734947A7B41E3A907B9222D0">
    <w:name w:val="D9B78E2C734947A7B41E3A907B9222D0"/>
    <w:rsid w:val="00D87587"/>
    <w:rPr>
      <w:lang w:val="de-DE" w:eastAsia="de-DE"/>
    </w:rPr>
  </w:style>
  <w:style w:type="paragraph" w:customStyle="1" w:styleId="F6BCE6DB45624C07B8F53C127DBC0C8C">
    <w:name w:val="F6BCE6DB45624C07B8F53C127DBC0C8C"/>
    <w:rsid w:val="00D87587"/>
    <w:rPr>
      <w:lang w:val="de-DE" w:eastAsia="de-DE"/>
    </w:rPr>
  </w:style>
  <w:style w:type="paragraph" w:customStyle="1" w:styleId="BFCDECD5E651481393EDDE90EA13DCDC">
    <w:name w:val="BFCDECD5E651481393EDDE90EA13DCDC"/>
    <w:rsid w:val="00D87587"/>
    <w:rPr>
      <w:lang w:val="de-DE" w:eastAsia="de-DE"/>
    </w:rPr>
  </w:style>
  <w:style w:type="paragraph" w:customStyle="1" w:styleId="2BFB3ABD3FD6458484A59A80F52E56DB">
    <w:name w:val="2BFB3ABD3FD6458484A59A80F52E56DB"/>
    <w:rsid w:val="00D87587"/>
    <w:rPr>
      <w:lang w:val="de-DE" w:eastAsia="de-DE"/>
    </w:rPr>
  </w:style>
  <w:style w:type="paragraph" w:customStyle="1" w:styleId="B11AA48CAA54477386EBA8E61C5C0D9A">
    <w:name w:val="B11AA48CAA54477386EBA8E61C5C0D9A"/>
    <w:rsid w:val="00D87587"/>
    <w:rPr>
      <w:lang w:val="de-DE" w:eastAsia="de-DE"/>
    </w:rPr>
  </w:style>
  <w:style w:type="paragraph" w:customStyle="1" w:styleId="A497EE919DB5471BB7DCBCDD9DC51AB8">
    <w:name w:val="A497EE919DB5471BB7DCBCDD9DC51AB8"/>
    <w:rsid w:val="00D87587"/>
    <w:rPr>
      <w:lang w:val="de-DE" w:eastAsia="de-DE"/>
    </w:rPr>
  </w:style>
  <w:style w:type="paragraph" w:customStyle="1" w:styleId="3CE506F785F44663AA35C2290ED89D1F">
    <w:name w:val="3CE506F785F44663AA35C2290ED89D1F"/>
    <w:rsid w:val="00D87587"/>
    <w:rPr>
      <w:lang w:val="de-DE" w:eastAsia="de-DE"/>
    </w:rPr>
  </w:style>
  <w:style w:type="paragraph" w:customStyle="1" w:styleId="61DB815FEB7B460AB40EA8E25337C38D">
    <w:name w:val="61DB815FEB7B460AB40EA8E25337C38D"/>
    <w:rsid w:val="00D87587"/>
    <w:rPr>
      <w:lang w:val="de-DE" w:eastAsia="de-DE"/>
    </w:rPr>
  </w:style>
  <w:style w:type="paragraph" w:customStyle="1" w:styleId="143EF62628124A2C80FBC0AD07C96676">
    <w:name w:val="143EF62628124A2C80FBC0AD07C96676"/>
    <w:rsid w:val="00D87587"/>
    <w:rPr>
      <w:lang w:val="de-DE" w:eastAsia="de-DE"/>
    </w:rPr>
  </w:style>
  <w:style w:type="paragraph" w:customStyle="1" w:styleId="6AE41B6CE6E34436BFEE7A2778E2532A">
    <w:name w:val="6AE41B6CE6E34436BFEE7A2778E2532A"/>
    <w:rsid w:val="00D87587"/>
    <w:rPr>
      <w:lang w:val="de-DE" w:eastAsia="de-DE"/>
    </w:rPr>
  </w:style>
  <w:style w:type="paragraph" w:customStyle="1" w:styleId="2192CB73E5A1437B81019BD11E0EAA01">
    <w:name w:val="2192CB73E5A1437B81019BD11E0EAA01"/>
    <w:rsid w:val="00D87587"/>
    <w:rPr>
      <w:lang w:val="de-DE" w:eastAsia="de-DE"/>
    </w:rPr>
  </w:style>
  <w:style w:type="paragraph" w:customStyle="1" w:styleId="3E7E8C47A5D345EA864DCE9D47A1EB57">
    <w:name w:val="3E7E8C47A5D345EA864DCE9D47A1EB57"/>
    <w:rsid w:val="00D87587"/>
    <w:rPr>
      <w:lang w:val="de-DE" w:eastAsia="de-DE"/>
    </w:rPr>
  </w:style>
  <w:style w:type="paragraph" w:customStyle="1" w:styleId="5DE5259AC6CE48718CD24B2342149A64">
    <w:name w:val="5DE5259AC6CE48718CD24B2342149A64"/>
    <w:rsid w:val="00D87587"/>
    <w:rPr>
      <w:lang w:val="de-DE" w:eastAsia="de-DE"/>
    </w:rPr>
  </w:style>
  <w:style w:type="paragraph" w:customStyle="1" w:styleId="2CA64D8B7FA4434F9B57D34058A3D379">
    <w:name w:val="2CA64D8B7FA4434F9B57D34058A3D379"/>
    <w:rsid w:val="00D87587"/>
    <w:rPr>
      <w:lang w:val="de-DE" w:eastAsia="de-DE"/>
    </w:rPr>
  </w:style>
  <w:style w:type="paragraph" w:customStyle="1" w:styleId="855EA009159247BA84060A37B6C64951">
    <w:name w:val="855EA009159247BA84060A37B6C64951"/>
    <w:rsid w:val="00D87587"/>
    <w:rPr>
      <w:lang w:val="de-DE" w:eastAsia="de-DE"/>
    </w:rPr>
  </w:style>
  <w:style w:type="paragraph" w:customStyle="1" w:styleId="5FE2B0A4A4174887B402EFC6F92F5136">
    <w:name w:val="5FE2B0A4A4174887B402EFC6F92F5136"/>
    <w:rsid w:val="0028075E"/>
    <w:rPr>
      <w:lang w:val="de-DE" w:eastAsia="de-DE"/>
    </w:rPr>
  </w:style>
  <w:style w:type="paragraph" w:customStyle="1" w:styleId="14A3CB6673F641848356F3C73ECB1DA3">
    <w:name w:val="14A3CB6673F641848356F3C73ECB1DA3"/>
    <w:rsid w:val="0028075E"/>
    <w:rPr>
      <w:lang w:val="de-DE" w:eastAsia="de-DE"/>
    </w:rPr>
  </w:style>
  <w:style w:type="paragraph" w:customStyle="1" w:styleId="01603FF3030848E491BBCE8A796080D7">
    <w:name w:val="01603FF3030848E491BBCE8A796080D7"/>
    <w:rsid w:val="0028075E"/>
    <w:rPr>
      <w:lang w:val="de-DE" w:eastAsia="de-DE"/>
    </w:rPr>
  </w:style>
  <w:style w:type="paragraph" w:customStyle="1" w:styleId="15ED3C90AD5F4C2DBE3B3A2831E1A506">
    <w:name w:val="15ED3C90AD5F4C2DBE3B3A2831E1A506"/>
    <w:rsid w:val="0028075E"/>
    <w:rPr>
      <w:lang w:val="de-DE" w:eastAsia="de-DE"/>
    </w:rPr>
  </w:style>
  <w:style w:type="paragraph" w:customStyle="1" w:styleId="A2761B41B99147C0BF21E4A3ED75E8DA">
    <w:name w:val="A2761B41B99147C0BF21E4A3ED75E8DA"/>
    <w:rsid w:val="0028075E"/>
    <w:rPr>
      <w:lang w:val="de-DE" w:eastAsia="de-DE"/>
    </w:rPr>
  </w:style>
  <w:style w:type="paragraph" w:customStyle="1" w:styleId="7D7A73A47140429D8CDE49D7CB2D8F47">
    <w:name w:val="7D7A73A47140429D8CDE49D7CB2D8F47"/>
    <w:rsid w:val="0028075E"/>
    <w:rPr>
      <w:lang w:val="de-DE" w:eastAsia="de-DE"/>
    </w:rPr>
  </w:style>
  <w:style w:type="paragraph" w:customStyle="1" w:styleId="98D75E23EE614028988BEB24696B1ECA">
    <w:name w:val="98D75E23EE614028988BEB24696B1ECA"/>
    <w:rsid w:val="0028075E"/>
    <w:rPr>
      <w:lang w:val="de-DE" w:eastAsia="de-DE"/>
    </w:rPr>
  </w:style>
  <w:style w:type="paragraph" w:customStyle="1" w:styleId="8BE3AD33BDA44F8282A170493F2D5C5C">
    <w:name w:val="8BE3AD33BDA44F8282A170493F2D5C5C"/>
    <w:rsid w:val="0028075E"/>
    <w:rPr>
      <w:lang w:val="de-DE" w:eastAsia="de-DE"/>
    </w:rPr>
  </w:style>
  <w:style w:type="paragraph" w:customStyle="1" w:styleId="753828FF0E064B99B6FF02AC3FA8958F">
    <w:name w:val="753828FF0E064B99B6FF02AC3FA8958F"/>
    <w:rsid w:val="0028075E"/>
    <w:rPr>
      <w:lang w:val="de-DE" w:eastAsia="de-DE"/>
    </w:rPr>
  </w:style>
  <w:style w:type="paragraph" w:customStyle="1" w:styleId="DCB850F5BD244AF8AA91755E75F66F31">
    <w:name w:val="DCB850F5BD244AF8AA91755E75F66F31"/>
    <w:rsid w:val="0028075E"/>
    <w:rPr>
      <w:lang w:val="de-DE" w:eastAsia="de-DE"/>
    </w:rPr>
  </w:style>
  <w:style w:type="paragraph" w:customStyle="1" w:styleId="DAD3F3E157FB4FAB81A32FCBF445A3CC">
    <w:name w:val="DAD3F3E157FB4FAB81A32FCBF445A3CC"/>
    <w:rsid w:val="0028075E"/>
    <w:rPr>
      <w:lang w:val="de-DE" w:eastAsia="de-DE"/>
    </w:rPr>
  </w:style>
  <w:style w:type="paragraph" w:customStyle="1" w:styleId="0AF8357CBABA4F84896DD51A7F5AE95C">
    <w:name w:val="0AF8357CBABA4F84896DD51A7F5AE95C"/>
    <w:rsid w:val="0028075E"/>
    <w:rPr>
      <w:lang w:val="de-DE" w:eastAsia="de-DE"/>
    </w:rPr>
  </w:style>
  <w:style w:type="paragraph" w:customStyle="1" w:styleId="800FAEA425A44B6681940E49FB1B4A7E">
    <w:name w:val="800FAEA425A44B6681940E49FB1B4A7E"/>
    <w:rsid w:val="0028075E"/>
    <w:rPr>
      <w:lang w:val="de-DE" w:eastAsia="de-DE"/>
    </w:rPr>
  </w:style>
  <w:style w:type="paragraph" w:customStyle="1" w:styleId="10E1586FDEE14DCBB98B510364841A11">
    <w:name w:val="10E1586FDEE14DCBB98B510364841A11"/>
    <w:rsid w:val="0028075E"/>
    <w:rPr>
      <w:lang w:val="de-DE" w:eastAsia="de-DE"/>
    </w:rPr>
  </w:style>
  <w:style w:type="paragraph" w:customStyle="1" w:styleId="22F1797897A944138AD285A57CC17D00">
    <w:name w:val="22F1797897A944138AD285A57CC17D00"/>
    <w:rsid w:val="0028075E"/>
    <w:rPr>
      <w:lang w:val="de-DE" w:eastAsia="de-DE"/>
    </w:rPr>
  </w:style>
  <w:style w:type="paragraph" w:customStyle="1" w:styleId="A80F95C2ABF149CF9DADE41988D0CFB4">
    <w:name w:val="A80F95C2ABF149CF9DADE41988D0CFB4"/>
    <w:rsid w:val="0028075E"/>
    <w:rPr>
      <w:lang w:val="de-DE" w:eastAsia="de-DE"/>
    </w:rPr>
  </w:style>
  <w:style w:type="paragraph" w:customStyle="1" w:styleId="70BA6A5C74AB4511B31DE97B09B4BDF1">
    <w:name w:val="70BA6A5C74AB4511B31DE97B09B4BDF1"/>
    <w:rsid w:val="0028075E"/>
    <w:rPr>
      <w:lang w:val="de-DE" w:eastAsia="de-DE"/>
    </w:rPr>
  </w:style>
  <w:style w:type="paragraph" w:customStyle="1" w:styleId="2F3C0DC60B814EB0BB5B70B94864C0ED">
    <w:name w:val="2F3C0DC60B814EB0BB5B70B94864C0ED"/>
    <w:rsid w:val="0028075E"/>
    <w:rPr>
      <w:lang w:val="de-DE" w:eastAsia="de-DE"/>
    </w:rPr>
  </w:style>
  <w:style w:type="paragraph" w:customStyle="1" w:styleId="CF69635B4CBB418890CD058F7B37CADE">
    <w:name w:val="CF69635B4CBB418890CD058F7B37CADE"/>
    <w:rsid w:val="0028075E"/>
    <w:rPr>
      <w:lang w:val="de-DE" w:eastAsia="de-DE"/>
    </w:rPr>
  </w:style>
  <w:style w:type="paragraph" w:customStyle="1" w:styleId="B71F5D7E67DE4D78A0225030AEC35ABC">
    <w:name w:val="B71F5D7E67DE4D78A0225030AEC35ABC"/>
    <w:rsid w:val="0028075E"/>
    <w:rPr>
      <w:lang w:val="de-DE" w:eastAsia="de-DE"/>
    </w:rPr>
  </w:style>
  <w:style w:type="paragraph" w:customStyle="1" w:styleId="DDC3A810EF894AF6900622C7AC45CE67">
    <w:name w:val="DDC3A810EF894AF6900622C7AC45CE67"/>
    <w:rsid w:val="0028075E"/>
    <w:rPr>
      <w:lang w:val="de-DE" w:eastAsia="de-DE"/>
    </w:rPr>
  </w:style>
  <w:style w:type="paragraph" w:customStyle="1" w:styleId="6F40FD3726524894B0DE6916F3E22E45">
    <w:name w:val="6F40FD3726524894B0DE6916F3E22E45"/>
    <w:rsid w:val="0028075E"/>
    <w:rPr>
      <w:lang w:val="de-DE" w:eastAsia="de-DE"/>
    </w:rPr>
  </w:style>
  <w:style w:type="paragraph" w:customStyle="1" w:styleId="6014CAC9532F45A59EABD29EDB369E63">
    <w:name w:val="6014CAC9532F45A59EABD29EDB369E63"/>
    <w:rsid w:val="0028075E"/>
    <w:rPr>
      <w:lang w:val="de-DE" w:eastAsia="de-DE"/>
    </w:rPr>
  </w:style>
  <w:style w:type="paragraph" w:customStyle="1" w:styleId="F9142FB7CE434F6DA6B528481D171AC5">
    <w:name w:val="F9142FB7CE434F6DA6B528481D171AC5"/>
    <w:rsid w:val="0028075E"/>
    <w:rPr>
      <w:lang w:val="de-DE" w:eastAsia="de-DE"/>
    </w:rPr>
  </w:style>
  <w:style w:type="paragraph" w:customStyle="1" w:styleId="4390487260E84739B55D82550D184F25">
    <w:name w:val="4390487260E84739B55D82550D184F25"/>
    <w:rsid w:val="0028075E"/>
    <w:rPr>
      <w:lang w:val="de-DE" w:eastAsia="de-DE"/>
    </w:rPr>
  </w:style>
  <w:style w:type="paragraph" w:customStyle="1" w:styleId="E0B1EEDEA618487A9BE3BC6F5C5649E0">
    <w:name w:val="E0B1EEDEA618487A9BE3BC6F5C5649E0"/>
    <w:rsid w:val="0028075E"/>
    <w:rPr>
      <w:lang w:val="de-DE" w:eastAsia="de-DE"/>
    </w:rPr>
  </w:style>
  <w:style w:type="paragraph" w:customStyle="1" w:styleId="6788E32E256348F99C650DEB521C0192">
    <w:name w:val="6788E32E256348F99C650DEB521C0192"/>
    <w:rsid w:val="0028075E"/>
    <w:rPr>
      <w:lang w:val="de-DE" w:eastAsia="de-DE"/>
    </w:rPr>
  </w:style>
  <w:style w:type="paragraph" w:customStyle="1" w:styleId="2A4EF371FE634CC1A65533A12E11D491">
    <w:name w:val="2A4EF371FE634CC1A65533A12E11D491"/>
    <w:rsid w:val="0028075E"/>
    <w:rPr>
      <w:lang w:val="de-DE" w:eastAsia="de-DE"/>
    </w:rPr>
  </w:style>
  <w:style w:type="paragraph" w:customStyle="1" w:styleId="A7A921B808BF44CEA21E597E4761A3E9">
    <w:name w:val="A7A921B808BF44CEA21E597E4761A3E9"/>
    <w:rsid w:val="0028075E"/>
    <w:rPr>
      <w:lang w:val="de-DE" w:eastAsia="de-DE"/>
    </w:rPr>
  </w:style>
  <w:style w:type="paragraph" w:customStyle="1" w:styleId="CFD90F6C6B41453AAEF02524D4B79D18">
    <w:name w:val="CFD90F6C6B41453AAEF02524D4B79D18"/>
    <w:rsid w:val="0028075E"/>
    <w:rPr>
      <w:lang w:val="de-DE" w:eastAsia="de-DE"/>
    </w:rPr>
  </w:style>
  <w:style w:type="paragraph" w:customStyle="1" w:styleId="E755DAEACF1742A58ED8E24AB02DA690">
    <w:name w:val="E755DAEACF1742A58ED8E24AB02DA690"/>
    <w:rsid w:val="0028075E"/>
    <w:rPr>
      <w:lang w:val="de-DE" w:eastAsia="de-DE"/>
    </w:rPr>
  </w:style>
  <w:style w:type="paragraph" w:customStyle="1" w:styleId="9E0254E2DB4E49D68FB54EF412EA75C1">
    <w:name w:val="9E0254E2DB4E49D68FB54EF412EA75C1"/>
    <w:rsid w:val="0028075E"/>
    <w:rPr>
      <w:lang w:val="de-DE" w:eastAsia="de-DE"/>
    </w:rPr>
  </w:style>
  <w:style w:type="paragraph" w:customStyle="1" w:styleId="D0AD5F4D0544414D9C084F01FFBA0343">
    <w:name w:val="D0AD5F4D0544414D9C084F01FFBA0343"/>
    <w:rsid w:val="0028075E"/>
    <w:rPr>
      <w:lang w:val="de-DE" w:eastAsia="de-DE"/>
    </w:rPr>
  </w:style>
  <w:style w:type="paragraph" w:customStyle="1" w:styleId="D911158BB316467996FDE6957B332704">
    <w:name w:val="D911158BB316467996FDE6957B332704"/>
    <w:rsid w:val="0028075E"/>
    <w:rPr>
      <w:lang w:val="de-DE" w:eastAsia="de-DE"/>
    </w:rPr>
  </w:style>
  <w:style w:type="paragraph" w:customStyle="1" w:styleId="F0458EB65DFC40C99C16152C3F4DBF1D">
    <w:name w:val="F0458EB65DFC40C99C16152C3F4DBF1D"/>
    <w:rsid w:val="0028075E"/>
    <w:rPr>
      <w:lang w:val="de-DE" w:eastAsia="de-DE"/>
    </w:rPr>
  </w:style>
  <w:style w:type="paragraph" w:customStyle="1" w:styleId="92E99565B1C842CBA8E5B5D15B109A21">
    <w:name w:val="92E99565B1C842CBA8E5B5D15B109A21"/>
    <w:rsid w:val="0028075E"/>
    <w:rPr>
      <w:lang w:val="de-DE" w:eastAsia="de-DE"/>
    </w:rPr>
  </w:style>
  <w:style w:type="paragraph" w:customStyle="1" w:styleId="DE737217C44949F28D0E11B3966D085E">
    <w:name w:val="DE737217C44949F28D0E11B3966D085E"/>
    <w:rsid w:val="0028075E"/>
    <w:rPr>
      <w:lang w:val="de-DE" w:eastAsia="de-DE"/>
    </w:rPr>
  </w:style>
  <w:style w:type="paragraph" w:customStyle="1" w:styleId="68D68577FCCD476986F4F05A2B7B8AD9">
    <w:name w:val="68D68577FCCD476986F4F05A2B7B8AD9"/>
    <w:rsid w:val="0028075E"/>
    <w:rPr>
      <w:lang w:val="de-DE" w:eastAsia="de-DE"/>
    </w:rPr>
  </w:style>
  <w:style w:type="paragraph" w:customStyle="1" w:styleId="0F16AA6CEEC640F8AA4E90B8B8D9AE57">
    <w:name w:val="0F16AA6CEEC640F8AA4E90B8B8D9AE57"/>
    <w:rsid w:val="0028075E"/>
    <w:rPr>
      <w:lang w:val="de-DE" w:eastAsia="de-DE"/>
    </w:rPr>
  </w:style>
  <w:style w:type="paragraph" w:customStyle="1" w:styleId="CD6B8617420F4DBDA8C23E637D2076B3">
    <w:name w:val="CD6B8617420F4DBDA8C23E637D2076B3"/>
    <w:rsid w:val="0028075E"/>
    <w:rPr>
      <w:lang w:val="de-DE" w:eastAsia="de-DE"/>
    </w:rPr>
  </w:style>
  <w:style w:type="paragraph" w:customStyle="1" w:styleId="75E823B019CB45BCB4E58946C299537E">
    <w:name w:val="75E823B019CB45BCB4E58946C299537E"/>
    <w:rsid w:val="0028075E"/>
    <w:rPr>
      <w:lang w:val="de-DE" w:eastAsia="de-DE"/>
    </w:rPr>
  </w:style>
  <w:style w:type="paragraph" w:customStyle="1" w:styleId="88CD4747128D499FADC506FEB2CA89F4">
    <w:name w:val="88CD4747128D499FADC506FEB2CA89F4"/>
    <w:rsid w:val="0028075E"/>
    <w:rPr>
      <w:lang w:val="de-DE" w:eastAsia="de-DE"/>
    </w:rPr>
  </w:style>
  <w:style w:type="paragraph" w:customStyle="1" w:styleId="3D24087CFEDC4A79A4539CC92B260724">
    <w:name w:val="3D24087CFEDC4A79A4539CC92B260724"/>
    <w:rsid w:val="0028075E"/>
    <w:rPr>
      <w:lang w:val="de-DE" w:eastAsia="de-DE"/>
    </w:rPr>
  </w:style>
  <w:style w:type="paragraph" w:customStyle="1" w:styleId="6F4973DF7C7548DB9A21EE918635ED74">
    <w:name w:val="6F4973DF7C7548DB9A21EE918635ED74"/>
    <w:rsid w:val="0028075E"/>
    <w:rPr>
      <w:lang w:val="de-DE" w:eastAsia="de-DE"/>
    </w:rPr>
  </w:style>
  <w:style w:type="paragraph" w:customStyle="1" w:styleId="7DEC9AE987D5475AB28D1F0C1E2994B6">
    <w:name w:val="7DEC9AE987D5475AB28D1F0C1E2994B6"/>
    <w:rsid w:val="0028075E"/>
    <w:rPr>
      <w:lang w:val="de-DE" w:eastAsia="de-DE"/>
    </w:rPr>
  </w:style>
  <w:style w:type="paragraph" w:customStyle="1" w:styleId="552FEF45BAD94C1F97F1050C84BE3A35">
    <w:name w:val="552FEF45BAD94C1F97F1050C84BE3A35"/>
    <w:rsid w:val="0028075E"/>
    <w:rPr>
      <w:lang w:val="de-DE" w:eastAsia="de-DE"/>
    </w:rPr>
  </w:style>
  <w:style w:type="paragraph" w:customStyle="1" w:styleId="B0A0061661884715B6218907DDE59CF2">
    <w:name w:val="B0A0061661884715B6218907DDE59CF2"/>
    <w:rsid w:val="0028075E"/>
    <w:rPr>
      <w:lang w:val="de-DE" w:eastAsia="de-DE"/>
    </w:rPr>
  </w:style>
  <w:style w:type="paragraph" w:customStyle="1" w:styleId="1EFAF73FAEAD48B5826C728661C91577">
    <w:name w:val="1EFAF73FAEAD48B5826C728661C91577"/>
    <w:rsid w:val="0028075E"/>
    <w:rPr>
      <w:lang w:val="de-DE" w:eastAsia="de-DE"/>
    </w:rPr>
  </w:style>
  <w:style w:type="paragraph" w:customStyle="1" w:styleId="B0CF7A752F7D469F8A3D864CE6572042">
    <w:name w:val="B0CF7A752F7D469F8A3D864CE6572042"/>
    <w:rsid w:val="0028075E"/>
    <w:rPr>
      <w:lang w:val="de-DE" w:eastAsia="de-DE"/>
    </w:rPr>
  </w:style>
  <w:style w:type="paragraph" w:customStyle="1" w:styleId="D9BE7F0CDE2741A0954497086FDE360F">
    <w:name w:val="D9BE7F0CDE2741A0954497086FDE360F"/>
    <w:rsid w:val="008F4CC8"/>
    <w:rPr>
      <w:lang w:val="de-DE" w:eastAsia="de-DE"/>
    </w:rPr>
  </w:style>
  <w:style w:type="paragraph" w:customStyle="1" w:styleId="80431AE8DD0644C1AD9E8FA2B26A0D17">
    <w:name w:val="80431AE8DD0644C1AD9E8FA2B26A0D17"/>
    <w:rsid w:val="008F4CC8"/>
    <w:rPr>
      <w:lang w:val="de-DE" w:eastAsia="de-DE"/>
    </w:rPr>
  </w:style>
  <w:style w:type="paragraph" w:customStyle="1" w:styleId="2FE33FC312794EB18F3ADB85041A3DF0">
    <w:name w:val="2FE33FC312794EB18F3ADB85041A3DF0"/>
    <w:rsid w:val="008F4CC8"/>
    <w:rPr>
      <w:lang w:val="de-DE" w:eastAsia="de-DE"/>
    </w:rPr>
  </w:style>
  <w:style w:type="paragraph" w:customStyle="1" w:styleId="5F8F883792844ACB8C166A62A8B0052A">
    <w:name w:val="5F8F883792844ACB8C166A62A8B0052A"/>
    <w:rsid w:val="008F4CC8"/>
    <w:rPr>
      <w:lang w:val="de-DE" w:eastAsia="de-DE"/>
    </w:rPr>
  </w:style>
  <w:style w:type="paragraph" w:customStyle="1" w:styleId="3FA056CD4DAC422D95BBF7E77EDE4E6C">
    <w:name w:val="3FA056CD4DAC422D95BBF7E77EDE4E6C"/>
    <w:rsid w:val="008F4CC8"/>
    <w:rPr>
      <w:lang w:val="de-DE" w:eastAsia="de-DE"/>
    </w:rPr>
  </w:style>
  <w:style w:type="paragraph" w:customStyle="1" w:styleId="DBE1674050E7428DA29A806C553FD62B">
    <w:name w:val="DBE1674050E7428DA29A806C553FD62B"/>
    <w:rsid w:val="008F4CC8"/>
    <w:rPr>
      <w:lang w:val="de-DE" w:eastAsia="de-DE"/>
    </w:rPr>
  </w:style>
  <w:style w:type="paragraph" w:customStyle="1" w:styleId="3347872BC5244D268A2E7D3B1862D7F9">
    <w:name w:val="3347872BC5244D268A2E7D3B1862D7F9"/>
    <w:rsid w:val="008F4CC8"/>
    <w:rPr>
      <w:lang w:val="de-DE" w:eastAsia="de-DE"/>
    </w:rPr>
  </w:style>
  <w:style w:type="paragraph" w:customStyle="1" w:styleId="8E945242B96C4834BB16655B3B65FC52">
    <w:name w:val="8E945242B96C4834BB16655B3B65FC52"/>
    <w:rsid w:val="008F4CC8"/>
    <w:rPr>
      <w:lang w:val="de-DE" w:eastAsia="de-DE"/>
    </w:rPr>
  </w:style>
  <w:style w:type="paragraph" w:customStyle="1" w:styleId="E1BC3CCB189944D1889F539124BA1891">
    <w:name w:val="E1BC3CCB189944D1889F539124BA1891"/>
    <w:rsid w:val="008F4CC8"/>
    <w:rPr>
      <w:lang w:val="de-DE" w:eastAsia="de-DE"/>
    </w:rPr>
  </w:style>
  <w:style w:type="paragraph" w:customStyle="1" w:styleId="9D41D57B70434B189CFCCC4119E3633F">
    <w:name w:val="9D41D57B70434B189CFCCC4119E3633F"/>
    <w:rsid w:val="008F4CC8"/>
    <w:rPr>
      <w:lang w:val="de-DE" w:eastAsia="de-DE"/>
    </w:rPr>
  </w:style>
  <w:style w:type="paragraph" w:customStyle="1" w:styleId="EBCAE238F88543AB8C60FDAC17EB18A3">
    <w:name w:val="EBCAE238F88543AB8C60FDAC17EB18A3"/>
    <w:rsid w:val="008F4CC8"/>
    <w:rPr>
      <w:lang w:val="de-DE" w:eastAsia="de-DE"/>
    </w:rPr>
  </w:style>
  <w:style w:type="paragraph" w:customStyle="1" w:styleId="9879A21275E74F4895A7B9CA2E2F373B">
    <w:name w:val="9879A21275E74F4895A7B9CA2E2F373B"/>
    <w:rsid w:val="008F4CC8"/>
    <w:rPr>
      <w:lang w:val="de-DE" w:eastAsia="de-DE"/>
    </w:rPr>
  </w:style>
  <w:style w:type="paragraph" w:customStyle="1" w:styleId="C75B211B793A430CA5CEAC3389E586D9">
    <w:name w:val="C75B211B793A430CA5CEAC3389E586D9"/>
    <w:rsid w:val="008F4CC8"/>
    <w:rPr>
      <w:lang w:val="de-DE" w:eastAsia="de-DE"/>
    </w:rPr>
  </w:style>
  <w:style w:type="paragraph" w:customStyle="1" w:styleId="E8A57E2F36C1413DA222DDA14A5F9646">
    <w:name w:val="E8A57E2F36C1413DA222DDA14A5F9646"/>
    <w:rsid w:val="008F4CC8"/>
    <w:rPr>
      <w:lang w:val="de-DE" w:eastAsia="de-DE"/>
    </w:rPr>
  </w:style>
  <w:style w:type="paragraph" w:customStyle="1" w:styleId="F2ABA63CE202423C9D6FD747690E4FDD">
    <w:name w:val="F2ABA63CE202423C9D6FD747690E4FDD"/>
    <w:rsid w:val="008F4CC8"/>
    <w:rPr>
      <w:lang w:val="de-DE" w:eastAsia="de-DE"/>
    </w:rPr>
  </w:style>
  <w:style w:type="paragraph" w:customStyle="1" w:styleId="1745E704125947A9BCFD08B449DF65D4">
    <w:name w:val="1745E704125947A9BCFD08B449DF65D4"/>
    <w:rsid w:val="008F4CC8"/>
    <w:rPr>
      <w:lang w:val="de-DE" w:eastAsia="de-DE"/>
    </w:rPr>
  </w:style>
  <w:style w:type="paragraph" w:customStyle="1" w:styleId="1B57F4D7E62B4310950CC00D6BBF1EA7">
    <w:name w:val="1B57F4D7E62B4310950CC00D6BBF1EA7"/>
    <w:rsid w:val="00EA7E73"/>
    <w:rPr>
      <w:lang w:val="de-DE" w:eastAsia="de-DE"/>
    </w:rPr>
  </w:style>
  <w:style w:type="paragraph" w:customStyle="1" w:styleId="95783533EEE74D56881ADE770F77776E">
    <w:name w:val="95783533EEE74D56881ADE770F77776E"/>
    <w:rsid w:val="00EA7E73"/>
    <w:rPr>
      <w:lang w:val="de-DE" w:eastAsia="de-DE"/>
    </w:rPr>
  </w:style>
  <w:style w:type="paragraph" w:customStyle="1" w:styleId="6E34D146A7FA45B4AAA3ACD148A85D3F">
    <w:name w:val="6E34D146A7FA45B4AAA3ACD148A85D3F"/>
    <w:rsid w:val="00EA7E73"/>
    <w:rPr>
      <w:lang w:val="de-DE" w:eastAsia="de-DE"/>
    </w:rPr>
  </w:style>
  <w:style w:type="paragraph" w:customStyle="1" w:styleId="C480F022ED8A4B1F97C98C24BE4250A4">
    <w:name w:val="C480F022ED8A4B1F97C98C24BE4250A4"/>
    <w:rsid w:val="00EA7E73"/>
    <w:rPr>
      <w:lang w:val="de-DE" w:eastAsia="de-DE"/>
    </w:rPr>
  </w:style>
  <w:style w:type="paragraph" w:customStyle="1" w:styleId="E0EB68FAAC09455AAAD1842796E6761C">
    <w:name w:val="E0EB68FAAC09455AAAD1842796E6761C"/>
    <w:rsid w:val="00EA7E73"/>
    <w:rPr>
      <w:lang w:val="de-DE" w:eastAsia="de-DE"/>
    </w:rPr>
  </w:style>
  <w:style w:type="paragraph" w:customStyle="1" w:styleId="8B5B5873EC6345C6A2FDBFD23D45B634">
    <w:name w:val="8B5B5873EC6345C6A2FDBFD23D45B634"/>
    <w:rsid w:val="00EA7E73"/>
    <w:rPr>
      <w:lang w:val="de-DE" w:eastAsia="de-DE"/>
    </w:rPr>
  </w:style>
  <w:style w:type="paragraph" w:customStyle="1" w:styleId="00964FE3E15D48DB89C731531CA3BB17">
    <w:name w:val="00964FE3E15D48DB89C731531CA3BB17"/>
    <w:rsid w:val="00EA7E73"/>
    <w:rPr>
      <w:lang w:val="de-DE" w:eastAsia="de-DE"/>
    </w:rPr>
  </w:style>
  <w:style w:type="paragraph" w:customStyle="1" w:styleId="1F4659AE59B148EEAEE669CEBBCBEAC9">
    <w:name w:val="1F4659AE59B148EEAEE669CEBBCBEAC9"/>
    <w:rsid w:val="00EA7E73"/>
    <w:rPr>
      <w:lang w:val="de-DE" w:eastAsia="de-DE"/>
    </w:rPr>
  </w:style>
  <w:style w:type="paragraph" w:customStyle="1" w:styleId="94002601FE694A78B0C9061D2D125DF3">
    <w:name w:val="94002601FE694A78B0C9061D2D125DF3"/>
    <w:rsid w:val="00EA7E73"/>
    <w:rPr>
      <w:lang w:val="de-DE" w:eastAsia="de-DE"/>
    </w:rPr>
  </w:style>
  <w:style w:type="paragraph" w:customStyle="1" w:styleId="F466EFD6234141679647265F4D0B325C">
    <w:name w:val="F466EFD6234141679647265F4D0B325C"/>
    <w:rsid w:val="00EA7E73"/>
    <w:rPr>
      <w:lang w:val="de-DE" w:eastAsia="de-DE"/>
    </w:rPr>
  </w:style>
  <w:style w:type="paragraph" w:customStyle="1" w:styleId="D09165B74DD6415F91DC634B0121B52B">
    <w:name w:val="D09165B74DD6415F91DC634B0121B52B"/>
    <w:rsid w:val="00EA7E73"/>
    <w:rPr>
      <w:lang w:val="de-DE" w:eastAsia="de-DE"/>
    </w:rPr>
  </w:style>
  <w:style w:type="paragraph" w:customStyle="1" w:styleId="295498610E19465D9524F765673CE33D">
    <w:name w:val="295498610E19465D9524F765673CE33D"/>
    <w:rsid w:val="00EA7E73"/>
    <w:rPr>
      <w:lang w:val="de-DE" w:eastAsia="de-DE"/>
    </w:rPr>
  </w:style>
  <w:style w:type="paragraph" w:customStyle="1" w:styleId="7998B8168ACC44DE8E7FDF8520010B69">
    <w:name w:val="7998B8168ACC44DE8E7FDF8520010B69"/>
    <w:rsid w:val="001F24EC"/>
    <w:rPr>
      <w:lang w:val="de-DE" w:eastAsia="de-DE"/>
    </w:rPr>
  </w:style>
  <w:style w:type="paragraph" w:customStyle="1" w:styleId="6A10C614BBDF4436A80B1B139F5C4221">
    <w:name w:val="6A10C614BBDF4436A80B1B139F5C4221"/>
    <w:rsid w:val="001F24EC"/>
    <w:rPr>
      <w:lang w:val="de-DE" w:eastAsia="de-DE"/>
    </w:rPr>
  </w:style>
  <w:style w:type="paragraph" w:customStyle="1" w:styleId="38874208E1584F05AEA55861D7185397">
    <w:name w:val="38874208E1584F05AEA55861D7185397"/>
    <w:rsid w:val="001F24EC"/>
    <w:rPr>
      <w:lang w:val="de-DE" w:eastAsia="de-DE"/>
    </w:rPr>
  </w:style>
  <w:style w:type="paragraph" w:customStyle="1" w:styleId="A9C04FD77E8B40B7957750EAAB895BBD">
    <w:name w:val="A9C04FD77E8B40B7957750EAAB895BBD"/>
    <w:rsid w:val="001F24EC"/>
    <w:rPr>
      <w:lang w:val="de-DE" w:eastAsia="de-DE"/>
    </w:rPr>
  </w:style>
  <w:style w:type="paragraph" w:customStyle="1" w:styleId="44AFBD0F5C0F4140ACABF9D55318E0E4">
    <w:name w:val="44AFBD0F5C0F4140ACABF9D55318E0E4"/>
    <w:rsid w:val="001F24EC"/>
    <w:rPr>
      <w:lang w:val="de-DE" w:eastAsia="de-DE"/>
    </w:rPr>
  </w:style>
  <w:style w:type="paragraph" w:customStyle="1" w:styleId="7E62AA5C09064AF19FC4E2E8A0AF9737">
    <w:name w:val="7E62AA5C09064AF19FC4E2E8A0AF9737"/>
    <w:rsid w:val="001F24EC"/>
    <w:rPr>
      <w:lang w:val="de-DE" w:eastAsia="de-DE"/>
    </w:rPr>
  </w:style>
  <w:style w:type="paragraph" w:customStyle="1" w:styleId="46AFB564EB824C82B593E796272A0680">
    <w:name w:val="46AFB564EB824C82B593E796272A0680"/>
    <w:rsid w:val="001F24EC"/>
    <w:rPr>
      <w:lang w:val="de-DE" w:eastAsia="de-DE"/>
    </w:rPr>
  </w:style>
  <w:style w:type="paragraph" w:customStyle="1" w:styleId="53A6F59A918B41A6950CDA8ACE23F0F6">
    <w:name w:val="53A6F59A918B41A6950CDA8ACE23F0F6"/>
    <w:rsid w:val="001F24EC"/>
    <w:rPr>
      <w:lang w:val="de-DE" w:eastAsia="de-DE"/>
    </w:rPr>
  </w:style>
  <w:style w:type="paragraph" w:customStyle="1" w:styleId="6702439D31014433B6F78F207D38FE82">
    <w:name w:val="6702439D31014433B6F78F207D38FE82"/>
    <w:rsid w:val="001F24EC"/>
    <w:rPr>
      <w:lang w:val="de-DE" w:eastAsia="de-DE"/>
    </w:rPr>
  </w:style>
  <w:style w:type="paragraph" w:customStyle="1" w:styleId="BBD73DC3BEAF43949FC76EAB819CB637">
    <w:name w:val="BBD73DC3BEAF43949FC76EAB819CB637"/>
    <w:rsid w:val="001F24EC"/>
    <w:rPr>
      <w:lang w:val="de-DE" w:eastAsia="de-DE"/>
    </w:rPr>
  </w:style>
  <w:style w:type="paragraph" w:customStyle="1" w:styleId="DC398F2E75E64E39AB67377058127819">
    <w:name w:val="DC398F2E75E64E39AB67377058127819"/>
    <w:rsid w:val="001F24EC"/>
    <w:rPr>
      <w:lang w:val="de-DE" w:eastAsia="de-DE"/>
    </w:rPr>
  </w:style>
  <w:style w:type="paragraph" w:customStyle="1" w:styleId="27FD9C4366AB4BC0B2BFCB3C69FEB0B6">
    <w:name w:val="27FD9C4366AB4BC0B2BFCB3C69FEB0B6"/>
    <w:rsid w:val="001F24EC"/>
    <w:rPr>
      <w:lang w:val="de-DE" w:eastAsia="de-DE"/>
    </w:rPr>
  </w:style>
  <w:style w:type="paragraph" w:customStyle="1" w:styleId="DF2FACFFD5334E50A8A7FE4F86242E80">
    <w:name w:val="DF2FACFFD5334E50A8A7FE4F86242E80"/>
    <w:rsid w:val="00551CA0"/>
    <w:rPr>
      <w:lang w:val="de-DE" w:eastAsia="de-DE"/>
    </w:rPr>
  </w:style>
  <w:style w:type="paragraph" w:customStyle="1" w:styleId="18339D8F40F947C49DA87820DC636E5D">
    <w:name w:val="18339D8F40F947C49DA87820DC636E5D"/>
    <w:rsid w:val="00551CA0"/>
    <w:rPr>
      <w:lang w:val="de-DE" w:eastAsia="de-DE"/>
    </w:rPr>
  </w:style>
  <w:style w:type="paragraph" w:customStyle="1" w:styleId="A5EF5FDA8DCE48ED89570CD1CFD2F8C1">
    <w:name w:val="A5EF5FDA8DCE48ED89570CD1CFD2F8C1"/>
    <w:rsid w:val="00551CA0"/>
    <w:rPr>
      <w:lang w:val="de-DE" w:eastAsia="de-DE"/>
    </w:rPr>
  </w:style>
  <w:style w:type="paragraph" w:customStyle="1" w:styleId="93FE3FAC82EF4529A92CB11474BD8F6E">
    <w:name w:val="93FE3FAC82EF4529A92CB11474BD8F6E"/>
    <w:rsid w:val="00551CA0"/>
    <w:rPr>
      <w:lang w:val="de-DE" w:eastAsia="de-DE"/>
    </w:rPr>
  </w:style>
  <w:style w:type="paragraph" w:customStyle="1" w:styleId="F8310512048A4E2BB7FA75FD64371281">
    <w:name w:val="F8310512048A4E2BB7FA75FD64371281"/>
    <w:rsid w:val="00551CA0"/>
    <w:rPr>
      <w:lang w:val="de-DE" w:eastAsia="de-DE"/>
    </w:rPr>
  </w:style>
  <w:style w:type="paragraph" w:customStyle="1" w:styleId="77C896FA32A54D6A9ABE05F4BC727810">
    <w:name w:val="77C896FA32A54D6A9ABE05F4BC727810"/>
    <w:rsid w:val="00551CA0"/>
    <w:rPr>
      <w:lang w:val="de-DE" w:eastAsia="de-DE"/>
    </w:rPr>
  </w:style>
  <w:style w:type="paragraph" w:customStyle="1" w:styleId="85E212214B764135861E79E14D3C2721">
    <w:name w:val="85E212214B764135861E79E14D3C2721"/>
    <w:rsid w:val="00551CA0"/>
    <w:rPr>
      <w:lang w:val="de-DE" w:eastAsia="de-DE"/>
    </w:rPr>
  </w:style>
  <w:style w:type="paragraph" w:customStyle="1" w:styleId="C0EB8C45463342C7B07233AAD8DD827D">
    <w:name w:val="C0EB8C45463342C7B07233AAD8DD827D"/>
    <w:rsid w:val="00551CA0"/>
    <w:rPr>
      <w:lang w:val="de-DE" w:eastAsia="de-DE"/>
    </w:rPr>
  </w:style>
  <w:style w:type="paragraph" w:customStyle="1" w:styleId="FA56482BB457459D83D33F89D4A093BA">
    <w:name w:val="FA56482BB457459D83D33F89D4A093BA"/>
    <w:rsid w:val="00551CA0"/>
    <w:rPr>
      <w:lang w:val="de-DE" w:eastAsia="de-DE"/>
    </w:rPr>
  </w:style>
  <w:style w:type="paragraph" w:customStyle="1" w:styleId="A61B6FF18E0C4E7B924D96644C09A386">
    <w:name w:val="A61B6FF18E0C4E7B924D96644C09A386"/>
    <w:rsid w:val="00551CA0"/>
    <w:rPr>
      <w:lang w:val="de-DE" w:eastAsia="de-DE"/>
    </w:rPr>
  </w:style>
  <w:style w:type="paragraph" w:customStyle="1" w:styleId="9B2733A576F3420DA2268772A73DB11D">
    <w:name w:val="9B2733A576F3420DA2268772A73DB11D"/>
    <w:rsid w:val="00551CA0"/>
    <w:rPr>
      <w:lang w:val="de-DE" w:eastAsia="de-DE"/>
    </w:rPr>
  </w:style>
  <w:style w:type="paragraph" w:customStyle="1" w:styleId="769662462C1E468380EB8430A9CC38BA">
    <w:name w:val="769662462C1E468380EB8430A9CC38BA"/>
    <w:rsid w:val="00551CA0"/>
    <w:rPr>
      <w:lang w:val="de-DE" w:eastAsia="de-DE"/>
    </w:rPr>
  </w:style>
  <w:style w:type="paragraph" w:customStyle="1" w:styleId="1E0A3378F0344693B319900F4B7801B1">
    <w:name w:val="1E0A3378F0344693B319900F4B7801B1"/>
    <w:rsid w:val="00457022"/>
    <w:rPr>
      <w:lang w:val="de-DE" w:eastAsia="de-DE"/>
    </w:rPr>
  </w:style>
  <w:style w:type="paragraph" w:customStyle="1" w:styleId="36A5C090F7564F67A956045D89A3085E">
    <w:name w:val="36A5C090F7564F67A956045D89A3085E"/>
    <w:rsid w:val="00457022"/>
    <w:rPr>
      <w:lang w:val="de-DE" w:eastAsia="de-DE"/>
    </w:rPr>
  </w:style>
  <w:style w:type="paragraph" w:customStyle="1" w:styleId="0233659E212A4F509DA49ACB4C253710">
    <w:name w:val="0233659E212A4F509DA49ACB4C253710"/>
    <w:rsid w:val="00457022"/>
    <w:rPr>
      <w:lang w:val="de-DE" w:eastAsia="de-DE"/>
    </w:rPr>
  </w:style>
  <w:style w:type="paragraph" w:customStyle="1" w:styleId="F0D90BF75EF4482389DC69B6A7B9B499">
    <w:name w:val="F0D90BF75EF4482389DC69B6A7B9B499"/>
    <w:rsid w:val="00457022"/>
    <w:rPr>
      <w:lang w:val="de-DE" w:eastAsia="de-DE"/>
    </w:rPr>
  </w:style>
  <w:style w:type="paragraph" w:customStyle="1" w:styleId="56E779D109E248BAB75EAE9D207BE604">
    <w:name w:val="56E779D109E248BAB75EAE9D207BE604"/>
    <w:rsid w:val="00457022"/>
    <w:rPr>
      <w:lang w:val="de-DE" w:eastAsia="de-DE"/>
    </w:rPr>
  </w:style>
  <w:style w:type="paragraph" w:customStyle="1" w:styleId="19FFDA0AFF934496A4540C13184A78D1">
    <w:name w:val="19FFDA0AFF934496A4540C13184A78D1"/>
    <w:rsid w:val="00457022"/>
    <w:rPr>
      <w:lang w:val="de-DE" w:eastAsia="de-DE"/>
    </w:rPr>
  </w:style>
  <w:style w:type="paragraph" w:customStyle="1" w:styleId="50FD658C1E09405B8593821678E45C34">
    <w:name w:val="50FD658C1E09405B8593821678E45C34"/>
    <w:rsid w:val="00457022"/>
    <w:rPr>
      <w:lang w:val="de-DE" w:eastAsia="de-DE"/>
    </w:rPr>
  </w:style>
  <w:style w:type="paragraph" w:customStyle="1" w:styleId="DE615BF3945D410B980B097F44C96C7E">
    <w:name w:val="DE615BF3945D410B980B097F44C96C7E"/>
    <w:rsid w:val="00457022"/>
    <w:rPr>
      <w:lang w:val="de-DE" w:eastAsia="de-DE"/>
    </w:rPr>
  </w:style>
  <w:style w:type="paragraph" w:customStyle="1" w:styleId="71373235175348E79010B8514C290FBF">
    <w:name w:val="71373235175348E79010B8514C290FBF"/>
    <w:rsid w:val="00457022"/>
    <w:rPr>
      <w:lang w:val="de-DE" w:eastAsia="de-DE"/>
    </w:rPr>
  </w:style>
  <w:style w:type="paragraph" w:customStyle="1" w:styleId="20E137533CCE4729ABE55A9CE353AD32">
    <w:name w:val="20E137533CCE4729ABE55A9CE353AD32"/>
    <w:rsid w:val="00457022"/>
    <w:rPr>
      <w:lang w:val="de-DE" w:eastAsia="de-DE"/>
    </w:rPr>
  </w:style>
  <w:style w:type="paragraph" w:customStyle="1" w:styleId="29FB29C2A1704B47912A84A5921209B1">
    <w:name w:val="29FB29C2A1704B47912A84A5921209B1"/>
    <w:rsid w:val="00457022"/>
    <w:rPr>
      <w:lang w:val="de-DE" w:eastAsia="de-DE"/>
    </w:rPr>
  </w:style>
  <w:style w:type="paragraph" w:customStyle="1" w:styleId="558E03423C9B488284B0BF3E059570BF">
    <w:name w:val="558E03423C9B488284B0BF3E059570BF"/>
    <w:rsid w:val="00457022"/>
    <w:rPr>
      <w:lang w:val="de-DE" w:eastAsia="de-DE"/>
    </w:rPr>
  </w:style>
  <w:style w:type="paragraph" w:customStyle="1" w:styleId="203613CD58DC4CD78930E575E486CC36">
    <w:name w:val="203613CD58DC4CD78930E575E486CC36"/>
    <w:rsid w:val="00457022"/>
    <w:rPr>
      <w:lang w:val="de-DE" w:eastAsia="de-DE"/>
    </w:rPr>
  </w:style>
  <w:style w:type="paragraph" w:customStyle="1" w:styleId="7714FFEA17D64A1F91ED8B1FFD9C783D">
    <w:name w:val="7714FFEA17D64A1F91ED8B1FFD9C783D"/>
    <w:rsid w:val="00457022"/>
    <w:rPr>
      <w:lang w:val="de-DE" w:eastAsia="de-DE"/>
    </w:rPr>
  </w:style>
  <w:style w:type="paragraph" w:customStyle="1" w:styleId="424241AC2BDE48FC9DB5A2DFC60CBAEF">
    <w:name w:val="424241AC2BDE48FC9DB5A2DFC60CBAEF"/>
    <w:rsid w:val="00457022"/>
    <w:rPr>
      <w:lang w:val="de-DE" w:eastAsia="de-DE"/>
    </w:rPr>
  </w:style>
  <w:style w:type="paragraph" w:customStyle="1" w:styleId="1E2D4C4487414C7D9C72B59C2CDB32DE">
    <w:name w:val="1E2D4C4487414C7D9C72B59C2CDB32DE"/>
    <w:rsid w:val="00457022"/>
    <w:rPr>
      <w:lang w:val="de-DE" w:eastAsia="de-DE"/>
    </w:rPr>
  </w:style>
  <w:style w:type="paragraph" w:customStyle="1" w:styleId="ED331E158F974E0CADA4E1C9F7566D5D">
    <w:name w:val="ED331E158F974E0CADA4E1C9F7566D5D"/>
    <w:rsid w:val="00457022"/>
    <w:rPr>
      <w:lang w:val="de-DE" w:eastAsia="de-DE"/>
    </w:rPr>
  </w:style>
  <w:style w:type="paragraph" w:customStyle="1" w:styleId="FE30E91704604AA78DF8EAF183374FF8">
    <w:name w:val="FE30E91704604AA78DF8EAF183374FF8"/>
    <w:rsid w:val="00457022"/>
    <w:rPr>
      <w:lang w:val="de-DE" w:eastAsia="de-DE"/>
    </w:rPr>
  </w:style>
  <w:style w:type="paragraph" w:customStyle="1" w:styleId="E38B6C47BA284A618D93AD2891EADDF3">
    <w:name w:val="E38B6C47BA284A618D93AD2891EADDF3"/>
    <w:rsid w:val="00457022"/>
    <w:rPr>
      <w:lang w:val="de-DE" w:eastAsia="de-DE"/>
    </w:rPr>
  </w:style>
  <w:style w:type="paragraph" w:customStyle="1" w:styleId="7949CB72483942B9A4BF34F617A10119">
    <w:name w:val="7949CB72483942B9A4BF34F617A10119"/>
    <w:rsid w:val="00457022"/>
    <w:rPr>
      <w:lang w:val="de-DE" w:eastAsia="de-DE"/>
    </w:rPr>
  </w:style>
  <w:style w:type="paragraph" w:customStyle="1" w:styleId="99B22D15CB2542FDA464EED5ECD36E5E">
    <w:name w:val="99B22D15CB2542FDA464EED5ECD36E5E"/>
    <w:rsid w:val="00457022"/>
    <w:rPr>
      <w:lang w:val="de-DE" w:eastAsia="de-DE"/>
    </w:rPr>
  </w:style>
  <w:style w:type="paragraph" w:customStyle="1" w:styleId="78B702AA99EE4F87B9472540F3114448">
    <w:name w:val="78B702AA99EE4F87B9472540F3114448"/>
    <w:rsid w:val="00457022"/>
    <w:rPr>
      <w:lang w:val="de-DE" w:eastAsia="de-DE"/>
    </w:rPr>
  </w:style>
  <w:style w:type="paragraph" w:customStyle="1" w:styleId="C01947615BEC443CB30B3E5AD639DE24">
    <w:name w:val="C01947615BEC443CB30B3E5AD639DE24"/>
    <w:rsid w:val="00457022"/>
    <w:rPr>
      <w:lang w:val="de-DE" w:eastAsia="de-DE"/>
    </w:rPr>
  </w:style>
  <w:style w:type="paragraph" w:customStyle="1" w:styleId="39528D773ACB489895BF736778D45564">
    <w:name w:val="39528D773ACB489895BF736778D45564"/>
    <w:rsid w:val="00457022"/>
    <w:rPr>
      <w:lang w:val="de-DE" w:eastAsia="de-DE"/>
    </w:rPr>
  </w:style>
  <w:style w:type="paragraph" w:customStyle="1" w:styleId="19993BD6839F42E58E440B055479C3D9">
    <w:name w:val="19993BD6839F42E58E440B055479C3D9"/>
    <w:rsid w:val="00FE5F11"/>
    <w:pPr>
      <w:spacing w:after="160" w:line="259" w:lineRule="auto"/>
    </w:pPr>
    <w:rPr>
      <w:lang w:val="de-DE" w:eastAsia="de-DE"/>
    </w:rPr>
  </w:style>
  <w:style w:type="paragraph" w:customStyle="1" w:styleId="5FC7130F27F843F8863493106999EDD4">
    <w:name w:val="5FC7130F27F843F8863493106999EDD4"/>
    <w:rsid w:val="00FE5F11"/>
    <w:pPr>
      <w:spacing w:after="160" w:line="259" w:lineRule="auto"/>
    </w:pPr>
    <w:rPr>
      <w:lang w:val="de-DE" w:eastAsia="de-DE"/>
    </w:rPr>
  </w:style>
  <w:style w:type="paragraph" w:customStyle="1" w:styleId="187967F8FE314EF3BB014269B7F0440F">
    <w:name w:val="187967F8FE314EF3BB014269B7F0440F"/>
    <w:rsid w:val="00FE5F11"/>
    <w:pPr>
      <w:spacing w:after="160" w:line="259" w:lineRule="auto"/>
    </w:pPr>
    <w:rPr>
      <w:lang w:val="de-DE" w:eastAsia="de-DE"/>
    </w:rPr>
  </w:style>
  <w:style w:type="paragraph" w:customStyle="1" w:styleId="DFA8CD6920164F5E9FCFA7D9329B9FF7">
    <w:name w:val="DFA8CD6920164F5E9FCFA7D9329B9FF7"/>
    <w:rsid w:val="00FE5F11"/>
    <w:pPr>
      <w:spacing w:after="160" w:line="259" w:lineRule="auto"/>
    </w:pPr>
    <w:rPr>
      <w:lang w:val="de-DE" w:eastAsia="de-DE"/>
    </w:rPr>
  </w:style>
  <w:style w:type="paragraph" w:customStyle="1" w:styleId="A33C7E357B534E869E53C65F3CBEC49C">
    <w:name w:val="A33C7E357B534E869E53C65F3CBEC49C"/>
    <w:rsid w:val="00FE5F11"/>
    <w:pPr>
      <w:spacing w:after="160" w:line="259" w:lineRule="auto"/>
    </w:pPr>
    <w:rPr>
      <w:lang w:val="de-DE" w:eastAsia="de-DE"/>
    </w:rPr>
  </w:style>
  <w:style w:type="paragraph" w:customStyle="1" w:styleId="105FD87EF10F4B6EBDEA2FF3DF3399FE">
    <w:name w:val="105FD87EF10F4B6EBDEA2FF3DF3399FE"/>
    <w:rsid w:val="00FE5F11"/>
    <w:pPr>
      <w:spacing w:after="160" w:line="259" w:lineRule="auto"/>
    </w:pPr>
    <w:rPr>
      <w:lang w:val="de-DE" w:eastAsia="de-DE"/>
    </w:rPr>
  </w:style>
  <w:style w:type="paragraph" w:customStyle="1" w:styleId="FCED023E902C4C36896600FB6822A366">
    <w:name w:val="FCED023E902C4C36896600FB6822A366"/>
    <w:rsid w:val="00FE5F11"/>
    <w:pPr>
      <w:spacing w:after="160" w:line="259" w:lineRule="auto"/>
    </w:pPr>
    <w:rPr>
      <w:lang w:val="de-DE" w:eastAsia="de-DE"/>
    </w:rPr>
  </w:style>
  <w:style w:type="paragraph" w:customStyle="1" w:styleId="2BCEE230B30D4772804AC780013D46C4">
    <w:name w:val="2BCEE230B30D4772804AC780013D46C4"/>
    <w:rsid w:val="00FE5F11"/>
    <w:pPr>
      <w:spacing w:after="160" w:line="259" w:lineRule="auto"/>
    </w:pPr>
    <w:rPr>
      <w:lang w:val="de-DE" w:eastAsia="de-DE"/>
    </w:rPr>
  </w:style>
  <w:style w:type="paragraph" w:customStyle="1" w:styleId="308284B272684A23A2F5182ED42BCECB">
    <w:name w:val="308284B272684A23A2F5182ED42BCECB"/>
    <w:rsid w:val="00FE5F11"/>
    <w:pPr>
      <w:spacing w:after="160" w:line="259" w:lineRule="auto"/>
    </w:pPr>
    <w:rPr>
      <w:lang w:val="de-DE" w:eastAsia="de-DE"/>
    </w:rPr>
  </w:style>
  <w:style w:type="paragraph" w:customStyle="1" w:styleId="940B5FA2A7BC4A42B62236EAE29B139A">
    <w:name w:val="940B5FA2A7BC4A42B62236EAE29B139A"/>
    <w:rsid w:val="00FE5F11"/>
    <w:pPr>
      <w:spacing w:after="160" w:line="259" w:lineRule="auto"/>
    </w:pPr>
    <w:rPr>
      <w:lang w:val="de-DE" w:eastAsia="de-DE"/>
    </w:rPr>
  </w:style>
  <w:style w:type="paragraph" w:customStyle="1" w:styleId="488FBAD469B74779841C65795BF2FC0A">
    <w:name w:val="488FBAD469B74779841C65795BF2FC0A"/>
    <w:rsid w:val="00FE5F11"/>
    <w:pPr>
      <w:spacing w:after="160" w:line="259" w:lineRule="auto"/>
    </w:pPr>
    <w:rPr>
      <w:lang w:val="de-DE" w:eastAsia="de-DE"/>
    </w:rPr>
  </w:style>
  <w:style w:type="paragraph" w:customStyle="1" w:styleId="361E39BEE704411BBC2F6659B114BAFC">
    <w:name w:val="361E39BEE704411BBC2F6659B114BAFC"/>
    <w:rsid w:val="00FE5F11"/>
    <w:pPr>
      <w:spacing w:after="160" w:line="259" w:lineRule="auto"/>
    </w:pPr>
    <w:rPr>
      <w:lang w:val="de-DE" w:eastAsia="de-DE"/>
    </w:rPr>
  </w:style>
  <w:style w:type="paragraph" w:customStyle="1" w:styleId="D3FB1F85AD59414A845D744AEB008072">
    <w:name w:val="D3FB1F85AD59414A845D744AEB008072"/>
    <w:rsid w:val="00057E72"/>
    <w:pPr>
      <w:spacing w:after="160" w:line="259" w:lineRule="auto"/>
    </w:pPr>
    <w:rPr>
      <w:lang w:eastAsia="zh-CN"/>
    </w:rPr>
  </w:style>
  <w:style w:type="paragraph" w:customStyle="1" w:styleId="1E09C8564CB44F688722C359CE770E81">
    <w:name w:val="1E09C8564CB44F688722C359CE770E81"/>
    <w:rsid w:val="00057E72"/>
    <w:pPr>
      <w:spacing w:after="160" w:line="259" w:lineRule="auto"/>
    </w:pPr>
    <w:rPr>
      <w:lang w:eastAsia="zh-CN"/>
    </w:rPr>
  </w:style>
  <w:style w:type="paragraph" w:customStyle="1" w:styleId="28CF2321331A47D39E28D2568D9B3E5B">
    <w:name w:val="28CF2321331A47D39E28D2568D9B3E5B"/>
    <w:rsid w:val="00057E72"/>
    <w:pPr>
      <w:spacing w:after="160" w:line="259" w:lineRule="auto"/>
    </w:pPr>
    <w:rPr>
      <w:lang w:eastAsia="zh-CN"/>
    </w:rPr>
  </w:style>
  <w:style w:type="paragraph" w:customStyle="1" w:styleId="68D04EE2811442D49FBBFA1AD7715E7F">
    <w:name w:val="68D04EE2811442D49FBBFA1AD7715E7F"/>
    <w:rsid w:val="00057E72"/>
    <w:pPr>
      <w:spacing w:after="160" w:line="259" w:lineRule="auto"/>
    </w:pPr>
    <w:rPr>
      <w:lang w:eastAsia="zh-CN"/>
    </w:rPr>
  </w:style>
  <w:style w:type="paragraph" w:customStyle="1" w:styleId="A65A0A07F034471382A8644ACC8FE580">
    <w:name w:val="A65A0A07F034471382A8644ACC8FE580"/>
    <w:rsid w:val="00057E72"/>
    <w:pPr>
      <w:spacing w:after="160" w:line="259" w:lineRule="auto"/>
    </w:pPr>
    <w:rPr>
      <w:lang w:eastAsia="zh-CN"/>
    </w:rPr>
  </w:style>
  <w:style w:type="paragraph" w:customStyle="1" w:styleId="0DCDAAEA8BE6405ABDF0AEFCE6F3FDA2">
    <w:name w:val="0DCDAAEA8BE6405ABDF0AEFCE6F3FDA2"/>
    <w:rsid w:val="00057E72"/>
    <w:pPr>
      <w:spacing w:after="160" w:line="259" w:lineRule="auto"/>
    </w:pPr>
    <w:rPr>
      <w:lang w:eastAsia="zh-CN"/>
    </w:rPr>
  </w:style>
  <w:style w:type="paragraph" w:customStyle="1" w:styleId="4434F634ADD04152ADE9E794D68D3941">
    <w:name w:val="4434F634ADD04152ADE9E794D68D3941"/>
    <w:rsid w:val="00057E72"/>
    <w:pPr>
      <w:spacing w:after="160" w:line="259" w:lineRule="auto"/>
    </w:pPr>
    <w:rPr>
      <w:lang w:eastAsia="zh-CN"/>
    </w:rPr>
  </w:style>
  <w:style w:type="paragraph" w:customStyle="1" w:styleId="7C36F7550DFF4A4584F8C9D763C0EF4F">
    <w:name w:val="7C36F7550DFF4A4584F8C9D763C0EF4F"/>
    <w:rsid w:val="00057E72"/>
    <w:pPr>
      <w:spacing w:after="160" w:line="259" w:lineRule="auto"/>
    </w:pPr>
    <w:rPr>
      <w:lang w:eastAsia="zh-CN"/>
    </w:rPr>
  </w:style>
  <w:style w:type="paragraph" w:customStyle="1" w:styleId="659D50AD65F847B499B1BB70D9BBFE2D">
    <w:name w:val="659D50AD65F847B499B1BB70D9BBFE2D"/>
    <w:rsid w:val="00057E72"/>
    <w:pPr>
      <w:spacing w:after="160" w:line="259" w:lineRule="auto"/>
    </w:pPr>
    <w:rPr>
      <w:lang w:eastAsia="zh-CN"/>
    </w:rPr>
  </w:style>
  <w:style w:type="paragraph" w:customStyle="1" w:styleId="579E907EE41D46F99034A403F23FD8D0">
    <w:name w:val="579E907EE41D46F99034A403F23FD8D0"/>
    <w:rsid w:val="00057E72"/>
    <w:pPr>
      <w:spacing w:after="160" w:line="259" w:lineRule="auto"/>
    </w:pPr>
    <w:rPr>
      <w:lang w:eastAsia="zh-CN"/>
    </w:rPr>
  </w:style>
  <w:style w:type="paragraph" w:customStyle="1" w:styleId="13FC20A14541427180C68D616FDA70AA">
    <w:name w:val="13FC20A14541427180C68D616FDA70AA"/>
    <w:rsid w:val="00057E72"/>
    <w:pPr>
      <w:spacing w:after="160" w:line="259" w:lineRule="auto"/>
    </w:pPr>
    <w:rPr>
      <w:lang w:eastAsia="zh-CN"/>
    </w:rPr>
  </w:style>
  <w:style w:type="paragraph" w:customStyle="1" w:styleId="5EB04A2471704FC39EBFE50605E58553">
    <w:name w:val="5EB04A2471704FC39EBFE50605E58553"/>
    <w:rsid w:val="00057E72"/>
    <w:pPr>
      <w:spacing w:after="160" w:line="259" w:lineRule="auto"/>
    </w:pPr>
    <w:rPr>
      <w:lang w:eastAsia="zh-CN"/>
    </w:rPr>
  </w:style>
  <w:style w:type="paragraph" w:customStyle="1" w:styleId="6F0F06E39E294B3D9855143F2EAD76CE">
    <w:name w:val="6F0F06E39E294B3D9855143F2EAD76CE"/>
    <w:rsid w:val="00057E72"/>
    <w:pPr>
      <w:spacing w:after="160" w:line="259" w:lineRule="auto"/>
    </w:pPr>
    <w:rPr>
      <w:lang w:eastAsia="zh-CN"/>
    </w:rPr>
  </w:style>
  <w:style w:type="paragraph" w:customStyle="1" w:styleId="4BD11E806AC34B68850E6FDCCF8A80FD">
    <w:name w:val="4BD11E806AC34B68850E6FDCCF8A80FD"/>
    <w:rsid w:val="00057E72"/>
    <w:pPr>
      <w:spacing w:after="160" w:line="259" w:lineRule="auto"/>
    </w:pPr>
    <w:rPr>
      <w:lang w:eastAsia="zh-CN"/>
    </w:rPr>
  </w:style>
  <w:style w:type="paragraph" w:customStyle="1" w:styleId="2F5B2C59D5104CD59E315CC1E08F31C6">
    <w:name w:val="2F5B2C59D5104CD59E315CC1E08F31C6"/>
    <w:rsid w:val="00057E72"/>
    <w:pPr>
      <w:spacing w:after="160" w:line="259" w:lineRule="auto"/>
    </w:pPr>
    <w:rPr>
      <w:lang w:eastAsia="zh-CN"/>
    </w:rPr>
  </w:style>
  <w:style w:type="paragraph" w:customStyle="1" w:styleId="FF9BA8DFBBDD40549E2F5ED221D0E164">
    <w:name w:val="FF9BA8DFBBDD40549E2F5ED221D0E164"/>
    <w:rsid w:val="00057E72"/>
    <w:pPr>
      <w:spacing w:after="160" w:line="259" w:lineRule="auto"/>
    </w:pPr>
    <w:rPr>
      <w:lang w:eastAsia="zh-CN"/>
    </w:rPr>
  </w:style>
  <w:style w:type="paragraph" w:customStyle="1" w:styleId="8F72C66EC5FA45B6B70B270A587AA413">
    <w:name w:val="8F72C66EC5FA45B6B70B270A587AA413"/>
    <w:rsid w:val="00057E72"/>
    <w:pPr>
      <w:spacing w:after="160" w:line="259" w:lineRule="auto"/>
    </w:pPr>
    <w:rPr>
      <w:lang w:eastAsia="zh-CN"/>
    </w:rPr>
  </w:style>
  <w:style w:type="paragraph" w:customStyle="1" w:styleId="4E5ABC4E057B493F92D95DA9E06812FE">
    <w:name w:val="4E5ABC4E057B493F92D95DA9E06812FE"/>
    <w:rsid w:val="00057E72"/>
    <w:pPr>
      <w:spacing w:after="160" w:line="259" w:lineRule="auto"/>
    </w:pPr>
    <w:rPr>
      <w:lang w:eastAsia="zh-CN"/>
    </w:rPr>
  </w:style>
  <w:style w:type="paragraph" w:customStyle="1" w:styleId="6B35719FA2D64C59A0BFDFAA135E0EB1">
    <w:name w:val="6B35719FA2D64C59A0BFDFAA135E0EB1"/>
    <w:rsid w:val="00057E72"/>
    <w:pPr>
      <w:spacing w:after="160" w:line="259" w:lineRule="auto"/>
    </w:pPr>
    <w:rPr>
      <w:lang w:eastAsia="zh-CN"/>
    </w:rPr>
  </w:style>
  <w:style w:type="paragraph" w:customStyle="1" w:styleId="A5226E11375045CFAC436DB1796831EF">
    <w:name w:val="A5226E11375045CFAC436DB1796831EF"/>
    <w:rsid w:val="00057E72"/>
    <w:pPr>
      <w:spacing w:after="160" w:line="259" w:lineRule="auto"/>
    </w:pPr>
    <w:rPr>
      <w:lang w:eastAsia="zh-CN"/>
    </w:rPr>
  </w:style>
  <w:style w:type="paragraph" w:customStyle="1" w:styleId="03B940D28E1148F7AADB6D98034F00C2">
    <w:name w:val="03B940D28E1148F7AADB6D98034F00C2"/>
    <w:rsid w:val="00057E72"/>
    <w:pPr>
      <w:spacing w:after="160" w:line="259" w:lineRule="auto"/>
    </w:pPr>
    <w:rPr>
      <w:lang w:eastAsia="zh-CN"/>
    </w:rPr>
  </w:style>
  <w:style w:type="paragraph" w:customStyle="1" w:styleId="7C5AF06C9494459B8AB5FB8EDF552824">
    <w:name w:val="7C5AF06C9494459B8AB5FB8EDF552824"/>
    <w:rsid w:val="00057E72"/>
    <w:pPr>
      <w:spacing w:after="160" w:line="259" w:lineRule="auto"/>
    </w:pPr>
    <w:rPr>
      <w:lang w:eastAsia="zh-CN"/>
    </w:rPr>
  </w:style>
  <w:style w:type="paragraph" w:customStyle="1" w:styleId="20F87130C810476EB7C114479123341D">
    <w:name w:val="20F87130C810476EB7C114479123341D"/>
    <w:rsid w:val="00057E72"/>
    <w:pPr>
      <w:spacing w:after="160" w:line="259" w:lineRule="auto"/>
    </w:pPr>
    <w:rPr>
      <w:lang w:eastAsia="zh-CN"/>
    </w:rPr>
  </w:style>
  <w:style w:type="paragraph" w:customStyle="1" w:styleId="EDFA523148334D41990C6B2964B5EF08">
    <w:name w:val="EDFA523148334D41990C6B2964B5EF08"/>
    <w:rsid w:val="00057E72"/>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6FD00-C116-4200-BE1B-7DB81FF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3FA1BFC7.dotm</Template>
  <TotalTime>22</TotalTime>
  <Pages>8</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SAP Offline Word Template</vt:lpstr>
    </vt:vector>
  </TitlesOfParts>
  <Company>SAP</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Offline Word Template</dc:title>
  <dc:creator>SAP SE</dc:creator>
  <cp:keywords>Template</cp:keywords>
  <dc:description>V0.920:
  * Copyright updated
  * TOC entries formatted as links
V0.919:
  * Copyright updated
V0.918:
  * Copyright updated
V0.917:
  * Copyright updated
V0.916:
  * Mouseover text for graphics removed (Format Picture -&gt; Alt Text -&gt; (Remove Description)
V0.915:
  * Copyright updated
V0.914:
  * Format of material number updated
V0.913:
  * Update of copyright
  * Formatting of 2nd+ headings corrected
V0.912:
  * Link to instruction PPT added on the title page
V0.911:
 * Superscript (Ctrl + +) added
 * Color of TextReference changed to default
V0.91:
 * Correction of footer formatting</dc:description>
  <cp:lastModifiedBy>Isaac, Carl (external - Project)</cp:lastModifiedBy>
  <cp:revision>17</cp:revision>
  <cp:lastPrinted>2017-04-19T12:13:00Z</cp:lastPrinted>
  <dcterms:created xsi:type="dcterms:W3CDTF">2017-04-19T11:51:00Z</dcterms:created>
  <dcterms:modified xsi:type="dcterms:W3CDTF">2017-04-19T12:13:00Z</dcterms:modified>
  <cp:contentStatus>V0.920 (2016-01-04)</cp:contentStatus>
</cp:coreProperties>
</file>